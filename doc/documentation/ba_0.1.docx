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F4703" w14:textId="77777777" w:rsidR="0073618E" w:rsidRPr="00BD7578" w:rsidRDefault="00787CCA" w:rsidP="0073618E">
      <w:pPr>
        <w:jc w:val="center"/>
      </w:pPr>
      <w:r w:rsidRPr="00BD7578">
        <w:rPr>
          <w:noProof/>
        </w:rPr>
        <w:drawing>
          <wp:inline distT="0" distB="0" distL="0" distR="0" wp14:anchorId="68D17D39" wp14:editId="47BDEAC5">
            <wp:extent cx="1212215" cy="765810"/>
            <wp:effectExtent l="0" t="0" r="698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26C4" w14:textId="77777777" w:rsidR="0073618E" w:rsidRPr="00D6138B" w:rsidRDefault="003B74EF" w:rsidP="0073618E">
      <w:pPr>
        <w:spacing w:line="240" w:lineRule="auto"/>
        <w:jc w:val="center"/>
        <w:rPr>
          <w:rFonts w:ascii="Helvetica" w:hAnsi="Helvetica" w:cs="Arial"/>
          <w:b/>
          <w:sz w:val="32"/>
          <w:szCs w:val="32"/>
          <w:lang w:val="en-US"/>
        </w:rPr>
      </w:pPr>
      <w:proofErr w:type="spellStart"/>
      <w:r w:rsidRPr="00D6138B">
        <w:rPr>
          <w:rFonts w:ascii="Helvetica" w:hAnsi="Helvetica" w:cs="Arial"/>
          <w:b/>
          <w:sz w:val="32"/>
          <w:szCs w:val="32"/>
          <w:lang w:val="en-US"/>
        </w:rPr>
        <w:t>H</w:t>
      </w:r>
      <w:r w:rsidR="0073618E" w:rsidRPr="00D6138B">
        <w:rPr>
          <w:rFonts w:ascii="Helvetica" w:hAnsi="Helvetica" w:cs="Arial"/>
          <w:b/>
          <w:sz w:val="32"/>
          <w:szCs w:val="32"/>
          <w:lang w:val="en-US"/>
        </w:rPr>
        <w:t>ochschule</w:t>
      </w:r>
      <w:proofErr w:type="spellEnd"/>
      <w:r w:rsidR="0073618E" w:rsidRPr="00D6138B">
        <w:rPr>
          <w:rFonts w:ascii="Helvetica" w:hAnsi="Helvetica" w:cs="Arial"/>
          <w:b/>
          <w:sz w:val="32"/>
          <w:szCs w:val="32"/>
          <w:lang w:val="en-US"/>
        </w:rPr>
        <w:t xml:space="preserve"> </w:t>
      </w:r>
      <w:proofErr w:type="spellStart"/>
      <w:r w:rsidR="0073618E" w:rsidRPr="00D6138B">
        <w:rPr>
          <w:rFonts w:ascii="Helvetica" w:hAnsi="Helvetica" w:cs="Arial"/>
          <w:b/>
          <w:sz w:val="32"/>
          <w:szCs w:val="32"/>
          <w:lang w:val="en-US"/>
        </w:rPr>
        <w:t>Osnabrück</w:t>
      </w:r>
      <w:proofErr w:type="spellEnd"/>
    </w:p>
    <w:p w14:paraId="4B8FFD87" w14:textId="77777777" w:rsidR="0073618E" w:rsidRPr="00D6138B" w:rsidRDefault="0073618E" w:rsidP="0073618E">
      <w:pPr>
        <w:spacing w:line="240" w:lineRule="auto"/>
        <w:jc w:val="center"/>
        <w:rPr>
          <w:rFonts w:ascii="Helvetica" w:hAnsi="Helvetica" w:cs="Arial"/>
          <w:lang w:val="en-US"/>
        </w:rPr>
      </w:pPr>
      <w:r w:rsidRPr="00D6138B">
        <w:rPr>
          <w:rFonts w:ascii="Helvetica" w:hAnsi="Helvetica" w:cs="Arial"/>
          <w:lang w:val="en-US"/>
        </w:rPr>
        <w:t>University of Applied Sciences</w:t>
      </w:r>
    </w:p>
    <w:p w14:paraId="6DFDF317" w14:textId="77777777" w:rsidR="0073618E" w:rsidRPr="008D3867" w:rsidRDefault="0073618E" w:rsidP="0073618E">
      <w:pPr>
        <w:rPr>
          <w:b/>
          <w:lang w:val="en-US"/>
        </w:rPr>
      </w:pPr>
    </w:p>
    <w:p w14:paraId="4263AB66" w14:textId="77777777" w:rsidR="0073618E" w:rsidRPr="008D3867" w:rsidRDefault="0073618E" w:rsidP="0073618E">
      <w:pPr>
        <w:rPr>
          <w:lang w:val="en-US"/>
        </w:rPr>
      </w:pPr>
    </w:p>
    <w:p w14:paraId="04B32D38" w14:textId="77777777" w:rsidR="0073618E" w:rsidRPr="00D6138B" w:rsidRDefault="0073618E" w:rsidP="0073618E">
      <w:pPr>
        <w:spacing w:line="240" w:lineRule="auto"/>
        <w:jc w:val="center"/>
        <w:rPr>
          <w:rFonts w:ascii="Helvetica" w:hAnsi="Helvetica" w:cs="Arial"/>
          <w:b/>
          <w:sz w:val="28"/>
          <w:szCs w:val="32"/>
        </w:rPr>
      </w:pPr>
      <w:r w:rsidRPr="00D6138B">
        <w:rPr>
          <w:rFonts w:ascii="Helvetica" w:hAnsi="Helvetica" w:cs="Arial"/>
          <w:b/>
          <w:sz w:val="28"/>
          <w:szCs w:val="32"/>
        </w:rPr>
        <w:t>Fakultät</w:t>
      </w:r>
    </w:p>
    <w:p w14:paraId="68DA638E" w14:textId="77777777" w:rsidR="0073618E" w:rsidRPr="00D6138B" w:rsidRDefault="0073618E" w:rsidP="0073618E">
      <w:pPr>
        <w:spacing w:line="240" w:lineRule="auto"/>
        <w:jc w:val="center"/>
        <w:rPr>
          <w:rFonts w:ascii="Helvetica" w:hAnsi="Helvetica" w:cs="Arial"/>
          <w:b/>
          <w:sz w:val="28"/>
          <w:szCs w:val="32"/>
        </w:rPr>
      </w:pPr>
      <w:r w:rsidRPr="00D6138B">
        <w:rPr>
          <w:rFonts w:ascii="Helvetica" w:hAnsi="Helvetica" w:cs="Arial"/>
          <w:b/>
          <w:sz w:val="28"/>
          <w:szCs w:val="32"/>
        </w:rPr>
        <w:t>Ingenieurwissenschaften und Informatik</w:t>
      </w:r>
    </w:p>
    <w:p w14:paraId="1D2A30DB" w14:textId="77777777" w:rsidR="0073618E" w:rsidRPr="00BD7578" w:rsidRDefault="0073618E" w:rsidP="0073618E"/>
    <w:p w14:paraId="76A0F51B" w14:textId="015FAB8B" w:rsidR="0073618E" w:rsidRPr="00BD7578" w:rsidRDefault="00751321" w:rsidP="0073618E">
      <w:pPr>
        <w:jc w:val="center"/>
        <w:rPr>
          <w:b/>
          <w:smallCaps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mallCaps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Bachelorarbeit</w:t>
      </w:r>
    </w:p>
    <w:p w14:paraId="17E80BD1" w14:textId="77777777" w:rsidR="0073618E" w:rsidRPr="00BD7578" w:rsidRDefault="0073618E" w:rsidP="005F7EA1"/>
    <w:p w14:paraId="3F9B7CB0" w14:textId="09EEA425" w:rsidR="001D1B01" w:rsidRPr="001D1B01" w:rsidRDefault="0063216E" w:rsidP="0063216E">
      <w:pPr>
        <w:jc w:val="center"/>
        <w:rPr>
          <w:b/>
        </w:rPr>
      </w:pPr>
      <w:r>
        <w:rPr>
          <w:b/>
          <w:sz w:val="52"/>
          <w:szCs w:val="56"/>
        </w:rPr>
        <w:t>Thema der Arbeit</w:t>
      </w:r>
    </w:p>
    <w:tbl>
      <w:tblPr>
        <w:tblW w:w="0" w:type="auto"/>
        <w:tblInd w:w="1728" w:type="dxa"/>
        <w:tblLook w:val="01E0" w:firstRow="1" w:lastRow="1" w:firstColumn="1" w:lastColumn="1" w:noHBand="0" w:noVBand="0"/>
      </w:tblPr>
      <w:tblGrid>
        <w:gridCol w:w="2790"/>
        <w:gridCol w:w="3008"/>
      </w:tblGrid>
      <w:tr w:rsidR="0073618E" w:rsidRPr="00B05E4D" w14:paraId="0404DDA7" w14:textId="77777777">
        <w:tc>
          <w:tcPr>
            <w:tcW w:w="2790" w:type="dxa"/>
          </w:tcPr>
          <w:p w14:paraId="0CA5BC44" w14:textId="77777777" w:rsidR="001D1B01" w:rsidRDefault="001D1B01" w:rsidP="00124E4E">
            <w:pPr>
              <w:rPr>
                <w:b/>
              </w:rPr>
            </w:pPr>
          </w:p>
          <w:p w14:paraId="4C7B3CD9" w14:textId="77777777" w:rsidR="0073618E" w:rsidRPr="00BD7578" w:rsidRDefault="0073618E" w:rsidP="00124E4E">
            <w:pPr>
              <w:rPr>
                <w:b/>
              </w:rPr>
            </w:pPr>
            <w:r w:rsidRPr="00BD7578">
              <w:rPr>
                <w:b/>
              </w:rPr>
              <w:t>Autor:</w:t>
            </w:r>
          </w:p>
        </w:tc>
        <w:tc>
          <w:tcPr>
            <w:tcW w:w="3008" w:type="dxa"/>
          </w:tcPr>
          <w:p w14:paraId="4D34423C" w14:textId="77777777" w:rsidR="001D1B01" w:rsidRDefault="001D1B01" w:rsidP="00124E4E">
            <w:pPr>
              <w:rPr>
                <w:lang w:val="en-US"/>
              </w:rPr>
            </w:pPr>
          </w:p>
          <w:p w14:paraId="2EDA3B4E" w14:textId="77777777" w:rsidR="0073618E" w:rsidRPr="008D3867" w:rsidRDefault="005F7EA1" w:rsidP="00124E4E">
            <w:pPr>
              <w:rPr>
                <w:lang w:val="en-US"/>
              </w:rPr>
            </w:pPr>
            <w:r w:rsidRPr="008D3867">
              <w:rPr>
                <w:lang w:val="en-US"/>
              </w:rPr>
              <w:t>Tobias Busch</w:t>
            </w:r>
          </w:p>
          <w:p w14:paraId="0521FD73" w14:textId="77777777" w:rsidR="0073618E" w:rsidRPr="008D3867" w:rsidRDefault="005F7EA1" w:rsidP="00124E4E">
            <w:pPr>
              <w:rPr>
                <w:lang w:val="en-US"/>
              </w:rPr>
            </w:pPr>
            <w:r w:rsidRPr="008D3867">
              <w:rPr>
                <w:lang w:val="en-US"/>
              </w:rPr>
              <w:t>tobiasbusch@live.de</w:t>
            </w:r>
          </w:p>
        </w:tc>
      </w:tr>
      <w:tr w:rsidR="0073618E" w:rsidRPr="00B05E4D" w14:paraId="6A41CB77" w14:textId="77777777">
        <w:tc>
          <w:tcPr>
            <w:tcW w:w="2790" w:type="dxa"/>
          </w:tcPr>
          <w:p w14:paraId="49B7FDF9" w14:textId="77777777" w:rsidR="0073618E" w:rsidRPr="00BD7578" w:rsidRDefault="0073618E" w:rsidP="00124E4E">
            <w:pPr>
              <w:rPr>
                <w:b/>
              </w:rPr>
            </w:pPr>
            <w:r w:rsidRPr="00BD7578">
              <w:rPr>
                <w:b/>
              </w:rPr>
              <w:t>Fach-Professor:</w:t>
            </w:r>
          </w:p>
        </w:tc>
        <w:tc>
          <w:tcPr>
            <w:tcW w:w="3008" w:type="dxa"/>
          </w:tcPr>
          <w:p w14:paraId="32971D0A" w14:textId="77777777" w:rsidR="0073618E" w:rsidRPr="008D3867" w:rsidRDefault="005F7EA1" w:rsidP="005F7EA1">
            <w:pPr>
              <w:rPr>
                <w:lang w:val="en-US"/>
              </w:rPr>
            </w:pPr>
            <w:r w:rsidRPr="008D3867">
              <w:rPr>
                <w:lang w:val="en-US"/>
              </w:rPr>
              <w:t xml:space="preserve">Prof. Dr. Frank M. </w:t>
            </w:r>
            <w:proofErr w:type="spellStart"/>
            <w:r w:rsidRPr="008D3867">
              <w:rPr>
                <w:lang w:val="en-US"/>
              </w:rPr>
              <w:t>Thiesing</w:t>
            </w:r>
            <w:proofErr w:type="spellEnd"/>
          </w:p>
        </w:tc>
      </w:tr>
      <w:tr w:rsidR="000F3D56" w:rsidRPr="00B05E4D" w14:paraId="3359B165" w14:textId="77777777">
        <w:tc>
          <w:tcPr>
            <w:tcW w:w="2790" w:type="dxa"/>
          </w:tcPr>
          <w:p w14:paraId="6A7ED9D0" w14:textId="4CE4078E" w:rsidR="000F3D56" w:rsidRPr="00BD7578" w:rsidRDefault="000F3D56" w:rsidP="00124E4E">
            <w:pPr>
              <w:rPr>
                <w:b/>
              </w:rPr>
            </w:pPr>
            <w:r>
              <w:rPr>
                <w:b/>
              </w:rPr>
              <w:t>Zweitprüfer</w:t>
            </w:r>
            <w:r w:rsidR="00B5623F">
              <w:rPr>
                <w:b/>
              </w:rPr>
              <w:t>:</w:t>
            </w:r>
          </w:p>
        </w:tc>
        <w:tc>
          <w:tcPr>
            <w:tcW w:w="3008" w:type="dxa"/>
          </w:tcPr>
          <w:p w14:paraId="1F770078" w14:textId="30741E9E" w:rsidR="000F3D56" w:rsidRPr="008D3867" w:rsidRDefault="000F3D56" w:rsidP="005F7EA1">
            <w:pPr>
              <w:rPr>
                <w:lang w:val="en-US"/>
              </w:rPr>
            </w:pPr>
            <w:r>
              <w:rPr>
                <w:lang w:val="en-US"/>
              </w:rPr>
              <w:t>Andree Josef</w:t>
            </w:r>
          </w:p>
        </w:tc>
      </w:tr>
      <w:tr w:rsidR="0073618E" w:rsidRPr="00BD7578" w14:paraId="041E10F2" w14:textId="77777777">
        <w:tc>
          <w:tcPr>
            <w:tcW w:w="2790" w:type="dxa"/>
          </w:tcPr>
          <w:p w14:paraId="53005C04" w14:textId="77777777" w:rsidR="0073618E" w:rsidRPr="00BD7578" w:rsidRDefault="0073618E" w:rsidP="00124E4E">
            <w:pPr>
              <w:rPr>
                <w:b/>
              </w:rPr>
            </w:pPr>
            <w:r w:rsidRPr="00BD7578">
              <w:rPr>
                <w:b/>
              </w:rPr>
              <w:t>Abgabedatum:</w:t>
            </w:r>
          </w:p>
        </w:tc>
        <w:tc>
          <w:tcPr>
            <w:tcW w:w="3008" w:type="dxa"/>
          </w:tcPr>
          <w:p w14:paraId="4FD6F266" w14:textId="359C70C5" w:rsidR="0073618E" w:rsidRPr="00BD7578" w:rsidRDefault="000F3D56" w:rsidP="00124E4E">
            <w:r>
              <w:t>09.02</w:t>
            </w:r>
            <w:r w:rsidR="00A43EF5" w:rsidRPr="00BD7578">
              <w:t>.201</w:t>
            </w:r>
            <w:r>
              <w:t>5</w:t>
            </w:r>
          </w:p>
        </w:tc>
      </w:tr>
    </w:tbl>
    <w:p w14:paraId="107CB7E2" w14:textId="77777777" w:rsidR="0073618E" w:rsidRPr="00BD7578" w:rsidRDefault="0073618E" w:rsidP="0073618E">
      <w:pPr>
        <w:sectPr w:rsidR="0073618E" w:rsidRPr="00BD7578" w:rsidSect="00CF380C"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p w14:paraId="1F1537F5" w14:textId="0BB9B701" w:rsidR="00BF65D0" w:rsidRPr="00E53133" w:rsidRDefault="0073618E" w:rsidP="002360E8">
      <w:pPr>
        <w:pStyle w:val="Oberberschrift"/>
        <w:rPr>
          <w:rFonts w:ascii="Helvetica" w:hAnsi="Helvetica"/>
        </w:rPr>
      </w:pPr>
      <w:bookmarkStart w:id="0" w:name="_Toc224637398"/>
      <w:bookmarkStart w:id="1" w:name="_Toc224707529"/>
      <w:bookmarkStart w:id="2" w:name="_Toc224810286"/>
      <w:bookmarkStart w:id="3" w:name="_Toc225071771"/>
      <w:r w:rsidRPr="00E53133">
        <w:rPr>
          <w:rFonts w:ascii="Helvetica" w:hAnsi="Helvetica"/>
        </w:rPr>
        <w:lastRenderedPageBreak/>
        <w:t>Kurzfassung</w:t>
      </w:r>
      <w:bookmarkEnd w:id="0"/>
      <w:bookmarkEnd w:id="1"/>
      <w:bookmarkEnd w:id="2"/>
      <w:bookmarkEnd w:id="3"/>
    </w:p>
    <w:p w14:paraId="11C609CF" w14:textId="77777777" w:rsidR="00E31D76" w:rsidRPr="00E31D76" w:rsidRDefault="00E31D76" w:rsidP="00E31D76"/>
    <w:p w14:paraId="3F0E8DD0" w14:textId="6D6B6205" w:rsidR="0073618E" w:rsidRPr="00E53133" w:rsidRDefault="0073618E" w:rsidP="0073618E">
      <w:pPr>
        <w:rPr>
          <w:rFonts w:ascii="Helvetica" w:hAnsi="Helvetica" w:cs="Arial"/>
          <w:b/>
          <w:sz w:val="32"/>
          <w:szCs w:val="32"/>
          <w:lang w:val="en-US"/>
        </w:rPr>
      </w:pPr>
      <w:r w:rsidRPr="00E53133">
        <w:rPr>
          <w:rFonts w:ascii="Helvetica" w:hAnsi="Helvetica" w:cs="Arial"/>
          <w:b/>
          <w:sz w:val="32"/>
          <w:szCs w:val="32"/>
          <w:lang w:val="en-US"/>
        </w:rPr>
        <w:t>Abstract</w:t>
      </w:r>
    </w:p>
    <w:p w14:paraId="6A216210" w14:textId="77777777" w:rsidR="004B61D2" w:rsidRDefault="004B61D2" w:rsidP="004B61D2">
      <w:pPr>
        <w:jc w:val="left"/>
        <w:rPr>
          <w:lang w:val="en-US"/>
        </w:rPr>
      </w:pPr>
    </w:p>
    <w:p w14:paraId="4CB8F4E6" w14:textId="77777777" w:rsidR="004B61D2" w:rsidRDefault="004B61D2" w:rsidP="004B61D2">
      <w:pPr>
        <w:jc w:val="left"/>
        <w:rPr>
          <w:lang w:val="en-US"/>
        </w:rPr>
      </w:pPr>
    </w:p>
    <w:p w14:paraId="4323B0A8" w14:textId="77777777" w:rsidR="004642B9" w:rsidRPr="008D3867" w:rsidRDefault="004642B9" w:rsidP="0073618E">
      <w:pPr>
        <w:rPr>
          <w:lang w:val="en-US"/>
        </w:rPr>
        <w:sectPr w:rsidR="004642B9" w:rsidRPr="008D3867" w:rsidSect="00CF380C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531" w:right="1418" w:bottom="1701" w:left="1701" w:header="510" w:footer="624" w:gutter="0"/>
          <w:pgNumType w:fmt="upperRoman" w:start="1"/>
          <w:cols w:space="708"/>
          <w:docGrid w:linePitch="360"/>
        </w:sectPr>
      </w:pPr>
    </w:p>
    <w:p w14:paraId="2C6344B2" w14:textId="31CE06F7" w:rsidR="0073618E" w:rsidRPr="00E53133" w:rsidRDefault="0073618E" w:rsidP="00067295">
      <w:pPr>
        <w:pStyle w:val="Oberberschrift"/>
        <w:rPr>
          <w:rFonts w:ascii="Helvetica" w:hAnsi="Helvetica"/>
        </w:rPr>
      </w:pPr>
      <w:bookmarkStart w:id="4" w:name="_Toc224637399"/>
      <w:bookmarkStart w:id="5" w:name="_Toc224707530"/>
      <w:bookmarkStart w:id="6" w:name="_Toc224810287"/>
      <w:bookmarkStart w:id="7" w:name="_Toc225071772"/>
      <w:r w:rsidRPr="00E53133">
        <w:rPr>
          <w:rFonts w:ascii="Helvetica" w:hAnsi="Helvetica"/>
        </w:rPr>
        <w:lastRenderedPageBreak/>
        <w:t>Inhaltsverzeichnis</w:t>
      </w:r>
      <w:bookmarkEnd w:id="4"/>
      <w:bookmarkEnd w:id="5"/>
      <w:bookmarkEnd w:id="6"/>
      <w:bookmarkEnd w:id="7"/>
    </w:p>
    <w:p w14:paraId="097C3D20" w14:textId="77777777" w:rsidR="001E1CDD" w:rsidRDefault="00D6138B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b w:val="0"/>
          <w:bCs w:val="0"/>
          <w:smallCaps w:val="0"/>
          <w:sz w:val="20"/>
        </w:rPr>
        <w:fldChar w:fldCharType="begin"/>
      </w:r>
      <w:r>
        <w:rPr>
          <w:b w:val="0"/>
          <w:bCs w:val="0"/>
          <w:smallCaps w:val="0"/>
          <w:sz w:val="20"/>
        </w:rPr>
        <w:instrText xml:space="preserve"> TOC \o "1-3" \h \z \u </w:instrText>
      </w:r>
      <w:r>
        <w:rPr>
          <w:b w:val="0"/>
          <w:bCs w:val="0"/>
          <w:smallCaps w:val="0"/>
          <w:sz w:val="20"/>
        </w:rPr>
        <w:fldChar w:fldCharType="separate"/>
      </w:r>
      <w:hyperlink w:anchor="_Toc403981192" w:history="1">
        <w:r w:rsidR="001E1CDD" w:rsidRPr="002D5055">
          <w:rPr>
            <w:rStyle w:val="Hyperlink"/>
            <w:noProof/>
            <w:u w:color="FFFFFF" w:themeColor="background1"/>
          </w:rPr>
          <w:t>1</w:t>
        </w:r>
        <w:r w:rsidR="001E1CDD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1E1CDD" w:rsidRPr="002D5055">
          <w:rPr>
            <w:rStyle w:val="Hyperlink"/>
            <w:noProof/>
          </w:rPr>
          <w:t>Einleitung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_Toc403981192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0F4167">
          <w:rPr>
            <w:noProof/>
            <w:webHidden/>
          </w:rPr>
          <w:t>1</w:t>
        </w:r>
        <w:r w:rsidR="001E1CDD">
          <w:rPr>
            <w:noProof/>
            <w:webHidden/>
          </w:rPr>
          <w:fldChar w:fldCharType="end"/>
        </w:r>
      </w:hyperlink>
    </w:p>
    <w:p w14:paraId="7E41A2B4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193" w:history="1">
        <w:r w:rsidR="001E1CDD" w:rsidRPr="002D5055">
          <w:rPr>
            <w:rStyle w:val="Hyperlink"/>
          </w:rPr>
          <w:t>1.1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Einführung in die Thematik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_Toc403981193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1</w:t>
        </w:r>
        <w:r w:rsidR="001E1CDD">
          <w:rPr>
            <w:webHidden/>
          </w:rPr>
          <w:fldChar w:fldCharType="end"/>
        </w:r>
      </w:hyperlink>
    </w:p>
    <w:p w14:paraId="370BC86E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194" w:history="1">
        <w:r w:rsidR="001E1CDD" w:rsidRPr="002D5055">
          <w:rPr>
            <w:rStyle w:val="Hyperlink"/>
          </w:rPr>
          <w:t>1.2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Ziele der Arbeit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_Toc403981194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1</w:t>
        </w:r>
        <w:r w:rsidR="001E1CDD">
          <w:rPr>
            <w:webHidden/>
          </w:rPr>
          <w:fldChar w:fldCharType="end"/>
        </w:r>
      </w:hyperlink>
    </w:p>
    <w:p w14:paraId="5A14F34F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195" w:history="1">
        <w:r w:rsidR="001E1CDD" w:rsidRPr="002D5055">
          <w:rPr>
            <w:rStyle w:val="Hyperlink"/>
          </w:rPr>
          <w:t>1.3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Vorstellung des Unternehmens/des Projektumfeldes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_Toc403981195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2</w:t>
        </w:r>
        <w:r w:rsidR="001E1CDD">
          <w:rPr>
            <w:webHidden/>
          </w:rPr>
          <w:fldChar w:fldCharType="end"/>
        </w:r>
      </w:hyperlink>
    </w:p>
    <w:p w14:paraId="70C7053F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196" w:history="1">
        <w:r w:rsidR="001E1CDD" w:rsidRPr="002D5055">
          <w:rPr>
            <w:rStyle w:val="Hyperlink"/>
          </w:rPr>
          <w:t>1.4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Aufbau des Berichtes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_Toc403981196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3</w:t>
        </w:r>
        <w:r w:rsidR="001E1CDD">
          <w:rPr>
            <w:webHidden/>
          </w:rPr>
          <w:fldChar w:fldCharType="end"/>
        </w:r>
      </w:hyperlink>
    </w:p>
    <w:p w14:paraId="1E214324" w14:textId="77777777" w:rsidR="001E1CDD" w:rsidRDefault="00811C7B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03981197" w:history="1">
        <w:r w:rsidR="001E1CDD" w:rsidRPr="002D5055">
          <w:rPr>
            <w:rStyle w:val="Hyperlink"/>
            <w:noProof/>
            <w:u w:color="FFFFFF" w:themeColor="background1"/>
          </w:rPr>
          <w:t>2</w:t>
        </w:r>
        <w:r w:rsidR="001E1CDD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1E1CDD" w:rsidRPr="002D5055">
          <w:rPr>
            <w:rStyle w:val="Hyperlink"/>
            <w:noProof/>
          </w:rPr>
          <w:t>Stand der Technik/Grundlagen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_Toc403981197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0F4167">
          <w:rPr>
            <w:noProof/>
            <w:webHidden/>
          </w:rPr>
          <w:t>4</w:t>
        </w:r>
        <w:r w:rsidR="001E1CDD">
          <w:rPr>
            <w:noProof/>
            <w:webHidden/>
          </w:rPr>
          <w:fldChar w:fldCharType="end"/>
        </w:r>
      </w:hyperlink>
    </w:p>
    <w:p w14:paraId="7D197C4A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198" w:history="1">
        <w:r w:rsidR="001E1CDD" w:rsidRPr="002D5055">
          <w:rPr>
            <w:rStyle w:val="Hyperlink"/>
          </w:rPr>
          <w:t>2.1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Motion Control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_Toc403981198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4</w:t>
        </w:r>
        <w:r w:rsidR="001E1CDD">
          <w:rPr>
            <w:webHidden/>
          </w:rPr>
          <w:fldChar w:fldCharType="end"/>
        </w:r>
      </w:hyperlink>
    </w:p>
    <w:p w14:paraId="55C21645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199" w:history="1">
        <w:r w:rsidR="001E1CDD" w:rsidRPr="002D5055">
          <w:rPr>
            <w:rStyle w:val="Hyperlink"/>
          </w:rPr>
          <w:t>2.2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Unity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_Toc403981199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4</w:t>
        </w:r>
        <w:r w:rsidR="001E1CDD">
          <w:rPr>
            <w:webHidden/>
          </w:rPr>
          <w:fldChar w:fldCharType="end"/>
        </w:r>
      </w:hyperlink>
    </w:p>
    <w:p w14:paraId="11DD4AC8" w14:textId="77777777" w:rsidR="001E1CDD" w:rsidRDefault="00811C7B">
      <w:pPr>
        <w:pStyle w:val="Verzeichnis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3981200" w:history="1">
        <w:r w:rsidR="001E1CDD" w:rsidRPr="002D5055">
          <w:rPr>
            <w:rStyle w:val="Hyperlink"/>
            <w:noProof/>
          </w:rPr>
          <w:t>2.2.1</w:t>
        </w:r>
        <w:r w:rsidR="001E1C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1E1CDD" w:rsidRPr="002D5055">
          <w:rPr>
            <w:rStyle w:val="Hyperlink"/>
            <w:noProof/>
          </w:rPr>
          <w:t>Virtual Reality mit Unity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_Toc403981200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0F4167">
          <w:rPr>
            <w:noProof/>
            <w:webHidden/>
          </w:rPr>
          <w:t>4</w:t>
        </w:r>
        <w:r w:rsidR="001E1CDD">
          <w:rPr>
            <w:noProof/>
            <w:webHidden/>
          </w:rPr>
          <w:fldChar w:fldCharType="end"/>
        </w:r>
      </w:hyperlink>
    </w:p>
    <w:p w14:paraId="718A9BD7" w14:textId="77777777" w:rsidR="001E1CDD" w:rsidRDefault="00811C7B">
      <w:pPr>
        <w:pStyle w:val="Verzeichnis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3981201" w:history="1">
        <w:r w:rsidR="001E1CDD" w:rsidRPr="002D5055">
          <w:rPr>
            <w:rStyle w:val="Hyperlink"/>
            <w:noProof/>
          </w:rPr>
          <w:t>2.2.2</w:t>
        </w:r>
        <w:r w:rsidR="001E1C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1E1CDD" w:rsidRPr="002D5055">
          <w:rPr>
            <w:rStyle w:val="Hyperlink"/>
            <w:noProof/>
          </w:rPr>
          <w:t>Motion Control in Unity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_Toc403981201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0F4167">
          <w:rPr>
            <w:noProof/>
            <w:webHidden/>
          </w:rPr>
          <w:t>4</w:t>
        </w:r>
        <w:r w:rsidR="001E1CDD">
          <w:rPr>
            <w:noProof/>
            <w:webHidden/>
          </w:rPr>
          <w:fldChar w:fldCharType="end"/>
        </w:r>
      </w:hyperlink>
    </w:p>
    <w:p w14:paraId="6D89885B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02" w:history="1">
        <w:r w:rsidR="001E1CDD" w:rsidRPr="002D5055">
          <w:rPr>
            <w:rStyle w:val="Hyperlink"/>
          </w:rPr>
          <w:t>2.3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Controller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_Toc403981202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4</w:t>
        </w:r>
        <w:r w:rsidR="001E1CDD">
          <w:rPr>
            <w:webHidden/>
          </w:rPr>
          <w:fldChar w:fldCharType="end"/>
        </w:r>
      </w:hyperlink>
    </w:p>
    <w:p w14:paraId="5040F1A2" w14:textId="77777777" w:rsidR="001E1CDD" w:rsidRDefault="00811C7B">
      <w:pPr>
        <w:pStyle w:val="Verzeichnis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3981203" w:history="1">
        <w:r w:rsidR="001E1CDD" w:rsidRPr="002D5055">
          <w:rPr>
            <w:rStyle w:val="Hyperlink"/>
            <w:noProof/>
          </w:rPr>
          <w:t>2.3.1</w:t>
        </w:r>
        <w:r w:rsidR="001E1C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1E1CDD" w:rsidRPr="002D5055">
          <w:rPr>
            <w:rStyle w:val="Hyperlink"/>
            <w:noProof/>
          </w:rPr>
          <w:t>Sphero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_Toc403981203 \h </w:instrText>
        </w:r>
        <w:r w:rsidR="001E1CDD">
          <w:rPr>
            <w:noProof/>
            <w:webHidden/>
          </w:rPr>
          <w:fldChar w:fldCharType="separate"/>
        </w:r>
        <w:r w:rsidR="000F4167">
          <w:rPr>
            <w:b/>
            <w:bCs/>
            <w:noProof/>
            <w:webHidden/>
          </w:rPr>
          <w:t>Fehler! Textmarke nicht definiert.</w:t>
        </w:r>
        <w:r w:rsidR="001E1CDD">
          <w:rPr>
            <w:noProof/>
            <w:webHidden/>
          </w:rPr>
          <w:fldChar w:fldCharType="end"/>
        </w:r>
      </w:hyperlink>
    </w:p>
    <w:p w14:paraId="6682C750" w14:textId="77777777" w:rsidR="001E1CDD" w:rsidRDefault="00811C7B">
      <w:pPr>
        <w:pStyle w:val="Verzeichnis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3981204" w:history="1">
        <w:r w:rsidR="001E1CDD" w:rsidRPr="002D5055">
          <w:rPr>
            <w:rStyle w:val="Hyperlink"/>
            <w:noProof/>
          </w:rPr>
          <w:t>2.3.2</w:t>
        </w:r>
        <w:r w:rsidR="001E1C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1E1CDD" w:rsidRPr="002D5055">
          <w:rPr>
            <w:rStyle w:val="Hyperlink"/>
            <w:noProof/>
          </w:rPr>
          <w:t>Zugriff über das magnetische Feld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_Toc403981204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0F4167">
          <w:rPr>
            <w:noProof/>
            <w:webHidden/>
          </w:rPr>
          <w:t>4</w:t>
        </w:r>
        <w:r w:rsidR="001E1CDD">
          <w:rPr>
            <w:noProof/>
            <w:webHidden/>
          </w:rPr>
          <w:fldChar w:fldCharType="end"/>
        </w:r>
      </w:hyperlink>
    </w:p>
    <w:p w14:paraId="422544BE" w14:textId="77777777" w:rsidR="001E1CDD" w:rsidRDefault="00811C7B">
      <w:pPr>
        <w:pStyle w:val="Verzeichnis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3981205" w:history="1">
        <w:r w:rsidR="001E1CDD" w:rsidRPr="002D5055">
          <w:rPr>
            <w:rStyle w:val="Hyperlink"/>
            <w:noProof/>
          </w:rPr>
          <w:t>2.3.3</w:t>
        </w:r>
        <w:r w:rsidR="001E1C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1E1CDD" w:rsidRPr="002D5055">
          <w:rPr>
            <w:rStyle w:val="Hyperlink"/>
            <w:noProof/>
          </w:rPr>
          <w:t>Kabelloser Controller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_Toc403981205 \h </w:instrText>
        </w:r>
        <w:r w:rsidR="001E1CDD">
          <w:rPr>
            <w:noProof/>
            <w:webHidden/>
          </w:rPr>
          <w:fldChar w:fldCharType="separate"/>
        </w:r>
        <w:r w:rsidR="000F4167">
          <w:rPr>
            <w:b/>
            <w:bCs/>
            <w:noProof/>
            <w:webHidden/>
          </w:rPr>
          <w:t>Fehler! Textmarke nicht definiert.</w:t>
        </w:r>
        <w:r w:rsidR="001E1CDD">
          <w:rPr>
            <w:noProof/>
            <w:webHidden/>
          </w:rPr>
          <w:fldChar w:fldCharType="end"/>
        </w:r>
      </w:hyperlink>
    </w:p>
    <w:p w14:paraId="2ACB1074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06" w:history="1">
        <w:r w:rsidR="001E1CDD" w:rsidRPr="002D5055">
          <w:rPr>
            <w:rStyle w:val="Hyperlink"/>
          </w:rPr>
          <w:t>2.4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_Toc403981206 \h </w:instrText>
        </w:r>
        <w:r w:rsidR="001E1CDD">
          <w:rPr>
            <w:webHidden/>
          </w:rPr>
          <w:fldChar w:fldCharType="separate"/>
        </w:r>
        <w:r w:rsidR="000F4167">
          <w:rPr>
            <w:b/>
            <w:bCs/>
            <w:webHidden/>
          </w:rPr>
          <w:t>Fehler! Textmarke nicht definiert.</w:t>
        </w:r>
        <w:r w:rsidR="001E1CDD">
          <w:rPr>
            <w:webHidden/>
          </w:rPr>
          <w:fldChar w:fldCharType="end"/>
        </w:r>
      </w:hyperlink>
    </w:p>
    <w:p w14:paraId="4B430D67" w14:textId="77777777" w:rsidR="001E1CDD" w:rsidRDefault="00811C7B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03981207" w:history="1">
        <w:r w:rsidR="001E1CDD" w:rsidRPr="002D5055">
          <w:rPr>
            <w:rStyle w:val="Hyperlink"/>
            <w:noProof/>
            <w:u w:color="FFFFFF" w:themeColor="background1"/>
          </w:rPr>
          <w:t>3</w:t>
        </w:r>
        <w:r w:rsidR="001E1CDD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1E1CDD" w:rsidRPr="002D5055">
          <w:rPr>
            <w:rStyle w:val="Hyperlink"/>
            <w:noProof/>
          </w:rPr>
          <w:t>Anforderungsanalyse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_Toc403981207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0F4167">
          <w:rPr>
            <w:noProof/>
            <w:webHidden/>
          </w:rPr>
          <w:t>5</w:t>
        </w:r>
        <w:r w:rsidR="001E1CDD">
          <w:rPr>
            <w:noProof/>
            <w:webHidden/>
          </w:rPr>
          <w:fldChar w:fldCharType="end"/>
        </w:r>
      </w:hyperlink>
    </w:p>
    <w:p w14:paraId="66660B65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08" w:history="1">
        <w:r w:rsidR="001E1CDD" w:rsidRPr="002D5055">
          <w:rPr>
            <w:rStyle w:val="Hyperlink"/>
          </w:rPr>
          <w:t>3.1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Risikomanagement?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_Toc403981208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5</w:t>
        </w:r>
        <w:r w:rsidR="001E1CDD">
          <w:rPr>
            <w:webHidden/>
          </w:rPr>
          <w:fldChar w:fldCharType="end"/>
        </w:r>
      </w:hyperlink>
    </w:p>
    <w:p w14:paraId="73D01FDE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09" w:history="1">
        <w:r w:rsidR="001E1CDD" w:rsidRPr="002D5055">
          <w:rPr>
            <w:rStyle w:val="Hyperlink"/>
          </w:rPr>
          <w:t>3.2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Systemidee/Zielsetzung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_Toc403981209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5</w:t>
        </w:r>
        <w:r w:rsidR="001E1CDD">
          <w:rPr>
            <w:webHidden/>
          </w:rPr>
          <w:fldChar w:fldCharType="end"/>
        </w:r>
      </w:hyperlink>
    </w:p>
    <w:p w14:paraId="1263835C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10" w:history="1">
        <w:r w:rsidR="001E1CDD" w:rsidRPr="002D5055">
          <w:rPr>
            <w:rStyle w:val="Hyperlink"/>
          </w:rPr>
          <w:t>3.3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Produkteinsatz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_Toc403981210 \h </w:instrText>
        </w:r>
        <w:r w:rsidR="001E1CDD">
          <w:rPr>
            <w:webHidden/>
          </w:rPr>
          <w:fldChar w:fldCharType="separate"/>
        </w:r>
        <w:r w:rsidR="000F4167">
          <w:rPr>
            <w:b/>
            <w:bCs/>
            <w:webHidden/>
          </w:rPr>
          <w:t>Fehler! Textmarke nicht definiert.</w:t>
        </w:r>
        <w:r w:rsidR="001E1CDD">
          <w:rPr>
            <w:webHidden/>
          </w:rPr>
          <w:fldChar w:fldCharType="end"/>
        </w:r>
      </w:hyperlink>
    </w:p>
    <w:p w14:paraId="0EB30FB4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11" w:history="1">
        <w:r w:rsidR="001E1CDD" w:rsidRPr="002D5055">
          <w:rPr>
            <w:rStyle w:val="Hyperlink"/>
          </w:rPr>
          <w:t>3.4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Stakeholder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_Toc403981211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5</w:t>
        </w:r>
        <w:r w:rsidR="001E1CDD">
          <w:rPr>
            <w:webHidden/>
          </w:rPr>
          <w:fldChar w:fldCharType="end"/>
        </w:r>
      </w:hyperlink>
    </w:p>
    <w:p w14:paraId="066E3779" w14:textId="77777777" w:rsidR="001E1CDD" w:rsidRDefault="00811C7B">
      <w:pPr>
        <w:pStyle w:val="Verzeichnis3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03981212" w:history="1">
        <w:r w:rsidR="001E1CDD" w:rsidRPr="002D5055">
          <w:rPr>
            <w:rStyle w:val="Hyperlink"/>
            <w:noProof/>
          </w:rPr>
          <w:t>3.4.1</w:t>
        </w:r>
        <w:r w:rsidR="001E1CD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1E1CDD" w:rsidRPr="002D5055">
          <w:rPr>
            <w:rStyle w:val="Hyperlink"/>
            <w:noProof/>
          </w:rPr>
          <w:t>Stakeholdermap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_Toc403981212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0F4167">
          <w:rPr>
            <w:noProof/>
            <w:webHidden/>
          </w:rPr>
          <w:t>5</w:t>
        </w:r>
        <w:r w:rsidR="001E1CDD">
          <w:rPr>
            <w:noProof/>
            <w:webHidden/>
          </w:rPr>
          <w:fldChar w:fldCharType="end"/>
        </w:r>
      </w:hyperlink>
    </w:p>
    <w:p w14:paraId="4D52D095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13" w:history="1">
        <w:r w:rsidR="001E1CDD" w:rsidRPr="002D5055">
          <w:rPr>
            <w:rStyle w:val="Hyperlink"/>
          </w:rPr>
          <w:t>3.5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Systemkontext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_Toc403981213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5</w:t>
        </w:r>
        <w:r w:rsidR="001E1CDD">
          <w:rPr>
            <w:webHidden/>
          </w:rPr>
          <w:fldChar w:fldCharType="end"/>
        </w:r>
      </w:hyperlink>
    </w:p>
    <w:p w14:paraId="7D18C3BC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14" w:history="1">
        <w:r w:rsidR="001E1CDD" w:rsidRPr="002D5055">
          <w:rPr>
            <w:rStyle w:val="Hyperlink"/>
          </w:rPr>
          <w:t>3.6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Funktionale Anforderungen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_Toc403981214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5</w:t>
        </w:r>
        <w:r w:rsidR="001E1CDD">
          <w:rPr>
            <w:webHidden/>
          </w:rPr>
          <w:fldChar w:fldCharType="end"/>
        </w:r>
      </w:hyperlink>
    </w:p>
    <w:p w14:paraId="3A19FACF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15" w:history="1">
        <w:r w:rsidR="001E1CDD" w:rsidRPr="002D5055">
          <w:rPr>
            <w:rStyle w:val="Hyperlink"/>
          </w:rPr>
          <w:t>3.7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Use-Case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_Toc403981215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5</w:t>
        </w:r>
        <w:r w:rsidR="001E1CDD">
          <w:rPr>
            <w:webHidden/>
          </w:rPr>
          <w:fldChar w:fldCharType="end"/>
        </w:r>
      </w:hyperlink>
    </w:p>
    <w:p w14:paraId="11B7A640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16" w:history="1">
        <w:r w:rsidR="001E1CDD" w:rsidRPr="002D5055">
          <w:rPr>
            <w:rStyle w:val="Hyperlink"/>
          </w:rPr>
          <w:t>3.8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Nicht Funktionale Anforderungen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_Toc403981216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5</w:t>
        </w:r>
        <w:r w:rsidR="001E1CDD">
          <w:rPr>
            <w:webHidden/>
          </w:rPr>
          <w:fldChar w:fldCharType="end"/>
        </w:r>
      </w:hyperlink>
    </w:p>
    <w:p w14:paraId="4D71B0ED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17" w:history="1">
        <w:r w:rsidR="001E1CDD" w:rsidRPr="002D5055">
          <w:rPr>
            <w:rStyle w:val="Hyperlink"/>
          </w:rPr>
          <w:t>3.9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Testszenarien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_Toc403981217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5</w:t>
        </w:r>
        <w:r w:rsidR="001E1CDD">
          <w:rPr>
            <w:webHidden/>
          </w:rPr>
          <w:fldChar w:fldCharType="end"/>
        </w:r>
      </w:hyperlink>
    </w:p>
    <w:p w14:paraId="1D9D5F79" w14:textId="77777777" w:rsidR="001E1CDD" w:rsidRDefault="00811C7B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03981218" w:history="1">
        <w:r w:rsidR="001E1CDD" w:rsidRPr="002D5055">
          <w:rPr>
            <w:rStyle w:val="Hyperlink"/>
            <w:noProof/>
            <w:u w:color="FFFFFF" w:themeColor="background1"/>
          </w:rPr>
          <w:t>4</w:t>
        </w:r>
        <w:bookmarkStart w:id="8" w:name="_Toc403979951"/>
        <w:r w:rsidR="001E1CDD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bookmarkEnd w:id="8"/>
        <w:r w:rsidR="001E1CDD" w:rsidRPr="002D5055">
          <w:rPr>
            <w:rStyle w:val="Hyperlink"/>
            <w:noProof/>
          </w:rPr>
          <w:t>Konzept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_Toc403981218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0F4167">
          <w:rPr>
            <w:noProof/>
            <w:webHidden/>
          </w:rPr>
          <w:t>6</w:t>
        </w:r>
        <w:r w:rsidR="001E1CDD">
          <w:rPr>
            <w:noProof/>
            <w:webHidden/>
          </w:rPr>
          <w:fldChar w:fldCharType="end"/>
        </w:r>
      </w:hyperlink>
    </w:p>
    <w:p w14:paraId="39646399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19" w:history="1">
        <w:r w:rsidR="001E1CDD" w:rsidRPr="002D5055">
          <w:rPr>
            <w:rStyle w:val="Hyperlink"/>
          </w:rPr>
          <w:t>4.1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GUI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_Toc403981219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6</w:t>
        </w:r>
        <w:r w:rsidR="001E1CDD">
          <w:rPr>
            <w:webHidden/>
          </w:rPr>
          <w:fldChar w:fldCharType="end"/>
        </w:r>
      </w:hyperlink>
    </w:p>
    <w:p w14:paraId="5B4DB8BA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20" w:history="1">
        <w:r w:rsidR="001E1CDD" w:rsidRPr="002D5055">
          <w:rPr>
            <w:rStyle w:val="Hyperlink"/>
          </w:rPr>
          <w:t>4.2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VR Szene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_Toc403981220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6</w:t>
        </w:r>
        <w:r w:rsidR="001E1CDD">
          <w:rPr>
            <w:webHidden/>
          </w:rPr>
          <w:fldChar w:fldCharType="end"/>
        </w:r>
      </w:hyperlink>
    </w:p>
    <w:p w14:paraId="4FB490BC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21" w:history="1">
        <w:r w:rsidR="001E1CDD" w:rsidRPr="002D5055">
          <w:rPr>
            <w:rStyle w:val="Hyperlink"/>
          </w:rPr>
          <w:t>4.3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Erarbeitung eines geeigneten Controllers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_Toc403981221 \h </w:instrText>
        </w:r>
        <w:r w:rsidR="001E1CDD">
          <w:rPr>
            <w:webHidden/>
          </w:rPr>
          <w:fldChar w:fldCharType="separate"/>
        </w:r>
        <w:r w:rsidR="000F4167">
          <w:rPr>
            <w:b/>
            <w:bCs/>
            <w:webHidden/>
          </w:rPr>
          <w:t>Fehler! Textmarke nicht definiert.</w:t>
        </w:r>
        <w:r w:rsidR="001E1CDD">
          <w:rPr>
            <w:webHidden/>
          </w:rPr>
          <w:fldChar w:fldCharType="end"/>
        </w:r>
      </w:hyperlink>
    </w:p>
    <w:p w14:paraId="5D215BFB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22" w:history="1">
        <w:r w:rsidR="001E1CDD" w:rsidRPr="002D5055">
          <w:rPr>
            <w:rStyle w:val="Hyperlink"/>
          </w:rPr>
          <w:t>4.4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Benötigte Funktionen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_Toc403981222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6</w:t>
        </w:r>
        <w:r w:rsidR="001E1CDD">
          <w:rPr>
            <w:webHidden/>
          </w:rPr>
          <w:fldChar w:fldCharType="end"/>
        </w:r>
      </w:hyperlink>
    </w:p>
    <w:p w14:paraId="63D2844C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23" w:history="1">
        <w:r w:rsidR="001E1CDD" w:rsidRPr="002D5055">
          <w:rPr>
            <w:rStyle w:val="Hyperlink"/>
          </w:rPr>
          <w:t>4.5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Spiellogik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_Toc403981223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6</w:t>
        </w:r>
        <w:r w:rsidR="001E1CDD">
          <w:rPr>
            <w:webHidden/>
          </w:rPr>
          <w:fldChar w:fldCharType="end"/>
        </w:r>
      </w:hyperlink>
    </w:p>
    <w:p w14:paraId="1E2A48D4" w14:textId="77777777" w:rsidR="001E1CDD" w:rsidRDefault="00811C7B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03981224" w:history="1">
        <w:r w:rsidR="001E1CDD" w:rsidRPr="002D5055">
          <w:rPr>
            <w:rStyle w:val="Hyperlink"/>
            <w:noProof/>
            <w:u w:color="FFFFFF" w:themeColor="background1"/>
          </w:rPr>
          <w:t>5</w:t>
        </w:r>
        <w:bookmarkStart w:id="9" w:name="_Toc403979952"/>
        <w:r w:rsidR="001E1CDD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bookmarkEnd w:id="9"/>
        <w:r w:rsidR="001E1CDD" w:rsidRPr="002D5055">
          <w:rPr>
            <w:rStyle w:val="Hyperlink"/>
            <w:noProof/>
          </w:rPr>
          <w:t>Umsetzung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_Toc403981224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0F4167">
          <w:rPr>
            <w:noProof/>
            <w:webHidden/>
          </w:rPr>
          <w:t>7</w:t>
        </w:r>
        <w:r w:rsidR="001E1CDD">
          <w:rPr>
            <w:noProof/>
            <w:webHidden/>
          </w:rPr>
          <w:fldChar w:fldCharType="end"/>
        </w:r>
      </w:hyperlink>
    </w:p>
    <w:p w14:paraId="5738B219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25" w:history="1">
        <w:r w:rsidR="001E1CDD" w:rsidRPr="002D5055">
          <w:rPr>
            <w:rStyle w:val="Hyperlink"/>
          </w:rPr>
          <w:t>5.1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GUI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_Toc403981225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7</w:t>
        </w:r>
        <w:r w:rsidR="001E1CDD">
          <w:rPr>
            <w:webHidden/>
          </w:rPr>
          <w:fldChar w:fldCharType="end"/>
        </w:r>
      </w:hyperlink>
    </w:p>
    <w:p w14:paraId="3515550E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26" w:history="1">
        <w:r w:rsidR="001E1CDD" w:rsidRPr="002D5055">
          <w:rPr>
            <w:rStyle w:val="Hyperlink"/>
          </w:rPr>
          <w:t>5.2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Verbindung des Motion Controllers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_Toc403981226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7</w:t>
        </w:r>
        <w:r w:rsidR="001E1CDD">
          <w:rPr>
            <w:webHidden/>
          </w:rPr>
          <w:fldChar w:fldCharType="end"/>
        </w:r>
      </w:hyperlink>
    </w:p>
    <w:p w14:paraId="0E6CCA1D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27" w:history="1">
        <w:r w:rsidR="001E1CDD" w:rsidRPr="002D5055">
          <w:rPr>
            <w:rStyle w:val="Hyperlink"/>
          </w:rPr>
          <w:t>5.3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Auslesen der Daten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_Toc403981227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7</w:t>
        </w:r>
        <w:r w:rsidR="001E1CDD">
          <w:rPr>
            <w:webHidden/>
          </w:rPr>
          <w:fldChar w:fldCharType="end"/>
        </w:r>
      </w:hyperlink>
    </w:p>
    <w:p w14:paraId="7E926DB5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28" w:history="1">
        <w:r w:rsidR="001E1CDD" w:rsidRPr="002D5055">
          <w:rPr>
            <w:rStyle w:val="Hyperlink"/>
          </w:rPr>
          <w:t>5.4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Szene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_Toc403981228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7</w:t>
        </w:r>
        <w:r w:rsidR="001E1CDD">
          <w:rPr>
            <w:webHidden/>
          </w:rPr>
          <w:fldChar w:fldCharType="end"/>
        </w:r>
      </w:hyperlink>
    </w:p>
    <w:p w14:paraId="5287BB47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29" w:history="1">
        <w:r w:rsidR="001E1CDD" w:rsidRPr="002D5055">
          <w:rPr>
            <w:rStyle w:val="Hyperlink"/>
          </w:rPr>
          <w:t>5.5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Spiellogik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_Toc403981229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7</w:t>
        </w:r>
        <w:r w:rsidR="001E1CDD">
          <w:rPr>
            <w:webHidden/>
          </w:rPr>
          <w:fldChar w:fldCharType="end"/>
        </w:r>
      </w:hyperlink>
    </w:p>
    <w:p w14:paraId="3C287CD1" w14:textId="77777777" w:rsidR="001E1CDD" w:rsidRDefault="00811C7B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03981230" w:history="1">
        <w:r w:rsidR="001E1CDD" w:rsidRPr="002D5055">
          <w:rPr>
            <w:rStyle w:val="Hyperlink"/>
            <w:noProof/>
            <w:u w:color="FFFFFF" w:themeColor="background1"/>
          </w:rPr>
          <w:t>6</w:t>
        </w:r>
        <w:bookmarkStart w:id="10" w:name="_Toc403979953"/>
        <w:r w:rsidR="001E1CDD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bookmarkEnd w:id="10"/>
        <w:r w:rsidR="001E1CDD" w:rsidRPr="002D5055">
          <w:rPr>
            <w:rStyle w:val="Hyperlink"/>
            <w:noProof/>
          </w:rPr>
          <w:t>Tests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_Toc403981230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0F4167">
          <w:rPr>
            <w:noProof/>
            <w:webHidden/>
          </w:rPr>
          <w:t>8</w:t>
        </w:r>
        <w:r w:rsidR="001E1CDD">
          <w:rPr>
            <w:noProof/>
            <w:webHidden/>
          </w:rPr>
          <w:fldChar w:fldCharType="end"/>
        </w:r>
      </w:hyperlink>
    </w:p>
    <w:p w14:paraId="78493896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31" w:history="1">
        <w:r w:rsidR="001E1CDD" w:rsidRPr="002D5055">
          <w:rPr>
            <w:rStyle w:val="Hyperlink"/>
          </w:rPr>
          <w:t>6.1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Schnelle Bewegungen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_Toc403981231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8</w:t>
        </w:r>
        <w:r w:rsidR="001E1CDD">
          <w:rPr>
            <w:webHidden/>
          </w:rPr>
          <w:fldChar w:fldCharType="end"/>
        </w:r>
      </w:hyperlink>
    </w:p>
    <w:p w14:paraId="2C0CCA74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32" w:history="1">
        <w:r w:rsidR="001E1CDD" w:rsidRPr="002D5055">
          <w:rPr>
            <w:rStyle w:val="Hyperlink"/>
          </w:rPr>
          <w:t>6.2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Bewegungsräume bei falscher Handhabung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_Toc403981232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8</w:t>
        </w:r>
        <w:r w:rsidR="001E1CDD">
          <w:rPr>
            <w:webHidden/>
          </w:rPr>
          <w:fldChar w:fldCharType="end"/>
        </w:r>
      </w:hyperlink>
    </w:p>
    <w:p w14:paraId="01BF96A4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33" w:history="1">
        <w:r w:rsidR="001E1CDD" w:rsidRPr="002D5055">
          <w:rPr>
            <w:rStyle w:val="Hyperlink"/>
          </w:rPr>
          <w:t>6.3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Erfahrungen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_Toc403981233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8</w:t>
        </w:r>
        <w:r w:rsidR="001E1CDD">
          <w:rPr>
            <w:webHidden/>
          </w:rPr>
          <w:fldChar w:fldCharType="end"/>
        </w:r>
      </w:hyperlink>
    </w:p>
    <w:p w14:paraId="2E02C488" w14:textId="77777777" w:rsidR="001E1CDD" w:rsidRDefault="00811C7B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03981234" w:history="1">
        <w:r w:rsidR="001E1CDD" w:rsidRPr="002D5055">
          <w:rPr>
            <w:rStyle w:val="Hyperlink"/>
            <w:noProof/>
            <w:u w:color="FFFFFF" w:themeColor="background1"/>
          </w:rPr>
          <w:t>7</w:t>
        </w:r>
        <w:bookmarkStart w:id="11" w:name="_Toc403979955"/>
        <w:r w:rsidR="001E1CDD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bookmarkEnd w:id="11"/>
        <w:r w:rsidR="001E1CDD" w:rsidRPr="002D5055">
          <w:rPr>
            <w:rStyle w:val="Hyperlink"/>
            <w:noProof/>
          </w:rPr>
          <w:t>Ergebnisse und Ausblick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_Toc403981234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0F4167">
          <w:rPr>
            <w:noProof/>
            <w:webHidden/>
          </w:rPr>
          <w:t>9</w:t>
        </w:r>
        <w:r w:rsidR="001E1CDD">
          <w:rPr>
            <w:noProof/>
            <w:webHidden/>
          </w:rPr>
          <w:fldChar w:fldCharType="end"/>
        </w:r>
      </w:hyperlink>
    </w:p>
    <w:p w14:paraId="3B3A5CAB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35" w:history="1">
        <w:r w:rsidR="001E1CDD" w:rsidRPr="002D5055">
          <w:rPr>
            <w:rStyle w:val="Hyperlink"/>
          </w:rPr>
          <w:t>7.1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Bewertung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_Toc403981235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9</w:t>
        </w:r>
        <w:r w:rsidR="001E1CDD">
          <w:rPr>
            <w:webHidden/>
          </w:rPr>
          <w:fldChar w:fldCharType="end"/>
        </w:r>
      </w:hyperlink>
    </w:p>
    <w:p w14:paraId="4901CCA2" w14:textId="77777777" w:rsidR="001E1CDD" w:rsidRDefault="00811C7B">
      <w:pPr>
        <w:pStyle w:val="Verzeichnis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03981236" w:history="1">
        <w:r w:rsidR="001E1CDD" w:rsidRPr="002D5055">
          <w:rPr>
            <w:rStyle w:val="Hyperlink"/>
          </w:rPr>
          <w:t>7.2</w:t>
        </w:r>
        <w:r w:rsidR="001E1CDD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1E1CDD" w:rsidRPr="002D5055">
          <w:rPr>
            <w:rStyle w:val="Hyperlink"/>
          </w:rPr>
          <w:t>Zukünftige Schritte</w:t>
        </w:r>
        <w:r w:rsidR="001E1CDD">
          <w:rPr>
            <w:webHidden/>
          </w:rPr>
          <w:tab/>
        </w:r>
        <w:r w:rsidR="001E1CDD">
          <w:rPr>
            <w:webHidden/>
          </w:rPr>
          <w:fldChar w:fldCharType="begin"/>
        </w:r>
        <w:r w:rsidR="001E1CDD">
          <w:rPr>
            <w:webHidden/>
          </w:rPr>
          <w:instrText xml:space="preserve"> PAGEREF _Toc403981236 \h </w:instrText>
        </w:r>
        <w:r w:rsidR="001E1CDD">
          <w:rPr>
            <w:webHidden/>
          </w:rPr>
        </w:r>
        <w:r w:rsidR="001E1CDD">
          <w:rPr>
            <w:webHidden/>
          </w:rPr>
          <w:fldChar w:fldCharType="separate"/>
        </w:r>
        <w:r w:rsidR="000F4167">
          <w:rPr>
            <w:webHidden/>
          </w:rPr>
          <w:t>9</w:t>
        </w:r>
        <w:r w:rsidR="001E1CDD">
          <w:rPr>
            <w:webHidden/>
          </w:rPr>
          <w:fldChar w:fldCharType="end"/>
        </w:r>
      </w:hyperlink>
    </w:p>
    <w:p w14:paraId="65144BC0" w14:textId="77777777" w:rsidR="001E1CDD" w:rsidRDefault="00811C7B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03981237" w:history="1">
        <w:r w:rsidR="001E1CDD" w:rsidRPr="002D5055">
          <w:rPr>
            <w:rStyle w:val="Hyperlink"/>
            <w:noProof/>
            <w:u w:color="FFFFFF" w:themeColor="background1"/>
            <w:lang w:val="en-US"/>
          </w:rPr>
          <w:t>8</w:t>
        </w:r>
        <w:r w:rsidR="001E1CDD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1E1CDD" w:rsidRPr="002D5055">
          <w:rPr>
            <w:rStyle w:val="Hyperlink"/>
            <w:noProof/>
            <w:lang w:val="en-US"/>
          </w:rPr>
          <w:t>Zusammenfassung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_Toc403981237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0F4167">
          <w:rPr>
            <w:noProof/>
            <w:webHidden/>
          </w:rPr>
          <w:t>10</w:t>
        </w:r>
        <w:r w:rsidR="001E1CDD">
          <w:rPr>
            <w:noProof/>
            <w:webHidden/>
          </w:rPr>
          <w:fldChar w:fldCharType="end"/>
        </w:r>
      </w:hyperlink>
    </w:p>
    <w:p w14:paraId="56AAE9FA" w14:textId="77777777" w:rsidR="001E1CDD" w:rsidRDefault="00811C7B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03981238" w:history="1">
        <w:r w:rsidR="001E1CDD" w:rsidRPr="002D5055">
          <w:rPr>
            <w:rStyle w:val="Hyperlink"/>
            <w:noProof/>
            <w:lang w:val="en-US"/>
          </w:rPr>
          <w:t>A</w:t>
        </w:r>
        <w:r w:rsidR="001E1CDD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1E1CDD" w:rsidRPr="002D5055">
          <w:rPr>
            <w:rStyle w:val="Hyperlink"/>
            <w:noProof/>
            <w:lang w:val="en-US"/>
          </w:rPr>
          <w:t>Referenzen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_Toc403981238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0F4167">
          <w:rPr>
            <w:noProof/>
            <w:webHidden/>
          </w:rPr>
          <w:t>11</w:t>
        </w:r>
        <w:r w:rsidR="001E1CDD">
          <w:rPr>
            <w:noProof/>
            <w:webHidden/>
          </w:rPr>
          <w:fldChar w:fldCharType="end"/>
        </w:r>
      </w:hyperlink>
    </w:p>
    <w:p w14:paraId="75DF04DE" w14:textId="77777777" w:rsidR="001E1CDD" w:rsidRDefault="00811C7B">
      <w:pPr>
        <w:pStyle w:val="Verzeichnis1"/>
        <w:tabs>
          <w:tab w:val="left" w:pos="48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403981239" w:history="1">
        <w:r w:rsidR="001E1CDD" w:rsidRPr="002D5055">
          <w:rPr>
            <w:rStyle w:val="Hyperlink"/>
            <w:noProof/>
            <w:lang w:val="en-US"/>
          </w:rPr>
          <w:t>B</w:t>
        </w:r>
        <w:r w:rsidR="001E1CDD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</w:rPr>
          <w:tab/>
        </w:r>
        <w:r w:rsidR="001E1CDD" w:rsidRPr="002D5055">
          <w:rPr>
            <w:rStyle w:val="Hyperlink"/>
            <w:noProof/>
            <w:lang w:val="en-US"/>
          </w:rPr>
          <w:t>Inhalt der CD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_Toc403981239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0F4167">
          <w:rPr>
            <w:noProof/>
            <w:webHidden/>
          </w:rPr>
          <w:t>12</w:t>
        </w:r>
        <w:r w:rsidR="001E1CDD">
          <w:rPr>
            <w:noProof/>
            <w:webHidden/>
          </w:rPr>
          <w:fldChar w:fldCharType="end"/>
        </w:r>
      </w:hyperlink>
    </w:p>
    <w:p w14:paraId="2325BAD7" w14:textId="0106DADE" w:rsidR="0073618E" w:rsidRPr="00BD7578" w:rsidRDefault="00D6138B" w:rsidP="0073618E">
      <w:r>
        <w:rPr>
          <w:b/>
          <w:bCs/>
          <w:smallCaps/>
          <w:sz w:val="20"/>
          <w:szCs w:val="20"/>
        </w:rPr>
        <w:fldChar w:fldCharType="end"/>
      </w:r>
    </w:p>
    <w:p w14:paraId="797D9F85" w14:textId="77777777" w:rsidR="0073618E" w:rsidRPr="00BD7578" w:rsidRDefault="0073618E" w:rsidP="0073618E">
      <w:pPr>
        <w:sectPr w:rsidR="0073618E" w:rsidRPr="00BD7578" w:rsidSect="00CF380C">
          <w:pgSz w:w="11906" w:h="16838" w:code="9"/>
          <w:pgMar w:top="1531" w:right="1418" w:bottom="1701" w:left="1701" w:header="510" w:footer="624" w:gutter="0"/>
          <w:pgNumType w:fmt="upperRoman"/>
          <w:cols w:space="708"/>
          <w:docGrid w:linePitch="360"/>
        </w:sectPr>
      </w:pPr>
    </w:p>
    <w:p w14:paraId="635DB437" w14:textId="1B55FD06" w:rsidR="00FB23D7" w:rsidRPr="00211A66" w:rsidRDefault="0073618E" w:rsidP="00067295">
      <w:pPr>
        <w:pStyle w:val="Oberberschrift"/>
        <w:rPr>
          <w:rFonts w:ascii="Helvetica" w:hAnsi="Helvetica"/>
        </w:rPr>
      </w:pPr>
      <w:bookmarkStart w:id="12" w:name="_Toc224637400"/>
      <w:bookmarkStart w:id="13" w:name="_Toc224707531"/>
      <w:bookmarkStart w:id="14" w:name="_Toc224810288"/>
      <w:bookmarkStart w:id="15" w:name="_Toc225071773"/>
      <w:r w:rsidRPr="00211A66">
        <w:rPr>
          <w:rFonts w:ascii="Helvetica" w:hAnsi="Helvetica"/>
        </w:rPr>
        <w:lastRenderedPageBreak/>
        <w:t>Abbildungsverzeichnis</w:t>
      </w:r>
      <w:bookmarkEnd w:id="12"/>
      <w:bookmarkEnd w:id="13"/>
      <w:bookmarkEnd w:id="14"/>
      <w:bookmarkEnd w:id="15"/>
    </w:p>
    <w:p w14:paraId="43148C79" w14:textId="77777777" w:rsidR="001E1CDD" w:rsidRDefault="00076C02">
      <w:pPr>
        <w:pStyle w:val="Abbildungsverzeichnis"/>
        <w:tabs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smallCaps w:val="0"/>
          <w:sz w:val="24"/>
          <w:szCs w:val="24"/>
        </w:rPr>
        <w:fldChar w:fldCharType="begin"/>
      </w:r>
      <w:r>
        <w:instrText xml:space="preserve"> TOC \h \z \c "Abb." </w:instrText>
      </w:r>
      <w:r>
        <w:rPr>
          <w:smallCaps w:val="0"/>
          <w:sz w:val="24"/>
          <w:szCs w:val="24"/>
        </w:rPr>
        <w:fldChar w:fldCharType="separate"/>
      </w:r>
      <w:hyperlink w:anchor="_Toc403981240" w:history="1">
        <w:r w:rsidR="001E1CDD" w:rsidRPr="004421A2">
          <w:rPr>
            <w:rStyle w:val="Hyperlink"/>
            <w:noProof/>
          </w:rPr>
          <w:t>Abb. 1.1 Placeholder Image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_Toc403981240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0F4167">
          <w:rPr>
            <w:noProof/>
            <w:webHidden/>
          </w:rPr>
          <w:t>1</w:t>
        </w:r>
        <w:r w:rsidR="001E1CDD">
          <w:rPr>
            <w:noProof/>
            <w:webHidden/>
          </w:rPr>
          <w:fldChar w:fldCharType="end"/>
        </w:r>
      </w:hyperlink>
    </w:p>
    <w:p w14:paraId="6B524C63" w14:textId="572C15EE" w:rsidR="001914B6" w:rsidRPr="00BD7578" w:rsidRDefault="00076C02" w:rsidP="002360E8">
      <w:pPr>
        <w:pStyle w:val="Textkrper"/>
      </w:pPr>
      <w:r>
        <w:rPr>
          <w:b/>
          <w:bCs/>
          <w:smallCaps/>
          <w:noProof/>
          <w:sz w:val="20"/>
          <w:szCs w:val="20"/>
        </w:rPr>
        <w:fldChar w:fldCharType="end"/>
      </w:r>
    </w:p>
    <w:p w14:paraId="4F4958C4" w14:textId="77777777" w:rsidR="001914B6" w:rsidRPr="00BD7578" w:rsidRDefault="001914B6" w:rsidP="00FB23D7"/>
    <w:p w14:paraId="4BDF3922" w14:textId="77777777" w:rsidR="00FB23D7" w:rsidRPr="00BD7578" w:rsidRDefault="00FB23D7" w:rsidP="00FB23D7">
      <w:pPr>
        <w:sectPr w:rsidR="00FB23D7" w:rsidRPr="00BD7578" w:rsidSect="00CF380C">
          <w:pgSz w:w="11906" w:h="16838" w:code="9"/>
          <w:pgMar w:top="1531" w:right="1418" w:bottom="1701" w:left="1701" w:header="510" w:footer="624" w:gutter="0"/>
          <w:pgNumType w:fmt="upperRoman"/>
          <w:cols w:space="708"/>
          <w:docGrid w:linePitch="360"/>
        </w:sectPr>
      </w:pPr>
    </w:p>
    <w:p w14:paraId="4D9FB6B3" w14:textId="11326A76" w:rsidR="0073618E" w:rsidRPr="00211A66" w:rsidRDefault="0073618E" w:rsidP="00067295">
      <w:pPr>
        <w:pStyle w:val="Oberberschrift"/>
        <w:rPr>
          <w:rFonts w:ascii="Helvetica" w:hAnsi="Helvetica"/>
        </w:rPr>
      </w:pPr>
      <w:bookmarkStart w:id="16" w:name="_Toc224637401"/>
      <w:bookmarkStart w:id="17" w:name="_Toc224707532"/>
      <w:bookmarkStart w:id="18" w:name="_Toc224810289"/>
      <w:bookmarkStart w:id="19" w:name="_Toc225071774"/>
      <w:r w:rsidRPr="00211A66">
        <w:rPr>
          <w:rFonts w:ascii="Helvetica" w:hAnsi="Helvetica"/>
        </w:rPr>
        <w:lastRenderedPageBreak/>
        <w:t>Tabellenverzeichnis</w:t>
      </w:r>
      <w:bookmarkEnd w:id="16"/>
      <w:bookmarkEnd w:id="17"/>
      <w:bookmarkEnd w:id="18"/>
      <w:bookmarkEnd w:id="19"/>
    </w:p>
    <w:p w14:paraId="327F27D3" w14:textId="77777777" w:rsidR="001E1CDD" w:rsidRDefault="005A2603">
      <w:pPr>
        <w:pStyle w:val="Abbildungsverzeichnis"/>
        <w:tabs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03981241" w:history="1">
        <w:r w:rsidR="001E1CDD" w:rsidRPr="003531B1">
          <w:rPr>
            <w:rStyle w:val="Hyperlink"/>
            <w:noProof/>
          </w:rPr>
          <w:t>Tabelle 1.1 Example Table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_Toc403981241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0F4167">
          <w:rPr>
            <w:noProof/>
            <w:webHidden/>
          </w:rPr>
          <w:t>1</w:t>
        </w:r>
        <w:r w:rsidR="001E1CDD">
          <w:rPr>
            <w:noProof/>
            <w:webHidden/>
          </w:rPr>
          <w:fldChar w:fldCharType="end"/>
        </w:r>
      </w:hyperlink>
    </w:p>
    <w:p w14:paraId="53279721" w14:textId="77777777" w:rsidR="001E1CDD" w:rsidRDefault="00811C7B">
      <w:pPr>
        <w:pStyle w:val="Abbildungsverzeichnis"/>
        <w:tabs>
          <w:tab w:val="right" w:leader="dot" w:pos="877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03981242" w:history="1">
        <w:r w:rsidR="001E1CDD" w:rsidRPr="003531B1">
          <w:rPr>
            <w:rStyle w:val="Hyperlink"/>
            <w:noProof/>
          </w:rPr>
          <w:t>Tabelle B.1 Inhalt der CD</w:t>
        </w:r>
        <w:r w:rsidR="001E1CDD">
          <w:rPr>
            <w:noProof/>
            <w:webHidden/>
          </w:rPr>
          <w:tab/>
        </w:r>
        <w:r w:rsidR="001E1CDD">
          <w:rPr>
            <w:noProof/>
            <w:webHidden/>
          </w:rPr>
          <w:fldChar w:fldCharType="begin"/>
        </w:r>
        <w:r w:rsidR="001E1CDD">
          <w:rPr>
            <w:noProof/>
            <w:webHidden/>
          </w:rPr>
          <w:instrText xml:space="preserve"> PAGEREF _Toc403981242 \h </w:instrText>
        </w:r>
        <w:r w:rsidR="001E1CDD">
          <w:rPr>
            <w:noProof/>
            <w:webHidden/>
          </w:rPr>
        </w:r>
        <w:r w:rsidR="001E1CDD">
          <w:rPr>
            <w:noProof/>
            <w:webHidden/>
          </w:rPr>
          <w:fldChar w:fldCharType="separate"/>
        </w:r>
        <w:r w:rsidR="000F4167">
          <w:rPr>
            <w:noProof/>
            <w:webHidden/>
          </w:rPr>
          <w:t>12</w:t>
        </w:r>
        <w:r w:rsidR="001E1CDD">
          <w:rPr>
            <w:noProof/>
            <w:webHidden/>
          </w:rPr>
          <w:fldChar w:fldCharType="end"/>
        </w:r>
      </w:hyperlink>
    </w:p>
    <w:p w14:paraId="2B3FFD6B" w14:textId="23072EBD" w:rsidR="0073618E" w:rsidRPr="00BD7578" w:rsidRDefault="005A2603" w:rsidP="00F4015B">
      <w:pPr>
        <w:pStyle w:val="Textkrper"/>
      </w:pPr>
      <w:r>
        <w:fldChar w:fldCharType="end"/>
      </w:r>
    </w:p>
    <w:p w14:paraId="50E9C890" w14:textId="77777777" w:rsidR="0073618E" w:rsidRPr="00BD7578" w:rsidRDefault="0073618E" w:rsidP="0073618E">
      <w:pPr>
        <w:sectPr w:rsidR="0073618E" w:rsidRPr="00BD7578" w:rsidSect="00CF380C">
          <w:pgSz w:w="11906" w:h="16838" w:code="9"/>
          <w:pgMar w:top="1531" w:right="1418" w:bottom="1701" w:left="1701" w:header="510" w:footer="624" w:gutter="0"/>
          <w:pgNumType w:fmt="upperRoman"/>
          <w:cols w:space="708"/>
          <w:docGrid w:linePitch="360"/>
        </w:sectPr>
      </w:pPr>
    </w:p>
    <w:p w14:paraId="33C01C39" w14:textId="07F246F1" w:rsidR="0073618E" w:rsidRPr="00211A66" w:rsidRDefault="0073618E" w:rsidP="00067295">
      <w:pPr>
        <w:pStyle w:val="Oberberschrift"/>
        <w:rPr>
          <w:rFonts w:ascii="Helvetica" w:hAnsi="Helvetica"/>
        </w:rPr>
      </w:pPr>
      <w:bookmarkStart w:id="20" w:name="_Toc224637404"/>
      <w:bookmarkStart w:id="21" w:name="_Toc224707535"/>
      <w:bookmarkStart w:id="22" w:name="_Toc224810291"/>
      <w:bookmarkStart w:id="23" w:name="_Toc225071776"/>
      <w:r w:rsidRPr="00211A66">
        <w:rPr>
          <w:rFonts w:ascii="Helvetica" w:hAnsi="Helvetica"/>
        </w:rPr>
        <w:lastRenderedPageBreak/>
        <w:t>Abkürzungsverzeichnis</w:t>
      </w:r>
      <w:bookmarkEnd w:id="20"/>
      <w:bookmarkEnd w:id="21"/>
      <w:bookmarkEnd w:id="22"/>
      <w:bookmarkEnd w:id="23"/>
    </w:p>
    <w:p w14:paraId="45EAADC2" w14:textId="77777777" w:rsidR="003B74EF" w:rsidRPr="00BD7578" w:rsidRDefault="003B74EF" w:rsidP="0073618E"/>
    <w:p w14:paraId="5718C372" w14:textId="77777777" w:rsidR="0073618E" w:rsidRPr="00BD7578" w:rsidRDefault="0073618E" w:rsidP="0073618E">
      <w:pPr>
        <w:sectPr w:rsidR="0073618E" w:rsidRPr="00BD7578" w:rsidSect="00CF380C">
          <w:pgSz w:w="11906" w:h="16838" w:code="9"/>
          <w:pgMar w:top="1531" w:right="1418" w:bottom="1701" w:left="1701" w:header="510" w:footer="624" w:gutter="0"/>
          <w:pgNumType w:fmt="upperRoman"/>
          <w:cols w:space="708"/>
          <w:docGrid w:linePitch="360"/>
        </w:sectPr>
      </w:pPr>
    </w:p>
    <w:bookmarkStart w:id="24" w:name="_Toc224637405"/>
    <w:bookmarkStart w:id="25" w:name="_Toc224707536"/>
    <w:bookmarkStart w:id="26" w:name="_Toc224810293"/>
    <w:bookmarkStart w:id="27" w:name="_Toc225071778"/>
    <w:bookmarkStart w:id="28" w:name="_Toc403981192"/>
    <w:commentRangeStart w:id="29"/>
    <w:p w14:paraId="7725824D" w14:textId="544B650B" w:rsidR="002F147F" w:rsidRDefault="00CA6732" w:rsidP="00A06DE0">
      <w:pPr>
        <w:pStyle w:val="berschrift1"/>
      </w:pPr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2570E8" wp14:editId="4922A7DF">
                <wp:simplePos x="0" y="0"/>
                <wp:positionH relativeFrom="page">
                  <wp:align>left</wp:align>
                </wp:positionH>
                <wp:positionV relativeFrom="paragraph">
                  <wp:posOffset>-438783</wp:posOffset>
                </wp:positionV>
                <wp:extent cx="436247" cy="1507490"/>
                <wp:effectExtent l="0" t="2222" r="0" b="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0F7B3" id="Rechteck 12" o:spid="_x0000_s1026" style="position:absolute;margin-left:0;margin-top:-34.55pt;width:34.35pt;height:118.7pt;rotation:90;z-index:-2516449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" fillcolor="#303338" stroked="f" strokeweight="2pt">
                <w10:wrap anchorx="page"/>
              </v:rect>
            </w:pict>
          </mc:Fallback>
        </mc:AlternateContent>
      </w:r>
      <w:r w:rsidR="0073618E" w:rsidRPr="00BD7578">
        <w:t>Einleitung</w:t>
      </w:r>
      <w:bookmarkEnd w:id="24"/>
      <w:bookmarkEnd w:id="25"/>
      <w:bookmarkEnd w:id="26"/>
      <w:bookmarkEnd w:id="27"/>
      <w:bookmarkEnd w:id="28"/>
      <w:commentRangeEnd w:id="29"/>
      <w:r w:rsidR="00D8008E">
        <w:rPr>
          <w:rStyle w:val="Kommentarzeichen"/>
          <w:rFonts w:ascii="Adobe Garamond Pro" w:hAnsi="Adobe Garamond Pro" w:cs="Times New Roman"/>
          <w:b w:val="0"/>
          <w:bCs w:val="0"/>
          <w:kern w:val="0"/>
        </w:rPr>
        <w:commentReference w:id="29"/>
      </w:r>
    </w:p>
    <w:p w14:paraId="1E8AB86E" w14:textId="4FFA3C7C" w:rsidR="005765B5" w:rsidRDefault="005765B5" w:rsidP="005765B5">
      <w:proofErr w:type="spellStart"/>
      <w:r w:rsidRPr="005765B5">
        <w:t>Lorem</w:t>
      </w:r>
      <w:proofErr w:type="spellEnd"/>
      <w:r w:rsidRPr="005765B5">
        <w:t xml:space="preserve"> </w:t>
      </w:r>
      <w:proofErr w:type="spellStart"/>
      <w:r w:rsidRPr="005765B5">
        <w:t>ipsum</w:t>
      </w:r>
      <w:proofErr w:type="spellEnd"/>
      <w:r w:rsidRPr="005765B5">
        <w:t xml:space="preserve"> </w:t>
      </w:r>
      <w:proofErr w:type="spellStart"/>
      <w:r w:rsidRPr="005765B5">
        <w:t>dolor</w:t>
      </w:r>
      <w:proofErr w:type="spellEnd"/>
      <w:r w:rsidRPr="005765B5">
        <w:t xml:space="preserve"> </w:t>
      </w:r>
      <w:proofErr w:type="spellStart"/>
      <w:r w:rsidRPr="005765B5">
        <w:t>sit</w:t>
      </w:r>
      <w:proofErr w:type="spellEnd"/>
      <w:r w:rsidRPr="005765B5">
        <w:t xml:space="preserve"> </w:t>
      </w:r>
      <w:proofErr w:type="spellStart"/>
      <w:r w:rsidRPr="005765B5">
        <w:t>amet</w:t>
      </w:r>
      <w:proofErr w:type="spellEnd"/>
      <w:r w:rsidRPr="005765B5">
        <w:t xml:space="preserve">, </w:t>
      </w:r>
      <w:proofErr w:type="spellStart"/>
      <w:r w:rsidRPr="005765B5">
        <w:t>consetetur</w:t>
      </w:r>
      <w:proofErr w:type="spellEnd"/>
      <w:r w:rsidRPr="005765B5">
        <w:t xml:space="preserve"> </w:t>
      </w:r>
      <w:proofErr w:type="spellStart"/>
      <w:r w:rsidRPr="005765B5">
        <w:t>sadipscing</w:t>
      </w:r>
      <w:proofErr w:type="spellEnd"/>
      <w:r w:rsidRPr="005765B5">
        <w:t xml:space="preserve"> </w:t>
      </w:r>
      <w:proofErr w:type="spellStart"/>
      <w:r w:rsidRPr="005765B5">
        <w:t>elitr</w:t>
      </w:r>
      <w:proofErr w:type="spellEnd"/>
      <w:r w:rsidRPr="005765B5">
        <w:t xml:space="preserve">, </w:t>
      </w:r>
      <w:proofErr w:type="spellStart"/>
      <w:r w:rsidRPr="005765B5">
        <w:t>sed</w:t>
      </w:r>
      <w:proofErr w:type="spellEnd"/>
      <w:r w:rsidRPr="005765B5">
        <w:t xml:space="preserve"> </w:t>
      </w:r>
      <w:proofErr w:type="spellStart"/>
      <w:r w:rsidRPr="005765B5">
        <w:t>diam</w:t>
      </w:r>
      <w:proofErr w:type="spellEnd"/>
      <w:r w:rsidRPr="005765B5">
        <w:t xml:space="preserve"> </w:t>
      </w:r>
      <w:proofErr w:type="spellStart"/>
      <w:r w:rsidRPr="005765B5">
        <w:t>nonumy</w:t>
      </w:r>
      <w:proofErr w:type="spellEnd"/>
      <w:r w:rsidRPr="005765B5">
        <w:t xml:space="preserve"> </w:t>
      </w:r>
      <w:proofErr w:type="spellStart"/>
      <w:r w:rsidRPr="005765B5">
        <w:t>eirmod</w:t>
      </w:r>
      <w:proofErr w:type="spellEnd"/>
      <w:r w:rsidRPr="005765B5">
        <w:t xml:space="preserve"> </w:t>
      </w:r>
      <w:proofErr w:type="spellStart"/>
      <w:r w:rsidRPr="005765B5">
        <w:t>tempor</w:t>
      </w:r>
      <w:proofErr w:type="spellEnd"/>
      <w:r w:rsidRPr="005765B5">
        <w:t xml:space="preserve"> </w:t>
      </w:r>
      <w:proofErr w:type="spellStart"/>
      <w:r w:rsidRPr="005765B5">
        <w:t>invidunt</w:t>
      </w:r>
      <w:proofErr w:type="spellEnd"/>
      <w:r w:rsidRPr="005765B5">
        <w:t xml:space="preserve"> </w:t>
      </w:r>
      <w:proofErr w:type="spellStart"/>
      <w:r w:rsidRPr="005765B5">
        <w:t>ut</w:t>
      </w:r>
      <w:proofErr w:type="spellEnd"/>
      <w:r w:rsidRPr="005765B5">
        <w:t xml:space="preserve"> </w:t>
      </w:r>
      <w:proofErr w:type="spellStart"/>
      <w:r w:rsidRPr="005765B5">
        <w:t>labore</w:t>
      </w:r>
      <w:proofErr w:type="spellEnd"/>
      <w:r w:rsidRPr="005765B5">
        <w:t xml:space="preserve"> et </w:t>
      </w:r>
      <w:proofErr w:type="spellStart"/>
      <w:r w:rsidRPr="005765B5">
        <w:t>dolore</w:t>
      </w:r>
      <w:proofErr w:type="spellEnd"/>
      <w:r w:rsidRPr="005765B5">
        <w:t xml:space="preserve"> magna </w:t>
      </w:r>
      <w:proofErr w:type="spellStart"/>
      <w:r w:rsidRPr="005765B5">
        <w:t>aliquyam</w:t>
      </w:r>
      <w:proofErr w:type="spellEnd"/>
      <w:r w:rsidRPr="005765B5">
        <w:t xml:space="preserve"> </w:t>
      </w:r>
      <w:proofErr w:type="spellStart"/>
      <w:r w:rsidRPr="005765B5">
        <w:t>erat</w:t>
      </w:r>
      <w:proofErr w:type="spellEnd"/>
      <w:r w:rsidRPr="005765B5">
        <w:t xml:space="preserve">, </w:t>
      </w:r>
      <w:proofErr w:type="spellStart"/>
      <w:r w:rsidRPr="005765B5">
        <w:t>sed</w:t>
      </w:r>
      <w:proofErr w:type="spellEnd"/>
      <w:r w:rsidRPr="005765B5">
        <w:t xml:space="preserve"> </w:t>
      </w:r>
      <w:proofErr w:type="spellStart"/>
      <w:r w:rsidRPr="005765B5">
        <w:t>diam</w:t>
      </w:r>
      <w:proofErr w:type="spellEnd"/>
      <w:r w:rsidRPr="005765B5">
        <w:t xml:space="preserve"> </w:t>
      </w:r>
      <w:proofErr w:type="spellStart"/>
      <w:r w:rsidRPr="005765B5">
        <w:t>voluptua</w:t>
      </w:r>
      <w:proofErr w:type="spellEnd"/>
      <w:r w:rsidRPr="005765B5">
        <w:t xml:space="preserve">. At </w:t>
      </w:r>
      <w:proofErr w:type="spellStart"/>
      <w:r w:rsidRPr="005765B5">
        <w:t>vero</w:t>
      </w:r>
      <w:proofErr w:type="spellEnd"/>
      <w:r w:rsidRPr="005765B5">
        <w:t xml:space="preserve"> </w:t>
      </w:r>
      <w:proofErr w:type="spellStart"/>
      <w:r w:rsidRPr="005765B5">
        <w:t>eos</w:t>
      </w:r>
      <w:proofErr w:type="spellEnd"/>
      <w:r w:rsidRPr="005765B5">
        <w:t xml:space="preserve"> et </w:t>
      </w:r>
      <w:proofErr w:type="spellStart"/>
      <w:r w:rsidRPr="005765B5">
        <w:t>accusam</w:t>
      </w:r>
      <w:proofErr w:type="spellEnd"/>
      <w:r w:rsidRPr="005765B5">
        <w:t xml:space="preserve"> et </w:t>
      </w:r>
      <w:proofErr w:type="spellStart"/>
      <w:r w:rsidRPr="005765B5">
        <w:t>justo</w:t>
      </w:r>
      <w:proofErr w:type="spellEnd"/>
      <w:r w:rsidRPr="005765B5">
        <w:t xml:space="preserve"> </w:t>
      </w:r>
      <w:proofErr w:type="spellStart"/>
      <w:r w:rsidRPr="005765B5">
        <w:t>duo</w:t>
      </w:r>
      <w:proofErr w:type="spellEnd"/>
      <w:r w:rsidRPr="005765B5">
        <w:t xml:space="preserve"> </w:t>
      </w:r>
      <w:proofErr w:type="spellStart"/>
      <w:r w:rsidRPr="005765B5">
        <w:t>dolores</w:t>
      </w:r>
      <w:proofErr w:type="spellEnd"/>
      <w:r w:rsidRPr="005765B5">
        <w:t xml:space="preserve"> et </w:t>
      </w:r>
      <w:proofErr w:type="spellStart"/>
      <w:r w:rsidRPr="005765B5">
        <w:t>ea</w:t>
      </w:r>
      <w:proofErr w:type="spellEnd"/>
      <w:r w:rsidRPr="005765B5">
        <w:t xml:space="preserve"> </w:t>
      </w:r>
      <w:proofErr w:type="spellStart"/>
      <w:r w:rsidRPr="005765B5">
        <w:t>rebum</w:t>
      </w:r>
      <w:proofErr w:type="spellEnd"/>
      <w:r w:rsidRPr="005765B5">
        <w:t xml:space="preserve">. Stet </w:t>
      </w:r>
      <w:proofErr w:type="spellStart"/>
      <w:r w:rsidRPr="005765B5">
        <w:t>clita</w:t>
      </w:r>
      <w:proofErr w:type="spellEnd"/>
      <w:r w:rsidRPr="005765B5">
        <w:t xml:space="preserve"> </w:t>
      </w:r>
      <w:proofErr w:type="spellStart"/>
      <w:r w:rsidRPr="005765B5">
        <w:t>kasd</w:t>
      </w:r>
      <w:proofErr w:type="spellEnd"/>
      <w:r w:rsidRPr="005765B5">
        <w:t xml:space="preserve"> </w:t>
      </w:r>
      <w:proofErr w:type="spellStart"/>
      <w:r w:rsidRPr="005765B5">
        <w:t>gubergren</w:t>
      </w:r>
      <w:proofErr w:type="spellEnd"/>
      <w:r w:rsidRPr="005765B5">
        <w:t xml:space="preserve">, </w:t>
      </w:r>
      <w:proofErr w:type="spellStart"/>
      <w:r w:rsidRPr="005765B5">
        <w:t>no</w:t>
      </w:r>
      <w:proofErr w:type="spellEnd"/>
      <w:r w:rsidRPr="005765B5">
        <w:t xml:space="preserve"> </w:t>
      </w:r>
      <w:proofErr w:type="spellStart"/>
      <w:r w:rsidRPr="005765B5">
        <w:t>sea</w:t>
      </w:r>
      <w:proofErr w:type="spellEnd"/>
      <w:r w:rsidRPr="005765B5">
        <w:t xml:space="preserve"> </w:t>
      </w:r>
      <w:proofErr w:type="spellStart"/>
      <w:r w:rsidRPr="005765B5">
        <w:t>takimata</w:t>
      </w:r>
      <w:proofErr w:type="spellEnd"/>
      <w:r w:rsidRPr="005765B5">
        <w:t xml:space="preserve"> sanctus </w:t>
      </w:r>
      <w:proofErr w:type="spellStart"/>
      <w:r w:rsidRPr="005765B5">
        <w:t>est</w:t>
      </w:r>
      <w:proofErr w:type="spellEnd"/>
      <w:r w:rsidRPr="005765B5">
        <w:t xml:space="preserve"> </w:t>
      </w:r>
      <w:proofErr w:type="spellStart"/>
      <w:r w:rsidRPr="005765B5">
        <w:t>Lorem</w:t>
      </w:r>
      <w:proofErr w:type="spellEnd"/>
      <w:r w:rsidRPr="005765B5">
        <w:t xml:space="preserve"> </w:t>
      </w:r>
      <w:proofErr w:type="spellStart"/>
      <w:r w:rsidRPr="005765B5">
        <w:t>ipsum</w:t>
      </w:r>
      <w:proofErr w:type="spellEnd"/>
      <w:r w:rsidRPr="005765B5">
        <w:t xml:space="preserve"> </w:t>
      </w:r>
      <w:proofErr w:type="spellStart"/>
      <w:r w:rsidRPr="005765B5">
        <w:t>dolor</w:t>
      </w:r>
      <w:proofErr w:type="spellEnd"/>
      <w:r w:rsidRPr="005765B5">
        <w:t xml:space="preserve"> </w:t>
      </w:r>
      <w:proofErr w:type="spellStart"/>
      <w:r w:rsidRPr="005765B5">
        <w:t>sit</w:t>
      </w:r>
      <w:proofErr w:type="spellEnd"/>
      <w:r w:rsidRPr="005765B5">
        <w:t xml:space="preserve"> </w:t>
      </w:r>
      <w:proofErr w:type="spellStart"/>
      <w:r w:rsidRPr="005765B5">
        <w:t>amet</w:t>
      </w:r>
      <w:proofErr w:type="spellEnd"/>
      <w:r w:rsidRPr="005765B5">
        <w:t xml:space="preserve">. </w:t>
      </w:r>
      <w:proofErr w:type="spellStart"/>
      <w:r w:rsidRPr="005765B5">
        <w:t>Lorem</w:t>
      </w:r>
      <w:proofErr w:type="spellEnd"/>
      <w:r w:rsidRPr="005765B5">
        <w:t xml:space="preserve"> </w:t>
      </w:r>
      <w:proofErr w:type="spellStart"/>
      <w:r w:rsidRPr="005765B5">
        <w:t>ipsum</w:t>
      </w:r>
      <w:proofErr w:type="spellEnd"/>
      <w:r w:rsidRPr="005765B5">
        <w:t xml:space="preserve"> </w:t>
      </w:r>
      <w:proofErr w:type="spellStart"/>
      <w:r w:rsidRPr="005765B5">
        <w:t>dolor</w:t>
      </w:r>
      <w:proofErr w:type="spellEnd"/>
      <w:r w:rsidRPr="005765B5">
        <w:t xml:space="preserve"> </w:t>
      </w:r>
      <w:proofErr w:type="spellStart"/>
      <w:r w:rsidRPr="005765B5">
        <w:t>sit</w:t>
      </w:r>
      <w:proofErr w:type="spellEnd"/>
      <w:r w:rsidRPr="005765B5">
        <w:t xml:space="preserve"> </w:t>
      </w:r>
      <w:proofErr w:type="spellStart"/>
      <w:r w:rsidRPr="005765B5">
        <w:t>amet</w:t>
      </w:r>
      <w:proofErr w:type="spellEnd"/>
      <w:r w:rsidRPr="005765B5">
        <w:t xml:space="preserve">, </w:t>
      </w:r>
      <w:proofErr w:type="spellStart"/>
      <w:r w:rsidRPr="005765B5">
        <w:t>consetetur</w:t>
      </w:r>
      <w:proofErr w:type="spellEnd"/>
      <w:r w:rsidRPr="005765B5">
        <w:t xml:space="preserve"> </w:t>
      </w:r>
      <w:proofErr w:type="spellStart"/>
      <w:r w:rsidRPr="005765B5">
        <w:t>sadipscing</w:t>
      </w:r>
      <w:proofErr w:type="spellEnd"/>
      <w:r w:rsidRPr="005765B5">
        <w:t xml:space="preserve"> </w:t>
      </w:r>
      <w:proofErr w:type="spellStart"/>
      <w:r w:rsidRPr="005765B5">
        <w:t>elitr</w:t>
      </w:r>
      <w:proofErr w:type="spellEnd"/>
      <w:r w:rsidRPr="005765B5">
        <w:t xml:space="preserve">, </w:t>
      </w:r>
      <w:proofErr w:type="spellStart"/>
      <w:r w:rsidRPr="005765B5">
        <w:t>sed</w:t>
      </w:r>
      <w:proofErr w:type="spellEnd"/>
      <w:r w:rsidRPr="005765B5">
        <w:t xml:space="preserve"> </w:t>
      </w:r>
      <w:proofErr w:type="spellStart"/>
      <w:r w:rsidRPr="005765B5">
        <w:t>diam</w:t>
      </w:r>
      <w:proofErr w:type="spellEnd"/>
      <w:r w:rsidRPr="005765B5">
        <w:t xml:space="preserve"> </w:t>
      </w:r>
      <w:proofErr w:type="spellStart"/>
      <w:r w:rsidRPr="005765B5">
        <w:t>nonumy</w:t>
      </w:r>
      <w:proofErr w:type="spellEnd"/>
      <w:r w:rsidRPr="005765B5">
        <w:t xml:space="preserve"> </w:t>
      </w:r>
      <w:proofErr w:type="spellStart"/>
      <w:r w:rsidRPr="005765B5">
        <w:t>eirmod</w:t>
      </w:r>
      <w:proofErr w:type="spellEnd"/>
      <w:r w:rsidRPr="005765B5">
        <w:t xml:space="preserve"> </w:t>
      </w:r>
      <w:proofErr w:type="spellStart"/>
      <w:r w:rsidRPr="005765B5">
        <w:t>tempor</w:t>
      </w:r>
      <w:proofErr w:type="spellEnd"/>
      <w:r w:rsidRPr="005765B5">
        <w:t xml:space="preserve"> </w:t>
      </w:r>
      <w:proofErr w:type="spellStart"/>
      <w:r w:rsidRPr="005765B5">
        <w:t>invidunt</w:t>
      </w:r>
      <w:proofErr w:type="spellEnd"/>
      <w:r w:rsidRPr="005765B5">
        <w:t xml:space="preserve"> </w:t>
      </w:r>
      <w:proofErr w:type="spellStart"/>
      <w:r w:rsidRPr="005765B5">
        <w:t>ut</w:t>
      </w:r>
      <w:proofErr w:type="spellEnd"/>
      <w:r w:rsidRPr="005765B5">
        <w:t xml:space="preserve"> </w:t>
      </w:r>
      <w:proofErr w:type="spellStart"/>
      <w:r w:rsidRPr="005765B5">
        <w:t>labore</w:t>
      </w:r>
      <w:proofErr w:type="spellEnd"/>
      <w:r w:rsidRPr="005765B5">
        <w:t xml:space="preserve"> et </w:t>
      </w:r>
      <w:proofErr w:type="spellStart"/>
      <w:r w:rsidRPr="005765B5">
        <w:t>dolore</w:t>
      </w:r>
      <w:proofErr w:type="spellEnd"/>
      <w:r w:rsidRPr="005765B5">
        <w:t xml:space="preserve"> magna </w:t>
      </w:r>
      <w:proofErr w:type="spellStart"/>
      <w:r w:rsidRPr="005765B5">
        <w:t>aliquyam</w:t>
      </w:r>
      <w:proofErr w:type="spellEnd"/>
      <w:r w:rsidRPr="005765B5">
        <w:t xml:space="preserve"> </w:t>
      </w:r>
      <w:proofErr w:type="spellStart"/>
      <w:r w:rsidRPr="005765B5">
        <w:t>erat</w:t>
      </w:r>
      <w:proofErr w:type="spellEnd"/>
      <w:r w:rsidRPr="005765B5">
        <w:t xml:space="preserve">, </w:t>
      </w:r>
      <w:proofErr w:type="spellStart"/>
      <w:r w:rsidRPr="005765B5">
        <w:t>sed</w:t>
      </w:r>
      <w:proofErr w:type="spellEnd"/>
      <w:r w:rsidRPr="005765B5">
        <w:t xml:space="preserve"> </w:t>
      </w:r>
      <w:proofErr w:type="spellStart"/>
      <w:r w:rsidRPr="005765B5">
        <w:t>diam</w:t>
      </w:r>
      <w:proofErr w:type="spellEnd"/>
      <w:r w:rsidRPr="005765B5">
        <w:t xml:space="preserve"> </w:t>
      </w:r>
      <w:proofErr w:type="spellStart"/>
      <w:r w:rsidRPr="005765B5">
        <w:t>voluptua</w:t>
      </w:r>
      <w:proofErr w:type="spellEnd"/>
      <w:r w:rsidRPr="005765B5">
        <w:t xml:space="preserve">. At </w:t>
      </w:r>
      <w:proofErr w:type="spellStart"/>
      <w:r w:rsidRPr="005765B5">
        <w:t>vero</w:t>
      </w:r>
      <w:proofErr w:type="spellEnd"/>
      <w:r w:rsidRPr="005765B5">
        <w:t xml:space="preserve"> </w:t>
      </w:r>
      <w:proofErr w:type="spellStart"/>
      <w:r w:rsidRPr="005765B5">
        <w:t>eos</w:t>
      </w:r>
      <w:proofErr w:type="spellEnd"/>
      <w:r w:rsidRPr="005765B5">
        <w:t xml:space="preserve"> et </w:t>
      </w:r>
      <w:proofErr w:type="spellStart"/>
      <w:r w:rsidRPr="005765B5">
        <w:t>accusam</w:t>
      </w:r>
      <w:proofErr w:type="spellEnd"/>
      <w:r w:rsidRPr="005765B5">
        <w:t xml:space="preserve"> et </w:t>
      </w:r>
      <w:proofErr w:type="spellStart"/>
      <w:r w:rsidRPr="005765B5">
        <w:t>justo</w:t>
      </w:r>
      <w:proofErr w:type="spellEnd"/>
      <w:r w:rsidRPr="005765B5">
        <w:t xml:space="preserve"> </w:t>
      </w:r>
      <w:proofErr w:type="spellStart"/>
      <w:r w:rsidRPr="005765B5">
        <w:t>duo</w:t>
      </w:r>
      <w:proofErr w:type="spellEnd"/>
      <w:r w:rsidRPr="005765B5">
        <w:t xml:space="preserve"> </w:t>
      </w:r>
      <w:proofErr w:type="spellStart"/>
      <w:r w:rsidRPr="005765B5">
        <w:t>dolores</w:t>
      </w:r>
      <w:proofErr w:type="spellEnd"/>
      <w:r w:rsidRPr="005765B5">
        <w:t xml:space="preserve"> et </w:t>
      </w:r>
      <w:proofErr w:type="spellStart"/>
      <w:r w:rsidRPr="005765B5">
        <w:t>ea</w:t>
      </w:r>
      <w:proofErr w:type="spellEnd"/>
      <w:r w:rsidRPr="005765B5">
        <w:t xml:space="preserve"> </w:t>
      </w:r>
      <w:proofErr w:type="spellStart"/>
      <w:r w:rsidRPr="005765B5">
        <w:t>rebum</w:t>
      </w:r>
      <w:proofErr w:type="spellEnd"/>
      <w:r w:rsidRPr="005765B5">
        <w:t xml:space="preserve">. Stet </w:t>
      </w:r>
      <w:proofErr w:type="spellStart"/>
      <w:r w:rsidRPr="005765B5">
        <w:t>clita</w:t>
      </w:r>
      <w:proofErr w:type="spellEnd"/>
      <w:r w:rsidRPr="005765B5">
        <w:t xml:space="preserve"> </w:t>
      </w:r>
      <w:proofErr w:type="spellStart"/>
      <w:r w:rsidRPr="005765B5">
        <w:t>kasd</w:t>
      </w:r>
      <w:proofErr w:type="spellEnd"/>
      <w:r w:rsidRPr="005765B5">
        <w:t xml:space="preserve"> </w:t>
      </w:r>
      <w:proofErr w:type="spellStart"/>
      <w:r w:rsidRPr="005765B5">
        <w:t>gubergren</w:t>
      </w:r>
      <w:proofErr w:type="spellEnd"/>
      <w:r w:rsidRPr="005765B5">
        <w:t xml:space="preserve">, </w:t>
      </w:r>
      <w:proofErr w:type="spellStart"/>
      <w:r w:rsidRPr="005765B5">
        <w:t>no</w:t>
      </w:r>
      <w:proofErr w:type="spellEnd"/>
      <w:r w:rsidRPr="005765B5">
        <w:t xml:space="preserve"> </w:t>
      </w:r>
      <w:proofErr w:type="spellStart"/>
      <w:r w:rsidRPr="005765B5">
        <w:t>sea</w:t>
      </w:r>
      <w:proofErr w:type="spellEnd"/>
      <w:r w:rsidRPr="005765B5">
        <w:t xml:space="preserve"> </w:t>
      </w:r>
      <w:proofErr w:type="spellStart"/>
      <w:r w:rsidRPr="005765B5">
        <w:t>takimata</w:t>
      </w:r>
      <w:proofErr w:type="spellEnd"/>
      <w:r w:rsidRPr="005765B5">
        <w:t xml:space="preserve"> sanctus </w:t>
      </w:r>
      <w:proofErr w:type="spellStart"/>
      <w:r w:rsidRPr="005765B5">
        <w:t>est</w:t>
      </w:r>
      <w:proofErr w:type="spellEnd"/>
      <w:r w:rsidRPr="005765B5">
        <w:t xml:space="preserve"> </w:t>
      </w:r>
      <w:proofErr w:type="spellStart"/>
      <w:r w:rsidRPr="005765B5">
        <w:t>Lorem</w:t>
      </w:r>
      <w:proofErr w:type="spellEnd"/>
      <w:r w:rsidRPr="005765B5">
        <w:t xml:space="preserve"> </w:t>
      </w:r>
      <w:proofErr w:type="spellStart"/>
      <w:r w:rsidRPr="005765B5">
        <w:t>ipsum</w:t>
      </w:r>
      <w:proofErr w:type="spellEnd"/>
      <w:r w:rsidRPr="005765B5">
        <w:t xml:space="preserve"> </w:t>
      </w:r>
      <w:proofErr w:type="spellStart"/>
      <w:r w:rsidRPr="005765B5">
        <w:t>dolor</w:t>
      </w:r>
      <w:proofErr w:type="spellEnd"/>
      <w:r w:rsidRPr="005765B5">
        <w:t xml:space="preserve"> </w:t>
      </w:r>
      <w:proofErr w:type="spellStart"/>
      <w:r w:rsidRPr="005765B5">
        <w:t>sit</w:t>
      </w:r>
      <w:proofErr w:type="spellEnd"/>
      <w:r w:rsidRPr="005765B5">
        <w:t xml:space="preserve"> </w:t>
      </w:r>
      <w:proofErr w:type="spellStart"/>
      <w:r w:rsidRPr="005765B5">
        <w:t>amet</w:t>
      </w:r>
      <w:proofErr w:type="spellEnd"/>
      <w:r w:rsidRPr="005765B5">
        <w:t>.</w:t>
      </w:r>
    </w:p>
    <w:p w14:paraId="782E5DDC" w14:textId="77777777" w:rsidR="00057F4F" w:rsidRDefault="00057F4F" w:rsidP="00057F4F">
      <w:pPr>
        <w:keepNext/>
      </w:pPr>
      <w:r>
        <w:rPr>
          <w:noProof/>
        </w:rPr>
        <w:drawing>
          <wp:inline distT="0" distB="0" distL="0" distR="0" wp14:anchorId="41813D0B" wp14:editId="66AF4BF4">
            <wp:extent cx="3088256" cy="2319794"/>
            <wp:effectExtent l="0" t="0" r="0" b="4445"/>
            <wp:docPr id="2" name="Grafik 2" descr="C:\projects\_ba\doc\img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_ba\doc\img\placeholder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465" cy="233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CCCC" w14:textId="4F7F2CD4" w:rsidR="00057F4F" w:rsidRPr="005765B5" w:rsidRDefault="00057F4F" w:rsidP="00532BE8">
      <w:pPr>
        <w:pStyle w:val="Beschriftung"/>
        <w:ind w:left="862" w:firstLine="431"/>
        <w:jc w:val="both"/>
      </w:pPr>
      <w:bookmarkStart w:id="30" w:name="_Toc403981240"/>
      <w:r>
        <w:t xml:space="preserve">Abb. </w:t>
      </w:r>
      <w:fldSimple w:instr=" STYLEREF 1 \s ">
        <w:r w:rsidR="000F4167">
          <w:rPr>
            <w:noProof/>
          </w:rPr>
          <w:t>1</w:t>
        </w:r>
      </w:fldSimple>
      <w:r>
        <w:t>.</w:t>
      </w:r>
      <w:fldSimple w:instr=" SEQ Abb. \* ARABIC \s 1 ">
        <w:r w:rsidR="000F4167">
          <w:rPr>
            <w:noProof/>
          </w:rPr>
          <w:t>1</w:t>
        </w:r>
      </w:fldSimple>
      <w:r>
        <w:t xml:space="preserve"> </w:t>
      </w:r>
      <w:proofErr w:type="spellStart"/>
      <w:r>
        <w:t>Placeholder</w:t>
      </w:r>
      <w:proofErr w:type="spellEnd"/>
      <w:r>
        <w:t xml:space="preserve"> Image</w:t>
      </w:r>
      <w:bookmarkEnd w:id="30"/>
    </w:p>
    <w:p w14:paraId="26262504" w14:textId="1CCEE6E0" w:rsidR="009642CC" w:rsidRDefault="008133A7" w:rsidP="009642CC">
      <w:pPr>
        <w:pStyle w:val="berschrift2"/>
      </w:pPr>
      <w:bookmarkStart w:id="31" w:name="_Toc403981193"/>
      <w:r w:rsidRPr="00BD7578">
        <w:t>Einführung in die Thematik</w:t>
      </w:r>
      <w:bookmarkEnd w:id="31"/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252"/>
        <w:gridCol w:w="4252"/>
      </w:tblGrid>
      <w:tr w:rsidR="00E733CC" w14:paraId="6F94C340" w14:textId="77777777" w:rsidTr="00235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AAAFB6"/>
          </w:tcPr>
          <w:p w14:paraId="7838E994" w14:textId="39136F47" w:rsidR="00E733CC" w:rsidRDefault="00E733CC" w:rsidP="00E733CC">
            <w:proofErr w:type="spellStart"/>
            <w:r>
              <w:t>asdasd</w:t>
            </w:r>
            <w:proofErr w:type="spellEnd"/>
          </w:p>
        </w:tc>
        <w:tc>
          <w:tcPr>
            <w:tcW w:w="4252" w:type="dxa"/>
            <w:shd w:val="clear" w:color="auto" w:fill="AAAFB6"/>
          </w:tcPr>
          <w:p w14:paraId="3A65D478" w14:textId="39A0C88A" w:rsidR="00E733CC" w:rsidRDefault="00E733CC" w:rsidP="00E733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asdasdasd</w:t>
            </w:r>
            <w:proofErr w:type="spellEnd"/>
          </w:p>
        </w:tc>
      </w:tr>
      <w:tr w:rsidR="00532BE8" w14:paraId="1AB371BC" w14:textId="77777777" w:rsidTr="00532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</w:tcPr>
          <w:p w14:paraId="1202FEAF" w14:textId="77777777" w:rsidR="00532BE8" w:rsidRDefault="00532BE8" w:rsidP="00E733CC"/>
        </w:tc>
        <w:tc>
          <w:tcPr>
            <w:tcW w:w="4252" w:type="dxa"/>
          </w:tcPr>
          <w:p w14:paraId="17F12F62" w14:textId="77777777" w:rsidR="00532BE8" w:rsidRDefault="00532BE8" w:rsidP="00532BE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0692091" w14:textId="244926B7" w:rsidR="00E733CC" w:rsidRPr="00E733CC" w:rsidRDefault="00532BE8" w:rsidP="00532BE8">
      <w:pPr>
        <w:pStyle w:val="Beschriftung"/>
      </w:pPr>
      <w:bookmarkStart w:id="32" w:name="_Toc403981241"/>
      <w:r>
        <w:t xml:space="preserve">Tabelle </w:t>
      </w:r>
      <w:fldSimple w:instr=" STYLEREF 1 \s ">
        <w:r w:rsidR="000F4167">
          <w:rPr>
            <w:noProof/>
          </w:rPr>
          <w:t>1</w:t>
        </w:r>
      </w:fldSimple>
      <w:r>
        <w:t>.</w:t>
      </w:r>
      <w:fldSimple w:instr=" SEQ Tabelle \* ARABIC \s 1 ">
        <w:r w:rsidR="000F4167">
          <w:rPr>
            <w:noProof/>
          </w:rPr>
          <w:t>1</w:t>
        </w:r>
      </w:fldSimple>
      <w:r>
        <w:t xml:space="preserve"> </w:t>
      </w:r>
      <w:proofErr w:type="spellStart"/>
      <w:r>
        <w:t>Example</w:t>
      </w:r>
      <w:proofErr w:type="spellEnd"/>
      <w:r>
        <w:t xml:space="preserve"> Table</w:t>
      </w:r>
      <w:bookmarkEnd w:id="32"/>
    </w:p>
    <w:p w14:paraId="67B689AE" w14:textId="77777777" w:rsidR="00057F4F" w:rsidRPr="00057F4F" w:rsidRDefault="00057F4F" w:rsidP="00057F4F"/>
    <w:p w14:paraId="16A1084F" w14:textId="68C9C02E" w:rsidR="00220480" w:rsidRPr="00220480" w:rsidRDefault="00220480" w:rsidP="00220480"/>
    <w:p w14:paraId="2D8CE5DA" w14:textId="52838F6A" w:rsidR="0073618E" w:rsidRDefault="008133A7" w:rsidP="00067295">
      <w:pPr>
        <w:pStyle w:val="berschrift2"/>
      </w:pPr>
      <w:bookmarkStart w:id="33" w:name="_Toc403981194"/>
      <w:r w:rsidRPr="00BD7578">
        <w:t>Ziele der Arbeit</w:t>
      </w:r>
      <w:bookmarkEnd w:id="33"/>
    </w:p>
    <w:p w14:paraId="2D3C8E2A" w14:textId="53630355" w:rsidR="00BF671E" w:rsidRPr="00BD7578" w:rsidRDefault="00BF671E" w:rsidP="00A70C61"/>
    <w:p w14:paraId="079BC892" w14:textId="6185968A" w:rsidR="00AE752A" w:rsidRPr="00BD7578" w:rsidRDefault="008133A7" w:rsidP="00AE752A">
      <w:pPr>
        <w:pStyle w:val="berschrift2"/>
      </w:pPr>
      <w:bookmarkStart w:id="34" w:name="_Toc403981195"/>
      <w:bookmarkStart w:id="35" w:name="_Toc224707539"/>
      <w:bookmarkStart w:id="36" w:name="_Toc224810296"/>
      <w:bookmarkStart w:id="37" w:name="_Toc225071781"/>
      <w:r w:rsidRPr="00BD7578">
        <w:lastRenderedPageBreak/>
        <w:t>Vorstellung des Unternehmens/des Projektumfeldes</w:t>
      </w:r>
      <w:bookmarkEnd w:id="34"/>
    </w:p>
    <w:p w14:paraId="26DD0CFC" w14:textId="4A8C7050" w:rsidR="00DA2A87" w:rsidRDefault="00DA2A87">
      <w:pPr>
        <w:spacing w:before="0" w:after="0" w:line="240" w:lineRule="auto"/>
        <w:jc w:val="left"/>
      </w:pPr>
      <w:r>
        <w:br w:type="page"/>
      </w:r>
    </w:p>
    <w:p w14:paraId="08BD9B23" w14:textId="77777777" w:rsidR="005963B3" w:rsidRPr="00BD7578" w:rsidRDefault="005963B3" w:rsidP="00CF01AD"/>
    <w:p w14:paraId="35A96682" w14:textId="575AF7CC" w:rsidR="009F2BA0" w:rsidRDefault="0073618E" w:rsidP="009F2BA0">
      <w:pPr>
        <w:pStyle w:val="berschrift2"/>
      </w:pPr>
      <w:bookmarkStart w:id="38" w:name="_Toc403981196"/>
      <w:r w:rsidRPr="00BD7578">
        <w:t xml:space="preserve">Aufbau des </w:t>
      </w:r>
      <w:bookmarkEnd w:id="35"/>
      <w:r w:rsidRPr="00BD7578">
        <w:t>Berichtes</w:t>
      </w:r>
      <w:bookmarkEnd w:id="36"/>
      <w:bookmarkEnd w:id="37"/>
      <w:bookmarkEnd w:id="38"/>
    </w:p>
    <w:p w14:paraId="64985F31" w14:textId="03B392D3" w:rsidR="00067295" w:rsidRPr="00BD7578" w:rsidRDefault="00681E7B" w:rsidP="00285F80">
      <w:pPr>
        <w:pStyle w:val="Hervorhebenfett"/>
        <w:sectPr w:rsidR="00067295" w:rsidRPr="00BD7578" w:rsidSect="00CF380C">
          <w:headerReference w:type="default" r:id="rId19"/>
          <w:headerReference w:type="first" r:id="rId20"/>
          <w:footerReference w:type="first" r:id="rId21"/>
          <w:pgSz w:w="11906" w:h="16838" w:code="9"/>
          <w:pgMar w:top="1531" w:right="1418" w:bottom="1701" w:left="1701" w:header="510" w:footer="624" w:gutter="0"/>
          <w:pgNumType w:start="1"/>
          <w:cols w:space="708"/>
          <w:docGrid w:linePitch="360"/>
        </w:sectPr>
      </w:pPr>
      <w:r w:rsidRPr="00BD7578">
        <w:br w:type="page"/>
      </w:r>
    </w:p>
    <w:bookmarkStart w:id="39" w:name="_Toc224810297"/>
    <w:bookmarkStart w:id="40" w:name="_Toc225071782"/>
    <w:bookmarkStart w:id="41" w:name="_Toc403981197"/>
    <w:bookmarkStart w:id="42" w:name="_Toc224637410"/>
    <w:bookmarkStart w:id="43" w:name="_Toc224707540"/>
    <w:p w14:paraId="4488BEAE" w14:textId="153CF86C" w:rsidR="0073618E" w:rsidRDefault="004E03F1" w:rsidP="00E5084F">
      <w:pPr>
        <w:pStyle w:val="berschrift1"/>
      </w:pPr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40AC4F9" wp14:editId="184DD4F5">
                <wp:simplePos x="0" y="0"/>
                <wp:positionH relativeFrom="page">
                  <wp:align>left</wp:align>
                </wp:positionH>
                <wp:positionV relativeFrom="paragraph">
                  <wp:posOffset>-434658</wp:posOffset>
                </wp:positionV>
                <wp:extent cx="436247" cy="1507490"/>
                <wp:effectExtent l="0" t="2222" r="0" b="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7ED13" id="Rechteck 14" o:spid="_x0000_s1026" style="position:absolute;margin-left:0;margin-top:-34.25pt;width:34.35pt;height:118.7pt;rotation:90;z-index:-2516428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" fillcolor="#303338" stroked="f" strokeweight="2pt">
                <w10:wrap anchorx="page"/>
              </v:rect>
            </w:pict>
          </mc:Fallback>
        </mc:AlternateContent>
      </w:r>
      <w:r w:rsidR="0073618E" w:rsidRPr="00DE2F10">
        <w:t>Stand der Technik</w:t>
      </w:r>
      <w:bookmarkEnd w:id="39"/>
      <w:bookmarkEnd w:id="40"/>
      <w:r w:rsidR="0005237A">
        <w:t>/</w:t>
      </w:r>
      <w:r w:rsidR="00A86FEA" w:rsidRPr="00DE2F10">
        <w:t>Grundlagen</w:t>
      </w:r>
      <w:bookmarkEnd w:id="41"/>
    </w:p>
    <w:bookmarkEnd w:id="42"/>
    <w:bookmarkEnd w:id="43"/>
    <w:p w14:paraId="689294AD" w14:textId="6E321C67" w:rsidR="00B455C5" w:rsidRDefault="00F04C4F" w:rsidP="0015703F">
      <w:pPr>
        <w:rPr>
          <w:noProof/>
        </w:rPr>
      </w:pPr>
      <w:r>
        <w:rPr>
          <w:noProof/>
        </w:rPr>
        <w:t>Beschreibung des Inhalt in diesem Abschnitt</w:t>
      </w:r>
    </w:p>
    <w:p w14:paraId="79CAC496" w14:textId="098AD50B" w:rsidR="00FD4654" w:rsidRDefault="00FD4654" w:rsidP="00FD4654">
      <w:pPr>
        <w:pStyle w:val="berschrift2"/>
        <w:rPr>
          <w:noProof/>
        </w:rPr>
      </w:pPr>
      <w:bookmarkStart w:id="44" w:name="_Toc403981198"/>
      <w:r>
        <w:rPr>
          <w:noProof/>
        </w:rPr>
        <w:t>Motion Control</w:t>
      </w:r>
      <w:bookmarkEnd w:id="44"/>
    </w:p>
    <w:p w14:paraId="24305B7A" w14:textId="3D717F15" w:rsidR="00F04C4F" w:rsidRDefault="00F04C4F" w:rsidP="00F04C4F">
      <w:pPr>
        <w:pStyle w:val="berschrift2"/>
        <w:rPr>
          <w:noProof/>
        </w:rPr>
      </w:pPr>
      <w:bookmarkStart w:id="45" w:name="_Toc403981199"/>
      <w:r>
        <w:rPr>
          <w:noProof/>
        </w:rPr>
        <w:t>Unity</w:t>
      </w:r>
      <w:bookmarkEnd w:id="45"/>
    </w:p>
    <w:p w14:paraId="56D89F2A" w14:textId="567FA431" w:rsidR="00F04C4F" w:rsidRDefault="00FD4654" w:rsidP="00F04C4F">
      <w:pPr>
        <w:pStyle w:val="berschrift3"/>
      </w:pPr>
      <w:bookmarkStart w:id="46" w:name="_Toc403981200"/>
      <w:r>
        <w:t>Virtual Reality mit Unity</w:t>
      </w:r>
      <w:bookmarkEnd w:id="46"/>
    </w:p>
    <w:p w14:paraId="7EDEDA57" w14:textId="2117704C" w:rsidR="00F04C4F" w:rsidRDefault="00FD4654" w:rsidP="00C36929">
      <w:pPr>
        <w:pStyle w:val="berschrift4"/>
      </w:pPr>
      <w:proofErr w:type="spellStart"/>
      <w:r>
        <w:t>Durovis</w:t>
      </w:r>
      <w:proofErr w:type="spellEnd"/>
      <w:r>
        <w:t xml:space="preserve"> </w:t>
      </w:r>
      <w:proofErr w:type="spellStart"/>
      <w:r>
        <w:t>Dive</w:t>
      </w:r>
      <w:proofErr w:type="spellEnd"/>
      <w:r>
        <w:t xml:space="preserve"> SDK in Unity</w:t>
      </w:r>
      <w:bookmarkStart w:id="47" w:name="_GoBack"/>
      <w:bookmarkEnd w:id="47"/>
    </w:p>
    <w:p w14:paraId="5F26D453" w14:textId="2C359A35" w:rsidR="00F04C4F" w:rsidRDefault="001F00A5" w:rsidP="00F04C4F">
      <w:pPr>
        <w:pStyle w:val="berschrift2"/>
      </w:pPr>
      <w:r>
        <w:t>Bewegungssteuerung</w:t>
      </w:r>
    </w:p>
    <w:p w14:paraId="4CD54144" w14:textId="6E9F5538" w:rsidR="001F00A5" w:rsidRPr="001F00A5" w:rsidRDefault="001F00A5" w:rsidP="001F00A5">
      <w:pPr>
        <w:pStyle w:val="berschrift3"/>
      </w:pPr>
      <w:r>
        <w:t>Durch Software</w:t>
      </w:r>
    </w:p>
    <w:p w14:paraId="06F8C32D" w14:textId="435A4335" w:rsidR="00F04C4F" w:rsidRDefault="00D12F62" w:rsidP="00F04C4F">
      <w:pPr>
        <w:pStyle w:val="berschrift3"/>
      </w:pPr>
      <w:r>
        <w:t>Gängiger Game Controller mit Kabel und ohne und einhändig</w:t>
      </w:r>
    </w:p>
    <w:p w14:paraId="48A066C5" w14:textId="620855AC" w:rsidR="00D12F62" w:rsidRPr="00D12F62" w:rsidRDefault="00D12F62" w:rsidP="00D12F62">
      <w:pPr>
        <w:pStyle w:val="berschrift3"/>
      </w:pPr>
      <w:proofErr w:type="spellStart"/>
      <w:r>
        <w:t>Sphero</w:t>
      </w:r>
      <w:proofErr w:type="spellEnd"/>
    </w:p>
    <w:p w14:paraId="50F30331" w14:textId="74CBA3DD" w:rsidR="00194053" w:rsidRDefault="00F04C4F" w:rsidP="00D12F62">
      <w:pPr>
        <w:pStyle w:val="berschrift3"/>
        <w:rPr>
          <w:noProof/>
        </w:rPr>
      </w:pPr>
      <w:bookmarkStart w:id="48" w:name="_Toc403981204"/>
      <w:r>
        <w:t>Zugriff über das magnetische Feld</w:t>
      </w:r>
      <w:bookmarkEnd w:id="48"/>
    </w:p>
    <w:p w14:paraId="6CE508E2" w14:textId="24C26DEF" w:rsidR="0015703F" w:rsidRDefault="0015703F" w:rsidP="0015703F"/>
    <w:p w14:paraId="38290A4C" w14:textId="77777777" w:rsidR="0015703F" w:rsidRPr="00FD2A51" w:rsidRDefault="0015703F" w:rsidP="00FD2A51">
      <w:pPr>
        <w:sectPr w:rsidR="0015703F" w:rsidRPr="00FD2A51" w:rsidSect="00CF380C"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bookmarkStart w:id="49" w:name="_Toc403981207"/>
    <w:p w14:paraId="1B470396" w14:textId="64666DFA" w:rsidR="006A3E8E" w:rsidRDefault="00572448" w:rsidP="006A3E8E">
      <w:pPr>
        <w:pStyle w:val="berschrift1"/>
      </w:pPr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A3EED99" wp14:editId="61BC70B7">
                <wp:simplePos x="0" y="0"/>
                <wp:positionH relativeFrom="page">
                  <wp:align>left</wp:align>
                </wp:positionH>
                <wp:positionV relativeFrom="paragraph">
                  <wp:posOffset>-439102</wp:posOffset>
                </wp:positionV>
                <wp:extent cx="436247" cy="1507490"/>
                <wp:effectExtent l="0" t="2222" r="0" b="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28A4B" id="Rechteck 15" o:spid="_x0000_s1026" style="position:absolute;margin-left:0;margin-top:-34.55pt;width:34.35pt;height:118.7pt;rotation:90;z-index:-251640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" fillcolor="#303338" stroked="f" strokeweight="2pt">
                <w10:wrap anchorx="page"/>
              </v:rect>
            </w:pict>
          </mc:Fallback>
        </mc:AlternateContent>
      </w:r>
      <w:r w:rsidR="00FA7E5E">
        <w:t>A</w:t>
      </w:r>
      <w:commentRangeStart w:id="50"/>
      <w:r w:rsidR="00FA7E5E">
        <w:t>nforderungsanalyse</w:t>
      </w:r>
      <w:bookmarkEnd w:id="49"/>
      <w:commentRangeEnd w:id="50"/>
      <w:r w:rsidR="00E93AE0">
        <w:rPr>
          <w:rStyle w:val="Kommentarzeichen"/>
          <w:rFonts w:ascii="Adobe Garamond Pro" w:hAnsi="Adobe Garamond Pro" w:cs="Times New Roman"/>
          <w:b w:val="0"/>
          <w:bCs w:val="0"/>
          <w:kern w:val="0"/>
        </w:rPr>
        <w:commentReference w:id="50"/>
      </w:r>
    </w:p>
    <w:p w14:paraId="4C5381B0" w14:textId="7CFDA319" w:rsidR="00CB1986" w:rsidRDefault="00E2694B" w:rsidP="00CB1986">
      <w:pPr>
        <w:pStyle w:val="berschrift2"/>
      </w:pPr>
      <w:bookmarkStart w:id="51" w:name="_Toc403981208"/>
      <w:r>
        <w:t>Risikomanagement?</w:t>
      </w:r>
      <w:bookmarkEnd w:id="51"/>
    </w:p>
    <w:p w14:paraId="5760E462" w14:textId="248E4644" w:rsidR="00DE50F4" w:rsidRDefault="00666D27" w:rsidP="00DE50F4">
      <w:pPr>
        <w:pStyle w:val="berschrift2"/>
      </w:pPr>
      <w:bookmarkStart w:id="52" w:name="_Toc403981209"/>
      <w:r>
        <w:t>Systemidee/Zielsetzung</w:t>
      </w:r>
      <w:bookmarkEnd w:id="52"/>
    </w:p>
    <w:p w14:paraId="012A6225" w14:textId="5203C4D6" w:rsidR="00DE50F4" w:rsidRPr="00DE50F4" w:rsidRDefault="00DE50F4" w:rsidP="00DE50F4">
      <w:pPr>
        <w:pStyle w:val="berschrift2"/>
      </w:pPr>
      <w:bookmarkStart w:id="53" w:name="_Toc403981211"/>
      <w:r>
        <w:t>Stakeholder</w:t>
      </w:r>
      <w:bookmarkEnd w:id="53"/>
    </w:p>
    <w:p w14:paraId="4C12415F" w14:textId="43C4FCB0" w:rsidR="00666D27" w:rsidRDefault="00666D27" w:rsidP="00DE50F4">
      <w:pPr>
        <w:pStyle w:val="berschrift3"/>
      </w:pPr>
      <w:bookmarkStart w:id="54" w:name="_Toc403981212"/>
      <w:proofErr w:type="spellStart"/>
      <w:r>
        <w:t>Stakeholdermap</w:t>
      </w:r>
      <w:bookmarkEnd w:id="54"/>
      <w:proofErr w:type="spellEnd"/>
    </w:p>
    <w:p w14:paraId="771ED4E9" w14:textId="0B0A4F0A" w:rsidR="00666D27" w:rsidRDefault="00666D27" w:rsidP="00666D27">
      <w:pPr>
        <w:pStyle w:val="berschrift2"/>
      </w:pPr>
      <w:bookmarkStart w:id="55" w:name="_Toc403981213"/>
      <w:r>
        <w:t>Systemkontext</w:t>
      </w:r>
      <w:bookmarkEnd w:id="55"/>
    </w:p>
    <w:p w14:paraId="48DFB4E7" w14:textId="0DE1E4F8" w:rsidR="00385C8E" w:rsidRDefault="00385C8E" w:rsidP="00385C8E">
      <w:pPr>
        <w:pStyle w:val="berschrift3"/>
      </w:pPr>
      <w:r>
        <w:t>Musskriterien</w:t>
      </w:r>
    </w:p>
    <w:p w14:paraId="52EA9EFB" w14:textId="5031AFA4" w:rsidR="00385C8E" w:rsidRDefault="00385C8E" w:rsidP="00385C8E">
      <w:pPr>
        <w:pStyle w:val="berschrift3"/>
      </w:pPr>
      <w:r>
        <w:t>Wunschkriterien</w:t>
      </w:r>
    </w:p>
    <w:p w14:paraId="480057B6" w14:textId="1D2C0E35" w:rsidR="00385C8E" w:rsidRPr="00385C8E" w:rsidRDefault="00385C8E" w:rsidP="00385C8E">
      <w:pPr>
        <w:pStyle w:val="berschrift3"/>
      </w:pPr>
      <w:r>
        <w:t>Abgrenzung</w:t>
      </w:r>
    </w:p>
    <w:p w14:paraId="74DADAD7" w14:textId="4153A792" w:rsidR="00666D27" w:rsidRDefault="00666D27" w:rsidP="00666D27">
      <w:pPr>
        <w:pStyle w:val="berschrift2"/>
      </w:pPr>
      <w:bookmarkStart w:id="56" w:name="_Toc403981214"/>
      <w:r>
        <w:t>Funktionale Anforderungen</w:t>
      </w:r>
      <w:bookmarkEnd w:id="56"/>
    </w:p>
    <w:p w14:paraId="2586D986" w14:textId="4494F815" w:rsidR="00666D27" w:rsidRDefault="00666D27" w:rsidP="00666D27">
      <w:pPr>
        <w:pStyle w:val="berschrift2"/>
      </w:pPr>
      <w:bookmarkStart w:id="57" w:name="_Toc403981215"/>
      <w:r>
        <w:t>Use-Case</w:t>
      </w:r>
      <w:bookmarkEnd w:id="57"/>
    </w:p>
    <w:p w14:paraId="4150673A" w14:textId="21FE1991" w:rsidR="00666D27" w:rsidRDefault="00666D27" w:rsidP="00666D27">
      <w:pPr>
        <w:pStyle w:val="berschrift2"/>
      </w:pPr>
      <w:bookmarkStart w:id="58" w:name="_Toc403981216"/>
      <w:r>
        <w:t>Nicht Funktionale Anforderungen</w:t>
      </w:r>
      <w:bookmarkEnd w:id="58"/>
    </w:p>
    <w:p w14:paraId="24910CBA" w14:textId="7DD3E93C" w:rsidR="00950A59" w:rsidRPr="0057778B" w:rsidRDefault="00F87858" w:rsidP="00926313">
      <w:pPr>
        <w:pStyle w:val="berschrift2"/>
      </w:pPr>
      <w:bookmarkStart w:id="59" w:name="_Toc403981217"/>
      <w:r>
        <w:t>Testszenarien</w:t>
      </w:r>
      <w:bookmarkEnd w:id="59"/>
    </w:p>
    <w:p w14:paraId="507AD40D" w14:textId="5C2485AB" w:rsidR="00151EBD" w:rsidRPr="00BD7578" w:rsidRDefault="00151EBD" w:rsidP="0073618E"/>
    <w:p w14:paraId="1325E146" w14:textId="77777777" w:rsidR="00151EBD" w:rsidRPr="00BD7578" w:rsidRDefault="00151EBD" w:rsidP="0073618E">
      <w:pPr>
        <w:sectPr w:rsidR="00151EBD" w:rsidRPr="00BD7578" w:rsidSect="00CF380C"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bookmarkStart w:id="60" w:name="_Toc403981218"/>
    <w:p w14:paraId="1C0C8D3D" w14:textId="612B127F" w:rsidR="008F3981" w:rsidRDefault="005F4467" w:rsidP="00B775EA">
      <w:pPr>
        <w:pStyle w:val="berschrift1"/>
      </w:pPr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86E77F7" wp14:editId="620533CF">
                <wp:simplePos x="0" y="0"/>
                <wp:positionH relativeFrom="page">
                  <wp:align>left</wp:align>
                </wp:positionH>
                <wp:positionV relativeFrom="paragraph">
                  <wp:posOffset>-446722</wp:posOffset>
                </wp:positionV>
                <wp:extent cx="436247" cy="1507490"/>
                <wp:effectExtent l="0" t="2222" r="0" b="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E6A22" id="Rechteck 5" o:spid="_x0000_s1026" style="position:absolute;margin-left:0;margin-top:-35.15pt;width:34.35pt;height:118.7pt;rotation:90;z-index:-2516387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" fillcolor="#303338" stroked="f" strokeweight="2pt">
                <w10:wrap anchorx="page"/>
              </v:rect>
            </w:pict>
          </mc:Fallback>
        </mc:AlternateContent>
      </w:r>
      <w:r w:rsidR="00FD4654">
        <w:t>Konzept</w:t>
      </w:r>
      <w:bookmarkEnd w:id="60"/>
    </w:p>
    <w:p w14:paraId="10C4CCEE" w14:textId="3FB4ABBD" w:rsidR="005C7DB5" w:rsidRPr="005C7DB5" w:rsidRDefault="00752BED" w:rsidP="005C7DB5">
      <w:pPr>
        <w:pStyle w:val="berschrift2"/>
      </w:pPr>
      <w:r>
        <w:t>Evaluation eines Controllers</w:t>
      </w:r>
    </w:p>
    <w:p w14:paraId="4B9C93C7" w14:textId="37C6764B" w:rsidR="008F3981" w:rsidRDefault="00FD4654" w:rsidP="00FD4654">
      <w:pPr>
        <w:pStyle w:val="berschrift2"/>
      </w:pPr>
      <w:bookmarkStart w:id="61" w:name="_Toc403981219"/>
      <w:r>
        <w:t>GUI</w:t>
      </w:r>
      <w:bookmarkEnd w:id="61"/>
    </w:p>
    <w:p w14:paraId="4C7175F1" w14:textId="5E735273" w:rsidR="00FD4654" w:rsidRDefault="00FD4654" w:rsidP="00FD4654">
      <w:pPr>
        <w:pStyle w:val="berschrift2"/>
      </w:pPr>
      <w:bookmarkStart w:id="62" w:name="_Toc403981220"/>
      <w:r>
        <w:t>VR Szene</w:t>
      </w:r>
      <w:bookmarkEnd w:id="62"/>
    </w:p>
    <w:p w14:paraId="0D4B8835" w14:textId="2CA7FFC3" w:rsidR="00FD4654" w:rsidRDefault="00FD4654" w:rsidP="00FD4654">
      <w:pPr>
        <w:pStyle w:val="berschrift2"/>
      </w:pPr>
      <w:bookmarkStart w:id="63" w:name="_Toc403981222"/>
      <w:r>
        <w:t>Benötigte Funktionen</w:t>
      </w:r>
      <w:bookmarkEnd w:id="63"/>
    </w:p>
    <w:p w14:paraId="25B505B0" w14:textId="440BB8FA" w:rsidR="00FD4654" w:rsidRPr="00FD4654" w:rsidRDefault="00FD4654" w:rsidP="00FD4654">
      <w:pPr>
        <w:pStyle w:val="berschrift2"/>
      </w:pPr>
      <w:bookmarkStart w:id="64" w:name="_Toc403981223"/>
      <w:r>
        <w:t>Spiellogik</w:t>
      </w:r>
      <w:bookmarkEnd w:id="64"/>
    </w:p>
    <w:p w14:paraId="73572819" w14:textId="77777777" w:rsidR="008F3981" w:rsidRPr="008F3981" w:rsidRDefault="008F3981" w:rsidP="008F3981"/>
    <w:p w14:paraId="3946C5A6" w14:textId="3B345F81" w:rsidR="008F3981" w:rsidRDefault="008F3981" w:rsidP="008F3981">
      <w:pPr>
        <w:tabs>
          <w:tab w:val="left" w:pos="5760"/>
        </w:tabs>
      </w:pPr>
      <w:r>
        <w:tab/>
      </w:r>
    </w:p>
    <w:p w14:paraId="2A0DC968" w14:textId="52DC9792" w:rsidR="008F3981" w:rsidRDefault="008F3981" w:rsidP="008F3981"/>
    <w:p w14:paraId="73AF9DD1" w14:textId="77777777" w:rsidR="00BB2793" w:rsidRPr="008F3981" w:rsidRDefault="00BB2793" w:rsidP="008F3981">
      <w:pPr>
        <w:sectPr w:rsidR="00BB2793" w:rsidRPr="008F3981" w:rsidSect="00CF380C"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bookmarkStart w:id="65" w:name="_Toc403981224"/>
    <w:p w14:paraId="7A231BDF" w14:textId="2316E246" w:rsidR="00BD05E9" w:rsidRDefault="005F4467" w:rsidP="00B775EA">
      <w:pPr>
        <w:pStyle w:val="berschrift1"/>
      </w:pPr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FA84A53" wp14:editId="36D16F1B">
                <wp:simplePos x="0" y="0"/>
                <wp:positionH relativeFrom="page">
                  <wp:align>left</wp:align>
                </wp:positionH>
                <wp:positionV relativeFrom="paragraph">
                  <wp:posOffset>-448627</wp:posOffset>
                </wp:positionV>
                <wp:extent cx="436247" cy="1507490"/>
                <wp:effectExtent l="0" t="2222" r="0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9E5E9" id="Rechteck 6" o:spid="_x0000_s1026" style="position:absolute;margin-left:0;margin-top:-35.3pt;width:34.35pt;height:118.7pt;rotation:90;z-index:-2516367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" fillcolor="#303338" stroked="f" strokeweight="2pt">
                <w10:wrap anchorx="page"/>
              </v:rect>
            </w:pict>
          </mc:Fallback>
        </mc:AlternateContent>
      </w:r>
      <w:r w:rsidR="00FD4654">
        <w:t>Umsetzung</w:t>
      </w:r>
      <w:bookmarkEnd w:id="65"/>
    </w:p>
    <w:p w14:paraId="00FDC90F" w14:textId="343AECBE" w:rsidR="00FD4654" w:rsidRDefault="00FD4654" w:rsidP="00FD4654">
      <w:pPr>
        <w:pStyle w:val="berschrift2"/>
      </w:pPr>
      <w:bookmarkStart w:id="66" w:name="_Toc403981225"/>
      <w:r>
        <w:t>GUI</w:t>
      </w:r>
      <w:bookmarkEnd w:id="66"/>
    </w:p>
    <w:p w14:paraId="753CB00E" w14:textId="6CBBC2ED" w:rsidR="00FD4654" w:rsidRDefault="00FD4654" w:rsidP="00FD4654">
      <w:pPr>
        <w:pStyle w:val="berschrift2"/>
      </w:pPr>
      <w:bookmarkStart w:id="67" w:name="_Toc403981226"/>
      <w:r>
        <w:t>Verbindung des Motion Controllers</w:t>
      </w:r>
      <w:bookmarkEnd w:id="67"/>
    </w:p>
    <w:p w14:paraId="5398FEFA" w14:textId="6B7F9B82" w:rsidR="00FD4654" w:rsidRDefault="00FD4654" w:rsidP="00FD4654">
      <w:pPr>
        <w:pStyle w:val="berschrift2"/>
      </w:pPr>
      <w:bookmarkStart w:id="68" w:name="_Toc403981227"/>
      <w:r>
        <w:t>Auslesen der Daten</w:t>
      </w:r>
      <w:bookmarkEnd w:id="68"/>
    </w:p>
    <w:p w14:paraId="7A3201E5" w14:textId="09E2AEAD" w:rsidR="00FD4654" w:rsidRDefault="00FD4654" w:rsidP="00FD4654">
      <w:pPr>
        <w:pStyle w:val="berschrift2"/>
      </w:pPr>
      <w:bookmarkStart w:id="69" w:name="_Toc403981228"/>
      <w:r>
        <w:t>Szene</w:t>
      </w:r>
      <w:bookmarkEnd w:id="69"/>
    </w:p>
    <w:p w14:paraId="197DCB08" w14:textId="5853E23C" w:rsidR="00FD4654" w:rsidRPr="00FD4654" w:rsidRDefault="00FD4654" w:rsidP="00FD4654">
      <w:pPr>
        <w:pStyle w:val="berschrift2"/>
      </w:pPr>
      <w:bookmarkStart w:id="70" w:name="_Toc403981229"/>
      <w:r>
        <w:t>Spiellogik</w:t>
      </w:r>
      <w:bookmarkEnd w:id="70"/>
    </w:p>
    <w:p w14:paraId="3FF35625" w14:textId="77777777" w:rsidR="00FD4654" w:rsidRPr="00FD4654" w:rsidRDefault="00FD4654" w:rsidP="00FD4654"/>
    <w:p w14:paraId="56052E46" w14:textId="3E82C98F" w:rsidR="00BD05E9" w:rsidRPr="00BD7578" w:rsidRDefault="00BD05E9" w:rsidP="0073618E">
      <w:pPr>
        <w:sectPr w:rsidR="00BD05E9" w:rsidRPr="00BD7578" w:rsidSect="00CF380C"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bookmarkStart w:id="71" w:name="_Toc224810323"/>
    <w:bookmarkStart w:id="72" w:name="_Toc225071808"/>
    <w:bookmarkStart w:id="73" w:name="_Toc403981230"/>
    <w:p w14:paraId="68B137AC" w14:textId="328ACB6B" w:rsidR="0073618E" w:rsidRDefault="005F4467" w:rsidP="00067295">
      <w:pPr>
        <w:pStyle w:val="berschrift1"/>
      </w:pPr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E50F159" wp14:editId="656BCCF3">
                <wp:simplePos x="0" y="0"/>
                <wp:positionH relativeFrom="page">
                  <wp:align>left</wp:align>
                </wp:positionH>
                <wp:positionV relativeFrom="paragraph">
                  <wp:posOffset>-449898</wp:posOffset>
                </wp:positionV>
                <wp:extent cx="436247" cy="1507490"/>
                <wp:effectExtent l="0" t="2222" r="0" b="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A500D" id="Rechteck 8" o:spid="_x0000_s1026" style="position:absolute;margin-left:0;margin-top:-35.45pt;width:34.35pt;height:118.7pt;rotation:90;z-index:-251632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" fillcolor="#303338" stroked="f" strokeweight="2pt">
                <w10:wrap anchorx="page"/>
              </v:rect>
            </w:pict>
          </mc:Fallback>
        </mc:AlternateContent>
      </w:r>
      <w:bookmarkEnd w:id="71"/>
      <w:bookmarkEnd w:id="72"/>
      <w:r w:rsidR="00FD4654">
        <w:t>Tests</w:t>
      </w:r>
      <w:bookmarkEnd w:id="73"/>
    </w:p>
    <w:p w14:paraId="1F576A81" w14:textId="71712F53" w:rsidR="00083880" w:rsidRDefault="00FD4654" w:rsidP="00083880">
      <w:pPr>
        <w:pStyle w:val="berschrift2"/>
      </w:pPr>
      <w:bookmarkStart w:id="74" w:name="_Toc403981231"/>
      <w:r>
        <w:t>Schnelle Bewegungen</w:t>
      </w:r>
      <w:bookmarkEnd w:id="74"/>
    </w:p>
    <w:p w14:paraId="61FAE6B2" w14:textId="6B77F804" w:rsidR="00FD4654" w:rsidRDefault="00FD4654" w:rsidP="00FD4654">
      <w:pPr>
        <w:pStyle w:val="berschrift2"/>
      </w:pPr>
      <w:bookmarkStart w:id="75" w:name="_Toc403981232"/>
      <w:r>
        <w:t>Bewegungsräume bei falscher Handhabung</w:t>
      </w:r>
      <w:bookmarkEnd w:id="75"/>
    </w:p>
    <w:p w14:paraId="1E317C3D" w14:textId="747292B5" w:rsidR="00FD4654" w:rsidRPr="00FD4654" w:rsidRDefault="00FD4654" w:rsidP="00FD4654">
      <w:pPr>
        <w:pStyle w:val="berschrift2"/>
      </w:pPr>
      <w:bookmarkStart w:id="76" w:name="_Toc403981233"/>
      <w:r>
        <w:t>Erfahrungen</w:t>
      </w:r>
      <w:bookmarkEnd w:id="76"/>
    </w:p>
    <w:p w14:paraId="672297A8" w14:textId="4A8DC272" w:rsidR="00126263" w:rsidRPr="00BD7578" w:rsidRDefault="00126263" w:rsidP="0073618E"/>
    <w:p w14:paraId="39C7DB1C" w14:textId="3D436838" w:rsidR="00151EBD" w:rsidRPr="00BD7578" w:rsidRDefault="00151EBD" w:rsidP="0073618E">
      <w:pPr>
        <w:sectPr w:rsidR="00151EBD" w:rsidRPr="00BD7578" w:rsidSect="00CF380C"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bookmarkStart w:id="77" w:name="_Toc224810328"/>
    <w:bookmarkStart w:id="78" w:name="_Toc225071813"/>
    <w:bookmarkStart w:id="79" w:name="_Toc403981234"/>
    <w:p w14:paraId="33F7FE48" w14:textId="0F2043CB" w:rsidR="0092589D" w:rsidRPr="0092589D" w:rsidRDefault="005F4467" w:rsidP="0092589D">
      <w:pPr>
        <w:pStyle w:val="berschrift1"/>
      </w:pPr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15516B2" wp14:editId="71330439">
                <wp:simplePos x="0" y="0"/>
                <wp:positionH relativeFrom="page">
                  <wp:align>left</wp:align>
                </wp:positionH>
                <wp:positionV relativeFrom="paragraph">
                  <wp:posOffset>-448626</wp:posOffset>
                </wp:positionV>
                <wp:extent cx="436247" cy="1507490"/>
                <wp:effectExtent l="0" t="2222" r="0" b="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0A559" id="Rechteck 7" o:spid="_x0000_s1026" style="position:absolute;margin-left:0;margin-top:-35.3pt;width:34.35pt;height:118.7pt;rotation:90;z-index:-2516346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" fillcolor="#303338" stroked="f" strokeweight="2pt">
                <w10:wrap anchorx="page"/>
              </v:rect>
            </w:pict>
          </mc:Fallback>
        </mc:AlternateContent>
      </w:r>
      <w:bookmarkEnd w:id="77"/>
      <w:bookmarkEnd w:id="78"/>
      <w:r w:rsidR="00FD4654">
        <w:t>Ergebnisse und Ausblick</w:t>
      </w:r>
      <w:bookmarkEnd w:id="79"/>
    </w:p>
    <w:p w14:paraId="56D6AAB4" w14:textId="77777777" w:rsidR="00151EBD" w:rsidRDefault="00151EBD" w:rsidP="00151EBD"/>
    <w:p w14:paraId="380B0216" w14:textId="6E9A3F0A" w:rsidR="005F4467" w:rsidRDefault="00FD4654" w:rsidP="005F4467">
      <w:pPr>
        <w:pStyle w:val="berschrift2"/>
      </w:pPr>
      <w:bookmarkStart w:id="80" w:name="_Toc403981235"/>
      <w:r>
        <w:t>Bewertung</w:t>
      </w:r>
      <w:bookmarkEnd w:id="80"/>
    </w:p>
    <w:p w14:paraId="3ACB2775" w14:textId="354CE288" w:rsidR="00C033DC" w:rsidRDefault="00C033DC" w:rsidP="00C033DC">
      <w:pPr>
        <w:pStyle w:val="berschrift3"/>
      </w:pPr>
      <w:r>
        <w:t>Controller</w:t>
      </w:r>
    </w:p>
    <w:p w14:paraId="1EB588C6" w14:textId="619B43A3" w:rsidR="00C033DC" w:rsidRPr="00C033DC" w:rsidRDefault="00C033DC" w:rsidP="00C033DC">
      <w:pPr>
        <w:pStyle w:val="berschrift3"/>
      </w:pPr>
      <w:r>
        <w:t>Applikation</w:t>
      </w:r>
    </w:p>
    <w:p w14:paraId="4E3F06C9" w14:textId="62F436AB" w:rsidR="00D27870" w:rsidRPr="00D27870" w:rsidRDefault="00D27870" w:rsidP="00D27870">
      <w:proofErr w:type="spellStart"/>
      <w:r>
        <w:t>asdasd</w:t>
      </w:r>
      <w:proofErr w:type="spellEnd"/>
    </w:p>
    <w:p w14:paraId="39AC549C" w14:textId="2E71622A" w:rsidR="00D27870" w:rsidRPr="00D27870" w:rsidRDefault="00FD4654" w:rsidP="00FD4654">
      <w:pPr>
        <w:pStyle w:val="berschrift2"/>
      </w:pPr>
      <w:bookmarkStart w:id="81" w:name="_Toc403981236"/>
      <w:r>
        <w:t>Zukünftige Schritte</w:t>
      </w:r>
      <w:bookmarkEnd w:id="81"/>
    </w:p>
    <w:p w14:paraId="66700056" w14:textId="77777777" w:rsidR="005F4467" w:rsidRPr="005F4467" w:rsidRDefault="005F4467" w:rsidP="005F4467"/>
    <w:p w14:paraId="424414DB" w14:textId="5D75AB34" w:rsidR="005F4467" w:rsidRPr="005F4467" w:rsidRDefault="005F4467" w:rsidP="005F4467">
      <w:pPr>
        <w:sectPr w:rsidR="005F4467" w:rsidRPr="005F4467" w:rsidSect="00CF380C">
          <w:headerReference w:type="default" r:id="rId22"/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bookmarkStart w:id="82" w:name="_Toc403981237"/>
    <w:p w14:paraId="3F80548D" w14:textId="5DD1AF0D" w:rsidR="00FD4654" w:rsidRDefault="00FD4654" w:rsidP="00FD4654">
      <w:pPr>
        <w:pStyle w:val="berschrift1"/>
        <w:rPr>
          <w:lang w:val="en-US"/>
        </w:rPr>
      </w:pPr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63F0B14" wp14:editId="1B580A2A">
                <wp:simplePos x="0" y="0"/>
                <wp:positionH relativeFrom="page">
                  <wp:align>left</wp:align>
                </wp:positionH>
                <wp:positionV relativeFrom="paragraph">
                  <wp:posOffset>-446087</wp:posOffset>
                </wp:positionV>
                <wp:extent cx="436247" cy="1507490"/>
                <wp:effectExtent l="0" t="2222" r="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45D27" id="Rechteck 9" o:spid="_x0000_s1026" style="position:absolute;margin-left:0;margin-top:-35.1pt;width:34.35pt;height:118.7pt;rotation:90;z-index:-2516264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" fillcolor="#303338" stroked="f" strokeweight="2pt">
                <w10:wrap anchorx="page"/>
              </v:rect>
            </w:pict>
          </mc:Fallback>
        </mc:AlternateContent>
      </w:r>
      <w:r>
        <w:rPr>
          <w:lang w:val="en-US"/>
        </w:rPr>
        <w:t>Zusammenfassung</w:t>
      </w:r>
      <w:bookmarkEnd w:id="82"/>
    </w:p>
    <w:p w14:paraId="6D0AB607" w14:textId="4EF62D71" w:rsidR="00FD4654" w:rsidRPr="00FD4654" w:rsidRDefault="00FD4654" w:rsidP="00FD4654">
      <w:pPr>
        <w:rPr>
          <w:lang w:val="en-US"/>
        </w:rPr>
      </w:pPr>
      <w:proofErr w:type="spellStart"/>
      <w:proofErr w:type="gramStart"/>
      <w:r>
        <w:rPr>
          <w:lang w:val="en-US"/>
        </w:rPr>
        <w:t>asd</w:t>
      </w:r>
      <w:proofErr w:type="spellEnd"/>
      <w:proofErr w:type="gramEnd"/>
    </w:p>
    <w:p w14:paraId="0D075DBC" w14:textId="77777777" w:rsidR="00FD4654" w:rsidRDefault="00FD4654" w:rsidP="00FD4654">
      <w:pPr>
        <w:rPr>
          <w:lang w:val="en-US"/>
        </w:rPr>
      </w:pPr>
    </w:p>
    <w:p w14:paraId="1868FBC7" w14:textId="77777777" w:rsidR="00FD4654" w:rsidRPr="00FD4654" w:rsidRDefault="00FD4654" w:rsidP="00FD4654">
      <w:pPr>
        <w:rPr>
          <w:lang w:val="en-US"/>
        </w:rPr>
        <w:sectPr w:rsidR="00FD4654" w:rsidRPr="00FD4654" w:rsidSect="00CF380C"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bookmarkStart w:id="83" w:name="_Toc403981238"/>
    <w:p w14:paraId="045FB12F" w14:textId="4086366E" w:rsidR="0073618E" w:rsidRPr="008D3867" w:rsidRDefault="006D7161" w:rsidP="006D7161">
      <w:pPr>
        <w:pStyle w:val="berschrift1"/>
        <w:numPr>
          <w:ilvl w:val="0"/>
          <w:numId w:val="44"/>
        </w:numPr>
        <w:ind w:left="851" w:hanging="851"/>
        <w:rPr>
          <w:lang w:val="en-US"/>
        </w:rPr>
      </w:pPr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CE0CEE9" wp14:editId="2AB239DB">
                <wp:simplePos x="0" y="0"/>
                <wp:positionH relativeFrom="page">
                  <wp:align>left</wp:align>
                </wp:positionH>
                <wp:positionV relativeFrom="paragraph">
                  <wp:posOffset>-446086</wp:posOffset>
                </wp:positionV>
                <wp:extent cx="436247" cy="1507490"/>
                <wp:effectExtent l="0" t="2222" r="0" b="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EE4B0" id="Rechteck 10" o:spid="_x0000_s1026" style="position:absolute;margin-left:0;margin-top:-35.1pt;width:34.35pt;height:118.7pt;rotation:90;z-index:-2516305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" fillcolor="#303338" stroked="f" strokeweight="2pt">
                <w10:wrap anchorx="page"/>
              </v:rect>
            </w:pict>
          </mc:Fallback>
        </mc:AlternateContent>
      </w:r>
      <w:proofErr w:type="spellStart"/>
      <w:r w:rsidR="0092098D" w:rsidRPr="008D3867">
        <w:rPr>
          <w:lang w:val="en-US"/>
        </w:rPr>
        <w:t>Referenzen</w:t>
      </w:r>
      <w:bookmarkEnd w:id="83"/>
      <w:proofErr w:type="spellEnd"/>
    </w:p>
    <w:p w14:paraId="2DBEEEAA" w14:textId="0B8B2A02" w:rsidR="00002720" w:rsidRPr="008D3867" w:rsidRDefault="00002720" w:rsidP="00002720">
      <w:pPr>
        <w:rPr>
          <w:rFonts w:ascii="Arial" w:hAnsi="Arial" w:cs="Arial"/>
          <w:b/>
          <w:sz w:val="28"/>
          <w:lang w:val="en-US"/>
        </w:rPr>
      </w:pPr>
      <w:proofErr w:type="spellStart"/>
      <w:r w:rsidRPr="008D3867">
        <w:rPr>
          <w:rFonts w:ascii="Arial" w:hAnsi="Arial" w:cs="Arial"/>
          <w:b/>
          <w:sz w:val="28"/>
          <w:lang w:val="en-US"/>
        </w:rPr>
        <w:t>Bücher</w:t>
      </w:r>
      <w:proofErr w:type="spellEnd"/>
    </w:p>
    <w:p w14:paraId="4D3E88A9" w14:textId="3BE82440" w:rsidR="003607F0" w:rsidRPr="008D3867" w:rsidRDefault="003607F0" w:rsidP="00B769E5">
      <w:pPr>
        <w:ind w:left="1077" w:hanging="1077"/>
        <w:jc w:val="left"/>
        <w:rPr>
          <w:lang w:val="en-US"/>
        </w:rPr>
      </w:pPr>
      <w:r w:rsidRPr="008D3867">
        <w:rPr>
          <w:lang w:val="en-US"/>
        </w:rPr>
        <w:t>[Bla11]</w:t>
      </w:r>
      <w:r w:rsidRPr="008D3867">
        <w:rPr>
          <w:lang w:val="en-US"/>
        </w:rPr>
        <w:tab/>
        <w:t xml:space="preserve">S. Blackman: „Beginning 3D Game Development with Unity: The World’s most widely used multiplatform game engine“, </w:t>
      </w:r>
      <w:proofErr w:type="spellStart"/>
      <w:r w:rsidRPr="008D3867">
        <w:rPr>
          <w:lang w:val="en-US"/>
        </w:rPr>
        <w:t>Apress</w:t>
      </w:r>
      <w:proofErr w:type="spellEnd"/>
      <w:r w:rsidRPr="008D3867">
        <w:rPr>
          <w:lang w:val="en-US"/>
        </w:rPr>
        <w:t>, New York, Mai 2011</w:t>
      </w:r>
    </w:p>
    <w:p w14:paraId="6C6AA1B9" w14:textId="5B9C7F5B" w:rsidR="003607F0" w:rsidRPr="00BD7578" w:rsidRDefault="003607F0" w:rsidP="00B769E5">
      <w:pPr>
        <w:ind w:left="1077" w:hanging="1077"/>
        <w:jc w:val="left"/>
      </w:pPr>
      <w:r>
        <w:t>[Dör13]</w:t>
      </w:r>
      <w:r>
        <w:tab/>
        <w:t xml:space="preserve">R. Dörner </w:t>
      </w:r>
      <w:r w:rsidRPr="00BD7578">
        <w:t>et al.</w:t>
      </w:r>
      <w:r>
        <w:t xml:space="preserve"> (</w:t>
      </w:r>
      <w:proofErr w:type="spellStart"/>
      <w:r>
        <w:t>Hrsg</w:t>
      </w:r>
      <w:proofErr w:type="spellEnd"/>
      <w:r>
        <w:t>):</w:t>
      </w:r>
      <w:r w:rsidRPr="00BD7578">
        <w:t xml:space="preserve"> </w:t>
      </w:r>
      <w:r>
        <w:t>„</w:t>
      </w:r>
      <w:r w:rsidRPr="00BD7578">
        <w:t>Virtual und Augmented Reality (VR/AR): Grundlagen und Methoden der Virtuellen und Augmentierten Realität</w:t>
      </w:r>
      <w:r>
        <w:t>“</w:t>
      </w:r>
      <w:r w:rsidRPr="00BD7578">
        <w:t>, 1.Auflage, Springer Verlag</w:t>
      </w:r>
      <w:r>
        <w:t>, Berlin Heidelberg, 2013</w:t>
      </w:r>
    </w:p>
    <w:p w14:paraId="556EFDE5" w14:textId="06BA7807" w:rsidR="00DC6803" w:rsidRDefault="00DC6803" w:rsidP="00DC6803">
      <w:pPr>
        <w:ind w:left="1080" w:hanging="1080"/>
      </w:pPr>
    </w:p>
    <w:p w14:paraId="5A05A12A" w14:textId="4420D224" w:rsidR="00002720" w:rsidRPr="00002720" w:rsidRDefault="000E55E2" w:rsidP="00DC6803">
      <w:pPr>
        <w:ind w:left="1080" w:hanging="1080"/>
        <w:rPr>
          <w:b/>
          <w:sz w:val="28"/>
        </w:rPr>
      </w:pPr>
      <w:r>
        <w:rPr>
          <w:rFonts w:ascii="Arial" w:hAnsi="Arial" w:cs="Arial"/>
          <w:b/>
          <w:sz w:val="28"/>
        </w:rPr>
        <w:t>Webs</w:t>
      </w:r>
      <w:r w:rsidR="00DC6803" w:rsidRPr="00002720">
        <w:rPr>
          <w:rFonts w:ascii="Arial" w:hAnsi="Arial" w:cs="Arial"/>
          <w:b/>
          <w:sz w:val="28"/>
        </w:rPr>
        <w:t>eiten</w:t>
      </w:r>
      <w:r w:rsidR="00DC6803" w:rsidRPr="00002720">
        <w:rPr>
          <w:b/>
          <w:sz w:val="28"/>
        </w:rPr>
        <w:t xml:space="preserve"> </w:t>
      </w:r>
    </w:p>
    <w:p w14:paraId="01CECBEA" w14:textId="2504BECC" w:rsidR="00DC6803" w:rsidRPr="00BD7578" w:rsidRDefault="00DC6803" w:rsidP="00DC6803">
      <w:pPr>
        <w:ind w:left="1080" w:hanging="1080"/>
      </w:pPr>
      <w:r w:rsidRPr="00BD7578">
        <w:t xml:space="preserve">zuletzt am </w:t>
      </w:r>
      <w:r>
        <w:t>01.11.2014</w:t>
      </w:r>
      <w:r w:rsidRPr="00BD7578">
        <w:t xml:space="preserve"> abgerufen.</w:t>
      </w:r>
    </w:p>
    <w:p w14:paraId="41396A80" w14:textId="72044717" w:rsidR="007F6290" w:rsidRPr="007F6290" w:rsidRDefault="007F6290" w:rsidP="00DC6803">
      <w:pPr>
        <w:ind w:left="1077" w:hanging="1077"/>
        <w:jc w:val="left"/>
        <w:rPr>
          <w:lang w:val="en-US"/>
        </w:rPr>
      </w:pPr>
      <w:r w:rsidRPr="00253C80">
        <w:rPr>
          <w:lang w:val="en-US"/>
        </w:rPr>
        <w:t>[@</w:t>
      </w:r>
      <w:proofErr w:type="spellStart"/>
      <w:r w:rsidRPr="00253C80">
        <w:rPr>
          <w:lang w:val="en-US"/>
        </w:rPr>
        <w:t>Dur</w:t>
      </w:r>
      <w:proofErr w:type="spellEnd"/>
      <w:r w:rsidRPr="00253C80">
        <w:rPr>
          <w:lang w:val="en-US"/>
        </w:rPr>
        <w:t>]</w:t>
      </w:r>
      <w:r w:rsidRPr="00253C80">
        <w:rPr>
          <w:lang w:val="en-US"/>
        </w:rPr>
        <w:tab/>
      </w:r>
      <w:proofErr w:type="spellStart"/>
      <w:r w:rsidRPr="00253C80">
        <w:rPr>
          <w:lang w:val="en-US"/>
        </w:rPr>
        <w:t>Durovis</w:t>
      </w:r>
      <w:proofErr w:type="spellEnd"/>
      <w:r w:rsidRPr="00253C80">
        <w:rPr>
          <w:lang w:val="en-US"/>
        </w:rPr>
        <w:t xml:space="preserve"> Dive SDK, https://www.durovis.com/sdk.html</w:t>
      </w:r>
    </w:p>
    <w:p w14:paraId="656B3397" w14:textId="77777777" w:rsidR="0073618E" w:rsidRPr="008D3867" w:rsidRDefault="0073618E" w:rsidP="0073618E">
      <w:pPr>
        <w:rPr>
          <w:lang w:val="en-US"/>
        </w:rPr>
      </w:pPr>
    </w:p>
    <w:p w14:paraId="5CA71E51" w14:textId="4EA8300F" w:rsidR="00F0120D" w:rsidRDefault="00F0120D" w:rsidP="0073618E">
      <w:pPr>
        <w:rPr>
          <w:lang w:val="en-US"/>
        </w:rPr>
      </w:pPr>
    </w:p>
    <w:p w14:paraId="1B78527F" w14:textId="77777777" w:rsidR="00F0120D" w:rsidRPr="00F0120D" w:rsidRDefault="00F0120D" w:rsidP="00F0120D">
      <w:pPr>
        <w:rPr>
          <w:lang w:val="en-US"/>
        </w:rPr>
      </w:pPr>
    </w:p>
    <w:p w14:paraId="3F55CADF" w14:textId="77777777" w:rsidR="00F0120D" w:rsidRPr="00F0120D" w:rsidRDefault="00F0120D" w:rsidP="00F0120D">
      <w:pPr>
        <w:rPr>
          <w:lang w:val="en-US"/>
        </w:rPr>
      </w:pPr>
    </w:p>
    <w:p w14:paraId="1F528DB7" w14:textId="77777777" w:rsidR="00F0120D" w:rsidRPr="00F0120D" w:rsidRDefault="00F0120D" w:rsidP="00F0120D">
      <w:pPr>
        <w:rPr>
          <w:lang w:val="en-US"/>
        </w:rPr>
      </w:pPr>
    </w:p>
    <w:p w14:paraId="2C4DE966" w14:textId="77777777" w:rsidR="00F0120D" w:rsidRPr="00F0120D" w:rsidRDefault="00F0120D" w:rsidP="00F0120D">
      <w:pPr>
        <w:rPr>
          <w:lang w:val="en-US"/>
        </w:rPr>
      </w:pPr>
    </w:p>
    <w:p w14:paraId="254883D2" w14:textId="7940FF90" w:rsidR="00F0120D" w:rsidRDefault="00F0120D" w:rsidP="00F0120D">
      <w:pPr>
        <w:tabs>
          <w:tab w:val="left" w:pos="3825"/>
        </w:tabs>
        <w:rPr>
          <w:lang w:val="en-US"/>
        </w:rPr>
      </w:pPr>
      <w:r>
        <w:rPr>
          <w:lang w:val="en-US"/>
        </w:rPr>
        <w:tab/>
      </w:r>
    </w:p>
    <w:p w14:paraId="44A4C4E2" w14:textId="537FB90C" w:rsidR="00F0120D" w:rsidRDefault="00F0120D" w:rsidP="00F0120D">
      <w:pPr>
        <w:rPr>
          <w:lang w:val="en-US"/>
        </w:rPr>
      </w:pPr>
    </w:p>
    <w:p w14:paraId="65EAE948" w14:textId="77777777" w:rsidR="0073618E" w:rsidRPr="00F0120D" w:rsidRDefault="0073618E" w:rsidP="00F0120D">
      <w:pPr>
        <w:rPr>
          <w:lang w:val="en-US"/>
        </w:rPr>
        <w:sectPr w:rsidR="0073618E" w:rsidRPr="00F0120D" w:rsidSect="00CF380C"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bookmarkStart w:id="84" w:name="_Toc224810330"/>
    <w:bookmarkStart w:id="85" w:name="_Toc403981239"/>
    <w:bookmarkStart w:id="86" w:name="_Toc225071815"/>
    <w:bookmarkEnd w:id="84"/>
    <w:p w14:paraId="6F7FE4DC" w14:textId="1DB5846B" w:rsidR="006D7161" w:rsidRPr="008D3867" w:rsidRDefault="006D7161" w:rsidP="006D7161">
      <w:pPr>
        <w:pStyle w:val="berschrift1"/>
        <w:numPr>
          <w:ilvl w:val="0"/>
          <w:numId w:val="44"/>
        </w:numPr>
        <w:ind w:left="851" w:hanging="851"/>
        <w:rPr>
          <w:lang w:val="en-US"/>
        </w:rPr>
      </w:pPr>
      <w:r w:rsidRPr="005073E9">
        <w:rPr>
          <w:rFonts w:cs="Helvetica"/>
          <w:noProof/>
          <w:color w:val="FFFFFF" w:themeColor="background1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1AC561D" wp14:editId="1B619168">
                <wp:simplePos x="0" y="0"/>
                <wp:positionH relativeFrom="page">
                  <wp:align>left</wp:align>
                </wp:positionH>
                <wp:positionV relativeFrom="paragraph">
                  <wp:posOffset>-450533</wp:posOffset>
                </wp:positionV>
                <wp:extent cx="436247" cy="1507490"/>
                <wp:effectExtent l="0" t="2222" r="0" b="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6247" cy="1507490"/>
                        </a:xfrm>
                        <a:prstGeom prst="rect">
                          <a:avLst/>
                        </a:prstGeom>
                        <a:solidFill>
                          <a:srgbClr val="3033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E75AF" id="Rechteck 11" o:spid="_x0000_s1026" style="position:absolute;margin-left:0;margin-top:-35.5pt;width:34.35pt;height:118.7pt;rotation:90;z-index:-2516285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" fillcolor="#303338" stroked="f" strokeweight="2pt">
                <w10:wrap anchorx="page"/>
              </v:rect>
            </w:pict>
          </mc:Fallback>
        </mc:AlternateContent>
      </w:r>
      <w:proofErr w:type="spellStart"/>
      <w:r>
        <w:rPr>
          <w:lang w:val="en-US"/>
        </w:rPr>
        <w:t>Inhalt</w:t>
      </w:r>
      <w:proofErr w:type="spellEnd"/>
      <w:r>
        <w:rPr>
          <w:lang w:val="en-US"/>
        </w:rPr>
        <w:t xml:space="preserve"> der CD</w:t>
      </w:r>
      <w:bookmarkEnd w:id="85"/>
    </w:p>
    <w:bookmarkEnd w:id="86"/>
    <w:p w14:paraId="2C154DDE" w14:textId="314517E2" w:rsidR="0073618E" w:rsidRPr="00BD7578" w:rsidRDefault="0073618E" w:rsidP="0073618E">
      <w:r w:rsidRPr="00BD7578">
        <w:t>In der beigefügten CD sind folgende Ordner und Dateien enthalten.</w:t>
      </w:r>
    </w:p>
    <w:tbl>
      <w:tblPr>
        <w:tblStyle w:val="EinfacheTabelle2"/>
        <w:tblW w:w="0" w:type="auto"/>
        <w:tblLook w:val="01E0" w:firstRow="1" w:lastRow="1" w:firstColumn="1" w:lastColumn="1" w:noHBand="0" w:noVBand="0"/>
      </w:tblPr>
      <w:tblGrid>
        <w:gridCol w:w="2326"/>
        <w:gridCol w:w="3307"/>
        <w:gridCol w:w="3154"/>
      </w:tblGrid>
      <w:tr w:rsidR="006D7161" w:rsidRPr="00BD7578" w14:paraId="4BF38DA1" w14:textId="77777777" w:rsidTr="006D7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top w:val="single" w:sz="4" w:space="0" w:color="7F7F7F" w:themeColor="text1" w:themeTint="80"/>
              <w:right w:val="nil"/>
            </w:tcBorders>
            <w:shd w:val="clear" w:color="auto" w:fill="AAAFB6"/>
          </w:tcPr>
          <w:p w14:paraId="48590189" w14:textId="638C701A" w:rsidR="0073618E" w:rsidRPr="00BD7578" w:rsidRDefault="0073618E" w:rsidP="0073618E">
            <w:pPr>
              <w:rPr>
                <w:b w:val="0"/>
                <w:bCs w:val="0"/>
              </w:rPr>
            </w:pPr>
            <w:r w:rsidRPr="00BD7578">
              <w:t>Ordnerverzeichnis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07" w:type="dxa"/>
            <w:tcBorders>
              <w:top w:val="single" w:sz="4" w:space="0" w:color="7F7F7F" w:themeColor="text1" w:themeTint="80"/>
              <w:left w:val="nil"/>
              <w:right w:val="nil"/>
            </w:tcBorders>
            <w:shd w:val="clear" w:color="auto" w:fill="AAAFB6"/>
          </w:tcPr>
          <w:p w14:paraId="199CADFA" w14:textId="77777777" w:rsidR="0073618E" w:rsidRPr="00BD7578" w:rsidRDefault="0073618E" w:rsidP="0073618E">
            <w:pPr>
              <w:rPr>
                <w:b w:val="0"/>
                <w:bCs w:val="0"/>
              </w:rPr>
            </w:pPr>
            <w:r w:rsidRPr="00BD7578">
              <w:t>Dateien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4" w:type="dxa"/>
            <w:tcBorders>
              <w:top w:val="single" w:sz="4" w:space="0" w:color="7F7F7F" w:themeColor="text1" w:themeTint="80"/>
              <w:left w:val="nil"/>
            </w:tcBorders>
            <w:shd w:val="clear" w:color="auto" w:fill="AAAFB6"/>
          </w:tcPr>
          <w:p w14:paraId="2ACB150E" w14:textId="77777777" w:rsidR="0073618E" w:rsidRPr="00BD7578" w:rsidRDefault="0073618E" w:rsidP="0073618E">
            <w:pPr>
              <w:rPr>
                <w:b w:val="0"/>
                <w:bCs w:val="0"/>
              </w:rPr>
            </w:pPr>
            <w:r w:rsidRPr="00BD7578">
              <w:t>Beschreibung</w:t>
            </w:r>
          </w:p>
        </w:tc>
      </w:tr>
      <w:tr w:rsidR="0073618E" w:rsidRPr="00BD7578" w14:paraId="220DC331" w14:textId="77777777" w:rsidTr="006D7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vMerge w:val="restart"/>
            <w:tcBorders>
              <w:bottom w:val="nil"/>
              <w:right w:val="nil"/>
            </w:tcBorders>
          </w:tcPr>
          <w:p w14:paraId="598D47A2" w14:textId="6497AA60" w:rsidR="0073618E" w:rsidRPr="005871C7" w:rsidRDefault="005871C7" w:rsidP="0073618E">
            <w:pPr>
              <w:rPr>
                <w:b w:val="0"/>
              </w:rPr>
            </w:pPr>
            <w:r>
              <w:rPr>
                <w:b w:val="0"/>
              </w:rPr>
              <w:t>\</w:t>
            </w:r>
            <w:r w:rsidR="0073618E" w:rsidRPr="005871C7">
              <w:rPr>
                <w:b w:val="0"/>
              </w:rPr>
              <w:t>Projektbericht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07" w:type="dxa"/>
            <w:tcBorders>
              <w:left w:val="nil"/>
              <w:bottom w:val="nil"/>
              <w:right w:val="nil"/>
            </w:tcBorders>
          </w:tcPr>
          <w:p w14:paraId="1C01EC25" w14:textId="640A7018" w:rsidR="0073618E" w:rsidRPr="00BD7578" w:rsidRDefault="0073618E" w:rsidP="006000B1">
            <w:r w:rsidRPr="00BD7578">
              <w:t>Projektbericht_</w:t>
            </w:r>
            <w:r w:rsidR="006000B1">
              <w:t>BuschTobias</w:t>
            </w:r>
            <w:r w:rsidRPr="00BD7578">
              <w:t>.pdf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4" w:type="dxa"/>
            <w:tcBorders>
              <w:left w:val="nil"/>
              <w:bottom w:val="nil"/>
            </w:tcBorders>
          </w:tcPr>
          <w:p w14:paraId="10CCF633" w14:textId="77777777" w:rsidR="0073618E" w:rsidRPr="005871C7" w:rsidRDefault="0073618E" w:rsidP="00D614D3">
            <w:pPr>
              <w:rPr>
                <w:b w:val="0"/>
              </w:rPr>
            </w:pPr>
            <w:r w:rsidRPr="005871C7">
              <w:rPr>
                <w:b w:val="0"/>
              </w:rPr>
              <w:t xml:space="preserve">Der Projektbericht im Portable </w:t>
            </w:r>
            <w:proofErr w:type="spellStart"/>
            <w:r w:rsidRPr="005871C7">
              <w:rPr>
                <w:b w:val="0"/>
              </w:rPr>
              <w:t>Document</w:t>
            </w:r>
            <w:proofErr w:type="spellEnd"/>
            <w:r w:rsidRPr="005871C7">
              <w:rPr>
                <w:b w:val="0"/>
              </w:rPr>
              <w:t xml:space="preserve"> Format (PDF)</w:t>
            </w:r>
          </w:p>
        </w:tc>
      </w:tr>
      <w:tr w:rsidR="0073618E" w:rsidRPr="00BD7578" w14:paraId="58F45D75" w14:textId="77777777" w:rsidTr="006D7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vMerge/>
            <w:tcBorders>
              <w:top w:val="nil"/>
              <w:bottom w:val="single" w:sz="4" w:space="0" w:color="7F7F7F" w:themeColor="text1" w:themeTint="80"/>
              <w:right w:val="nil"/>
            </w:tcBorders>
          </w:tcPr>
          <w:p w14:paraId="0505FF47" w14:textId="77777777" w:rsidR="0073618E" w:rsidRPr="005871C7" w:rsidRDefault="0073618E" w:rsidP="0073618E">
            <w:pPr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07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21EFD6A" w14:textId="4E56B68E" w:rsidR="0073618E" w:rsidRPr="00BD7578" w:rsidRDefault="0073618E" w:rsidP="006000B1">
            <w:r w:rsidRPr="00BD7578">
              <w:t>Projektbericht_</w:t>
            </w:r>
            <w:r w:rsidR="006000B1">
              <w:t>BuschTobias</w:t>
            </w:r>
            <w:r w:rsidRPr="00BD7578">
              <w:t>.doc</w:t>
            </w:r>
            <w:r w:rsidR="00B81CE1">
              <w:t>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4" w:type="dxa"/>
            <w:tcBorders>
              <w:top w:val="nil"/>
              <w:left w:val="nil"/>
              <w:bottom w:val="single" w:sz="4" w:space="0" w:color="7F7F7F" w:themeColor="text1" w:themeTint="80"/>
            </w:tcBorders>
          </w:tcPr>
          <w:p w14:paraId="09ECB54F" w14:textId="77777777" w:rsidR="0073618E" w:rsidRPr="005871C7" w:rsidRDefault="0073618E" w:rsidP="0073618E">
            <w:pPr>
              <w:rPr>
                <w:b w:val="0"/>
              </w:rPr>
            </w:pPr>
            <w:r w:rsidRPr="005871C7">
              <w:rPr>
                <w:b w:val="0"/>
              </w:rPr>
              <w:t>Der Projektbericht im Microsoft Word Format</w:t>
            </w:r>
          </w:p>
        </w:tc>
      </w:tr>
      <w:tr w:rsidR="0012355F" w:rsidRPr="00BD7578" w14:paraId="0F720F79" w14:textId="77777777" w:rsidTr="006D7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right w:val="nil"/>
            </w:tcBorders>
          </w:tcPr>
          <w:p w14:paraId="31B22F77" w14:textId="68F34C1F" w:rsidR="0012355F" w:rsidRPr="005871C7" w:rsidRDefault="0012355F" w:rsidP="0073618E">
            <w:pPr>
              <w:rPr>
                <w:b w:val="0"/>
              </w:rPr>
            </w:pPr>
            <w:r w:rsidRPr="005871C7">
              <w:rPr>
                <w:b w:val="0"/>
              </w:rPr>
              <w:t>\Quellen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07" w:type="dxa"/>
            <w:tcBorders>
              <w:left w:val="nil"/>
              <w:right w:val="nil"/>
            </w:tcBorders>
          </w:tcPr>
          <w:p w14:paraId="1BD3B988" w14:textId="77777777" w:rsidR="0012355F" w:rsidRPr="00BD7578" w:rsidRDefault="0012355F" w:rsidP="0073618E">
            <w:r w:rsidRPr="00BD7578">
              <w:t>*.</w:t>
            </w:r>
            <w:proofErr w:type="spellStart"/>
            <w:r w:rsidRPr="00BD7578">
              <w:t>pdf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4" w:type="dxa"/>
            <w:tcBorders>
              <w:left w:val="nil"/>
            </w:tcBorders>
          </w:tcPr>
          <w:p w14:paraId="24814CF5" w14:textId="77777777" w:rsidR="0012355F" w:rsidRPr="005871C7" w:rsidRDefault="0012355F" w:rsidP="0073618E">
            <w:pPr>
              <w:rPr>
                <w:b w:val="0"/>
              </w:rPr>
            </w:pPr>
            <w:r w:rsidRPr="005871C7">
              <w:rPr>
                <w:b w:val="0"/>
              </w:rPr>
              <w:t>benutzte Internetseiten</w:t>
            </w:r>
          </w:p>
        </w:tc>
      </w:tr>
      <w:tr w:rsidR="00DB1A60" w:rsidRPr="00BD7578" w14:paraId="11A9AF4C" w14:textId="77777777" w:rsidTr="006D7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right w:val="nil"/>
            </w:tcBorders>
          </w:tcPr>
          <w:p w14:paraId="415D0E6C" w14:textId="1477CAE1" w:rsidR="00DB1A60" w:rsidRPr="005871C7" w:rsidRDefault="00DB1A60" w:rsidP="0073618E">
            <w:pPr>
              <w:rPr>
                <w:b w:val="0"/>
              </w:rPr>
            </w:pPr>
            <w:r>
              <w:rPr>
                <w:b w:val="0"/>
              </w:rPr>
              <w:t>\Bilder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07" w:type="dxa"/>
            <w:tcBorders>
              <w:left w:val="nil"/>
              <w:right w:val="nil"/>
            </w:tcBorders>
          </w:tcPr>
          <w:p w14:paraId="29FF2645" w14:textId="3F4E15A2" w:rsidR="00DB1A60" w:rsidRPr="00BD7578" w:rsidRDefault="00DB1A60" w:rsidP="0073618E">
            <w:r>
              <w:t>*.</w:t>
            </w:r>
            <w:proofErr w:type="spellStart"/>
            <w:r>
              <w:t>jpg</w:t>
            </w:r>
            <w:proofErr w:type="spellEnd"/>
            <w:r>
              <w:t>, *.</w:t>
            </w:r>
            <w:proofErr w:type="spellStart"/>
            <w:r>
              <w:t>png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4" w:type="dxa"/>
            <w:tcBorders>
              <w:left w:val="nil"/>
            </w:tcBorders>
          </w:tcPr>
          <w:p w14:paraId="3C6BE129" w14:textId="31A0C49D" w:rsidR="00DB1A60" w:rsidRPr="005871C7" w:rsidRDefault="00DB1A60" w:rsidP="0073618E">
            <w:pPr>
              <w:rPr>
                <w:b w:val="0"/>
              </w:rPr>
            </w:pPr>
            <w:r>
              <w:rPr>
                <w:b w:val="0"/>
              </w:rPr>
              <w:t>verwendete Bilder in größerem Format</w:t>
            </w:r>
          </w:p>
        </w:tc>
      </w:tr>
      <w:tr w:rsidR="006A0BAD" w:rsidRPr="00BD7578" w14:paraId="18FC8892" w14:textId="77777777" w:rsidTr="006D7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right w:val="nil"/>
            </w:tcBorders>
          </w:tcPr>
          <w:p w14:paraId="33EFA4C7" w14:textId="1E50FF25" w:rsidR="006A0BAD" w:rsidRPr="005871C7" w:rsidRDefault="006A0BAD" w:rsidP="0073618E">
            <w:pPr>
              <w:rPr>
                <w:b w:val="0"/>
              </w:rPr>
            </w:pPr>
            <w:r w:rsidRPr="005871C7">
              <w:rPr>
                <w:b w:val="0"/>
              </w:rPr>
              <w:t>\Projekte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07" w:type="dxa"/>
            <w:tcBorders>
              <w:left w:val="nil"/>
              <w:right w:val="nil"/>
            </w:tcBorders>
          </w:tcPr>
          <w:p w14:paraId="72D7EC28" w14:textId="77777777" w:rsidR="006A0BAD" w:rsidRPr="00BA09C2" w:rsidRDefault="007765AE" w:rsidP="0073618E">
            <w:proofErr w:type="spellStart"/>
            <w:r w:rsidRPr="00BA09C2">
              <w:t>SwitchCamera</w:t>
            </w:r>
            <w:proofErr w:type="spellEnd"/>
          </w:p>
          <w:p w14:paraId="7F74A5C2" w14:textId="77777777" w:rsidR="007765AE" w:rsidRPr="00BA09C2" w:rsidRDefault="007765AE" w:rsidP="0073618E">
            <w:proofErr w:type="spellStart"/>
            <w:r w:rsidRPr="00BA09C2">
              <w:t>SceneSwitcher</w:t>
            </w:r>
            <w:proofErr w:type="spellEnd"/>
          </w:p>
          <w:p w14:paraId="0B913B57" w14:textId="021D8C00" w:rsidR="007765AE" w:rsidRPr="00F214FB" w:rsidRDefault="007765AE" w:rsidP="0073618E">
            <w:pPr>
              <w:rPr>
                <w:b/>
              </w:rPr>
            </w:pPr>
            <w:proofErr w:type="spellStart"/>
            <w:r w:rsidRPr="00BA09C2">
              <w:t>PanoramaViewer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4" w:type="dxa"/>
            <w:tcBorders>
              <w:left w:val="nil"/>
            </w:tcBorders>
          </w:tcPr>
          <w:p w14:paraId="5D9E324C" w14:textId="354D1527" w:rsidR="006A0BAD" w:rsidRPr="005871C7" w:rsidRDefault="007765AE" w:rsidP="00B866D2">
            <w:pPr>
              <w:keepNext/>
              <w:rPr>
                <w:b w:val="0"/>
              </w:rPr>
            </w:pPr>
            <w:r>
              <w:rPr>
                <w:b w:val="0"/>
              </w:rPr>
              <w:t>Umgesetzte und vorgestellte Projekte</w:t>
            </w:r>
            <w:r w:rsidR="005E2798">
              <w:rPr>
                <w:b w:val="0"/>
              </w:rPr>
              <w:t>, Quellcode und Pakete zur Installation</w:t>
            </w:r>
          </w:p>
        </w:tc>
      </w:tr>
      <w:tr w:rsidR="00BA09C2" w:rsidRPr="00BD7578" w14:paraId="208A9F91" w14:textId="77777777" w:rsidTr="006D716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tcBorders>
              <w:bottom w:val="single" w:sz="4" w:space="0" w:color="7F7F7F" w:themeColor="text1" w:themeTint="80"/>
              <w:right w:val="nil"/>
            </w:tcBorders>
          </w:tcPr>
          <w:p w14:paraId="2957DF8E" w14:textId="54BE2473" w:rsidR="00BA09C2" w:rsidRPr="005871C7" w:rsidRDefault="00BA09C2" w:rsidP="0073618E">
            <w:pPr>
              <w:rPr>
                <w:b w:val="0"/>
              </w:rPr>
            </w:pPr>
            <w:r>
              <w:rPr>
                <w:b w:val="0"/>
              </w:rPr>
              <w:t>\Videos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07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14:paraId="2B280375" w14:textId="3D4DEE6E" w:rsidR="00BA09C2" w:rsidRDefault="00BA09C2" w:rsidP="0073618E">
            <w:pPr>
              <w:rPr>
                <w:b w:val="0"/>
              </w:rPr>
            </w:pPr>
            <w:r>
              <w:rPr>
                <w:b w:val="0"/>
              </w:rPr>
              <w:t>*.mp4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54" w:type="dxa"/>
            <w:tcBorders>
              <w:left w:val="nil"/>
              <w:bottom w:val="single" w:sz="4" w:space="0" w:color="7F7F7F" w:themeColor="text1" w:themeTint="80"/>
            </w:tcBorders>
          </w:tcPr>
          <w:p w14:paraId="3919742C" w14:textId="71C0D35D" w:rsidR="00BA09C2" w:rsidRDefault="00BA09C2" w:rsidP="00B866D2">
            <w:pPr>
              <w:keepNext/>
              <w:rPr>
                <w:b w:val="0"/>
              </w:rPr>
            </w:pPr>
            <w:r>
              <w:rPr>
                <w:b w:val="0"/>
              </w:rPr>
              <w:t>Videos zur Funktion einzelner Applikationen</w:t>
            </w:r>
          </w:p>
        </w:tc>
      </w:tr>
    </w:tbl>
    <w:p w14:paraId="434D3645" w14:textId="5CFBFE9B" w:rsidR="00B866D2" w:rsidRDefault="00B866D2" w:rsidP="00B866D2">
      <w:pPr>
        <w:pStyle w:val="Beschriftung"/>
      </w:pPr>
      <w:bookmarkStart w:id="87" w:name="_Toc224810331"/>
      <w:bookmarkStart w:id="88" w:name="_Toc403981242"/>
      <w:bookmarkEnd w:id="87"/>
      <w:r>
        <w:t xml:space="preserve">Tabelle </w:t>
      </w:r>
      <w:fldSimple w:instr=" STYLEREF 1 \s ">
        <w:r w:rsidR="000F4167">
          <w:rPr>
            <w:noProof/>
          </w:rPr>
          <w:t>B</w:t>
        </w:r>
      </w:fldSimple>
      <w:r w:rsidR="00532BE8">
        <w:t>.</w:t>
      </w:r>
      <w:fldSimple w:instr=" SEQ Tabelle \* ARABIC \s 1 ">
        <w:r w:rsidR="000F4167">
          <w:rPr>
            <w:noProof/>
          </w:rPr>
          <w:t>1</w:t>
        </w:r>
      </w:fldSimple>
      <w:r>
        <w:t xml:space="preserve"> Inhalt der CD</w:t>
      </w:r>
      <w:bookmarkEnd w:id="88"/>
    </w:p>
    <w:p w14:paraId="6E23B957" w14:textId="77777777" w:rsidR="004B2442" w:rsidRPr="00BD7578" w:rsidRDefault="004B2442" w:rsidP="004B2442"/>
    <w:p w14:paraId="6B8A3763" w14:textId="77777777" w:rsidR="00D21D3C" w:rsidRPr="00BD7578" w:rsidRDefault="00D21D3C" w:rsidP="0073618E">
      <w:pPr>
        <w:sectPr w:rsidR="00D21D3C" w:rsidRPr="00BD7578" w:rsidSect="002C4BB0">
          <w:headerReference w:type="default" r:id="rId23"/>
          <w:headerReference w:type="first" r:id="rId24"/>
          <w:pgSz w:w="11906" w:h="16838" w:code="9"/>
          <w:pgMar w:top="1531" w:right="1418" w:bottom="1701" w:left="1701" w:header="510" w:footer="624" w:gutter="0"/>
          <w:cols w:space="708"/>
          <w:docGrid w:linePitch="360"/>
        </w:sectPr>
      </w:pPr>
    </w:p>
    <w:p w14:paraId="307BC9AD" w14:textId="77777777" w:rsidR="0073618E" w:rsidRPr="00BD7578" w:rsidRDefault="0073618E" w:rsidP="0073618E">
      <w:pPr>
        <w:jc w:val="center"/>
        <w:rPr>
          <w:b/>
          <w:sz w:val="32"/>
          <w:szCs w:val="32"/>
        </w:rPr>
      </w:pPr>
      <w:r w:rsidRPr="00BD7578">
        <w:rPr>
          <w:b/>
          <w:sz w:val="32"/>
          <w:szCs w:val="32"/>
        </w:rPr>
        <w:lastRenderedPageBreak/>
        <w:t>Erklärung</w:t>
      </w:r>
    </w:p>
    <w:p w14:paraId="17F4BD4E" w14:textId="77777777" w:rsidR="0073618E" w:rsidRPr="00BD7578" w:rsidRDefault="0073618E" w:rsidP="0073618E"/>
    <w:p w14:paraId="230F0971" w14:textId="77777777" w:rsidR="0073618E" w:rsidRPr="00BD7578" w:rsidRDefault="0073618E" w:rsidP="0073618E">
      <w:r w:rsidRPr="00BD7578">
        <w:t>Hiermit versichere ich, dass ich meinen Projektbericht selbständig verfasst und keine anderen als die angegebenen Quellen und Hilfsmittel benutzt habe.</w:t>
      </w:r>
    </w:p>
    <w:p w14:paraId="12E9FF0F" w14:textId="77777777" w:rsidR="0073618E" w:rsidRPr="00BD7578" w:rsidRDefault="0073618E" w:rsidP="0073618E"/>
    <w:p w14:paraId="35EA8F1C" w14:textId="77777777" w:rsidR="0073618E" w:rsidRPr="00BD7578" w:rsidRDefault="0073618E" w:rsidP="0073618E"/>
    <w:p w14:paraId="0280E28B" w14:textId="77777777" w:rsidR="0073618E" w:rsidRPr="00BD7578" w:rsidRDefault="0073618E" w:rsidP="0073618E">
      <w:r w:rsidRPr="00BD7578">
        <w:t xml:space="preserve">Datum: </w:t>
      </w:r>
      <w:r w:rsidRPr="00BD7578">
        <w:tab/>
      </w:r>
      <w:r w:rsidRPr="00BD7578">
        <w:tab/>
      </w:r>
      <w:r w:rsidRPr="00BD7578">
        <w:tab/>
      </w:r>
      <w:r w:rsidRPr="00BD7578">
        <w:tab/>
      </w:r>
      <w:r w:rsidRPr="00BD7578">
        <w:tab/>
      </w:r>
      <w:r w:rsidRPr="00BD7578">
        <w:tab/>
      </w:r>
      <w:r w:rsidRPr="00BD7578">
        <w:tab/>
      </w:r>
      <w:r w:rsidRPr="00BD7578">
        <w:tab/>
      </w:r>
      <w:r w:rsidRPr="00BD7578">
        <w:tab/>
      </w:r>
      <w:r w:rsidRPr="00BD7578">
        <w:tab/>
        <w:t>……......................................................</w:t>
      </w:r>
    </w:p>
    <w:p w14:paraId="257F98E8" w14:textId="77777777" w:rsidR="0073618E" w:rsidRPr="00BD7578" w:rsidRDefault="0073618E" w:rsidP="0073618E">
      <w:pPr>
        <w:ind w:left="5603" w:firstLine="431"/>
      </w:pPr>
      <w:r w:rsidRPr="00BD7578">
        <w:t xml:space="preserve"> (Unterschrift)</w:t>
      </w:r>
    </w:p>
    <w:p w14:paraId="2B19CEC8" w14:textId="77777777" w:rsidR="0073618E" w:rsidRPr="00BD7578" w:rsidRDefault="0073618E" w:rsidP="0073618E"/>
    <w:p w14:paraId="181E989D" w14:textId="77777777" w:rsidR="002E6FAB" w:rsidRPr="00BD7578" w:rsidRDefault="002E6FAB" w:rsidP="0073618E"/>
    <w:p w14:paraId="1AF9BF76" w14:textId="77777777" w:rsidR="00E02ACC" w:rsidRPr="00BD7578" w:rsidRDefault="00E02ACC"/>
    <w:sectPr w:rsidR="00E02ACC" w:rsidRPr="00BD7578" w:rsidSect="00CF380C">
      <w:headerReference w:type="even" r:id="rId25"/>
      <w:headerReference w:type="default" r:id="rId26"/>
      <w:footerReference w:type="default" r:id="rId27"/>
      <w:headerReference w:type="first" r:id="rId28"/>
      <w:footerReference w:type="first" r:id="rId29"/>
      <w:pgSz w:w="11906" w:h="16838" w:code="9"/>
      <w:pgMar w:top="1531" w:right="1418" w:bottom="1701" w:left="1701" w:header="510" w:footer="624" w:gutter="0"/>
      <w:pgNumType w:fmt="upperRoman"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9" w:author="Autor" w:initials="A">
    <w:p w14:paraId="724569CE" w14:textId="493706B3" w:rsidR="00D8008E" w:rsidRDefault="00D8008E">
      <w:pPr>
        <w:pStyle w:val="Kommentartext"/>
      </w:pPr>
      <w:r>
        <w:rPr>
          <w:rStyle w:val="Kommentarzeichen"/>
        </w:rPr>
        <w:annotationRef/>
      </w:r>
      <w:r>
        <w:t>Problematik der mangelnden Bewegungsmöglichkeiten in einer VR beschreiben</w:t>
      </w:r>
    </w:p>
  </w:comment>
  <w:comment w:id="50" w:author="Autor" w:initials="A">
    <w:p w14:paraId="40E378EC" w14:textId="0BDD04C7" w:rsidR="00E93AE0" w:rsidRDefault="00E93AE0">
      <w:pPr>
        <w:pStyle w:val="Kommentartext"/>
      </w:pPr>
      <w:r>
        <w:rPr>
          <w:rStyle w:val="Kommentarzeichen"/>
        </w:rPr>
        <w:annotationRef/>
      </w:r>
      <w:r>
        <w:t>Hier auf Controller und SW eingehen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4569CE" w15:done="0"/>
  <w15:commentEx w15:paraId="40E378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0ECDD2" w14:textId="77777777" w:rsidR="00811C7B" w:rsidRDefault="00811C7B">
      <w:pPr>
        <w:spacing w:before="0" w:after="0" w:line="240" w:lineRule="auto"/>
      </w:pPr>
      <w:r>
        <w:separator/>
      </w:r>
    </w:p>
  </w:endnote>
  <w:endnote w:type="continuationSeparator" w:id="0">
    <w:p w14:paraId="38C763D4" w14:textId="77777777" w:rsidR="00811C7B" w:rsidRDefault="00811C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C0344" w14:textId="64CB3D99" w:rsidR="00B775EA" w:rsidRPr="00346529" w:rsidRDefault="00B775EA" w:rsidP="0034652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AA22C" w14:textId="77777777" w:rsidR="00B775EA" w:rsidRDefault="00B775EA" w:rsidP="0027044B">
    <w:pPr>
      <w:pStyle w:val="Fuzeile"/>
      <w:pBdr>
        <w:top w:val="single" w:sz="4" w:space="0" w:color="auto"/>
      </w:pBdr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 REF _Ref224637082 \h </w:instrText>
    </w:r>
    <w:r>
      <w:rPr>
        <w:rStyle w:val="Seitenzahl"/>
      </w:rPr>
      <w:fldChar w:fldCharType="separate"/>
    </w:r>
    <w:r w:rsidR="000F4167">
      <w:rPr>
        <w:rStyle w:val="Seitenzahl"/>
        <w:b/>
        <w:bCs/>
      </w:rPr>
      <w:t>Fehler! Verweisquelle konnte nicht gefunden werden.</w:t>
    </w:r>
    <w:r>
      <w:rPr>
        <w:rStyle w:val="Seitenzahl"/>
      </w:rPr>
      <w:fldChar w:fldCharType="end"/>
    </w:r>
    <w:r w:rsidRPr="00453BC3">
      <w:rPr>
        <w:rStyle w:val="Seitenzahl"/>
      </w:rPr>
      <w:br/>
    </w:r>
    <w:r w:rsidRPr="00453BC3">
      <w:rPr>
        <w:rStyle w:val="Seitenzahl"/>
      </w:rPr>
      <w:tab/>
    </w:r>
    <w:r w:rsidRPr="00453BC3">
      <w:rPr>
        <w:rStyle w:val="Seitenzahl"/>
      </w:rPr>
      <w:tab/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VII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46FF3" w14:textId="77777777" w:rsidR="00B775EA" w:rsidRDefault="00B775EA" w:rsidP="0027044B">
    <w:pPr>
      <w:pStyle w:val="Fuzeile"/>
      <w:pBdr>
        <w:top w:val="single" w:sz="4" w:space="0" w:color="auto"/>
      </w:pBdr>
      <w:jc w:val="center"/>
    </w:pPr>
    <w:r>
      <w:rPr>
        <w:rStyle w:val="Seitenzahl"/>
      </w:rPr>
      <w:fldChar w:fldCharType="begin"/>
    </w:r>
    <w:r>
      <w:rPr>
        <w:rStyle w:val="Seitenzahl"/>
      </w:rPr>
      <w:instrText xml:space="preserve"> REF _Ref224637082 \h </w:instrText>
    </w:r>
    <w:r>
      <w:rPr>
        <w:rStyle w:val="Seitenzahl"/>
      </w:rPr>
      <w:fldChar w:fldCharType="separate"/>
    </w:r>
    <w:r w:rsidR="000F4167">
      <w:rPr>
        <w:rStyle w:val="Seitenzahl"/>
        <w:b/>
        <w:bCs/>
      </w:rPr>
      <w:t>Fehler! Verweisquelle konnte nicht gefunden werden.</w:t>
    </w:r>
    <w:r>
      <w:rPr>
        <w:rStyle w:val="Seitenzahl"/>
      </w:rPr>
      <w:fldChar w:fldCharType="end"/>
    </w:r>
    <w:r w:rsidRPr="00453BC3">
      <w:rPr>
        <w:rStyle w:val="Seitenzahl"/>
      </w:rPr>
      <w:br/>
    </w:r>
    <w:r w:rsidRPr="00453BC3">
      <w:rPr>
        <w:rStyle w:val="Seitenzahl"/>
      </w:rPr>
      <w:tab/>
    </w:r>
    <w:r w:rsidRPr="00453BC3">
      <w:rPr>
        <w:rStyle w:val="Seitenzahl"/>
      </w:rPr>
      <w:tab/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7</w:t>
    </w:r>
    <w:r>
      <w:rPr>
        <w:rStyle w:val="Seitenzahl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E64E4" w14:textId="77777777" w:rsidR="00B775EA" w:rsidRPr="00035735" w:rsidRDefault="00B775EA" w:rsidP="00035735">
    <w:pPr>
      <w:pStyle w:val="Fuzeil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87923" w14:textId="77777777" w:rsidR="00B775EA" w:rsidRPr="00F8588C" w:rsidRDefault="00B775EA" w:rsidP="00F8588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C7E7F" w14:textId="77777777" w:rsidR="00811C7B" w:rsidRDefault="00811C7B">
      <w:pPr>
        <w:spacing w:before="0" w:after="0" w:line="240" w:lineRule="auto"/>
      </w:pPr>
      <w:r>
        <w:separator/>
      </w:r>
    </w:p>
  </w:footnote>
  <w:footnote w:type="continuationSeparator" w:id="0">
    <w:p w14:paraId="72A48CE5" w14:textId="77777777" w:rsidR="00811C7B" w:rsidRDefault="00811C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14695" w14:textId="53746168" w:rsidR="00B775EA" w:rsidRPr="00EE1890" w:rsidRDefault="00B775EA" w:rsidP="00CF380C">
    <w:pPr>
      <w:tabs>
        <w:tab w:val="right" w:pos="8789"/>
        <w:tab w:val="right" w:pos="9639"/>
      </w:tabs>
      <w:spacing w:before="0" w:line="240" w:lineRule="auto"/>
      <w:ind w:right="-852"/>
      <w:jc w:val="left"/>
      <w:rPr>
        <w:rFonts w:ascii="Helvetica" w:hAnsi="Helvetica" w:cs="Helvetica"/>
        <w:color w:val="FFFFFF" w:themeColor="background1"/>
      </w:rPr>
    </w:pPr>
    <w:r w:rsidRPr="0032582E">
      <w:rPr>
        <w:rFonts w:ascii="Helvetica" w:hAnsi="Helvetica" w:cs="Helvetica"/>
        <w:b/>
        <w:noProof/>
        <w:color w:val="FFFFFF" w:themeColor="background1"/>
        <w:sz w:val="22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8C391D8" wp14:editId="0C811FD4">
              <wp:simplePos x="0" y="0"/>
              <wp:positionH relativeFrom="page">
                <wp:align>left</wp:align>
              </wp:positionH>
              <wp:positionV relativeFrom="paragraph">
                <wp:posOffset>-322508</wp:posOffset>
              </wp:positionV>
              <wp:extent cx="7556716" cy="579600"/>
              <wp:effectExtent l="0" t="0" r="6350" b="0"/>
              <wp:wrapNone/>
              <wp:docPr id="24" name="Rechteck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716" cy="579600"/>
                      </a:xfrm>
                      <a:prstGeom prst="rect">
                        <a:avLst/>
                      </a:prstGeom>
                      <a:solidFill>
                        <a:srgbClr val="30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7A8043" id="Rechteck 24" o:spid="_x0000_s1026" style="position:absolute;margin-left:0;margin-top:-25.4pt;width:595pt;height:45.65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" fillcolor="#303338" stroked="f" strokeweight="2pt">
              <w10:wrap anchorx="page"/>
            </v:rect>
          </w:pict>
        </mc:Fallback>
      </mc:AlternateContent>
    </w:r>
    <w:r w:rsidRPr="0032582E">
      <w:rPr>
        <w:rFonts w:ascii="Helvetica" w:hAnsi="Helvetica" w:cs="Helvetica"/>
        <w:b/>
        <w:color w:val="FFFFFF" w:themeColor="background1"/>
        <w:sz w:val="22"/>
      </w:rPr>
      <w:fldChar w:fldCharType="begin"/>
    </w:r>
    <w:r w:rsidRPr="0032582E">
      <w:rPr>
        <w:rFonts w:ascii="Helvetica" w:hAnsi="Helvetica" w:cs="Helvetica"/>
        <w:b/>
        <w:color w:val="FFFFFF" w:themeColor="background1"/>
        <w:sz w:val="22"/>
      </w:rPr>
      <w:instrText xml:space="preserve"> STYLEREF  Oberüberschrift \n  \* MERGEFORMAT </w:instrText>
    </w:r>
    <w:r w:rsidRPr="0032582E">
      <w:rPr>
        <w:rFonts w:ascii="Helvetica" w:hAnsi="Helvetica" w:cs="Helvetica"/>
        <w:b/>
        <w:color w:val="FFFFFF" w:themeColor="background1"/>
        <w:sz w:val="22"/>
      </w:rPr>
      <w:fldChar w:fldCharType="separate"/>
    </w:r>
    <w:r w:rsidR="00C36929">
      <w:rPr>
        <w:rFonts w:ascii="Helvetica" w:hAnsi="Helvetica" w:cs="Helvetica"/>
        <w:b/>
        <w:noProof/>
        <w:color w:val="FFFFFF" w:themeColor="background1"/>
        <w:sz w:val="22"/>
      </w:rPr>
      <w:t>V</w:t>
    </w:r>
    <w:r w:rsidRPr="0032582E">
      <w:rPr>
        <w:rFonts w:ascii="Helvetica" w:hAnsi="Helvetica" w:cs="Helvetica"/>
        <w:b/>
        <w:noProof/>
        <w:color w:val="FFFFFF" w:themeColor="background1"/>
        <w:sz w:val="22"/>
      </w:rPr>
      <w:fldChar w:fldCharType="end"/>
    </w:r>
    <w:r w:rsidRPr="0032582E">
      <w:rPr>
        <w:rFonts w:ascii="Helvetica" w:hAnsi="Helvetica" w:cs="Helvetica"/>
        <w:b/>
        <w:color w:val="FFFFFF" w:themeColor="background1"/>
        <w:sz w:val="22"/>
      </w:rPr>
      <w:t xml:space="preserve"> </w:t>
    </w:r>
    <w:r w:rsidRPr="0032582E">
      <w:rPr>
        <w:rFonts w:ascii="Helvetica" w:hAnsi="Helvetica" w:cs="Helvetica"/>
        <w:b/>
        <w:color w:val="FFFFFF" w:themeColor="background1"/>
        <w:sz w:val="22"/>
      </w:rPr>
      <w:fldChar w:fldCharType="begin"/>
    </w:r>
    <w:r w:rsidRPr="0032582E">
      <w:rPr>
        <w:rFonts w:ascii="Helvetica" w:hAnsi="Helvetica" w:cs="Helvetica"/>
        <w:b/>
        <w:color w:val="FFFFFF" w:themeColor="background1"/>
        <w:sz w:val="22"/>
      </w:rPr>
      <w:instrText xml:space="preserve"> STYLEREF  Oberüberschrift  \* MERGEFORMAT </w:instrText>
    </w:r>
    <w:r w:rsidRPr="0032582E">
      <w:rPr>
        <w:rFonts w:ascii="Helvetica" w:hAnsi="Helvetica" w:cs="Helvetica"/>
        <w:b/>
        <w:color w:val="FFFFFF" w:themeColor="background1"/>
        <w:sz w:val="22"/>
      </w:rPr>
      <w:fldChar w:fldCharType="separate"/>
    </w:r>
    <w:r w:rsidR="00C36929">
      <w:rPr>
        <w:rFonts w:ascii="Helvetica" w:hAnsi="Helvetica" w:cs="Helvetica"/>
        <w:b/>
        <w:noProof/>
        <w:color w:val="FFFFFF" w:themeColor="background1"/>
        <w:sz w:val="22"/>
      </w:rPr>
      <w:t>Abkürzungsverzeichnis</w:t>
    </w:r>
    <w:r w:rsidRPr="0032582E">
      <w:rPr>
        <w:rFonts w:ascii="Helvetica" w:hAnsi="Helvetica" w:cs="Helvetica"/>
        <w:b/>
        <w:noProof/>
        <w:color w:val="FFFFFF" w:themeColor="background1"/>
        <w:sz w:val="22"/>
      </w:rPr>
      <w:fldChar w:fldCharType="end"/>
    </w:r>
    <w:r w:rsidRPr="00CE3C23">
      <w:rPr>
        <w:rFonts w:ascii="Helvetica" w:hAnsi="Helvetica" w:cs="Helvetica"/>
        <w:noProof/>
        <w:color w:val="FFFFFF" w:themeColor="background1"/>
        <w:sz w:val="22"/>
      </w:rPr>
      <w:tab/>
    </w:r>
    <w:r>
      <w:rPr>
        <w:rStyle w:val="Seitenzahl"/>
        <w:rFonts w:ascii="Helvetica" w:hAnsi="Helvetica" w:cs="Helvetica"/>
        <w:color w:val="FFFFFF" w:themeColor="background1"/>
        <w:sz w:val="32"/>
        <w:szCs w:val="26"/>
      </w:rPr>
      <w:tab/>
    </w:r>
    <w:r w:rsidRPr="00F03EE8">
      <w:rPr>
        <w:rStyle w:val="Seitenzahl"/>
        <w:rFonts w:ascii="Helvetica" w:hAnsi="Helvetica" w:cs="Helvetica"/>
        <w:color w:val="FFFFFF" w:themeColor="background1"/>
        <w:sz w:val="36"/>
        <w:szCs w:val="26"/>
      </w:rPr>
      <w:fldChar w:fldCharType="begin"/>
    </w:r>
    <w:r w:rsidRPr="00F03EE8">
      <w:rPr>
        <w:rStyle w:val="Seitenzahl"/>
        <w:rFonts w:ascii="Helvetica" w:hAnsi="Helvetica" w:cs="Helvetica"/>
        <w:color w:val="FFFFFF" w:themeColor="background1"/>
        <w:sz w:val="36"/>
        <w:szCs w:val="26"/>
      </w:rPr>
      <w:instrText xml:space="preserve"> PAGE </w:instrText>
    </w:r>
    <w:r w:rsidRPr="00F03EE8">
      <w:rPr>
        <w:rStyle w:val="Seitenzahl"/>
        <w:rFonts w:ascii="Helvetica" w:hAnsi="Helvetica" w:cs="Helvetica"/>
        <w:color w:val="FFFFFF" w:themeColor="background1"/>
        <w:sz w:val="36"/>
        <w:szCs w:val="26"/>
      </w:rPr>
      <w:fldChar w:fldCharType="separate"/>
    </w:r>
    <w:r w:rsidR="00C36929">
      <w:rPr>
        <w:rStyle w:val="Seitenzahl"/>
        <w:rFonts w:ascii="Helvetica" w:hAnsi="Helvetica" w:cs="Helvetica"/>
        <w:noProof/>
        <w:color w:val="FFFFFF" w:themeColor="background1"/>
        <w:sz w:val="36"/>
        <w:szCs w:val="26"/>
      </w:rPr>
      <w:t>VI</w:t>
    </w:r>
    <w:r w:rsidRPr="00F03EE8">
      <w:rPr>
        <w:rStyle w:val="Seitenzahl"/>
        <w:rFonts w:ascii="Helvetica" w:hAnsi="Helvetica" w:cs="Helvetica"/>
        <w:color w:val="FFFFFF" w:themeColor="background1"/>
        <w:sz w:val="36"/>
        <w:szCs w:val="26"/>
      </w:rPr>
      <w:fldChar w:fldCharType="end"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C64AD" w14:textId="77777777" w:rsidR="00B775EA" w:rsidRPr="00F8588C" w:rsidRDefault="00B775EA" w:rsidP="00F8588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D3335" w14:textId="77777777" w:rsidR="00B775EA" w:rsidRDefault="00811C7B" w:rsidP="0027044B">
    <w:pPr>
      <w:pBdr>
        <w:bottom w:val="single" w:sz="4" w:space="1" w:color="auto"/>
      </w:pBdr>
      <w:jc w:val="right"/>
    </w:pPr>
    <w:r>
      <w:fldChar w:fldCharType="begin"/>
    </w:r>
    <w:r>
      <w:instrText xml:space="preserve"> STYLEREF  Oberüberschrift \n  \* MERGEFORMAT </w:instrText>
    </w:r>
    <w:r>
      <w:fldChar w:fldCharType="separate"/>
    </w:r>
    <w:r w:rsidR="000F4167">
      <w:rPr>
        <w:noProof/>
      </w:rPr>
      <w:t>I</w:t>
    </w:r>
    <w:r>
      <w:rPr>
        <w:noProof/>
      </w:rPr>
      <w:fldChar w:fldCharType="end"/>
    </w:r>
    <w:r w:rsidR="00B775EA">
      <w:t xml:space="preserve"> </w:t>
    </w:r>
    <w:r>
      <w:fldChar w:fldCharType="begin"/>
    </w:r>
    <w:r>
      <w:instrText xml:space="preserve"> STYLEREF  Oberüberschrift  \* MERGEFORMAT </w:instrText>
    </w:r>
    <w:r>
      <w:fldChar w:fldCharType="separate"/>
    </w:r>
    <w:r w:rsidR="000F4167">
      <w:rPr>
        <w:noProof/>
      </w:rPr>
      <w:t>Kurzfassung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91D2B" w14:textId="677F77B1" w:rsidR="00B775EA" w:rsidRPr="005073E9" w:rsidRDefault="00B775EA" w:rsidP="00572448">
    <w:pPr>
      <w:pStyle w:val="Fuzeile"/>
      <w:tabs>
        <w:tab w:val="clear" w:pos="9072"/>
        <w:tab w:val="right" w:pos="8789"/>
        <w:tab w:val="right" w:pos="9639"/>
      </w:tabs>
      <w:spacing w:after="240"/>
      <w:ind w:right="-852"/>
      <w:jc w:val="left"/>
      <w:rPr>
        <w:rFonts w:ascii="Helvetica" w:hAnsi="Helvetica"/>
        <w:color w:val="FFFFFF" w:themeColor="background1"/>
      </w:rPr>
    </w:pPr>
    <w:r w:rsidRPr="005073E9">
      <w:rPr>
        <w:rFonts w:ascii="Helvetica" w:hAnsi="Helvetica" w:cs="Helvetica"/>
        <w:noProof/>
        <w:color w:val="FFFFFF" w:themeColor="background1"/>
        <w:sz w:val="22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4391364" wp14:editId="5B3FC469">
              <wp:simplePos x="0" y="0"/>
              <wp:positionH relativeFrom="page">
                <wp:align>left</wp:align>
              </wp:positionH>
              <wp:positionV relativeFrom="paragraph">
                <wp:posOffset>-323215</wp:posOffset>
              </wp:positionV>
              <wp:extent cx="7556740" cy="577970"/>
              <wp:effectExtent l="0" t="0" r="6350" b="0"/>
              <wp:wrapNone/>
              <wp:docPr id="22" name="Rechteck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740" cy="577970"/>
                      </a:xfrm>
                      <a:prstGeom prst="rect">
                        <a:avLst/>
                      </a:prstGeom>
                      <a:solidFill>
                        <a:srgbClr val="30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E5724C" id="Rechteck 22" o:spid="_x0000_s1026" style="position:absolute;margin-left:0;margin-top:-25.45pt;width:595pt;height:45.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" fillcolor="#303338" stroked="f" strokeweight="2pt">
              <w10:wrap anchorx="page"/>
            </v:rect>
          </w:pict>
        </mc:Fallback>
      </mc:AlternateContent>
    </w:r>
    <w:r w:rsidRPr="005073E9">
      <w:rPr>
        <w:rFonts w:ascii="Helvetica" w:hAnsi="Helvetica"/>
        <w:color w:val="FFFFFF" w:themeColor="background1"/>
        <w:sz w:val="22"/>
      </w:rPr>
      <w:fldChar w:fldCharType="begin"/>
    </w:r>
    <w:r w:rsidRPr="005073E9">
      <w:rPr>
        <w:rFonts w:ascii="Helvetica" w:hAnsi="Helvetica"/>
        <w:color w:val="FFFFFF" w:themeColor="background1"/>
        <w:sz w:val="22"/>
      </w:rPr>
      <w:instrText xml:space="preserve"> STYLEREF  "Überschrift 1" \n  \* MERGEFORMAT </w:instrText>
    </w:r>
    <w:r w:rsidRPr="005073E9">
      <w:rPr>
        <w:rFonts w:ascii="Helvetica" w:hAnsi="Helvetica"/>
        <w:color w:val="FFFFFF" w:themeColor="background1"/>
        <w:sz w:val="22"/>
      </w:rPr>
      <w:fldChar w:fldCharType="separate"/>
    </w:r>
    <w:r w:rsidR="00C36929" w:rsidRPr="00C36929">
      <w:rPr>
        <w:rFonts w:ascii="Helvetica" w:hAnsi="Helvetica"/>
        <w:b/>
        <w:bCs/>
        <w:noProof/>
        <w:color w:val="FFFFFF" w:themeColor="background1"/>
        <w:sz w:val="22"/>
      </w:rPr>
      <w:t>6</w:t>
    </w:r>
    <w:r w:rsidRPr="005073E9">
      <w:rPr>
        <w:rFonts w:ascii="Helvetica" w:hAnsi="Helvetica"/>
        <w:noProof/>
        <w:color w:val="FFFFFF" w:themeColor="background1"/>
        <w:sz w:val="22"/>
      </w:rPr>
      <w:fldChar w:fldCharType="end"/>
    </w:r>
    <w:r w:rsidRPr="005073E9">
      <w:rPr>
        <w:rFonts w:ascii="Helvetica" w:hAnsi="Helvetica"/>
        <w:noProof/>
        <w:color w:val="FFFFFF" w:themeColor="background1"/>
        <w:sz w:val="22"/>
      </w:rPr>
      <w:t xml:space="preserve"> </w:t>
    </w:r>
    <w:r w:rsidRPr="005073E9">
      <w:rPr>
        <w:rFonts w:ascii="Helvetica" w:hAnsi="Helvetica"/>
        <w:color w:val="FFFFFF" w:themeColor="background1"/>
        <w:sz w:val="22"/>
      </w:rPr>
      <w:fldChar w:fldCharType="begin"/>
    </w:r>
    <w:r w:rsidRPr="005073E9">
      <w:rPr>
        <w:rFonts w:ascii="Helvetica" w:hAnsi="Helvetica"/>
        <w:color w:val="FFFFFF" w:themeColor="background1"/>
        <w:sz w:val="22"/>
      </w:rPr>
      <w:instrText xml:space="preserve"> STYLEREF  "Überschrift 1"  \* MERGEFORMAT </w:instrText>
    </w:r>
    <w:r w:rsidRPr="005073E9">
      <w:rPr>
        <w:rFonts w:ascii="Helvetica" w:hAnsi="Helvetica"/>
        <w:color w:val="FFFFFF" w:themeColor="background1"/>
        <w:sz w:val="22"/>
      </w:rPr>
      <w:fldChar w:fldCharType="separate"/>
    </w:r>
    <w:r w:rsidR="00C36929">
      <w:rPr>
        <w:rFonts w:ascii="Helvetica" w:hAnsi="Helvetica"/>
        <w:noProof/>
        <w:color w:val="FFFFFF" w:themeColor="background1"/>
        <w:sz w:val="22"/>
      </w:rPr>
      <w:t>Tests</w:t>
    </w:r>
    <w:r w:rsidRPr="005073E9">
      <w:rPr>
        <w:rFonts w:ascii="Helvetica" w:hAnsi="Helvetica"/>
        <w:noProof/>
        <w:color w:val="FFFFFF" w:themeColor="background1"/>
        <w:sz w:val="22"/>
      </w:rPr>
      <w:fldChar w:fldCharType="end"/>
    </w:r>
    <w:r w:rsidRPr="005073E9">
      <w:rPr>
        <w:rFonts w:ascii="Helvetica" w:hAnsi="Helvetica"/>
        <w:color w:val="FFFFFF" w:themeColor="background1"/>
      </w:rPr>
      <w:tab/>
    </w:r>
    <w:r>
      <w:rPr>
        <w:rFonts w:ascii="Helvetica" w:hAnsi="Helvetica"/>
        <w:color w:val="FFFFFF" w:themeColor="background1"/>
      </w:rPr>
      <w:tab/>
    </w:r>
    <w:r>
      <w:rPr>
        <w:rFonts w:ascii="Helvetica" w:hAnsi="Helvetica"/>
        <w:color w:val="FFFFFF" w:themeColor="background1"/>
        <w:sz w:val="22"/>
      </w:rPr>
      <w:fldChar w:fldCharType="begin"/>
    </w:r>
    <w:r>
      <w:rPr>
        <w:rFonts w:ascii="Helvetica" w:hAnsi="Helvetica"/>
        <w:color w:val="FFFFFF" w:themeColor="background1"/>
        <w:sz w:val="22"/>
      </w:rPr>
      <w:instrText xml:space="preserve"> STYLEREF  "Überschrift 2" \n  \* MERGEFORMAT </w:instrText>
    </w:r>
    <w:r>
      <w:rPr>
        <w:rFonts w:ascii="Helvetica" w:hAnsi="Helvetica"/>
        <w:color w:val="FFFFFF" w:themeColor="background1"/>
        <w:sz w:val="22"/>
      </w:rPr>
      <w:fldChar w:fldCharType="separate"/>
    </w:r>
    <w:r w:rsidR="00C36929">
      <w:rPr>
        <w:rFonts w:ascii="Helvetica" w:hAnsi="Helvetica"/>
        <w:noProof/>
        <w:color w:val="FFFFFF" w:themeColor="background1"/>
        <w:sz w:val="22"/>
      </w:rPr>
      <w:t>6.1</w:t>
    </w:r>
    <w:r>
      <w:rPr>
        <w:rFonts w:ascii="Helvetica" w:hAnsi="Helvetica"/>
        <w:color w:val="FFFFFF" w:themeColor="background1"/>
        <w:sz w:val="22"/>
      </w:rPr>
      <w:fldChar w:fldCharType="end"/>
    </w:r>
    <w:r>
      <w:rPr>
        <w:rFonts w:ascii="Helvetica" w:hAnsi="Helvetica"/>
        <w:color w:val="FFFFFF" w:themeColor="background1"/>
        <w:sz w:val="22"/>
      </w:rPr>
      <w:t xml:space="preserve"> </w:t>
    </w:r>
    <w:r>
      <w:rPr>
        <w:rFonts w:ascii="Helvetica" w:hAnsi="Helvetica"/>
        <w:color w:val="FFFFFF" w:themeColor="background1"/>
        <w:sz w:val="22"/>
      </w:rPr>
      <w:fldChar w:fldCharType="begin"/>
    </w:r>
    <w:r>
      <w:rPr>
        <w:rFonts w:ascii="Helvetica" w:hAnsi="Helvetica"/>
        <w:color w:val="FFFFFF" w:themeColor="background1"/>
        <w:sz w:val="22"/>
      </w:rPr>
      <w:instrText xml:space="preserve"> STYLEREF "Überschrift 2" \* MERGEFORMAT </w:instrText>
    </w:r>
    <w:r>
      <w:rPr>
        <w:rFonts w:ascii="Helvetica" w:hAnsi="Helvetica"/>
        <w:color w:val="FFFFFF" w:themeColor="background1"/>
        <w:sz w:val="22"/>
      </w:rPr>
      <w:fldChar w:fldCharType="separate"/>
    </w:r>
    <w:r w:rsidR="00C36929">
      <w:rPr>
        <w:rFonts w:ascii="Helvetica" w:hAnsi="Helvetica"/>
        <w:noProof/>
        <w:color w:val="FFFFFF" w:themeColor="background1"/>
        <w:sz w:val="22"/>
      </w:rPr>
      <w:t>Schnelle Bewegungen</w:t>
    </w:r>
    <w:r>
      <w:rPr>
        <w:rFonts w:ascii="Helvetica" w:hAnsi="Helvetica"/>
        <w:color w:val="FFFFFF" w:themeColor="background1"/>
        <w:sz w:val="22"/>
      </w:rPr>
      <w:fldChar w:fldCharType="end"/>
    </w:r>
    <w:r>
      <w:rPr>
        <w:rFonts w:ascii="Helvetica" w:hAnsi="Helvetica"/>
        <w:color w:val="FFFFFF" w:themeColor="background1"/>
        <w:sz w:val="22"/>
      </w:rPr>
      <w:tab/>
    </w:r>
    <w:r w:rsidRPr="00F03EE8">
      <w:rPr>
        <w:rFonts w:ascii="Helvetica" w:hAnsi="Helvetica"/>
        <w:color w:val="FFFFFF" w:themeColor="background1"/>
        <w:sz w:val="36"/>
      </w:rPr>
      <w:fldChar w:fldCharType="begin"/>
    </w:r>
    <w:r w:rsidRPr="00F03EE8">
      <w:rPr>
        <w:rFonts w:ascii="Helvetica" w:hAnsi="Helvetica"/>
        <w:color w:val="FFFFFF" w:themeColor="background1"/>
        <w:sz w:val="36"/>
      </w:rPr>
      <w:instrText xml:space="preserve"> PAGE   \* MERGEFORMAT </w:instrText>
    </w:r>
    <w:r w:rsidRPr="00F03EE8">
      <w:rPr>
        <w:rFonts w:ascii="Helvetica" w:hAnsi="Helvetica"/>
        <w:color w:val="FFFFFF" w:themeColor="background1"/>
        <w:sz w:val="36"/>
      </w:rPr>
      <w:fldChar w:fldCharType="separate"/>
    </w:r>
    <w:r w:rsidR="00C36929">
      <w:rPr>
        <w:rFonts w:ascii="Helvetica" w:hAnsi="Helvetica"/>
        <w:noProof/>
        <w:color w:val="FFFFFF" w:themeColor="background1"/>
        <w:sz w:val="36"/>
      </w:rPr>
      <w:t>8</w:t>
    </w:r>
    <w:r w:rsidRPr="00F03EE8">
      <w:rPr>
        <w:rFonts w:ascii="Helvetica" w:hAnsi="Helvetica"/>
        <w:color w:val="FFFFFF" w:themeColor="background1"/>
        <w:sz w:val="36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6C5D4" w14:textId="77777777" w:rsidR="00B775EA" w:rsidRPr="008333C3" w:rsidRDefault="00B775EA" w:rsidP="008333C3">
    <w:pPr>
      <w:pBdr>
        <w:bottom w:val="single" w:sz="4" w:space="1" w:color="auto"/>
      </w:pBdr>
    </w:pPr>
    <w:r w:rsidRPr="00B73AA7">
      <w:t>Kapitel</w:t>
    </w:r>
    <w:r>
      <w:t xml:space="preserve"> </w:t>
    </w:r>
    <w:r w:rsidR="00811C7B">
      <w:fldChar w:fldCharType="begin"/>
    </w:r>
    <w:r w:rsidR="00811C7B">
      <w:instrText xml:space="preserve"> STYLEREF  "Überschrift 1" \n  \* MERGEFORMAT </w:instrText>
    </w:r>
    <w:r w:rsidR="00811C7B">
      <w:fldChar w:fldCharType="separate"/>
    </w:r>
    <w:r w:rsidR="000F4167">
      <w:rPr>
        <w:noProof/>
      </w:rPr>
      <w:t>1</w:t>
    </w:r>
    <w:r w:rsidR="00811C7B">
      <w:rPr>
        <w:noProof/>
      </w:rPr>
      <w:fldChar w:fldCharType="end"/>
    </w:r>
    <w:r w:rsidRPr="00B73AA7">
      <w:tab/>
    </w:r>
    <w:r w:rsidRPr="00B73AA7">
      <w:tab/>
    </w:r>
    <w:r w:rsidR="00811C7B">
      <w:fldChar w:fldCharType="begin"/>
    </w:r>
    <w:r w:rsidR="00811C7B">
      <w:instrText xml:space="preserve"> STYLEREF  "Überschrift 1"  \* MERGEFORMAT </w:instrText>
    </w:r>
    <w:r w:rsidR="00811C7B">
      <w:fldChar w:fldCharType="separate"/>
    </w:r>
    <w:r w:rsidR="000F4167">
      <w:rPr>
        <w:noProof/>
      </w:rPr>
      <w:t>Einleitung</w:t>
    </w:r>
    <w:r w:rsidR="00811C7B"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20279" w14:textId="57834F14" w:rsidR="00B775EA" w:rsidRPr="005073E9" w:rsidRDefault="00B775EA" w:rsidP="00572448">
    <w:pPr>
      <w:pStyle w:val="Fuzeile"/>
      <w:tabs>
        <w:tab w:val="clear" w:pos="9072"/>
        <w:tab w:val="right" w:pos="8789"/>
        <w:tab w:val="right" w:pos="9639"/>
      </w:tabs>
      <w:spacing w:after="240"/>
      <w:ind w:right="-852"/>
      <w:jc w:val="left"/>
      <w:rPr>
        <w:rFonts w:ascii="Helvetica" w:hAnsi="Helvetica"/>
        <w:color w:val="FFFFFF" w:themeColor="background1"/>
      </w:rPr>
    </w:pPr>
    <w:r w:rsidRPr="005073E9">
      <w:rPr>
        <w:rFonts w:ascii="Helvetica" w:hAnsi="Helvetica"/>
        <w:color w:val="FFFFFF" w:themeColor="background1"/>
        <w:sz w:val="22"/>
      </w:rPr>
      <w:fldChar w:fldCharType="begin"/>
    </w:r>
    <w:r w:rsidRPr="005073E9">
      <w:rPr>
        <w:rFonts w:ascii="Helvetica" w:hAnsi="Helvetica"/>
        <w:color w:val="FFFFFF" w:themeColor="background1"/>
        <w:sz w:val="22"/>
      </w:rPr>
      <w:instrText xml:space="preserve"> STYLEREF  "Überschrift 1" \n  \* MERGEFORMAT </w:instrText>
    </w:r>
    <w:r w:rsidRPr="005073E9">
      <w:rPr>
        <w:rFonts w:ascii="Helvetica" w:hAnsi="Helvetica"/>
        <w:color w:val="FFFFFF" w:themeColor="background1"/>
        <w:sz w:val="22"/>
      </w:rPr>
      <w:fldChar w:fldCharType="separate"/>
    </w:r>
    <w:r w:rsidR="00C36929" w:rsidRPr="00C36929">
      <w:rPr>
        <w:rFonts w:ascii="Helvetica" w:hAnsi="Helvetica"/>
        <w:b/>
        <w:bCs/>
        <w:noProof/>
        <w:color w:val="FFFFFF" w:themeColor="background1"/>
        <w:sz w:val="22"/>
      </w:rPr>
      <w:t>A</w:t>
    </w:r>
    <w:r w:rsidRPr="005073E9">
      <w:rPr>
        <w:rFonts w:ascii="Helvetica" w:hAnsi="Helvetica"/>
        <w:noProof/>
        <w:color w:val="FFFFFF" w:themeColor="background1"/>
        <w:sz w:val="22"/>
      </w:rPr>
      <w:fldChar w:fldCharType="end"/>
    </w:r>
    <w:r w:rsidRPr="005073E9">
      <w:rPr>
        <w:rFonts w:ascii="Helvetica" w:hAnsi="Helvetica" w:cs="Helvetica"/>
        <w:noProof/>
        <w:color w:val="FFFFFF" w:themeColor="background1"/>
        <w:sz w:val="22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555B786" wp14:editId="146E41CF">
              <wp:simplePos x="0" y="0"/>
              <wp:positionH relativeFrom="page">
                <wp:align>left</wp:align>
              </wp:positionH>
              <wp:positionV relativeFrom="paragraph">
                <wp:posOffset>-323215</wp:posOffset>
              </wp:positionV>
              <wp:extent cx="7556740" cy="577970"/>
              <wp:effectExtent l="0" t="0" r="635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740" cy="577970"/>
                      </a:xfrm>
                      <a:prstGeom prst="rect">
                        <a:avLst/>
                      </a:prstGeom>
                      <a:solidFill>
                        <a:srgbClr val="30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B7CDAB" id="Rechteck 4" o:spid="_x0000_s1026" style="position:absolute;margin-left:0;margin-top:-25.45pt;width:595pt;height:45.5pt;z-index:-251649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" fillcolor="#303338" stroked="f" strokeweight="2pt">
              <w10:wrap anchorx="page"/>
            </v:rect>
          </w:pict>
        </mc:Fallback>
      </mc:AlternateContent>
    </w:r>
    <w:r>
      <w:rPr>
        <w:rFonts w:ascii="Helvetica" w:hAnsi="Helvetica"/>
        <w:color w:val="FFFFFF" w:themeColor="background1"/>
        <w:sz w:val="22"/>
      </w:rPr>
      <w:t xml:space="preserve"> </w:t>
    </w:r>
    <w:r w:rsidRPr="005073E9">
      <w:rPr>
        <w:rFonts w:ascii="Helvetica" w:hAnsi="Helvetica"/>
        <w:color w:val="FFFFFF" w:themeColor="background1"/>
        <w:sz w:val="22"/>
      </w:rPr>
      <w:fldChar w:fldCharType="begin"/>
    </w:r>
    <w:r w:rsidRPr="005073E9">
      <w:rPr>
        <w:rFonts w:ascii="Helvetica" w:hAnsi="Helvetica"/>
        <w:color w:val="FFFFFF" w:themeColor="background1"/>
        <w:sz w:val="22"/>
      </w:rPr>
      <w:instrText xml:space="preserve"> STYLEREF  "Überschrift 1"  \* MERGEFORMAT </w:instrText>
    </w:r>
    <w:r w:rsidRPr="005073E9">
      <w:rPr>
        <w:rFonts w:ascii="Helvetica" w:hAnsi="Helvetica"/>
        <w:color w:val="FFFFFF" w:themeColor="background1"/>
        <w:sz w:val="22"/>
      </w:rPr>
      <w:fldChar w:fldCharType="separate"/>
    </w:r>
    <w:r w:rsidR="00C36929">
      <w:rPr>
        <w:rFonts w:ascii="Helvetica" w:hAnsi="Helvetica"/>
        <w:noProof/>
        <w:color w:val="FFFFFF" w:themeColor="background1"/>
        <w:sz w:val="22"/>
      </w:rPr>
      <w:t>Referenzen</w:t>
    </w:r>
    <w:r w:rsidRPr="005073E9">
      <w:rPr>
        <w:rFonts w:ascii="Helvetica" w:hAnsi="Helvetica"/>
        <w:noProof/>
        <w:color w:val="FFFFFF" w:themeColor="background1"/>
        <w:sz w:val="22"/>
      </w:rPr>
      <w:fldChar w:fldCharType="end"/>
    </w:r>
    <w:r w:rsidRPr="005073E9">
      <w:rPr>
        <w:rFonts w:ascii="Helvetica" w:hAnsi="Helvetica"/>
        <w:color w:val="FFFFFF" w:themeColor="background1"/>
      </w:rPr>
      <w:tab/>
    </w:r>
    <w:r>
      <w:rPr>
        <w:rFonts w:ascii="Helvetica" w:hAnsi="Helvetica"/>
        <w:color w:val="FFFFFF" w:themeColor="background1"/>
      </w:rPr>
      <w:tab/>
    </w:r>
    <w:r>
      <w:rPr>
        <w:rFonts w:ascii="Helvetica" w:hAnsi="Helvetica"/>
        <w:color w:val="FFFFFF" w:themeColor="background1"/>
        <w:sz w:val="22"/>
      </w:rPr>
      <w:tab/>
    </w:r>
    <w:r w:rsidRPr="00F03EE8">
      <w:rPr>
        <w:rFonts w:ascii="Helvetica" w:hAnsi="Helvetica"/>
        <w:color w:val="FFFFFF" w:themeColor="background1"/>
        <w:sz w:val="36"/>
      </w:rPr>
      <w:fldChar w:fldCharType="begin"/>
    </w:r>
    <w:r w:rsidRPr="00F03EE8">
      <w:rPr>
        <w:rFonts w:ascii="Helvetica" w:hAnsi="Helvetica"/>
        <w:color w:val="FFFFFF" w:themeColor="background1"/>
        <w:sz w:val="36"/>
      </w:rPr>
      <w:instrText xml:space="preserve"> PAGE   \* MERGEFORMAT </w:instrText>
    </w:r>
    <w:r w:rsidRPr="00F03EE8">
      <w:rPr>
        <w:rFonts w:ascii="Helvetica" w:hAnsi="Helvetica"/>
        <w:color w:val="FFFFFF" w:themeColor="background1"/>
        <w:sz w:val="36"/>
      </w:rPr>
      <w:fldChar w:fldCharType="separate"/>
    </w:r>
    <w:r w:rsidR="00C36929">
      <w:rPr>
        <w:rFonts w:ascii="Helvetica" w:hAnsi="Helvetica"/>
        <w:noProof/>
        <w:color w:val="FFFFFF" w:themeColor="background1"/>
        <w:sz w:val="36"/>
      </w:rPr>
      <w:t>11</w:t>
    </w:r>
    <w:r w:rsidRPr="00F03EE8">
      <w:rPr>
        <w:rFonts w:ascii="Helvetica" w:hAnsi="Helvetica"/>
        <w:color w:val="FFFFFF" w:themeColor="background1"/>
        <w:sz w:val="36"/>
      </w:rP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26FE9" w14:textId="0CBECBDA" w:rsidR="00B775EA" w:rsidRPr="002C4BB0" w:rsidRDefault="00B775EA" w:rsidP="002C4BB0">
    <w:pPr>
      <w:tabs>
        <w:tab w:val="right" w:pos="9639"/>
      </w:tabs>
      <w:spacing w:before="0" w:after="0" w:line="240" w:lineRule="auto"/>
      <w:ind w:right="-852"/>
      <w:jc w:val="left"/>
      <w:rPr>
        <w:rFonts w:ascii="Helvetica" w:hAnsi="Helvetica" w:cs="Helvetica"/>
        <w:color w:val="FFFFFF" w:themeColor="background1"/>
        <w:sz w:val="22"/>
      </w:rPr>
    </w:pPr>
    <w:r>
      <w:rPr>
        <w:rFonts w:ascii="Helvetica" w:hAnsi="Helvetica" w:cs="Helvetica"/>
        <w:b/>
        <w:color w:val="FFFFFF" w:themeColor="background1"/>
        <w:sz w:val="22"/>
      </w:rPr>
      <w:fldChar w:fldCharType="begin"/>
    </w:r>
    <w:r>
      <w:rPr>
        <w:rFonts w:ascii="Helvetica" w:hAnsi="Helvetica" w:cs="Helvetica"/>
        <w:b/>
        <w:color w:val="FFFFFF" w:themeColor="background1"/>
        <w:sz w:val="22"/>
      </w:rPr>
      <w:instrText xml:space="preserve"> STYLEREF  "Überschrift 1" \n  \* MERGEFORMAT </w:instrText>
    </w:r>
    <w:r>
      <w:rPr>
        <w:rFonts w:ascii="Helvetica" w:hAnsi="Helvetica" w:cs="Helvetica"/>
        <w:b/>
        <w:color w:val="FFFFFF" w:themeColor="background1"/>
        <w:sz w:val="22"/>
      </w:rPr>
      <w:fldChar w:fldCharType="separate"/>
    </w:r>
    <w:r w:rsidR="000F4167">
      <w:rPr>
        <w:rFonts w:ascii="Helvetica" w:hAnsi="Helvetica" w:cs="Helvetica"/>
        <w:b/>
        <w:noProof/>
        <w:color w:val="FFFFFF" w:themeColor="background1"/>
        <w:sz w:val="22"/>
      </w:rPr>
      <w:t>B</w:t>
    </w:r>
    <w:r>
      <w:rPr>
        <w:rFonts w:ascii="Helvetica" w:hAnsi="Helvetica" w:cs="Helvetica"/>
        <w:b/>
        <w:color w:val="FFFFFF" w:themeColor="background1"/>
        <w:sz w:val="22"/>
      </w:rPr>
      <w:fldChar w:fldCharType="end"/>
    </w:r>
    <w:r>
      <w:rPr>
        <w:rFonts w:ascii="Helvetica" w:hAnsi="Helvetica" w:cs="Helvetica"/>
        <w:b/>
        <w:color w:val="FFFFFF" w:themeColor="background1"/>
        <w:sz w:val="22"/>
      </w:rPr>
      <w:t xml:space="preserve"> </w:t>
    </w:r>
    <w:r w:rsidRPr="00336407">
      <w:rPr>
        <w:rFonts w:ascii="Helvetica" w:hAnsi="Helvetica" w:cs="Helvetica"/>
        <w:b/>
        <w:color w:val="FFFFFF" w:themeColor="background1"/>
        <w:sz w:val="22"/>
      </w:rPr>
      <w:fldChar w:fldCharType="begin"/>
    </w:r>
    <w:r w:rsidRPr="00336407">
      <w:rPr>
        <w:rFonts w:ascii="Helvetica" w:hAnsi="Helvetica" w:cs="Helvetica"/>
        <w:b/>
        <w:color w:val="FFFFFF" w:themeColor="background1"/>
        <w:sz w:val="22"/>
      </w:rPr>
      <w:instrText xml:space="preserve"> STYLEREF "Überschrift 1" \* MERGEFORMAT </w:instrText>
    </w:r>
    <w:r w:rsidRPr="00336407">
      <w:rPr>
        <w:rFonts w:ascii="Helvetica" w:hAnsi="Helvetica" w:cs="Helvetica"/>
        <w:b/>
        <w:color w:val="FFFFFF" w:themeColor="background1"/>
        <w:sz w:val="22"/>
      </w:rPr>
      <w:fldChar w:fldCharType="separate"/>
    </w:r>
    <w:r w:rsidR="000F4167">
      <w:rPr>
        <w:rFonts w:ascii="Helvetica" w:hAnsi="Helvetica" w:cs="Helvetica"/>
        <w:b/>
        <w:noProof/>
        <w:color w:val="FFFFFF" w:themeColor="background1"/>
        <w:sz w:val="22"/>
      </w:rPr>
      <w:t>Inhalt der CD</w:t>
    </w:r>
    <w:r w:rsidRPr="00336407">
      <w:rPr>
        <w:rFonts w:ascii="Helvetica" w:hAnsi="Helvetica" w:cs="Helvetica"/>
        <w:b/>
        <w:color w:val="FFFFFF" w:themeColor="background1"/>
        <w:sz w:val="22"/>
      </w:rPr>
      <w:fldChar w:fldCharType="end"/>
    </w:r>
    <w:r w:rsidRPr="002C4BB0">
      <w:rPr>
        <w:rFonts w:ascii="Helvetica" w:hAnsi="Helvetica" w:cs="Helvetica"/>
        <w:noProof/>
        <w:color w:val="FFFFFF" w:themeColor="background1"/>
        <w:sz w:val="20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E72DC85" wp14:editId="424412E9">
              <wp:simplePos x="0" y="0"/>
              <wp:positionH relativeFrom="page">
                <wp:align>right</wp:align>
              </wp:positionH>
              <wp:positionV relativeFrom="paragraph">
                <wp:posOffset>-324485</wp:posOffset>
              </wp:positionV>
              <wp:extent cx="7556740" cy="577970"/>
              <wp:effectExtent l="0" t="0" r="6350" b="0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740" cy="577970"/>
                      </a:xfrm>
                      <a:prstGeom prst="rect">
                        <a:avLst/>
                      </a:prstGeom>
                      <a:solidFill>
                        <a:srgbClr val="30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9864F" id="Rechteck 3" o:spid="_x0000_s1026" style="position:absolute;margin-left:543.8pt;margin-top:-25.55pt;width:595pt;height:45.5pt;z-index:-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" fillcolor="#303338" stroked="f" strokeweight="2pt">
              <w10:wrap anchorx="page"/>
            </v:rect>
          </w:pict>
        </mc:Fallback>
      </mc:AlternateContent>
    </w:r>
    <w:r>
      <w:rPr>
        <w:rFonts w:ascii="Helvetica" w:hAnsi="Helvetica" w:cs="Helvetica"/>
        <w:color w:val="FFFFFF" w:themeColor="background1"/>
        <w:sz w:val="22"/>
      </w:rPr>
      <w:tab/>
    </w:r>
    <w:r w:rsidRPr="002C4BB0">
      <w:rPr>
        <w:rFonts w:ascii="Helvetica" w:hAnsi="Helvetica" w:cs="Helvetica"/>
        <w:color w:val="FFFFFF" w:themeColor="background1"/>
        <w:sz w:val="36"/>
        <w:szCs w:val="36"/>
      </w:rPr>
      <w:fldChar w:fldCharType="begin"/>
    </w:r>
    <w:r w:rsidRPr="002C4BB0">
      <w:rPr>
        <w:rFonts w:ascii="Helvetica" w:hAnsi="Helvetica" w:cs="Helvetica"/>
        <w:color w:val="FFFFFF" w:themeColor="background1"/>
        <w:sz w:val="36"/>
        <w:szCs w:val="36"/>
      </w:rPr>
      <w:instrText xml:space="preserve"> PAGE  \* Arabic  \* MERGEFORMAT </w:instrText>
    </w:r>
    <w:r w:rsidRPr="002C4BB0">
      <w:rPr>
        <w:rFonts w:ascii="Helvetica" w:hAnsi="Helvetica" w:cs="Helvetica"/>
        <w:color w:val="FFFFFF" w:themeColor="background1"/>
        <w:sz w:val="36"/>
        <w:szCs w:val="36"/>
      </w:rPr>
      <w:fldChar w:fldCharType="separate"/>
    </w:r>
    <w:r w:rsidR="000F4167">
      <w:rPr>
        <w:rFonts w:ascii="Helvetica" w:hAnsi="Helvetica" w:cs="Helvetica"/>
        <w:noProof/>
        <w:color w:val="FFFFFF" w:themeColor="background1"/>
        <w:sz w:val="36"/>
        <w:szCs w:val="36"/>
      </w:rPr>
      <w:t>12</w:t>
    </w:r>
    <w:r w:rsidRPr="002C4BB0">
      <w:rPr>
        <w:rFonts w:ascii="Helvetica" w:hAnsi="Helvetica" w:cs="Helvetica"/>
        <w:color w:val="FFFFFF" w:themeColor="background1"/>
        <w:sz w:val="36"/>
        <w:szCs w:val="36"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3606E" w14:textId="77777777" w:rsidR="00B775EA" w:rsidRPr="00966934" w:rsidRDefault="00B775EA" w:rsidP="00966934">
    <w:pPr>
      <w:pBdr>
        <w:bottom w:val="single" w:sz="4" w:space="1" w:color="auto"/>
      </w:pBdr>
    </w:pPr>
    <w:r w:rsidRPr="00B73AA7">
      <w:tab/>
    </w:r>
    <w:r w:rsidRPr="00B73AA7">
      <w:tab/>
    </w:r>
    <w:r>
      <w:fldChar w:fldCharType="begin"/>
    </w:r>
    <w:r>
      <w:instrText xml:space="preserve"> STYLEREF  A \r  \* MERGEFORMAT </w:instrText>
    </w:r>
    <w:r>
      <w:fldChar w:fldCharType="separate"/>
    </w:r>
    <w:r w:rsidR="000F4167">
      <w:rPr>
        <w:b/>
        <w:bCs/>
        <w:noProof/>
      </w:rPr>
      <w:t>Fehler! Verwenden Sie die Registerkarte 'Start', um A dem Text zuzuweisen, der hier angezeigt werden soll.</w:t>
    </w:r>
    <w: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5CF3A" w14:textId="77777777" w:rsidR="00B775EA" w:rsidRDefault="00B775EA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50809" w14:textId="77777777" w:rsidR="00B775EA" w:rsidRPr="00035735" w:rsidRDefault="00B775EA" w:rsidP="0003573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7402FF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A9C278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2BC0DF2"/>
    <w:multiLevelType w:val="hybridMultilevel"/>
    <w:tmpl w:val="67EC3030"/>
    <w:lvl w:ilvl="0" w:tplc="0407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">
    <w:nsid w:val="05C47182"/>
    <w:multiLevelType w:val="hybridMultilevel"/>
    <w:tmpl w:val="9F202A3E"/>
    <w:lvl w:ilvl="0" w:tplc="04070005">
      <w:start w:val="1"/>
      <w:numFmt w:val="bullet"/>
      <w:lvlText w:val=""/>
      <w:lvlJc w:val="left"/>
      <w:pPr>
        <w:ind w:left="791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4">
    <w:nsid w:val="09540E91"/>
    <w:multiLevelType w:val="hybridMultilevel"/>
    <w:tmpl w:val="A76674EC"/>
    <w:lvl w:ilvl="0" w:tplc="150E3C2E">
      <w:start w:val="1"/>
      <w:numFmt w:val="upperLetter"/>
      <w:lvlText w:val="%1"/>
      <w:lvlJc w:val="left"/>
      <w:pPr>
        <w:ind w:left="491" w:hanging="491"/>
      </w:pPr>
      <w:rPr>
        <w:rFonts w:hint="default"/>
        <w:color w:val="FFFFFF" w:themeColor="background1"/>
        <w:sz w:val="7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950E58"/>
    <w:multiLevelType w:val="hybridMultilevel"/>
    <w:tmpl w:val="B9E05E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4234A"/>
    <w:multiLevelType w:val="hybridMultilevel"/>
    <w:tmpl w:val="2F9A7178"/>
    <w:lvl w:ilvl="0" w:tplc="0407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>
    <w:nsid w:val="0F2A6609"/>
    <w:multiLevelType w:val="multilevel"/>
    <w:tmpl w:val="3A1E1D66"/>
    <w:lvl w:ilvl="0">
      <w:start w:val="1"/>
      <w:numFmt w:val="upperLetter"/>
      <w:lvlText w:val="Anhang %1"/>
      <w:lvlJc w:val="left"/>
      <w:pPr>
        <w:tabs>
          <w:tab w:val="num" w:pos="431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hint="default"/>
      </w:rPr>
    </w:lvl>
    <w:lvl w:ilvl="2">
      <w:start w:val="1"/>
      <w:numFmt w:val="decimal"/>
      <w:pStyle w:val="Anhang-3"/>
      <w:lvlText w:val="%1.%2.%3"/>
      <w:lvlJc w:val="left"/>
      <w:pPr>
        <w:tabs>
          <w:tab w:val="num" w:pos="1871"/>
        </w:tabs>
        <w:ind w:left="0" w:firstLine="0"/>
      </w:pPr>
      <w:rPr>
        <w:rFonts w:hint="default"/>
      </w:rPr>
    </w:lvl>
    <w:lvl w:ilvl="3">
      <w:start w:val="1"/>
      <w:numFmt w:val="decimal"/>
      <w:pStyle w:val="Anhang-4"/>
      <w:lvlText w:val="%1.%2.%3.%4"/>
      <w:lvlJc w:val="left"/>
      <w:pPr>
        <w:tabs>
          <w:tab w:val="num" w:pos="2520"/>
        </w:tabs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>
    <w:nsid w:val="12172021"/>
    <w:multiLevelType w:val="multilevel"/>
    <w:tmpl w:val="F71EC0D4"/>
    <w:lvl w:ilvl="0">
      <w:start w:val="1"/>
      <w:numFmt w:val="decimal"/>
      <w:lvlText w:val="T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T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4426102"/>
    <w:multiLevelType w:val="multilevel"/>
    <w:tmpl w:val="C802B1E2"/>
    <w:lvl w:ilvl="0">
      <w:start w:val="1"/>
      <w:numFmt w:val="upperRoman"/>
      <w:pStyle w:val="Oberberschrift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46A6646"/>
    <w:multiLevelType w:val="hybridMultilevel"/>
    <w:tmpl w:val="A7585054"/>
    <w:lvl w:ilvl="0" w:tplc="0407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1">
    <w:nsid w:val="151E63E9"/>
    <w:multiLevelType w:val="hybridMultilevel"/>
    <w:tmpl w:val="80FCE518"/>
    <w:lvl w:ilvl="0" w:tplc="0407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2">
    <w:nsid w:val="15DC4626"/>
    <w:multiLevelType w:val="hybridMultilevel"/>
    <w:tmpl w:val="03342642"/>
    <w:lvl w:ilvl="0" w:tplc="0407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3">
    <w:nsid w:val="1E531151"/>
    <w:multiLevelType w:val="hybridMultilevel"/>
    <w:tmpl w:val="E1FAB35C"/>
    <w:lvl w:ilvl="0" w:tplc="0407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4">
    <w:nsid w:val="217133BC"/>
    <w:multiLevelType w:val="multilevel"/>
    <w:tmpl w:val="BB02E4E2"/>
    <w:lvl w:ilvl="0">
      <w:start w:val="1"/>
      <w:numFmt w:val="bullet"/>
      <w:pStyle w:val="Liste-Punkt-1"/>
      <w:lvlText w:val=""/>
      <w:lvlJc w:val="left"/>
      <w:pPr>
        <w:tabs>
          <w:tab w:val="num" w:pos="431"/>
        </w:tabs>
        <w:ind w:left="431" w:hanging="431"/>
      </w:pPr>
      <w:rPr>
        <w:rFonts w:ascii="Symbol" w:hAnsi="Symbol" w:hint="default"/>
      </w:rPr>
    </w:lvl>
    <w:lvl w:ilvl="1">
      <w:start w:val="1"/>
      <w:numFmt w:val="bullet"/>
      <w:pStyle w:val="Liste-Punkt-2"/>
      <w:lvlText w:val=""/>
      <w:lvlJc w:val="left"/>
      <w:pPr>
        <w:tabs>
          <w:tab w:val="num" w:pos="431"/>
        </w:tabs>
        <w:ind w:left="862" w:hanging="431"/>
      </w:pPr>
      <w:rPr>
        <w:rFonts w:ascii="Wingdings" w:hAnsi="Wingdings" w:hint="default"/>
      </w:rPr>
    </w:lvl>
    <w:lvl w:ilvl="2">
      <w:start w:val="1"/>
      <w:numFmt w:val="bullet"/>
      <w:pStyle w:val="Liste-Punkt-3"/>
      <w:lvlText w:val=""/>
      <w:lvlJc w:val="left"/>
      <w:pPr>
        <w:tabs>
          <w:tab w:val="num" w:pos="431"/>
        </w:tabs>
        <w:ind w:left="1293" w:hanging="43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5">
    <w:nsid w:val="24AC177A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28504479"/>
    <w:multiLevelType w:val="multilevel"/>
    <w:tmpl w:val="40FE9C86"/>
    <w:lvl w:ilvl="0">
      <w:start w:val="1"/>
      <w:numFmt w:val="decimal"/>
      <w:lvlText w:val="A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2E5F31D9"/>
    <w:multiLevelType w:val="hybridMultilevel"/>
    <w:tmpl w:val="2A9034A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96AB5"/>
    <w:multiLevelType w:val="multilevel"/>
    <w:tmpl w:val="0060CF7E"/>
    <w:lvl w:ilvl="0">
      <w:start w:val="1"/>
      <w:numFmt w:val="upperLetter"/>
      <w:pStyle w:val="Anhang-1"/>
      <w:lvlText w:val="Anhang %1"/>
      <w:lvlJc w:val="left"/>
      <w:pPr>
        <w:tabs>
          <w:tab w:val="num" w:pos="431"/>
        </w:tabs>
        <w:ind w:left="0" w:firstLine="0"/>
      </w:pPr>
      <w:rPr>
        <w:rFonts w:hint="default"/>
      </w:rPr>
    </w:lvl>
    <w:lvl w:ilvl="1">
      <w:start w:val="1"/>
      <w:numFmt w:val="decimal"/>
      <w:pStyle w:val="Anhang-2"/>
      <w:lvlText w:val="%1.%2"/>
      <w:lvlJc w:val="left"/>
      <w:pPr>
        <w:tabs>
          <w:tab w:val="num" w:pos="578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9">
    <w:nsid w:val="33493360"/>
    <w:multiLevelType w:val="multilevel"/>
    <w:tmpl w:val="400C9276"/>
    <w:lvl w:ilvl="0">
      <w:start w:val="1"/>
      <w:numFmt w:val="decimal"/>
      <w:pStyle w:val="Liste-nummerisch"/>
      <w:lvlText w:val="%1)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345C66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B2116B5"/>
    <w:multiLevelType w:val="hybridMultilevel"/>
    <w:tmpl w:val="C35E8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B23459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3E0B6613"/>
    <w:multiLevelType w:val="multilevel"/>
    <w:tmpl w:val="3662BC5C"/>
    <w:lvl w:ilvl="0">
      <w:start w:val="1"/>
      <w:numFmt w:val="decimal"/>
      <w:lvlText w:val="W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W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3EA512AD"/>
    <w:multiLevelType w:val="hybridMultilevel"/>
    <w:tmpl w:val="3CE80446"/>
    <w:lvl w:ilvl="0" w:tplc="47BECAEC">
      <w:start w:val="1"/>
      <w:numFmt w:val="decimal"/>
      <w:pStyle w:val="Referenzen"/>
      <w:lvlText w:val="[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F3F1A41"/>
    <w:multiLevelType w:val="hybridMultilevel"/>
    <w:tmpl w:val="EEE209A4"/>
    <w:lvl w:ilvl="0" w:tplc="0407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6">
    <w:nsid w:val="40AD7BAF"/>
    <w:multiLevelType w:val="multilevel"/>
    <w:tmpl w:val="5EA455B2"/>
    <w:lvl w:ilvl="0">
      <w:start w:val="1"/>
      <w:numFmt w:val="decimal"/>
      <w:lvlText w:val="M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M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463228FE"/>
    <w:multiLevelType w:val="multilevel"/>
    <w:tmpl w:val="435C73C4"/>
    <w:lvl w:ilvl="0">
      <w:start w:val="1"/>
      <w:numFmt w:val="upperRoman"/>
      <w:pStyle w:val="Teilabschnitt"/>
      <w:lvlText w:val="Teil %1"/>
      <w:lvlJc w:val="left"/>
      <w:pPr>
        <w:tabs>
          <w:tab w:val="num" w:pos="432"/>
        </w:tabs>
        <w:ind w:left="432" w:hanging="432"/>
      </w:pPr>
      <w:rPr>
        <w:rFonts w:hint="default"/>
        <w:caps w:val="0"/>
        <w:strike w:val="0"/>
        <w:dstrike w:val="0"/>
        <w:vanish w:val="0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4BAA75D0"/>
    <w:multiLevelType w:val="hybridMultilevel"/>
    <w:tmpl w:val="F524FE72"/>
    <w:lvl w:ilvl="0" w:tplc="0407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9">
    <w:nsid w:val="4C4D6DC4"/>
    <w:multiLevelType w:val="hybridMultilevel"/>
    <w:tmpl w:val="91FCFE7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3769DF"/>
    <w:multiLevelType w:val="hybridMultilevel"/>
    <w:tmpl w:val="C63C61D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36970"/>
    <w:multiLevelType w:val="hybridMultilevel"/>
    <w:tmpl w:val="532C11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21542B"/>
    <w:multiLevelType w:val="multilevel"/>
    <w:tmpl w:val="C3BCA4C6"/>
    <w:lvl w:ilvl="0">
      <w:start w:val="1"/>
      <w:numFmt w:val="decimal"/>
      <w:lvlText w:val="Q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Q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B8E2203"/>
    <w:multiLevelType w:val="multilevel"/>
    <w:tmpl w:val="36F26EAC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  <w:rPr>
        <w:rFonts w:ascii="Helvetica" w:hAnsi="Helvetica" w:hint="default"/>
        <w:b/>
        <w:i w:val="0"/>
        <w:caps w:val="0"/>
        <w:strike w:val="0"/>
        <w:dstrike w:val="0"/>
        <w:vanish w:val="0"/>
        <w:color w:val="FFFFFF" w:themeColor="background1"/>
        <w:sz w:val="72"/>
        <w:u w:val="none" w:color="FFFFFF" w:themeColor="background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60F437CC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5">
    <w:nsid w:val="612E60FB"/>
    <w:multiLevelType w:val="hybridMultilevel"/>
    <w:tmpl w:val="8612F73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B702BE"/>
    <w:multiLevelType w:val="hybridMultilevel"/>
    <w:tmpl w:val="8E56F1CE"/>
    <w:lvl w:ilvl="0" w:tplc="0407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7">
    <w:nsid w:val="6F530A5E"/>
    <w:multiLevelType w:val="multilevel"/>
    <w:tmpl w:val="2CAC0A34"/>
    <w:lvl w:ilvl="0">
      <w:start w:val="1"/>
      <w:numFmt w:val="decimal"/>
      <w:lvlText w:val="MS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MS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706A5FBF"/>
    <w:multiLevelType w:val="multilevel"/>
    <w:tmpl w:val="3B3CE714"/>
    <w:lvl w:ilvl="0">
      <w:start w:val="1"/>
      <w:numFmt w:val="lowerLetter"/>
      <w:pStyle w:val="Liste-alphabetisch"/>
      <w:lvlText w:val="%1)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9">
    <w:nsid w:val="711E5B66"/>
    <w:multiLevelType w:val="hybridMultilevel"/>
    <w:tmpl w:val="43268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AF526C"/>
    <w:multiLevelType w:val="hybridMultilevel"/>
    <w:tmpl w:val="6AC2053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EC7E4C"/>
    <w:multiLevelType w:val="multilevel"/>
    <w:tmpl w:val="07D86744"/>
    <w:lvl w:ilvl="0">
      <w:start w:val="1"/>
      <w:numFmt w:val="decimal"/>
      <w:lvlText w:val="F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F%1.%2"/>
      <w:lvlJc w:val="left"/>
      <w:pPr>
        <w:ind w:left="1304" w:hanging="94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7BB057B8"/>
    <w:multiLevelType w:val="hybridMultilevel"/>
    <w:tmpl w:val="D8DE38B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E14F75"/>
    <w:multiLevelType w:val="hybridMultilevel"/>
    <w:tmpl w:val="1A9AE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2"/>
  </w:num>
  <w:num w:numId="3">
    <w:abstractNumId w:val="1"/>
  </w:num>
  <w:num w:numId="4">
    <w:abstractNumId w:val="0"/>
  </w:num>
  <w:num w:numId="5">
    <w:abstractNumId w:val="9"/>
  </w:num>
  <w:num w:numId="6">
    <w:abstractNumId w:val="33"/>
  </w:num>
  <w:num w:numId="7">
    <w:abstractNumId w:val="15"/>
  </w:num>
  <w:num w:numId="8">
    <w:abstractNumId w:val="18"/>
  </w:num>
  <w:num w:numId="9">
    <w:abstractNumId w:val="7"/>
  </w:num>
  <w:num w:numId="10">
    <w:abstractNumId w:val="24"/>
  </w:num>
  <w:num w:numId="11">
    <w:abstractNumId w:val="38"/>
  </w:num>
  <w:num w:numId="12">
    <w:abstractNumId w:val="19"/>
  </w:num>
  <w:num w:numId="13">
    <w:abstractNumId w:val="14"/>
  </w:num>
  <w:num w:numId="14">
    <w:abstractNumId w:val="27"/>
  </w:num>
  <w:num w:numId="15">
    <w:abstractNumId w:val="31"/>
  </w:num>
  <w:num w:numId="16">
    <w:abstractNumId w:val="39"/>
  </w:num>
  <w:num w:numId="17">
    <w:abstractNumId w:val="5"/>
  </w:num>
  <w:num w:numId="18">
    <w:abstractNumId w:val="43"/>
  </w:num>
  <w:num w:numId="19">
    <w:abstractNumId w:val="21"/>
  </w:num>
  <w:num w:numId="20">
    <w:abstractNumId w:val="20"/>
  </w:num>
  <w:num w:numId="21">
    <w:abstractNumId w:val="26"/>
  </w:num>
  <w:num w:numId="22">
    <w:abstractNumId w:val="23"/>
  </w:num>
  <w:num w:numId="23">
    <w:abstractNumId w:val="16"/>
  </w:num>
  <w:num w:numId="24">
    <w:abstractNumId w:val="12"/>
  </w:num>
  <w:num w:numId="25">
    <w:abstractNumId w:val="13"/>
  </w:num>
  <w:num w:numId="26">
    <w:abstractNumId w:val="28"/>
  </w:num>
  <w:num w:numId="27">
    <w:abstractNumId w:val="6"/>
  </w:num>
  <w:num w:numId="28">
    <w:abstractNumId w:val="10"/>
  </w:num>
  <w:num w:numId="29">
    <w:abstractNumId w:val="2"/>
  </w:num>
  <w:num w:numId="30">
    <w:abstractNumId w:val="25"/>
  </w:num>
  <w:num w:numId="31">
    <w:abstractNumId w:val="11"/>
  </w:num>
  <w:num w:numId="32">
    <w:abstractNumId w:val="37"/>
  </w:num>
  <w:num w:numId="33">
    <w:abstractNumId w:val="41"/>
  </w:num>
  <w:num w:numId="34">
    <w:abstractNumId w:val="32"/>
  </w:num>
  <w:num w:numId="35">
    <w:abstractNumId w:val="8"/>
  </w:num>
  <w:num w:numId="36">
    <w:abstractNumId w:val="40"/>
  </w:num>
  <w:num w:numId="37">
    <w:abstractNumId w:val="3"/>
  </w:num>
  <w:num w:numId="38">
    <w:abstractNumId w:val="42"/>
  </w:num>
  <w:num w:numId="39">
    <w:abstractNumId w:val="35"/>
  </w:num>
  <w:num w:numId="40">
    <w:abstractNumId w:val="30"/>
  </w:num>
  <w:num w:numId="41">
    <w:abstractNumId w:val="29"/>
  </w:num>
  <w:num w:numId="42">
    <w:abstractNumId w:val="17"/>
  </w:num>
  <w:num w:numId="43">
    <w:abstractNumId w:val="36"/>
  </w:num>
  <w:num w:numId="44">
    <w:abstractNumId w:val="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31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CA"/>
    <w:rsid w:val="0000141A"/>
    <w:rsid w:val="00002720"/>
    <w:rsid w:val="000031D1"/>
    <w:rsid w:val="00005FA7"/>
    <w:rsid w:val="00006637"/>
    <w:rsid w:val="00007455"/>
    <w:rsid w:val="00022532"/>
    <w:rsid w:val="00025387"/>
    <w:rsid w:val="0002797E"/>
    <w:rsid w:val="00027FAC"/>
    <w:rsid w:val="000302AB"/>
    <w:rsid w:val="0003500F"/>
    <w:rsid w:val="00035326"/>
    <w:rsid w:val="00035735"/>
    <w:rsid w:val="000375FC"/>
    <w:rsid w:val="000402F9"/>
    <w:rsid w:val="000416BE"/>
    <w:rsid w:val="0004463E"/>
    <w:rsid w:val="000454A6"/>
    <w:rsid w:val="00046DA8"/>
    <w:rsid w:val="00047D53"/>
    <w:rsid w:val="0005237A"/>
    <w:rsid w:val="00053CB4"/>
    <w:rsid w:val="00056CD7"/>
    <w:rsid w:val="00056FA2"/>
    <w:rsid w:val="00057F4F"/>
    <w:rsid w:val="0006069A"/>
    <w:rsid w:val="00061FA4"/>
    <w:rsid w:val="0006642F"/>
    <w:rsid w:val="00067295"/>
    <w:rsid w:val="00073120"/>
    <w:rsid w:val="00073244"/>
    <w:rsid w:val="0007651D"/>
    <w:rsid w:val="00076C02"/>
    <w:rsid w:val="00082604"/>
    <w:rsid w:val="00083880"/>
    <w:rsid w:val="00084FBC"/>
    <w:rsid w:val="000853F6"/>
    <w:rsid w:val="00085604"/>
    <w:rsid w:val="00086F84"/>
    <w:rsid w:val="00087285"/>
    <w:rsid w:val="0008782B"/>
    <w:rsid w:val="00090FC0"/>
    <w:rsid w:val="0009139A"/>
    <w:rsid w:val="00091F54"/>
    <w:rsid w:val="00092E64"/>
    <w:rsid w:val="00093AF3"/>
    <w:rsid w:val="00094BB0"/>
    <w:rsid w:val="00094BC7"/>
    <w:rsid w:val="00096113"/>
    <w:rsid w:val="000B05C9"/>
    <w:rsid w:val="000B1AE1"/>
    <w:rsid w:val="000B2B38"/>
    <w:rsid w:val="000B2C05"/>
    <w:rsid w:val="000B2F57"/>
    <w:rsid w:val="000B2F97"/>
    <w:rsid w:val="000B5C62"/>
    <w:rsid w:val="000C0AB5"/>
    <w:rsid w:val="000C1358"/>
    <w:rsid w:val="000D086D"/>
    <w:rsid w:val="000D0BC8"/>
    <w:rsid w:val="000D2607"/>
    <w:rsid w:val="000D3776"/>
    <w:rsid w:val="000D3FCD"/>
    <w:rsid w:val="000D4E84"/>
    <w:rsid w:val="000E000E"/>
    <w:rsid w:val="000E072E"/>
    <w:rsid w:val="000E4B79"/>
    <w:rsid w:val="000E50A4"/>
    <w:rsid w:val="000E55E2"/>
    <w:rsid w:val="000E69F6"/>
    <w:rsid w:val="000F035E"/>
    <w:rsid w:val="000F3D56"/>
    <w:rsid w:val="000F4167"/>
    <w:rsid w:val="000F5AB3"/>
    <w:rsid w:val="000F63A2"/>
    <w:rsid w:val="000F63ED"/>
    <w:rsid w:val="001021C5"/>
    <w:rsid w:val="00104D9D"/>
    <w:rsid w:val="00104F62"/>
    <w:rsid w:val="001102DD"/>
    <w:rsid w:val="001127FE"/>
    <w:rsid w:val="00114491"/>
    <w:rsid w:val="00116DD9"/>
    <w:rsid w:val="00120ADC"/>
    <w:rsid w:val="0012273B"/>
    <w:rsid w:val="00122D2D"/>
    <w:rsid w:val="0012355F"/>
    <w:rsid w:val="001240E6"/>
    <w:rsid w:val="00124E4E"/>
    <w:rsid w:val="00125191"/>
    <w:rsid w:val="00126263"/>
    <w:rsid w:val="00127752"/>
    <w:rsid w:val="0013021C"/>
    <w:rsid w:val="001325CE"/>
    <w:rsid w:val="0013340E"/>
    <w:rsid w:val="00134C1E"/>
    <w:rsid w:val="00136635"/>
    <w:rsid w:val="0013707C"/>
    <w:rsid w:val="00137B5A"/>
    <w:rsid w:val="00141786"/>
    <w:rsid w:val="00141B6C"/>
    <w:rsid w:val="00144994"/>
    <w:rsid w:val="00146FB3"/>
    <w:rsid w:val="00147439"/>
    <w:rsid w:val="00151EBD"/>
    <w:rsid w:val="0015486C"/>
    <w:rsid w:val="00155218"/>
    <w:rsid w:val="0015703F"/>
    <w:rsid w:val="00160CB8"/>
    <w:rsid w:val="001628D8"/>
    <w:rsid w:val="001635DC"/>
    <w:rsid w:val="00163BBF"/>
    <w:rsid w:val="00166D8E"/>
    <w:rsid w:val="001671F6"/>
    <w:rsid w:val="00173139"/>
    <w:rsid w:val="0017547C"/>
    <w:rsid w:val="001801CE"/>
    <w:rsid w:val="0018035D"/>
    <w:rsid w:val="00182014"/>
    <w:rsid w:val="00182CE9"/>
    <w:rsid w:val="00184727"/>
    <w:rsid w:val="0018512A"/>
    <w:rsid w:val="00187051"/>
    <w:rsid w:val="001914B6"/>
    <w:rsid w:val="001923F3"/>
    <w:rsid w:val="00193391"/>
    <w:rsid w:val="0019381A"/>
    <w:rsid w:val="00194053"/>
    <w:rsid w:val="00196DB5"/>
    <w:rsid w:val="001971F8"/>
    <w:rsid w:val="001972FA"/>
    <w:rsid w:val="00197E58"/>
    <w:rsid w:val="001A2323"/>
    <w:rsid w:val="001A23A3"/>
    <w:rsid w:val="001A4B85"/>
    <w:rsid w:val="001A53FA"/>
    <w:rsid w:val="001A695D"/>
    <w:rsid w:val="001B0E7D"/>
    <w:rsid w:val="001B1677"/>
    <w:rsid w:val="001B2533"/>
    <w:rsid w:val="001B7BE3"/>
    <w:rsid w:val="001C18B5"/>
    <w:rsid w:val="001C3DE8"/>
    <w:rsid w:val="001C417E"/>
    <w:rsid w:val="001C43B6"/>
    <w:rsid w:val="001C7E8E"/>
    <w:rsid w:val="001D1B01"/>
    <w:rsid w:val="001D22F1"/>
    <w:rsid w:val="001D25AC"/>
    <w:rsid w:val="001D2BD9"/>
    <w:rsid w:val="001D4F97"/>
    <w:rsid w:val="001D50AC"/>
    <w:rsid w:val="001D649F"/>
    <w:rsid w:val="001D68E7"/>
    <w:rsid w:val="001E06FE"/>
    <w:rsid w:val="001E110B"/>
    <w:rsid w:val="001E1CBD"/>
    <w:rsid w:val="001E1CDD"/>
    <w:rsid w:val="001E4067"/>
    <w:rsid w:val="001E4713"/>
    <w:rsid w:val="001E4AB9"/>
    <w:rsid w:val="001E720A"/>
    <w:rsid w:val="001E7748"/>
    <w:rsid w:val="001F00A5"/>
    <w:rsid w:val="001F1E83"/>
    <w:rsid w:val="001F31D3"/>
    <w:rsid w:val="001F6C05"/>
    <w:rsid w:val="0020248C"/>
    <w:rsid w:val="002052E1"/>
    <w:rsid w:val="002058AB"/>
    <w:rsid w:val="00205F49"/>
    <w:rsid w:val="002072A6"/>
    <w:rsid w:val="002102CF"/>
    <w:rsid w:val="00211A66"/>
    <w:rsid w:val="002156FF"/>
    <w:rsid w:val="002160BE"/>
    <w:rsid w:val="002171A9"/>
    <w:rsid w:val="00220480"/>
    <w:rsid w:val="0022302F"/>
    <w:rsid w:val="00223591"/>
    <w:rsid w:val="002273F4"/>
    <w:rsid w:val="0022775F"/>
    <w:rsid w:val="00232751"/>
    <w:rsid w:val="002339B5"/>
    <w:rsid w:val="00234A57"/>
    <w:rsid w:val="0023505A"/>
    <w:rsid w:val="00235E27"/>
    <w:rsid w:val="002360E8"/>
    <w:rsid w:val="002430C3"/>
    <w:rsid w:val="00243BC5"/>
    <w:rsid w:val="00245011"/>
    <w:rsid w:val="00251D38"/>
    <w:rsid w:val="00253C25"/>
    <w:rsid w:val="00253C80"/>
    <w:rsid w:val="002543FD"/>
    <w:rsid w:val="002545C6"/>
    <w:rsid w:val="00255137"/>
    <w:rsid w:val="00256C1B"/>
    <w:rsid w:val="00257D2E"/>
    <w:rsid w:val="0026044D"/>
    <w:rsid w:val="002636B1"/>
    <w:rsid w:val="002636EE"/>
    <w:rsid w:val="00266B18"/>
    <w:rsid w:val="0027001B"/>
    <w:rsid w:val="0027044B"/>
    <w:rsid w:val="00275166"/>
    <w:rsid w:val="00275344"/>
    <w:rsid w:val="0027797A"/>
    <w:rsid w:val="002809B2"/>
    <w:rsid w:val="00284B51"/>
    <w:rsid w:val="00285F80"/>
    <w:rsid w:val="0029138B"/>
    <w:rsid w:val="00293AD6"/>
    <w:rsid w:val="00296925"/>
    <w:rsid w:val="002A0A57"/>
    <w:rsid w:val="002A18AF"/>
    <w:rsid w:val="002A2972"/>
    <w:rsid w:val="002A66AA"/>
    <w:rsid w:val="002A7435"/>
    <w:rsid w:val="002B2FA6"/>
    <w:rsid w:val="002B37C2"/>
    <w:rsid w:val="002B4C58"/>
    <w:rsid w:val="002B79F3"/>
    <w:rsid w:val="002B7B29"/>
    <w:rsid w:val="002C0806"/>
    <w:rsid w:val="002C0CC7"/>
    <w:rsid w:val="002C3149"/>
    <w:rsid w:val="002C35F8"/>
    <w:rsid w:val="002C3A81"/>
    <w:rsid w:val="002C4259"/>
    <w:rsid w:val="002C4BB0"/>
    <w:rsid w:val="002C50EB"/>
    <w:rsid w:val="002D067C"/>
    <w:rsid w:val="002D0DC7"/>
    <w:rsid w:val="002D2F5D"/>
    <w:rsid w:val="002D5445"/>
    <w:rsid w:val="002D55BF"/>
    <w:rsid w:val="002E0718"/>
    <w:rsid w:val="002E0D16"/>
    <w:rsid w:val="002E1644"/>
    <w:rsid w:val="002E4FBF"/>
    <w:rsid w:val="002E5F1C"/>
    <w:rsid w:val="002E5F91"/>
    <w:rsid w:val="002E6FAB"/>
    <w:rsid w:val="002F0096"/>
    <w:rsid w:val="002F147F"/>
    <w:rsid w:val="002F1597"/>
    <w:rsid w:val="002F3A1D"/>
    <w:rsid w:val="002F4A19"/>
    <w:rsid w:val="002F6001"/>
    <w:rsid w:val="002F6B01"/>
    <w:rsid w:val="00305AA5"/>
    <w:rsid w:val="003070C5"/>
    <w:rsid w:val="003100A9"/>
    <w:rsid w:val="003101C4"/>
    <w:rsid w:val="0031078E"/>
    <w:rsid w:val="00310E7D"/>
    <w:rsid w:val="00312A4A"/>
    <w:rsid w:val="00313280"/>
    <w:rsid w:val="00314B81"/>
    <w:rsid w:val="00317FE7"/>
    <w:rsid w:val="00320782"/>
    <w:rsid w:val="00324495"/>
    <w:rsid w:val="0032582E"/>
    <w:rsid w:val="00325DD5"/>
    <w:rsid w:val="003307F2"/>
    <w:rsid w:val="00332B2E"/>
    <w:rsid w:val="003335F3"/>
    <w:rsid w:val="00334F04"/>
    <w:rsid w:val="00336407"/>
    <w:rsid w:val="00337FED"/>
    <w:rsid w:val="003403E8"/>
    <w:rsid w:val="00342B6A"/>
    <w:rsid w:val="003449FE"/>
    <w:rsid w:val="00346529"/>
    <w:rsid w:val="00346F9C"/>
    <w:rsid w:val="003512EA"/>
    <w:rsid w:val="0035290C"/>
    <w:rsid w:val="0035518A"/>
    <w:rsid w:val="00355D09"/>
    <w:rsid w:val="0035695E"/>
    <w:rsid w:val="00356DE5"/>
    <w:rsid w:val="003579DB"/>
    <w:rsid w:val="003607F0"/>
    <w:rsid w:val="00361921"/>
    <w:rsid w:val="00362CE0"/>
    <w:rsid w:val="0036561A"/>
    <w:rsid w:val="00367402"/>
    <w:rsid w:val="00373F06"/>
    <w:rsid w:val="00377298"/>
    <w:rsid w:val="00377779"/>
    <w:rsid w:val="003778B7"/>
    <w:rsid w:val="003800EF"/>
    <w:rsid w:val="00381BD2"/>
    <w:rsid w:val="00381EEF"/>
    <w:rsid w:val="00383A0C"/>
    <w:rsid w:val="00383B85"/>
    <w:rsid w:val="00385C8E"/>
    <w:rsid w:val="00390CD8"/>
    <w:rsid w:val="00391229"/>
    <w:rsid w:val="00391A60"/>
    <w:rsid w:val="00392E11"/>
    <w:rsid w:val="0039521F"/>
    <w:rsid w:val="003A469D"/>
    <w:rsid w:val="003B12AD"/>
    <w:rsid w:val="003B50D3"/>
    <w:rsid w:val="003B5532"/>
    <w:rsid w:val="003B5823"/>
    <w:rsid w:val="003B74EF"/>
    <w:rsid w:val="003C0218"/>
    <w:rsid w:val="003C19D8"/>
    <w:rsid w:val="003C1A1C"/>
    <w:rsid w:val="003C279C"/>
    <w:rsid w:val="003C3B9E"/>
    <w:rsid w:val="003C477A"/>
    <w:rsid w:val="003C64DF"/>
    <w:rsid w:val="003C7662"/>
    <w:rsid w:val="003D1F17"/>
    <w:rsid w:val="003D3D46"/>
    <w:rsid w:val="003D448E"/>
    <w:rsid w:val="003E10BE"/>
    <w:rsid w:val="003E1227"/>
    <w:rsid w:val="003E15B9"/>
    <w:rsid w:val="003E3967"/>
    <w:rsid w:val="003E4563"/>
    <w:rsid w:val="003E472F"/>
    <w:rsid w:val="003E4A1C"/>
    <w:rsid w:val="003F0E2F"/>
    <w:rsid w:val="003F43D6"/>
    <w:rsid w:val="003F5058"/>
    <w:rsid w:val="00404D37"/>
    <w:rsid w:val="00405C1C"/>
    <w:rsid w:val="004076A3"/>
    <w:rsid w:val="00407AB9"/>
    <w:rsid w:val="00407F43"/>
    <w:rsid w:val="004160D2"/>
    <w:rsid w:val="004218AB"/>
    <w:rsid w:val="00422AFA"/>
    <w:rsid w:val="004233AB"/>
    <w:rsid w:val="004259C6"/>
    <w:rsid w:val="004276E6"/>
    <w:rsid w:val="00430954"/>
    <w:rsid w:val="00432690"/>
    <w:rsid w:val="00434CFD"/>
    <w:rsid w:val="00440CA5"/>
    <w:rsid w:val="004410B9"/>
    <w:rsid w:val="0044232C"/>
    <w:rsid w:val="004440C3"/>
    <w:rsid w:val="004457DF"/>
    <w:rsid w:val="00451BC5"/>
    <w:rsid w:val="00451F5F"/>
    <w:rsid w:val="00452483"/>
    <w:rsid w:val="004526E1"/>
    <w:rsid w:val="00452ACF"/>
    <w:rsid w:val="00452D49"/>
    <w:rsid w:val="00454D53"/>
    <w:rsid w:val="00455008"/>
    <w:rsid w:val="0045510F"/>
    <w:rsid w:val="0045561C"/>
    <w:rsid w:val="00460298"/>
    <w:rsid w:val="00460440"/>
    <w:rsid w:val="004606E3"/>
    <w:rsid w:val="00461AAB"/>
    <w:rsid w:val="00463AB5"/>
    <w:rsid w:val="004642B9"/>
    <w:rsid w:val="004658C5"/>
    <w:rsid w:val="00465A78"/>
    <w:rsid w:val="00465ADA"/>
    <w:rsid w:val="00470F5C"/>
    <w:rsid w:val="00474EA4"/>
    <w:rsid w:val="00483312"/>
    <w:rsid w:val="00486CC4"/>
    <w:rsid w:val="0048701E"/>
    <w:rsid w:val="00490E81"/>
    <w:rsid w:val="00491569"/>
    <w:rsid w:val="00491796"/>
    <w:rsid w:val="004A14CD"/>
    <w:rsid w:val="004A22FE"/>
    <w:rsid w:val="004A3DF9"/>
    <w:rsid w:val="004A4C75"/>
    <w:rsid w:val="004A5369"/>
    <w:rsid w:val="004A67B3"/>
    <w:rsid w:val="004A6B8C"/>
    <w:rsid w:val="004A7738"/>
    <w:rsid w:val="004B0EDA"/>
    <w:rsid w:val="004B0F78"/>
    <w:rsid w:val="004B2442"/>
    <w:rsid w:val="004B61D2"/>
    <w:rsid w:val="004B6612"/>
    <w:rsid w:val="004C28BC"/>
    <w:rsid w:val="004C50A2"/>
    <w:rsid w:val="004C7FC8"/>
    <w:rsid w:val="004D022C"/>
    <w:rsid w:val="004D5A70"/>
    <w:rsid w:val="004D70BF"/>
    <w:rsid w:val="004D7B67"/>
    <w:rsid w:val="004E03F1"/>
    <w:rsid w:val="004E2415"/>
    <w:rsid w:val="004E392A"/>
    <w:rsid w:val="004E5875"/>
    <w:rsid w:val="004E6615"/>
    <w:rsid w:val="004E79B5"/>
    <w:rsid w:val="004F3743"/>
    <w:rsid w:val="004F49C5"/>
    <w:rsid w:val="00501797"/>
    <w:rsid w:val="00502D7F"/>
    <w:rsid w:val="00503320"/>
    <w:rsid w:val="005073E9"/>
    <w:rsid w:val="00510D52"/>
    <w:rsid w:val="00510EE9"/>
    <w:rsid w:val="00514201"/>
    <w:rsid w:val="00516E88"/>
    <w:rsid w:val="005207ED"/>
    <w:rsid w:val="00521442"/>
    <w:rsid w:val="00521984"/>
    <w:rsid w:val="0052239D"/>
    <w:rsid w:val="005229BE"/>
    <w:rsid w:val="005229E1"/>
    <w:rsid w:val="00523FCA"/>
    <w:rsid w:val="00527FF3"/>
    <w:rsid w:val="0053250B"/>
    <w:rsid w:val="00532BE8"/>
    <w:rsid w:val="00533A4E"/>
    <w:rsid w:val="0053491C"/>
    <w:rsid w:val="00534B4D"/>
    <w:rsid w:val="00535DFF"/>
    <w:rsid w:val="0053785D"/>
    <w:rsid w:val="00537F8F"/>
    <w:rsid w:val="0054123B"/>
    <w:rsid w:val="0055373E"/>
    <w:rsid w:val="00555497"/>
    <w:rsid w:val="00557609"/>
    <w:rsid w:val="00561610"/>
    <w:rsid w:val="005637F0"/>
    <w:rsid w:val="0056469F"/>
    <w:rsid w:val="00564B86"/>
    <w:rsid w:val="00565417"/>
    <w:rsid w:val="005661C0"/>
    <w:rsid w:val="00566F22"/>
    <w:rsid w:val="00570057"/>
    <w:rsid w:val="005704C4"/>
    <w:rsid w:val="0057220D"/>
    <w:rsid w:val="00572448"/>
    <w:rsid w:val="00572CBC"/>
    <w:rsid w:val="00573B76"/>
    <w:rsid w:val="005765B5"/>
    <w:rsid w:val="00576EC7"/>
    <w:rsid w:val="00576FA2"/>
    <w:rsid w:val="0057778B"/>
    <w:rsid w:val="00577D1B"/>
    <w:rsid w:val="00577ED8"/>
    <w:rsid w:val="00583AE9"/>
    <w:rsid w:val="00584699"/>
    <w:rsid w:val="00585263"/>
    <w:rsid w:val="005862C0"/>
    <w:rsid w:val="005870AA"/>
    <w:rsid w:val="005871C7"/>
    <w:rsid w:val="00590E60"/>
    <w:rsid w:val="00590FDE"/>
    <w:rsid w:val="00592296"/>
    <w:rsid w:val="00592E9A"/>
    <w:rsid w:val="00592F41"/>
    <w:rsid w:val="005939B4"/>
    <w:rsid w:val="005944BA"/>
    <w:rsid w:val="00594FA1"/>
    <w:rsid w:val="005963B3"/>
    <w:rsid w:val="00596B88"/>
    <w:rsid w:val="00597607"/>
    <w:rsid w:val="005A16C8"/>
    <w:rsid w:val="005A2603"/>
    <w:rsid w:val="005A6410"/>
    <w:rsid w:val="005B3BC7"/>
    <w:rsid w:val="005B79C4"/>
    <w:rsid w:val="005C46F6"/>
    <w:rsid w:val="005C7DB5"/>
    <w:rsid w:val="005C7E87"/>
    <w:rsid w:val="005C7EA9"/>
    <w:rsid w:val="005D4771"/>
    <w:rsid w:val="005E0654"/>
    <w:rsid w:val="005E08C1"/>
    <w:rsid w:val="005E24EB"/>
    <w:rsid w:val="005E2798"/>
    <w:rsid w:val="005E4A8A"/>
    <w:rsid w:val="005E4E73"/>
    <w:rsid w:val="005E537B"/>
    <w:rsid w:val="005E673F"/>
    <w:rsid w:val="005E734E"/>
    <w:rsid w:val="005E7474"/>
    <w:rsid w:val="005F4029"/>
    <w:rsid w:val="005F4467"/>
    <w:rsid w:val="005F7AE8"/>
    <w:rsid w:val="005F7EA1"/>
    <w:rsid w:val="006000B1"/>
    <w:rsid w:val="00600CB8"/>
    <w:rsid w:val="006022B6"/>
    <w:rsid w:val="006047EB"/>
    <w:rsid w:val="006048DF"/>
    <w:rsid w:val="00606EE4"/>
    <w:rsid w:val="00610AA7"/>
    <w:rsid w:val="00610C34"/>
    <w:rsid w:val="006112EC"/>
    <w:rsid w:val="00611BF9"/>
    <w:rsid w:val="00613D06"/>
    <w:rsid w:val="0061403E"/>
    <w:rsid w:val="0061503A"/>
    <w:rsid w:val="0061785D"/>
    <w:rsid w:val="006204FB"/>
    <w:rsid w:val="00625403"/>
    <w:rsid w:val="006258F1"/>
    <w:rsid w:val="0062602F"/>
    <w:rsid w:val="00626C1F"/>
    <w:rsid w:val="0063216E"/>
    <w:rsid w:val="0063249C"/>
    <w:rsid w:val="006348E7"/>
    <w:rsid w:val="00634CA6"/>
    <w:rsid w:val="00636EEE"/>
    <w:rsid w:val="006373C6"/>
    <w:rsid w:val="00637F6E"/>
    <w:rsid w:val="00640D01"/>
    <w:rsid w:val="00643083"/>
    <w:rsid w:val="00645790"/>
    <w:rsid w:val="006468A0"/>
    <w:rsid w:val="006514E9"/>
    <w:rsid w:val="006542BE"/>
    <w:rsid w:val="00654824"/>
    <w:rsid w:val="0065571C"/>
    <w:rsid w:val="0066107D"/>
    <w:rsid w:val="006631F0"/>
    <w:rsid w:val="00663AA4"/>
    <w:rsid w:val="00663C88"/>
    <w:rsid w:val="006647C6"/>
    <w:rsid w:val="00664E47"/>
    <w:rsid w:val="006666BF"/>
    <w:rsid w:val="00666D27"/>
    <w:rsid w:val="00666E20"/>
    <w:rsid w:val="00666F0B"/>
    <w:rsid w:val="006677DF"/>
    <w:rsid w:val="00667B42"/>
    <w:rsid w:val="00674539"/>
    <w:rsid w:val="00674DD6"/>
    <w:rsid w:val="00674EB5"/>
    <w:rsid w:val="006755E3"/>
    <w:rsid w:val="0067575C"/>
    <w:rsid w:val="00676A72"/>
    <w:rsid w:val="006770AF"/>
    <w:rsid w:val="0068152B"/>
    <w:rsid w:val="00681E7B"/>
    <w:rsid w:val="00684168"/>
    <w:rsid w:val="006919DB"/>
    <w:rsid w:val="00691CCC"/>
    <w:rsid w:val="006922E9"/>
    <w:rsid w:val="00694ABE"/>
    <w:rsid w:val="00695AE5"/>
    <w:rsid w:val="006A0BAD"/>
    <w:rsid w:val="006A11DE"/>
    <w:rsid w:val="006A12CF"/>
    <w:rsid w:val="006A140A"/>
    <w:rsid w:val="006A3E8E"/>
    <w:rsid w:val="006A688D"/>
    <w:rsid w:val="006B14BC"/>
    <w:rsid w:val="006B1F49"/>
    <w:rsid w:val="006B4634"/>
    <w:rsid w:val="006B46A1"/>
    <w:rsid w:val="006B49F1"/>
    <w:rsid w:val="006C5400"/>
    <w:rsid w:val="006C6363"/>
    <w:rsid w:val="006C6408"/>
    <w:rsid w:val="006C69A8"/>
    <w:rsid w:val="006C7597"/>
    <w:rsid w:val="006C7F4F"/>
    <w:rsid w:val="006D2521"/>
    <w:rsid w:val="006D2D7B"/>
    <w:rsid w:val="006D308D"/>
    <w:rsid w:val="006D315F"/>
    <w:rsid w:val="006D346A"/>
    <w:rsid w:val="006D60EE"/>
    <w:rsid w:val="006D698A"/>
    <w:rsid w:val="006D7161"/>
    <w:rsid w:val="006E1D67"/>
    <w:rsid w:val="006E3109"/>
    <w:rsid w:val="006E3909"/>
    <w:rsid w:val="006E6A80"/>
    <w:rsid w:val="006E77B6"/>
    <w:rsid w:val="006F11BD"/>
    <w:rsid w:val="006F1D07"/>
    <w:rsid w:val="006F3E9E"/>
    <w:rsid w:val="006F7BA0"/>
    <w:rsid w:val="00700885"/>
    <w:rsid w:val="00701251"/>
    <w:rsid w:val="00702E30"/>
    <w:rsid w:val="00702EB6"/>
    <w:rsid w:val="00703DF2"/>
    <w:rsid w:val="00710847"/>
    <w:rsid w:val="00711318"/>
    <w:rsid w:val="0071401C"/>
    <w:rsid w:val="00716194"/>
    <w:rsid w:val="00721982"/>
    <w:rsid w:val="00721E3C"/>
    <w:rsid w:val="0072265E"/>
    <w:rsid w:val="00723E92"/>
    <w:rsid w:val="00730A7B"/>
    <w:rsid w:val="007323AA"/>
    <w:rsid w:val="0073353F"/>
    <w:rsid w:val="00733CBD"/>
    <w:rsid w:val="00734453"/>
    <w:rsid w:val="0073618E"/>
    <w:rsid w:val="00736916"/>
    <w:rsid w:val="00736D19"/>
    <w:rsid w:val="00736D9A"/>
    <w:rsid w:val="00737E94"/>
    <w:rsid w:val="00740106"/>
    <w:rsid w:val="0074299C"/>
    <w:rsid w:val="00742AEB"/>
    <w:rsid w:val="00744BD2"/>
    <w:rsid w:val="00747916"/>
    <w:rsid w:val="00751321"/>
    <w:rsid w:val="00752BED"/>
    <w:rsid w:val="00753845"/>
    <w:rsid w:val="0076097B"/>
    <w:rsid w:val="00762BE3"/>
    <w:rsid w:val="007639AF"/>
    <w:rsid w:val="007639EB"/>
    <w:rsid w:val="00767435"/>
    <w:rsid w:val="0077031E"/>
    <w:rsid w:val="0077094B"/>
    <w:rsid w:val="00770F10"/>
    <w:rsid w:val="007765AE"/>
    <w:rsid w:val="00777CE5"/>
    <w:rsid w:val="007806A7"/>
    <w:rsid w:val="00781D73"/>
    <w:rsid w:val="007828B7"/>
    <w:rsid w:val="0078291E"/>
    <w:rsid w:val="0078351B"/>
    <w:rsid w:val="00786621"/>
    <w:rsid w:val="00787CCA"/>
    <w:rsid w:val="00790D65"/>
    <w:rsid w:val="00792AF0"/>
    <w:rsid w:val="00793A3A"/>
    <w:rsid w:val="007A1D20"/>
    <w:rsid w:val="007A6276"/>
    <w:rsid w:val="007B055C"/>
    <w:rsid w:val="007B07C9"/>
    <w:rsid w:val="007B0C9B"/>
    <w:rsid w:val="007B4EF6"/>
    <w:rsid w:val="007C05BC"/>
    <w:rsid w:val="007C165A"/>
    <w:rsid w:val="007C22AD"/>
    <w:rsid w:val="007C4492"/>
    <w:rsid w:val="007C7403"/>
    <w:rsid w:val="007D07CB"/>
    <w:rsid w:val="007D2C31"/>
    <w:rsid w:val="007D397F"/>
    <w:rsid w:val="007D4D42"/>
    <w:rsid w:val="007E265F"/>
    <w:rsid w:val="007E2D8D"/>
    <w:rsid w:val="007E356A"/>
    <w:rsid w:val="007E5368"/>
    <w:rsid w:val="007E5730"/>
    <w:rsid w:val="007E6BD9"/>
    <w:rsid w:val="007F02B8"/>
    <w:rsid w:val="007F3409"/>
    <w:rsid w:val="007F6290"/>
    <w:rsid w:val="007F6A01"/>
    <w:rsid w:val="007F7122"/>
    <w:rsid w:val="00803216"/>
    <w:rsid w:val="00803ED2"/>
    <w:rsid w:val="00804FAC"/>
    <w:rsid w:val="0080560E"/>
    <w:rsid w:val="00810407"/>
    <w:rsid w:val="0081073F"/>
    <w:rsid w:val="008115BE"/>
    <w:rsid w:val="00811C7B"/>
    <w:rsid w:val="008133A7"/>
    <w:rsid w:val="00814652"/>
    <w:rsid w:val="00823691"/>
    <w:rsid w:val="0083114C"/>
    <w:rsid w:val="0083246B"/>
    <w:rsid w:val="008333C3"/>
    <w:rsid w:val="0083365E"/>
    <w:rsid w:val="008348F2"/>
    <w:rsid w:val="00834BAB"/>
    <w:rsid w:val="0083599B"/>
    <w:rsid w:val="00846A23"/>
    <w:rsid w:val="00854483"/>
    <w:rsid w:val="00854799"/>
    <w:rsid w:val="0085594B"/>
    <w:rsid w:val="00860A4B"/>
    <w:rsid w:val="0086282C"/>
    <w:rsid w:val="00865EF3"/>
    <w:rsid w:val="0086601A"/>
    <w:rsid w:val="008662D6"/>
    <w:rsid w:val="008668FC"/>
    <w:rsid w:val="00866F11"/>
    <w:rsid w:val="008715A1"/>
    <w:rsid w:val="008726CB"/>
    <w:rsid w:val="008730CC"/>
    <w:rsid w:val="00875D25"/>
    <w:rsid w:val="008806CC"/>
    <w:rsid w:val="00880BC4"/>
    <w:rsid w:val="00883477"/>
    <w:rsid w:val="00883983"/>
    <w:rsid w:val="00885972"/>
    <w:rsid w:val="008908C4"/>
    <w:rsid w:val="00893632"/>
    <w:rsid w:val="00894834"/>
    <w:rsid w:val="00894E74"/>
    <w:rsid w:val="00894F56"/>
    <w:rsid w:val="00895887"/>
    <w:rsid w:val="008970EA"/>
    <w:rsid w:val="00897764"/>
    <w:rsid w:val="00897A9B"/>
    <w:rsid w:val="008A061C"/>
    <w:rsid w:val="008A2B78"/>
    <w:rsid w:val="008A41D3"/>
    <w:rsid w:val="008A6C24"/>
    <w:rsid w:val="008A718C"/>
    <w:rsid w:val="008B0462"/>
    <w:rsid w:val="008B1882"/>
    <w:rsid w:val="008B5E08"/>
    <w:rsid w:val="008B5F4D"/>
    <w:rsid w:val="008B6CF7"/>
    <w:rsid w:val="008B6D7D"/>
    <w:rsid w:val="008B71C7"/>
    <w:rsid w:val="008C0AC8"/>
    <w:rsid w:val="008C1FF0"/>
    <w:rsid w:val="008C2740"/>
    <w:rsid w:val="008C3635"/>
    <w:rsid w:val="008C71ED"/>
    <w:rsid w:val="008D0DF6"/>
    <w:rsid w:val="008D33BE"/>
    <w:rsid w:val="008D3867"/>
    <w:rsid w:val="008D40FE"/>
    <w:rsid w:val="008D47ED"/>
    <w:rsid w:val="008D499A"/>
    <w:rsid w:val="008D5CD2"/>
    <w:rsid w:val="008E35A0"/>
    <w:rsid w:val="008E3A7A"/>
    <w:rsid w:val="008F174D"/>
    <w:rsid w:val="008F3482"/>
    <w:rsid w:val="008F3981"/>
    <w:rsid w:val="008F3E67"/>
    <w:rsid w:val="008F546D"/>
    <w:rsid w:val="008F6ED4"/>
    <w:rsid w:val="008F7C5D"/>
    <w:rsid w:val="00900B79"/>
    <w:rsid w:val="00904839"/>
    <w:rsid w:val="009055C3"/>
    <w:rsid w:val="00906719"/>
    <w:rsid w:val="00913995"/>
    <w:rsid w:val="009141AA"/>
    <w:rsid w:val="009177FA"/>
    <w:rsid w:val="0092098D"/>
    <w:rsid w:val="009228FC"/>
    <w:rsid w:val="0092589D"/>
    <w:rsid w:val="00926084"/>
    <w:rsid w:val="009268FB"/>
    <w:rsid w:val="00933697"/>
    <w:rsid w:val="0093531A"/>
    <w:rsid w:val="009358D7"/>
    <w:rsid w:val="0094092B"/>
    <w:rsid w:val="009455F4"/>
    <w:rsid w:val="00950A59"/>
    <w:rsid w:val="00951798"/>
    <w:rsid w:val="00956459"/>
    <w:rsid w:val="00956A07"/>
    <w:rsid w:val="00960968"/>
    <w:rsid w:val="009642CC"/>
    <w:rsid w:val="00965E02"/>
    <w:rsid w:val="00966934"/>
    <w:rsid w:val="00966EE8"/>
    <w:rsid w:val="00971F28"/>
    <w:rsid w:val="00977824"/>
    <w:rsid w:val="0097795A"/>
    <w:rsid w:val="00980DF4"/>
    <w:rsid w:val="009840E2"/>
    <w:rsid w:val="00984E12"/>
    <w:rsid w:val="00985E03"/>
    <w:rsid w:val="009869C4"/>
    <w:rsid w:val="00991B79"/>
    <w:rsid w:val="00991E8F"/>
    <w:rsid w:val="00992259"/>
    <w:rsid w:val="00995160"/>
    <w:rsid w:val="009960AA"/>
    <w:rsid w:val="00996AC0"/>
    <w:rsid w:val="00996FA7"/>
    <w:rsid w:val="009A0752"/>
    <w:rsid w:val="009A5609"/>
    <w:rsid w:val="009A7E37"/>
    <w:rsid w:val="009B00A3"/>
    <w:rsid w:val="009B0562"/>
    <w:rsid w:val="009B49E1"/>
    <w:rsid w:val="009B5BCF"/>
    <w:rsid w:val="009B6147"/>
    <w:rsid w:val="009B7DC9"/>
    <w:rsid w:val="009C2466"/>
    <w:rsid w:val="009C4318"/>
    <w:rsid w:val="009C69B6"/>
    <w:rsid w:val="009D19AE"/>
    <w:rsid w:val="009D19DA"/>
    <w:rsid w:val="009D5FCF"/>
    <w:rsid w:val="009D6C9D"/>
    <w:rsid w:val="009D7668"/>
    <w:rsid w:val="009E1B5D"/>
    <w:rsid w:val="009E461E"/>
    <w:rsid w:val="009F0D9B"/>
    <w:rsid w:val="009F1DEE"/>
    <w:rsid w:val="009F28A6"/>
    <w:rsid w:val="009F2BA0"/>
    <w:rsid w:val="009F3AF8"/>
    <w:rsid w:val="009F60AC"/>
    <w:rsid w:val="00A00BCB"/>
    <w:rsid w:val="00A06DE0"/>
    <w:rsid w:val="00A07904"/>
    <w:rsid w:val="00A12884"/>
    <w:rsid w:val="00A12ED1"/>
    <w:rsid w:val="00A132C3"/>
    <w:rsid w:val="00A15C0F"/>
    <w:rsid w:val="00A20CA7"/>
    <w:rsid w:val="00A23067"/>
    <w:rsid w:val="00A23ED5"/>
    <w:rsid w:val="00A27E3F"/>
    <w:rsid w:val="00A32514"/>
    <w:rsid w:val="00A34B69"/>
    <w:rsid w:val="00A37930"/>
    <w:rsid w:val="00A400B4"/>
    <w:rsid w:val="00A41ED6"/>
    <w:rsid w:val="00A43EF5"/>
    <w:rsid w:val="00A450C5"/>
    <w:rsid w:val="00A45715"/>
    <w:rsid w:val="00A457DF"/>
    <w:rsid w:val="00A46CDE"/>
    <w:rsid w:val="00A46FA5"/>
    <w:rsid w:val="00A5499E"/>
    <w:rsid w:val="00A60A2C"/>
    <w:rsid w:val="00A70C61"/>
    <w:rsid w:val="00A72E37"/>
    <w:rsid w:val="00A73EF6"/>
    <w:rsid w:val="00A81A0F"/>
    <w:rsid w:val="00A85AA7"/>
    <w:rsid w:val="00A86FEA"/>
    <w:rsid w:val="00A95AB7"/>
    <w:rsid w:val="00A96782"/>
    <w:rsid w:val="00AA0EA4"/>
    <w:rsid w:val="00AA20E2"/>
    <w:rsid w:val="00AA6114"/>
    <w:rsid w:val="00AB027D"/>
    <w:rsid w:val="00AB0544"/>
    <w:rsid w:val="00AB05A4"/>
    <w:rsid w:val="00AB18D6"/>
    <w:rsid w:val="00AB19BF"/>
    <w:rsid w:val="00AB34A8"/>
    <w:rsid w:val="00AB4166"/>
    <w:rsid w:val="00AB5240"/>
    <w:rsid w:val="00AB7258"/>
    <w:rsid w:val="00AC0062"/>
    <w:rsid w:val="00AC01E0"/>
    <w:rsid w:val="00AC2137"/>
    <w:rsid w:val="00AC3994"/>
    <w:rsid w:val="00AC476A"/>
    <w:rsid w:val="00AD1244"/>
    <w:rsid w:val="00AD2C0D"/>
    <w:rsid w:val="00AD6D64"/>
    <w:rsid w:val="00AD7AAE"/>
    <w:rsid w:val="00AD7BA8"/>
    <w:rsid w:val="00AE1BCB"/>
    <w:rsid w:val="00AE2FE2"/>
    <w:rsid w:val="00AE51F4"/>
    <w:rsid w:val="00AE66C2"/>
    <w:rsid w:val="00AE7203"/>
    <w:rsid w:val="00AE752A"/>
    <w:rsid w:val="00AE76BB"/>
    <w:rsid w:val="00AE7B44"/>
    <w:rsid w:val="00AE7FD7"/>
    <w:rsid w:val="00AF09BA"/>
    <w:rsid w:val="00AF1828"/>
    <w:rsid w:val="00AF2AF3"/>
    <w:rsid w:val="00AF2B84"/>
    <w:rsid w:val="00AF4494"/>
    <w:rsid w:val="00B01083"/>
    <w:rsid w:val="00B023F3"/>
    <w:rsid w:val="00B028DB"/>
    <w:rsid w:val="00B029B9"/>
    <w:rsid w:val="00B029D3"/>
    <w:rsid w:val="00B03346"/>
    <w:rsid w:val="00B0563C"/>
    <w:rsid w:val="00B05D59"/>
    <w:rsid w:val="00B05E4D"/>
    <w:rsid w:val="00B070EC"/>
    <w:rsid w:val="00B10624"/>
    <w:rsid w:val="00B116F9"/>
    <w:rsid w:val="00B11AFA"/>
    <w:rsid w:val="00B11E74"/>
    <w:rsid w:val="00B1385D"/>
    <w:rsid w:val="00B1412D"/>
    <w:rsid w:val="00B14341"/>
    <w:rsid w:val="00B146D4"/>
    <w:rsid w:val="00B16D43"/>
    <w:rsid w:val="00B172DE"/>
    <w:rsid w:val="00B17D8A"/>
    <w:rsid w:val="00B22208"/>
    <w:rsid w:val="00B22226"/>
    <w:rsid w:val="00B23655"/>
    <w:rsid w:val="00B23904"/>
    <w:rsid w:val="00B25A8E"/>
    <w:rsid w:val="00B309B8"/>
    <w:rsid w:val="00B30BA5"/>
    <w:rsid w:val="00B30C83"/>
    <w:rsid w:val="00B318F7"/>
    <w:rsid w:val="00B33A92"/>
    <w:rsid w:val="00B34FF5"/>
    <w:rsid w:val="00B37FC6"/>
    <w:rsid w:val="00B42292"/>
    <w:rsid w:val="00B4310C"/>
    <w:rsid w:val="00B455C5"/>
    <w:rsid w:val="00B53F65"/>
    <w:rsid w:val="00B54761"/>
    <w:rsid w:val="00B5623F"/>
    <w:rsid w:val="00B57EC4"/>
    <w:rsid w:val="00B640C5"/>
    <w:rsid w:val="00B65398"/>
    <w:rsid w:val="00B65ADB"/>
    <w:rsid w:val="00B679B7"/>
    <w:rsid w:val="00B67B8D"/>
    <w:rsid w:val="00B7369C"/>
    <w:rsid w:val="00B74152"/>
    <w:rsid w:val="00B74570"/>
    <w:rsid w:val="00B748DF"/>
    <w:rsid w:val="00B769E5"/>
    <w:rsid w:val="00B775EA"/>
    <w:rsid w:val="00B77D7D"/>
    <w:rsid w:val="00B81CE1"/>
    <w:rsid w:val="00B866D2"/>
    <w:rsid w:val="00B9060F"/>
    <w:rsid w:val="00B9084A"/>
    <w:rsid w:val="00B90D20"/>
    <w:rsid w:val="00B917CC"/>
    <w:rsid w:val="00B94BE4"/>
    <w:rsid w:val="00B95960"/>
    <w:rsid w:val="00B95C94"/>
    <w:rsid w:val="00BA09C2"/>
    <w:rsid w:val="00BA248B"/>
    <w:rsid w:val="00BA24AA"/>
    <w:rsid w:val="00BA52A7"/>
    <w:rsid w:val="00BA53CF"/>
    <w:rsid w:val="00BA61AC"/>
    <w:rsid w:val="00BA67BF"/>
    <w:rsid w:val="00BA6CDE"/>
    <w:rsid w:val="00BB2793"/>
    <w:rsid w:val="00BB4D56"/>
    <w:rsid w:val="00BB5406"/>
    <w:rsid w:val="00BC01A2"/>
    <w:rsid w:val="00BC02F2"/>
    <w:rsid w:val="00BC2153"/>
    <w:rsid w:val="00BC23A8"/>
    <w:rsid w:val="00BC32AA"/>
    <w:rsid w:val="00BC36AE"/>
    <w:rsid w:val="00BD05E9"/>
    <w:rsid w:val="00BD0859"/>
    <w:rsid w:val="00BD13AA"/>
    <w:rsid w:val="00BD7578"/>
    <w:rsid w:val="00BE0481"/>
    <w:rsid w:val="00BE2EE6"/>
    <w:rsid w:val="00BE35AE"/>
    <w:rsid w:val="00BE4283"/>
    <w:rsid w:val="00BF0C8A"/>
    <w:rsid w:val="00BF1B70"/>
    <w:rsid w:val="00BF44A5"/>
    <w:rsid w:val="00BF4B81"/>
    <w:rsid w:val="00BF65D0"/>
    <w:rsid w:val="00BF671E"/>
    <w:rsid w:val="00BF79D8"/>
    <w:rsid w:val="00C012AA"/>
    <w:rsid w:val="00C01EB2"/>
    <w:rsid w:val="00C02481"/>
    <w:rsid w:val="00C033DC"/>
    <w:rsid w:val="00C0403B"/>
    <w:rsid w:val="00C0515F"/>
    <w:rsid w:val="00C053D5"/>
    <w:rsid w:val="00C10B6B"/>
    <w:rsid w:val="00C122AF"/>
    <w:rsid w:val="00C1386B"/>
    <w:rsid w:val="00C140DD"/>
    <w:rsid w:val="00C148E9"/>
    <w:rsid w:val="00C22560"/>
    <w:rsid w:val="00C26CA4"/>
    <w:rsid w:val="00C271DD"/>
    <w:rsid w:val="00C2793A"/>
    <w:rsid w:val="00C3038F"/>
    <w:rsid w:val="00C315C4"/>
    <w:rsid w:val="00C31FF8"/>
    <w:rsid w:val="00C32A6C"/>
    <w:rsid w:val="00C34D21"/>
    <w:rsid w:val="00C36929"/>
    <w:rsid w:val="00C40403"/>
    <w:rsid w:val="00C44D2C"/>
    <w:rsid w:val="00C45D98"/>
    <w:rsid w:val="00C46328"/>
    <w:rsid w:val="00C53C0E"/>
    <w:rsid w:val="00C56ABB"/>
    <w:rsid w:val="00C624AC"/>
    <w:rsid w:val="00C63B2F"/>
    <w:rsid w:val="00C64493"/>
    <w:rsid w:val="00C6494D"/>
    <w:rsid w:val="00C67237"/>
    <w:rsid w:val="00C67635"/>
    <w:rsid w:val="00C67E96"/>
    <w:rsid w:val="00C70CC5"/>
    <w:rsid w:val="00C71573"/>
    <w:rsid w:val="00C72255"/>
    <w:rsid w:val="00C80296"/>
    <w:rsid w:val="00C80EE3"/>
    <w:rsid w:val="00C82C6F"/>
    <w:rsid w:val="00C83179"/>
    <w:rsid w:val="00C84EB7"/>
    <w:rsid w:val="00C856D2"/>
    <w:rsid w:val="00C857B1"/>
    <w:rsid w:val="00C85848"/>
    <w:rsid w:val="00C8700A"/>
    <w:rsid w:val="00C90305"/>
    <w:rsid w:val="00C90369"/>
    <w:rsid w:val="00C91321"/>
    <w:rsid w:val="00C91A2C"/>
    <w:rsid w:val="00C92F83"/>
    <w:rsid w:val="00C940BD"/>
    <w:rsid w:val="00C945C9"/>
    <w:rsid w:val="00C9798E"/>
    <w:rsid w:val="00CA3D6E"/>
    <w:rsid w:val="00CA6732"/>
    <w:rsid w:val="00CA7A08"/>
    <w:rsid w:val="00CB0724"/>
    <w:rsid w:val="00CB0F88"/>
    <w:rsid w:val="00CB1986"/>
    <w:rsid w:val="00CB1E44"/>
    <w:rsid w:val="00CB457F"/>
    <w:rsid w:val="00CB6E56"/>
    <w:rsid w:val="00CC14FB"/>
    <w:rsid w:val="00CC5C73"/>
    <w:rsid w:val="00CD0AE6"/>
    <w:rsid w:val="00CD2AA9"/>
    <w:rsid w:val="00CD420F"/>
    <w:rsid w:val="00CD4829"/>
    <w:rsid w:val="00CD5A9A"/>
    <w:rsid w:val="00CD6754"/>
    <w:rsid w:val="00CD6BD8"/>
    <w:rsid w:val="00CD7B59"/>
    <w:rsid w:val="00CE183A"/>
    <w:rsid w:val="00CE2EDA"/>
    <w:rsid w:val="00CE3C23"/>
    <w:rsid w:val="00CE4362"/>
    <w:rsid w:val="00CE7427"/>
    <w:rsid w:val="00CE7B76"/>
    <w:rsid w:val="00CF01AD"/>
    <w:rsid w:val="00CF1DEF"/>
    <w:rsid w:val="00CF1FA9"/>
    <w:rsid w:val="00CF29BB"/>
    <w:rsid w:val="00CF380C"/>
    <w:rsid w:val="00CF4064"/>
    <w:rsid w:val="00D01282"/>
    <w:rsid w:val="00D03FA5"/>
    <w:rsid w:val="00D0493E"/>
    <w:rsid w:val="00D050A5"/>
    <w:rsid w:val="00D06CE3"/>
    <w:rsid w:val="00D07697"/>
    <w:rsid w:val="00D10A02"/>
    <w:rsid w:val="00D1235C"/>
    <w:rsid w:val="00D12D89"/>
    <w:rsid w:val="00D12F62"/>
    <w:rsid w:val="00D1461F"/>
    <w:rsid w:val="00D20260"/>
    <w:rsid w:val="00D2180D"/>
    <w:rsid w:val="00D21D3C"/>
    <w:rsid w:val="00D253FF"/>
    <w:rsid w:val="00D2759A"/>
    <w:rsid w:val="00D27870"/>
    <w:rsid w:val="00D32800"/>
    <w:rsid w:val="00D35C14"/>
    <w:rsid w:val="00D36716"/>
    <w:rsid w:val="00D409B1"/>
    <w:rsid w:val="00D42E82"/>
    <w:rsid w:val="00D43C40"/>
    <w:rsid w:val="00D441B8"/>
    <w:rsid w:val="00D45253"/>
    <w:rsid w:val="00D457CC"/>
    <w:rsid w:val="00D47C09"/>
    <w:rsid w:val="00D51742"/>
    <w:rsid w:val="00D55C23"/>
    <w:rsid w:val="00D57BE4"/>
    <w:rsid w:val="00D6138B"/>
    <w:rsid w:val="00D614D3"/>
    <w:rsid w:val="00D61C1E"/>
    <w:rsid w:val="00D61FF9"/>
    <w:rsid w:val="00D623DE"/>
    <w:rsid w:val="00D6290A"/>
    <w:rsid w:val="00D64020"/>
    <w:rsid w:val="00D66501"/>
    <w:rsid w:val="00D7492E"/>
    <w:rsid w:val="00D75505"/>
    <w:rsid w:val="00D76ED6"/>
    <w:rsid w:val="00D770B4"/>
    <w:rsid w:val="00D8008E"/>
    <w:rsid w:val="00D82E12"/>
    <w:rsid w:val="00D84558"/>
    <w:rsid w:val="00D85D6B"/>
    <w:rsid w:val="00D86A39"/>
    <w:rsid w:val="00D907E7"/>
    <w:rsid w:val="00D90AC6"/>
    <w:rsid w:val="00D9188A"/>
    <w:rsid w:val="00D91D65"/>
    <w:rsid w:val="00D93BE1"/>
    <w:rsid w:val="00D953FA"/>
    <w:rsid w:val="00D957EC"/>
    <w:rsid w:val="00D963F4"/>
    <w:rsid w:val="00D96CF8"/>
    <w:rsid w:val="00D97421"/>
    <w:rsid w:val="00D9797C"/>
    <w:rsid w:val="00DA2A87"/>
    <w:rsid w:val="00DA3B23"/>
    <w:rsid w:val="00DA46D4"/>
    <w:rsid w:val="00DA71B1"/>
    <w:rsid w:val="00DA7A16"/>
    <w:rsid w:val="00DB1A60"/>
    <w:rsid w:val="00DB3192"/>
    <w:rsid w:val="00DB49BA"/>
    <w:rsid w:val="00DB6DA1"/>
    <w:rsid w:val="00DC0C8F"/>
    <w:rsid w:val="00DC16AA"/>
    <w:rsid w:val="00DC2BD7"/>
    <w:rsid w:val="00DC386A"/>
    <w:rsid w:val="00DC4648"/>
    <w:rsid w:val="00DC508C"/>
    <w:rsid w:val="00DC6386"/>
    <w:rsid w:val="00DC6803"/>
    <w:rsid w:val="00DD306D"/>
    <w:rsid w:val="00DD4163"/>
    <w:rsid w:val="00DD439C"/>
    <w:rsid w:val="00DD5003"/>
    <w:rsid w:val="00DD6CF2"/>
    <w:rsid w:val="00DE0DE2"/>
    <w:rsid w:val="00DE2F10"/>
    <w:rsid w:val="00DE4501"/>
    <w:rsid w:val="00DE50F4"/>
    <w:rsid w:val="00DF0EA7"/>
    <w:rsid w:val="00DF41A5"/>
    <w:rsid w:val="00DF41E5"/>
    <w:rsid w:val="00DF6641"/>
    <w:rsid w:val="00DF6918"/>
    <w:rsid w:val="00DF7053"/>
    <w:rsid w:val="00E011A0"/>
    <w:rsid w:val="00E02ACC"/>
    <w:rsid w:val="00E02C3A"/>
    <w:rsid w:val="00E040E9"/>
    <w:rsid w:val="00E073F4"/>
    <w:rsid w:val="00E11F60"/>
    <w:rsid w:val="00E13492"/>
    <w:rsid w:val="00E15CB4"/>
    <w:rsid w:val="00E15E1B"/>
    <w:rsid w:val="00E216D9"/>
    <w:rsid w:val="00E23401"/>
    <w:rsid w:val="00E24453"/>
    <w:rsid w:val="00E25FBD"/>
    <w:rsid w:val="00E26221"/>
    <w:rsid w:val="00E26604"/>
    <w:rsid w:val="00E2694B"/>
    <w:rsid w:val="00E2790F"/>
    <w:rsid w:val="00E30E19"/>
    <w:rsid w:val="00E31D76"/>
    <w:rsid w:val="00E342DE"/>
    <w:rsid w:val="00E359C7"/>
    <w:rsid w:val="00E36C07"/>
    <w:rsid w:val="00E36D3C"/>
    <w:rsid w:val="00E416B8"/>
    <w:rsid w:val="00E45208"/>
    <w:rsid w:val="00E452C1"/>
    <w:rsid w:val="00E45F5C"/>
    <w:rsid w:val="00E47CFF"/>
    <w:rsid w:val="00E5084F"/>
    <w:rsid w:val="00E53133"/>
    <w:rsid w:val="00E53BDD"/>
    <w:rsid w:val="00E56DBB"/>
    <w:rsid w:val="00E610BA"/>
    <w:rsid w:val="00E611CC"/>
    <w:rsid w:val="00E638C1"/>
    <w:rsid w:val="00E660A4"/>
    <w:rsid w:val="00E66718"/>
    <w:rsid w:val="00E667EE"/>
    <w:rsid w:val="00E67AF6"/>
    <w:rsid w:val="00E702EC"/>
    <w:rsid w:val="00E716B6"/>
    <w:rsid w:val="00E72371"/>
    <w:rsid w:val="00E733CC"/>
    <w:rsid w:val="00E73CFD"/>
    <w:rsid w:val="00E77B7D"/>
    <w:rsid w:val="00E80E6E"/>
    <w:rsid w:val="00E820E4"/>
    <w:rsid w:val="00E824B0"/>
    <w:rsid w:val="00E82606"/>
    <w:rsid w:val="00E834E4"/>
    <w:rsid w:val="00E83715"/>
    <w:rsid w:val="00E83840"/>
    <w:rsid w:val="00E8591C"/>
    <w:rsid w:val="00E911A0"/>
    <w:rsid w:val="00E93AE0"/>
    <w:rsid w:val="00E95447"/>
    <w:rsid w:val="00E95DFB"/>
    <w:rsid w:val="00EA0510"/>
    <w:rsid w:val="00EA3BF7"/>
    <w:rsid w:val="00EA40AC"/>
    <w:rsid w:val="00EA6969"/>
    <w:rsid w:val="00EA787D"/>
    <w:rsid w:val="00EB47D3"/>
    <w:rsid w:val="00EB5395"/>
    <w:rsid w:val="00EC30E7"/>
    <w:rsid w:val="00EC38DE"/>
    <w:rsid w:val="00EC458C"/>
    <w:rsid w:val="00ED35DA"/>
    <w:rsid w:val="00ED3C62"/>
    <w:rsid w:val="00ED5816"/>
    <w:rsid w:val="00ED583A"/>
    <w:rsid w:val="00EE0E09"/>
    <w:rsid w:val="00EE13EA"/>
    <w:rsid w:val="00EE1890"/>
    <w:rsid w:val="00EE57D0"/>
    <w:rsid w:val="00EE585C"/>
    <w:rsid w:val="00EF780A"/>
    <w:rsid w:val="00EF7CA1"/>
    <w:rsid w:val="00F0120D"/>
    <w:rsid w:val="00F01481"/>
    <w:rsid w:val="00F03A5E"/>
    <w:rsid w:val="00F03EE8"/>
    <w:rsid w:val="00F0473B"/>
    <w:rsid w:val="00F04C4F"/>
    <w:rsid w:val="00F06C9D"/>
    <w:rsid w:val="00F079AD"/>
    <w:rsid w:val="00F108A3"/>
    <w:rsid w:val="00F1327F"/>
    <w:rsid w:val="00F15F3C"/>
    <w:rsid w:val="00F16B6D"/>
    <w:rsid w:val="00F2093E"/>
    <w:rsid w:val="00F214FB"/>
    <w:rsid w:val="00F23CDD"/>
    <w:rsid w:val="00F2400B"/>
    <w:rsid w:val="00F250DD"/>
    <w:rsid w:val="00F259FE"/>
    <w:rsid w:val="00F3242D"/>
    <w:rsid w:val="00F36463"/>
    <w:rsid w:val="00F3705C"/>
    <w:rsid w:val="00F4015B"/>
    <w:rsid w:val="00F40408"/>
    <w:rsid w:val="00F440A2"/>
    <w:rsid w:val="00F44426"/>
    <w:rsid w:val="00F45800"/>
    <w:rsid w:val="00F466A5"/>
    <w:rsid w:val="00F5438D"/>
    <w:rsid w:val="00F55D21"/>
    <w:rsid w:val="00F55D2E"/>
    <w:rsid w:val="00F6130A"/>
    <w:rsid w:val="00F62E2B"/>
    <w:rsid w:val="00F632B3"/>
    <w:rsid w:val="00F6534A"/>
    <w:rsid w:val="00F66639"/>
    <w:rsid w:val="00F72BF5"/>
    <w:rsid w:val="00F83CB9"/>
    <w:rsid w:val="00F840AD"/>
    <w:rsid w:val="00F84731"/>
    <w:rsid w:val="00F8588C"/>
    <w:rsid w:val="00F87858"/>
    <w:rsid w:val="00F87C7C"/>
    <w:rsid w:val="00F9383C"/>
    <w:rsid w:val="00F94292"/>
    <w:rsid w:val="00F94DE4"/>
    <w:rsid w:val="00F95A19"/>
    <w:rsid w:val="00F95E37"/>
    <w:rsid w:val="00F9670B"/>
    <w:rsid w:val="00F97755"/>
    <w:rsid w:val="00F979A5"/>
    <w:rsid w:val="00FA1F53"/>
    <w:rsid w:val="00FA3529"/>
    <w:rsid w:val="00FA4166"/>
    <w:rsid w:val="00FA4BB7"/>
    <w:rsid w:val="00FA7E5E"/>
    <w:rsid w:val="00FB08BF"/>
    <w:rsid w:val="00FB23D7"/>
    <w:rsid w:val="00FB36E4"/>
    <w:rsid w:val="00FC2889"/>
    <w:rsid w:val="00FC54E1"/>
    <w:rsid w:val="00FC6E94"/>
    <w:rsid w:val="00FD020D"/>
    <w:rsid w:val="00FD0F96"/>
    <w:rsid w:val="00FD22E3"/>
    <w:rsid w:val="00FD29AE"/>
    <w:rsid w:val="00FD2A51"/>
    <w:rsid w:val="00FD2F48"/>
    <w:rsid w:val="00FD4654"/>
    <w:rsid w:val="00FD5668"/>
    <w:rsid w:val="00FE2979"/>
    <w:rsid w:val="00FE3876"/>
    <w:rsid w:val="00FE3DB7"/>
    <w:rsid w:val="00FE68F6"/>
    <w:rsid w:val="00FF58E9"/>
    <w:rsid w:val="00FF75A7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5F2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44BD2"/>
    <w:pPr>
      <w:spacing w:before="120" w:after="120" w:line="312" w:lineRule="auto"/>
      <w:jc w:val="both"/>
    </w:pPr>
    <w:rPr>
      <w:rFonts w:ascii="Adobe Garamond Pro" w:hAnsi="Adobe Garamond Pro"/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DB3192"/>
    <w:pPr>
      <w:keepNext/>
      <w:numPr>
        <w:numId w:val="6"/>
      </w:numPr>
      <w:spacing w:before="240"/>
      <w:jc w:val="left"/>
      <w:outlineLvl w:val="0"/>
    </w:pPr>
    <w:rPr>
      <w:rFonts w:ascii="Helvetica" w:hAnsi="Helvetica" w:cs="Arial"/>
      <w:b/>
      <w:bCs/>
      <w:kern w:val="32"/>
      <w:sz w:val="40"/>
      <w:szCs w:val="32"/>
    </w:rPr>
  </w:style>
  <w:style w:type="paragraph" w:styleId="berschrift2">
    <w:name w:val="heading 2"/>
    <w:basedOn w:val="Standard"/>
    <w:next w:val="Standard"/>
    <w:qFormat/>
    <w:rsid w:val="00D27870"/>
    <w:pPr>
      <w:keepNext/>
      <w:numPr>
        <w:ilvl w:val="1"/>
        <w:numId w:val="6"/>
      </w:numPr>
      <w:spacing w:before="240"/>
      <w:jc w:val="left"/>
      <w:outlineLvl w:val="1"/>
    </w:pPr>
    <w:rPr>
      <w:rFonts w:ascii="Helvetica" w:hAnsi="Helvetica"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D27870"/>
    <w:pPr>
      <w:keepNext/>
      <w:numPr>
        <w:ilvl w:val="2"/>
        <w:numId w:val="6"/>
      </w:numPr>
      <w:spacing w:before="240"/>
      <w:jc w:val="left"/>
      <w:outlineLvl w:val="2"/>
    </w:pPr>
    <w:rPr>
      <w:rFonts w:ascii="Helvetica" w:hAnsi="Helvetica"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rsid w:val="00E53133"/>
    <w:pPr>
      <w:keepNext/>
      <w:numPr>
        <w:ilvl w:val="3"/>
        <w:numId w:val="6"/>
      </w:numPr>
      <w:spacing w:before="240"/>
      <w:jc w:val="left"/>
      <w:outlineLvl w:val="3"/>
    </w:pPr>
    <w:rPr>
      <w:rFonts w:ascii="Helvetica" w:hAnsi="Helvetica"/>
      <w:b/>
      <w:bCs/>
      <w:szCs w:val="28"/>
    </w:rPr>
  </w:style>
  <w:style w:type="paragraph" w:styleId="berschrift5">
    <w:name w:val="heading 5"/>
    <w:basedOn w:val="Standard"/>
    <w:next w:val="Standard"/>
    <w:qFormat/>
    <w:rsid w:val="00E53133"/>
    <w:pPr>
      <w:numPr>
        <w:ilvl w:val="4"/>
        <w:numId w:val="6"/>
      </w:numPr>
      <w:spacing w:before="240"/>
      <w:jc w:val="left"/>
      <w:outlineLvl w:val="4"/>
    </w:pPr>
    <w:rPr>
      <w:rFonts w:ascii="Helvetica" w:hAnsi="Helvetica"/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E53133"/>
    <w:pPr>
      <w:spacing w:before="240"/>
      <w:jc w:val="left"/>
      <w:outlineLvl w:val="5"/>
    </w:pPr>
    <w:rPr>
      <w:rFonts w:ascii="Helvetica" w:hAnsi="Helvetica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2F3A1D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2F3A1D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2F3A1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2F3A1D"/>
    <w:pPr>
      <w:numPr>
        <w:numId w:val="1"/>
      </w:numPr>
    </w:pPr>
  </w:style>
  <w:style w:type="numbering" w:styleId="1ai">
    <w:name w:val="Outline List 1"/>
    <w:basedOn w:val="KeineListe"/>
    <w:semiHidden/>
    <w:rsid w:val="002F3A1D"/>
    <w:pPr>
      <w:numPr>
        <w:numId w:val="2"/>
      </w:numPr>
    </w:pPr>
  </w:style>
  <w:style w:type="paragraph" w:styleId="Anrede">
    <w:name w:val="Salutation"/>
    <w:basedOn w:val="Standard"/>
    <w:next w:val="Standard"/>
    <w:semiHidden/>
    <w:rsid w:val="002F3A1D"/>
  </w:style>
  <w:style w:type="numbering" w:styleId="ArtikelAbschnitt">
    <w:name w:val="Outline List 3"/>
    <w:basedOn w:val="KeineListe"/>
    <w:semiHidden/>
    <w:rsid w:val="00883983"/>
    <w:pPr>
      <w:numPr>
        <w:numId w:val="7"/>
      </w:numPr>
    </w:pPr>
  </w:style>
  <w:style w:type="paragraph" w:styleId="Verzeichnis2">
    <w:name w:val="toc 2"/>
    <w:basedOn w:val="Standard"/>
    <w:next w:val="Standard"/>
    <w:autoRedefine/>
    <w:uiPriority w:val="39"/>
    <w:rsid w:val="00710847"/>
    <w:pPr>
      <w:tabs>
        <w:tab w:val="left" w:pos="960"/>
        <w:tab w:val="right" w:leader="dot" w:pos="9061"/>
      </w:tabs>
      <w:spacing w:before="0" w:after="0"/>
      <w:ind w:left="240"/>
      <w:jc w:val="left"/>
    </w:pPr>
    <w:rPr>
      <w:smallCaps/>
      <w:noProof/>
      <w:sz w:val="20"/>
      <w:szCs w:val="20"/>
    </w:rPr>
  </w:style>
  <w:style w:type="paragraph" w:customStyle="1" w:styleId="Anhang-2">
    <w:name w:val="Anhang-2"/>
    <w:basedOn w:val="Standard"/>
    <w:next w:val="Standard"/>
    <w:rsid w:val="00EE57D0"/>
    <w:pPr>
      <w:keepNext/>
      <w:numPr>
        <w:ilvl w:val="1"/>
        <w:numId w:val="8"/>
      </w:numPr>
      <w:spacing w:before="240"/>
      <w:ind w:left="578" w:hanging="578"/>
      <w:jc w:val="left"/>
      <w:outlineLvl w:val="1"/>
    </w:pPr>
    <w:rPr>
      <w:rFonts w:ascii="Arial" w:hAnsi="Arial"/>
      <w:b/>
      <w:sz w:val="28"/>
      <w:szCs w:val="28"/>
    </w:rPr>
  </w:style>
  <w:style w:type="paragraph" w:customStyle="1" w:styleId="Anhang-3">
    <w:name w:val="Anhang-3"/>
    <w:basedOn w:val="Standard"/>
    <w:next w:val="Standard"/>
    <w:rsid w:val="00EE57D0"/>
    <w:pPr>
      <w:keepNext/>
      <w:numPr>
        <w:ilvl w:val="2"/>
        <w:numId w:val="9"/>
      </w:numPr>
      <w:tabs>
        <w:tab w:val="left" w:pos="720"/>
      </w:tabs>
      <w:spacing w:before="240"/>
      <w:ind w:left="720" w:hanging="720"/>
      <w:jc w:val="left"/>
      <w:outlineLvl w:val="2"/>
    </w:pPr>
    <w:rPr>
      <w:rFonts w:ascii="Arial" w:hAnsi="Arial"/>
      <w:b/>
      <w:sz w:val="26"/>
      <w:szCs w:val="26"/>
    </w:rPr>
  </w:style>
  <w:style w:type="paragraph" w:customStyle="1" w:styleId="Anhang-4">
    <w:name w:val="Anhang-4"/>
    <w:basedOn w:val="Standard"/>
    <w:next w:val="Standard"/>
    <w:rsid w:val="00EE57D0"/>
    <w:pPr>
      <w:keepNext/>
      <w:numPr>
        <w:ilvl w:val="3"/>
        <w:numId w:val="9"/>
      </w:numPr>
      <w:tabs>
        <w:tab w:val="left" w:pos="862"/>
      </w:tabs>
      <w:spacing w:before="240"/>
      <w:ind w:left="862" w:hanging="862"/>
      <w:jc w:val="left"/>
      <w:outlineLvl w:val="3"/>
    </w:pPr>
    <w:rPr>
      <w:rFonts w:ascii="Arial" w:hAnsi="Arial"/>
      <w:b/>
    </w:rPr>
  </w:style>
  <w:style w:type="paragraph" w:styleId="Kopfzeile">
    <w:name w:val="header"/>
    <w:basedOn w:val="Standard"/>
    <w:link w:val="KopfzeileZchn"/>
    <w:uiPriority w:val="99"/>
    <w:rsid w:val="006542BE"/>
    <w:pPr>
      <w:tabs>
        <w:tab w:val="center" w:pos="4536"/>
        <w:tab w:val="right" w:pos="9072"/>
      </w:tabs>
    </w:pPr>
  </w:style>
  <w:style w:type="character" w:styleId="BesuchterHyperlink">
    <w:name w:val="FollowedHyperlink"/>
    <w:basedOn w:val="Absatz-Standardschriftart"/>
    <w:semiHidden/>
    <w:rsid w:val="002F3A1D"/>
    <w:rPr>
      <w:color w:val="800080"/>
      <w:u w:val="single"/>
    </w:rPr>
  </w:style>
  <w:style w:type="paragraph" w:styleId="Blocktext">
    <w:name w:val="Block Text"/>
    <w:basedOn w:val="Standard"/>
    <w:semiHidden/>
    <w:rsid w:val="002F3A1D"/>
    <w:pPr>
      <w:ind w:left="1440" w:right="1440"/>
    </w:pPr>
  </w:style>
  <w:style w:type="paragraph" w:styleId="Datum">
    <w:name w:val="Date"/>
    <w:basedOn w:val="Standard"/>
    <w:next w:val="Standard"/>
    <w:semiHidden/>
    <w:rsid w:val="002F3A1D"/>
  </w:style>
  <w:style w:type="paragraph" w:styleId="E-Mail-Signatur">
    <w:name w:val="E-mail Signature"/>
    <w:basedOn w:val="Standard"/>
    <w:semiHidden/>
    <w:rsid w:val="002F3A1D"/>
  </w:style>
  <w:style w:type="paragraph" w:customStyle="1" w:styleId="Referenzen">
    <w:name w:val="Referenzen"/>
    <w:basedOn w:val="Standard"/>
    <w:next w:val="Standard"/>
    <w:autoRedefine/>
    <w:rsid w:val="00067295"/>
    <w:pPr>
      <w:keepNext/>
      <w:numPr>
        <w:numId w:val="10"/>
      </w:numPr>
      <w:spacing w:before="0" w:after="60"/>
      <w:jc w:val="left"/>
      <w:outlineLvl w:val="0"/>
    </w:pPr>
  </w:style>
  <w:style w:type="paragraph" w:styleId="Fu-Endnotenberschrift">
    <w:name w:val="Note Heading"/>
    <w:basedOn w:val="Standard"/>
    <w:next w:val="Standard"/>
    <w:semiHidden/>
    <w:rsid w:val="002F3A1D"/>
  </w:style>
  <w:style w:type="paragraph" w:styleId="Fuzeile">
    <w:name w:val="footer"/>
    <w:basedOn w:val="Standard"/>
    <w:link w:val="FuzeileZchn"/>
    <w:uiPriority w:val="99"/>
    <w:rsid w:val="00F15F3C"/>
    <w:pPr>
      <w:tabs>
        <w:tab w:val="center" w:pos="4536"/>
        <w:tab w:val="right" w:pos="9072"/>
      </w:tabs>
      <w:spacing w:before="0" w:after="0" w:line="240" w:lineRule="auto"/>
    </w:pPr>
    <w:rPr>
      <w:sz w:val="20"/>
    </w:rPr>
  </w:style>
  <w:style w:type="paragraph" w:styleId="Gruformel">
    <w:name w:val="Closing"/>
    <w:basedOn w:val="Standard"/>
    <w:semiHidden/>
    <w:rsid w:val="002F3A1D"/>
    <w:pPr>
      <w:ind w:left="4252"/>
    </w:pPr>
  </w:style>
  <w:style w:type="character" w:styleId="Hervorhebung">
    <w:name w:val="Emphasis"/>
    <w:basedOn w:val="Absatz-Standardschriftart"/>
    <w:qFormat/>
    <w:rsid w:val="00744BD2"/>
    <w:rPr>
      <w:rFonts w:ascii="Adobe Garamond Pro" w:hAnsi="Adobe Garamond Pro"/>
      <w:i/>
      <w:iCs/>
    </w:rPr>
  </w:style>
  <w:style w:type="paragraph" w:styleId="HTMLAdresse">
    <w:name w:val="HTML Address"/>
    <w:basedOn w:val="Standard"/>
    <w:semiHidden/>
    <w:rsid w:val="002F3A1D"/>
    <w:rPr>
      <w:i/>
      <w:iCs/>
    </w:rPr>
  </w:style>
  <w:style w:type="character" w:styleId="HTMLAkronym">
    <w:name w:val="HTML Acronym"/>
    <w:basedOn w:val="Absatz-Standardschriftart"/>
    <w:semiHidden/>
    <w:rsid w:val="002F3A1D"/>
  </w:style>
  <w:style w:type="character" w:styleId="HTMLBeispiel">
    <w:name w:val="HTML Sample"/>
    <w:basedOn w:val="Absatz-Standardschriftart"/>
    <w:semiHidden/>
    <w:rsid w:val="002F3A1D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2F3A1D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2F3A1D"/>
    <w:rPr>
      <w:i/>
      <w:iCs/>
    </w:rPr>
  </w:style>
  <w:style w:type="character" w:styleId="HTMLSchreibmaschine">
    <w:name w:val="HTML Typewriter"/>
    <w:basedOn w:val="Absatz-Standardschriftart"/>
    <w:semiHidden/>
    <w:rsid w:val="002F3A1D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2F3A1D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2F3A1D"/>
    <w:rPr>
      <w:i/>
      <w:iCs/>
    </w:rPr>
  </w:style>
  <w:style w:type="paragraph" w:styleId="HTMLVorformatiert">
    <w:name w:val="HTML Preformatted"/>
    <w:basedOn w:val="Standard"/>
    <w:semiHidden/>
    <w:rsid w:val="002F3A1D"/>
    <w:rPr>
      <w:rFonts w:ascii="Courier New" w:hAnsi="Courier New" w:cs="Courier New"/>
      <w:sz w:val="20"/>
      <w:szCs w:val="20"/>
    </w:rPr>
  </w:style>
  <w:style w:type="character" w:styleId="HTMLZitat">
    <w:name w:val="HTML Cite"/>
    <w:basedOn w:val="Absatz-Standardschriftart"/>
    <w:semiHidden/>
    <w:rsid w:val="002F3A1D"/>
    <w:rPr>
      <w:i/>
      <w:iCs/>
    </w:rPr>
  </w:style>
  <w:style w:type="character" w:styleId="Hyperlink">
    <w:name w:val="Hyperlink"/>
    <w:basedOn w:val="Absatz-Standardschriftart"/>
    <w:uiPriority w:val="99"/>
    <w:rsid w:val="002F3A1D"/>
    <w:rPr>
      <w:color w:val="0000FF"/>
      <w:u w:val="single"/>
    </w:rPr>
  </w:style>
  <w:style w:type="paragraph" w:customStyle="1" w:styleId="Liste-alphabetisch">
    <w:name w:val="Liste-alphabetisch"/>
    <w:basedOn w:val="Standard"/>
    <w:rsid w:val="00163BBF"/>
    <w:pPr>
      <w:keepNext/>
      <w:numPr>
        <w:numId w:val="11"/>
      </w:numPr>
      <w:spacing w:before="0" w:after="0"/>
      <w:jc w:val="left"/>
      <w:outlineLvl w:val="0"/>
    </w:pPr>
  </w:style>
  <w:style w:type="paragraph" w:customStyle="1" w:styleId="Liste-nummerisch">
    <w:name w:val="Liste-nummerisch"/>
    <w:basedOn w:val="Standard"/>
    <w:rsid w:val="00163BBF"/>
    <w:pPr>
      <w:keepNext/>
      <w:numPr>
        <w:numId w:val="12"/>
      </w:numPr>
      <w:spacing w:before="0" w:after="0"/>
      <w:jc w:val="left"/>
      <w:outlineLvl w:val="0"/>
    </w:pPr>
  </w:style>
  <w:style w:type="paragraph" w:customStyle="1" w:styleId="Liste-Punkt-1">
    <w:name w:val="Liste-Punkt-1"/>
    <w:basedOn w:val="Standard"/>
    <w:rsid w:val="00163BBF"/>
    <w:pPr>
      <w:numPr>
        <w:numId w:val="13"/>
      </w:numPr>
      <w:spacing w:before="0" w:after="0"/>
      <w:jc w:val="left"/>
      <w:outlineLvl w:val="0"/>
    </w:pPr>
  </w:style>
  <w:style w:type="paragraph" w:styleId="Liste3">
    <w:name w:val="List 3"/>
    <w:basedOn w:val="Standard"/>
    <w:semiHidden/>
    <w:rsid w:val="002F3A1D"/>
    <w:pPr>
      <w:ind w:left="849" w:hanging="283"/>
    </w:pPr>
  </w:style>
  <w:style w:type="paragraph" w:styleId="Liste4">
    <w:name w:val="List 4"/>
    <w:basedOn w:val="Standard"/>
    <w:semiHidden/>
    <w:rsid w:val="002F3A1D"/>
    <w:pPr>
      <w:ind w:left="1132" w:hanging="283"/>
    </w:pPr>
  </w:style>
  <w:style w:type="paragraph" w:styleId="Liste5">
    <w:name w:val="List 5"/>
    <w:basedOn w:val="Standard"/>
    <w:semiHidden/>
    <w:rsid w:val="002F3A1D"/>
    <w:pPr>
      <w:ind w:left="1415" w:hanging="283"/>
    </w:pPr>
  </w:style>
  <w:style w:type="paragraph" w:customStyle="1" w:styleId="Liste-Punkt-2">
    <w:name w:val="Liste-Punkt-2"/>
    <w:basedOn w:val="Standard"/>
    <w:rsid w:val="00163BBF"/>
    <w:pPr>
      <w:numPr>
        <w:ilvl w:val="1"/>
        <w:numId w:val="13"/>
      </w:numPr>
      <w:spacing w:before="0" w:after="0"/>
      <w:jc w:val="left"/>
      <w:outlineLvl w:val="1"/>
    </w:pPr>
  </w:style>
  <w:style w:type="paragraph" w:customStyle="1" w:styleId="Liste-Punkt-3">
    <w:name w:val="Liste-Punkt-3"/>
    <w:basedOn w:val="Standard"/>
    <w:rsid w:val="00163BBF"/>
    <w:pPr>
      <w:numPr>
        <w:ilvl w:val="2"/>
        <w:numId w:val="13"/>
      </w:numPr>
      <w:spacing w:before="0" w:after="0"/>
      <w:jc w:val="left"/>
      <w:outlineLvl w:val="2"/>
    </w:pPr>
  </w:style>
  <w:style w:type="paragraph" w:styleId="Listenfortsetzung3">
    <w:name w:val="List Continue 3"/>
    <w:basedOn w:val="Standard"/>
    <w:semiHidden/>
    <w:rsid w:val="002F3A1D"/>
    <w:pPr>
      <w:ind w:left="849"/>
    </w:pPr>
  </w:style>
  <w:style w:type="paragraph" w:styleId="Listenfortsetzung4">
    <w:name w:val="List Continue 4"/>
    <w:basedOn w:val="Standard"/>
    <w:semiHidden/>
    <w:rsid w:val="002F3A1D"/>
    <w:pPr>
      <w:ind w:left="1132"/>
    </w:pPr>
  </w:style>
  <w:style w:type="paragraph" w:styleId="Listenfortsetzung5">
    <w:name w:val="List Continue 5"/>
    <w:basedOn w:val="Standard"/>
    <w:semiHidden/>
    <w:rsid w:val="002F3A1D"/>
    <w:pPr>
      <w:ind w:left="1415"/>
    </w:pPr>
  </w:style>
  <w:style w:type="paragraph" w:styleId="Abbildungsverzeichnis">
    <w:name w:val="table of figures"/>
    <w:basedOn w:val="Standard"/>
    <w:next w:val="Standard"/>
    <w:uiPriority w:val="99"/>
    <w:rsid w:val="00730A7B"/>
    <w:pPr>
      <w:widowControl w:val="0"/>
      <w:spacing w:before="0" w:after="0"/>
      <w:ind w:left="482" w:hanging="482"/>
      <w:jc w:val="left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422AFA"/>
    <w:pPr>
      <w:spacing w:before="0" w:after="0"/>
      <w:ind w:left="480"/>
      <w:jc w:val="left"/>
    </w:pPr>
    <w:rPr>
      <w:i/>
      <w:iCs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422AFA"/>
    <w:pPr>
      <w:spacing w:before="0" w:after="0"/>
      <w:ind w:left="1200"/>
      <w:jc w:val="left"/>
    </w:pPr>
    <w:rPr>
      <w:sz w:val="18"/>
      <w:szCs w:val="18"/>
    </w:rPr>
  </w:style>
  <w:style w:type="paragraph" w:styleId="Listennummer4">
    <w:name w:val="List Number 4"/>
    <w:basedOn w:val="Standard"/>
    <w:semiHidden/>
    <w:rsid w:val="002F3A1D"/>
    <w:pPr>
      <w:numPr>
        <w:numId w:val="3"/>
      </w:numPr>
    </w:pPr>
  </w:style>
  <w:style w:type="paragraph" w:styleId="Listennummer5">
    <w:name w:val="List Number 5"/>
    <w:basedOn w:val="Standard"/>
    <w:semiHidden/>
    <w:rsid w:val="002F3A1D"/>
    <w:pPr>
      <w:numPr>
        <w:numId w:val="4"/>
      </w:numPr>
    </w:pPr>
  </w:style>
  <w:style w:type="paragraph" w:styleId="Verzeichnis7">
    <w:name w:val="toc 7"/>
    <w:basedOn w:val="Standard"/>
    <w:next w:val="Standard"/>
    <w:autoRedefine/>
    <w:semiHidden/>
    <w:rsid w:val="00422AFA"/>
    <w:pPr>
      <w:spacing w:before="0" w:after="0"/>
      <w:ind w:left="1440"/>
      <w:jc w:val="left"/>
    </w:pPr>
    <w:rPr>
      <w:sz w:val="18"/>
      <w:szCs w:val="18"/>
    </w:rPr>
  </w:style>
  <w:style w:type="paragraph" w:styleId="NurText">
    <w:name w:val="Plain Text"/>
    <w:basedOn w:val="Standard"/>
    <w:semiHidden/>
    <w:rsid w:val="002F3A1D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semiHidden/>
    <w:rsid w:val="002F3A1D"/>
  </w:style>
  <w:style w:type="paragraph" w:styleId="StandardWeb">
    <w:name w:val="Normal (Web)"/>
    <w:basedOn w:val="Standard"/>
    <w:semiHidden/>
    <w:rsid w:val="002F3A1D"/>
  </w:style>
  <w:style w:type="paragraph" w:styleId="Standardeinzug">
    <w:name w:val="Normal Indent"/>
    <w:basedOn w:val="Standard"/>
    <w:semiHidden/>
    <w:rsid w:val="002F3A1D"/>
    <w:pPr>
      <w:ind w:left="708"/>
    </w:pPr>
  </w:style>
  <w:style w:type="table" w:styleId="Tabelle3D-Effekt1">
    <w:name w:val="Table 3D effects 1"/>
    <w:basedOn w:val="NormaleTabelle"/>
    <w:semiHidden/>
    <w:rsid w:val="002F3A1D"/>
    <w:pPr>
      <w:spacing w:line="36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2F3A1D"/>
    <w:pPr>
      <w:spacing w:line="36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2F3A1D"/>
    <w:pPr>
      <w:spacing w:line="36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2F3A1D"/>
    <w:pPr>
      <w:spacing w:line="36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2F3A1D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2F3A1D"/>
    <w:pPr>
      <w:spacing w:line="36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2F3A1D"/>
    <w:pPr>
      <w:spacing w:line="36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2F3A1D"/>
    <w:pPr>
      <w:spacing w:line="36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2F3A1D"/>
    <w:pPr>
      <w:spacing w:line="36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2F3A1D"/>
    <w:pPr>
      <w:spacing w:line="36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2F3A1D"/>
    <w:pPr>
      <w:spacing w:line="36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2F3A1D"/>
    <w:pPr>
      <w:spacing w:line="36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2F3A1D"/>
    <w:pPr>
      <w:spacing w:line="36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2F3A1D"/>
    <w:pPr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2F3A1D"/>
    <w:pPr>
      <w:spacing w:line="36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2F3A1D"/>
    <w:pPr>
      <w:spacing w:line="36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2F3A1D"/>
    <w:pPr>
      <w:spacing w:line="36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A688D"/>
    <w:pPr>
      <w:jc w:val="center"/>
    </w:pPr>
    <w:rPr>
      <w:sz w:val="24"/>
      <w:szCs w:val="24"/>
    </w:rPr>
    <w:tblPr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jc w:val="center"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="Arial" w:hAnsi="Arial"/>
        <w:b/>
        <w:bCs/>
        <w:color w:val="auto"/>
        <w:sz w:val="24"/>
        <w:szCs w:val="24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E6E6E6"/>
      </w:tcPr>
    </w:tblStylePr>
  </w:style>
  <w:style w:type="table" w:styleId="TabelleRaster1">
    <w:name w:val="Table Grid 1"/>
    <w:basedOn w:val="NormaleTabelle"/>
    <w:semiHidden/>
    <w:rsid w:val="002F3A1D"/>
    <w:pPr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2F3A1D"/>
    <w:pPr>
      <w:spacing w:line="36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2F3A1D"/>
    <w:pPr>
      <w:spacing w:line="36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2F3A1D"/>
    <w:pPr>
      <w:spacing w:line="36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2F3A1D"/>
    <w:pPr>
      <w:spacing w:line="36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2F3A1D"/>
    <w:pPr>
      <w:spacing w:line="36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2F3A1D"/>
    <w:pPr>
      <w:spacing w:line="36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2F3A1D"/>
    <w:pPr>
      <w:spacing w:line="36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2F3A1D"/>
    <w:pPr>
      <w:spacing w:line="36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2F3A1D"/>
    <w:pPr>
      <w:spacing w:line="36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2F3A1D"/>
    <w:pPr>
      <w:spacing w:line="36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2F3A1D"/>
    <w:pPr>
      <w:spacing w:line="36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2F3A1D"/>
    <w:pPr>
      <w:spacing w:line="36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2F3A1D"/>
    <w:pPr>
      <w:spacing w:line="36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2F3A1D"/>
    <w:pPr>
      <w:spacing w:line="36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2F3A1D"/>
    <w:pPr>
      <w:spacing w:line="36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2F3A1D"/>
    <w:pPr>
      <w:spacing w:line="36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gitternetz">
    <w:name w:val="Tabellengitternetz"/>
    <w:basedOn w:val="NormaleTabelle"/>
    <w:semiHidden/>
    <w:rsid w:val="002F3A1D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-Thema">
    <w:name w:val="Tabellen-Thema"/>
    <w:basedOn w:val="NormaleTabelle"/>
    <w:semiHidden/>
    <w:rsid w:val="002F3A1D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rsid w:val="002F3A1D"/>
  </w:style>
  <w:style w:type="paragraph" w:styleId="Textkrper2">
    <w:name w:val="Body Text 2"/>
    <w:basedOn w:val="Standard"/>
    <w:semiHidden/>
    <w:rsid w:val="002F3A1D"/>
    <w:pPr>
      <w:spacing w:line="480" w:lineRule="auto"/>
    </w:pPr>
  </w:style>
  <w:style w:type="paragraph" w:styleId="Textkrper3">
    <w:name w:val="Body Text 3"/>
    <w:basedOn w:val="Standard"/>
    <w:semiHidden/>
    <w:rsid w:val="002F3A1D"/>
    <w:rPr>
      <w:sz w:val="16"/>
      <w:szCs w:val="16"/>
    </w:rPr>
  </w:style>
  <w:style w:type="paragraph" w:styleId="Textkrper-Einzug2">
    <w:name w:val="Body Text Indent 2"/>
    <w:basedOn w:val="Standard"/>
    <w:semiHidden/>
    <w:rsid w:val="002F3A1D"/>
    <w:pPr>
      <w:spacing w:line="480" w:lineRule="auto"/>
      <w:ind w:left="283"/>
    </w:pPr>
  </w:style>
  <w:style w:type="paragraph" w:styleId="Textkrper-Einzug3">
    <w:name w:val="Body Text Indent 3"/>
    <w:basedOn w:val="Standard"/>
    <w:semiHidden/>
    <w:rsid w:val="002F3A1D"/>
    <w:pPr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2F3A1D"/>
    <w:pPr>
      <w:ind w:firstLine="210"/>
    </w:pPr>
  </w:style>
  <w:style w:type="paragraph" w:styleId="Textkrper-Zeileneinzug">
    <w:name w:val="Body Text Indent"/>
    <w:basedOn w:val="Standard"/>
    <w:semiHidden/>
    <w:rsid w:val="002F3A1D"/>
    <w:pPr>
      <w:ind w:left="283"/>
    </w:pPr>
  </w:style>
  <w:style w:type="paragraph" w:styleId="Textkrper-Erstzeileneinzug2">
    <w:name w:val="Body Text First Indent 2"/>
    <w:basedOn w:val="Textkrper-Zeileneinzug"/>
    <w:semiHidden/>
    <w:rsid w:val="002F3A1D"/>
    <w:pPr>
      <w:ind w:firstLine="210"/>
    </w:pPr>
  </w:style>
  <w:style w:type="paragraph" w:styleId="Verzeichnis8">
    <w:name w:val="toc 8"/>
    <w:basedOn w:val="Standard"/>
    <w:next w:val="Standard"/>
    <w:autoRedefine/>
    <w:semiHidden/>
    <w:rsid w:val="00422AFA"/>
    <w:pPr>
      <w:spacing w:before="0" w:after="0"/>
      <w:ind w:left="1680"/>
      <w:jc w:val="left"/>
    </w:pPr>
    <w:rPr>
      <w:sz w:val="18"/>
      <w:szCs w:val="18"/>
    </w:rPr>
  </w:style>
  <w:style w:type="paragraph" w:styleId="Umschlagabsenderadresse">
    <w:name w:val="envelope return"/>
    <w:basedOn w:val="Standard"/>
    <w:semiHidden/>
    <w:rsid w:val="002F3A1D"/>
    <w:rPr>
      <w:rFonts w:cs="Arial"/>
      <w:sz w:val="20"/>
      <w:szCs w:val="20"/>
    </w:rPr>
  </w:style>
  <w:style w:type="paragraph" w:styleId="Umschlagadresse">
    <w:name w:val="envelope address"/>
    <w:basedOn w:val="Standard"/>
    <w:semiHidden/>
    <w:rsid w:val="002F3A1D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customStyle="1" w:styleId="AbkrzungFormelzeichen">
    <w:name w:val="Abkürzung Formelzeichen"/>
    <w:basedOn w:val="Standard"/>
    <w:next w:val="Standard"/>
    <w:rsid w:val="008D47ED"/>
    <w:pPr>
      <w:spacing w:before="60" w:after="60" w:line="264" w:lineRule="auto"/>
      <w:jc w:val="left"/>
    </w:pPr>
    <w:rPr>
      <w:noProof/>
    </w:rPr>
  </w:style>
  <w:style w:type="paragraph" w:styleId="Untertitel">
    <w:name w:val="Subtitle"/>
    <w:basedOn w:val="Standard"/>
    <w:qFormat/>
    <w:rsid w:val="002F3A1D"/>
    <w:pPr>
      <w:spacing w:after="60"/>
      <w:jc w:val="center"/>
      <w:outlineLvl w:val="1"/>
    </w:pPr>
    <w:rPr>
      <w:rFonts w:cs="Arial"/>
    </w:rPr>
  </w:style>
  <w:style w:type="character" w:styleId="Zeilennummer">
    <w:name w:val="line number"/>
    <w:basedOn w:val="Absatz-Standardschriftart"/>
    <w:semiHidden/>
    <w:rsid w:val="002F3A1D"/>
  </w:style>
  <w:style w:type="paragraph" w:customStyle="1" w:styleId="Teilabschnitt">
    <w:name w:val="Teilabschnitt"/>
    <w:basedOn w:val="Standard"/>
    <w:next w:val="Standard"/>
    <w:rsid w:val="00EE57D0"/>
    <w:pPr>
      <w:numPr>
        <w:numId w:val="14"/>
      </w:numPr>
      <w:spacing w:before="240"/>
      <w:ind w:left="431" w:hanging="431"/>
      <w:jc w:val="left"/>
      <w:outlineLvl w:val="0"/>
    </w:pPr>
    <w:rPr>
      <w:rFonts w:ascii="Arial" w:hAnsi="Arial"/>
      <w:b/>
      <w:sz w:val="32"/>
      <w:szCs w:val="32"/>
    </w:rPr>
  </w:style>
  <w:style w:type="paragraph" w:styleId="Beschriftung">
    <w:name w:val="caption"/>
    <w:basedOn w:val="Standard"/>
    <w:next w:val="Standard"/>
    <w:qFormat/>
    <w:rsid w:val="00DF41E5"/>
    <w:pPr>
      <w:spacing w:after="360" w:line="240" w:lineRule="auto"/>
      <w:jc w:val="center"/>
    </w:pPr>
    <w:rPr>
      <w:b/>
      <w:bCs/>
      <w:sz w:val="20"/>
      <w:szCs w:val="20"/>
    </w:rPr>
  </w:style>
  <w:style w:type="paragraph" w:styleId="Dokumentstruktur">
    <w:name w:val="Document Map"/>
    <w:basedOn w:val="Standard"/>
    <w:semiHidden/>
    <w:rsid w:val="00245011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45011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74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Index2">
    <w:name w:val="index 2"/>
    <w:basedOn w:val="Standard"/>
    <w:next w:val="Standard"/>
    <w:autoRedefine/>
    <w:semiHidden/>
    <w:rsid w:val="00245011"/>
    <w:pPr>
      <w:ind w:left="480" w:hanging="240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74EF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uiPriority w:val="39"/>
    <w:rsid w:val="005A6410"/>
    <w:pPr>
      <w:spacing w:before="60" w:after="60" w:line="240" w:lineRule="auto"/>
      <w:jc w:val="left"/>
    </w:pPr>
    <w:rPr>
      <w:b/>
      <w:bCs/>
      <w:smallCaps/>
      <w:szCs w:val="20"/>
    </w:rPr>
  </w:style>
  <w:style w:type="paragraph" w:customStyle="1" w:styleId="Hervorhebenfett">
    <w:name w:val="Hervorheben fett"/>
    <w:basedOn w:val="Textkrper"/>
    <w:next w:val="Textkrper"/>
    <w:qFormat/>
    <w:rsid w:val="00681E7B"/>
    <w:rPr>
      <w:b/>
    </w:rPr>
  </w:style>
  <w:style w:type="paragraph" w:styleId="Verzeichnis4">
    <w:name w:val="toc 4"/>
    <w:basedOn w:val="Standard"/>
    <w:next w:val="Standard"/>
    <w:autoRedefine/>
    <w:semiHidden/>
    <w:rsid w:val="00245011"/>
    <w:pPr>
      <w:spacing w:before="0" w:after="0"/>
      <w:ind w:left="720"/>
      <w:jc w:val="left"/>
    </w:pPr>
    <w:rPr>
      <w:sz w:val="18"/>
      <w:szCs w:val="18"/>
    </w:rPr>
  </w:style>
  <w:style w:type="paragraph" w:customStyle="1" w:styleId="Oberberschrift">
    <w:name w:val="Oberüberschrift"/>
    <w:basedOn w:val="Standard"/>
    <w:next w:val="Standard"/>
    <w:rsid w:val="00EE57D0"/>
    <w:pPr>
      <w:numPr>
        <w:numId w:val="5"/>
      </w:numPr>
      <w:spacing w:before="240"/>
      <w:ind w:left="431" w:hanging="431"/>
      <w:jc w:val="left"/>
    </w:pPr>
    <w:rPr>
      <w:rFonts w:ascii="Arial" w:hAnsi="Arial"/>
      <w:b/>
      <w:sz w:val="32"/>
    </w:rPr>
  </w:style>
  <w:style w:type="paragraph" w:styleId="Verzeichnis5">
    <w:name w:val="toc 5"/>
    <w:basedOn w:val="Standard"/>
    <w:next w:val="Standard"/>
    <w:autoRedefine/>
    <w:semiHidden/>
    <w:rsid w:val="00CB0F88"/>
    <w:pPr>
      <w:spacing w:before="0" w:after="0"/>
      <w:ind w:left="960"/>
      <w:jc w:val="left"/>
    </w:pPr>
    <w:rPr>
      <w:sz w:val="18"/>
      <w:szCs w:val="18"/>
    </w:rPr>
  </w:style>
  <w:style w:type="character" w:styleId="Endnotenzeichen">
    <w:name w:val="endnote reference"/>
    <w:basedOn w:val="Absatz-Standardschriftart"/>
    <w:semiHidden/>
    <w:rsid w:val="0003500F"/>
    <w:rPr>
      <w:vertAlign w:val="superscript"/>
    </w:rPr>
  </w:style>
  <w:style w:type="table" w:customStyle="1" w:styleId="TabelleNormal">
    <w:name w:val="Tabelle Normal"/>
    <w:basedOn w:val="NormaleTabelle"/>
    <w:rsid w:val="00D953FA"/>
    <w:pPr>
      <w:spacing w:before="240" w:after="120"/>
      <w:jc w:val="center"/>
    </w:pPr>
    <w:rPr>
      <w:sz w:val="24"/>
      <w:szCs w:val="24"/>
    </w:rPr>
    <w:tblPr>
      <w:jc w:val="center"/>
    </w:tblPr>
    <w:trPr>
      <w:jc w:val="center"/>
    </w:trPr>
    <w:tblStylePr w:type="firstRow">
      <w:pPr>
        <w:wordWrap/>
        <w:spacing w:beforeLines="0" w:before="240" w:beforeAutospacing="0" w:afterLines="0" w:after="120" w:afterAutospacing="0" w:line="240" w:lineRule="auto"/>
        <w:contextualSpacing w:val="0"/>
      </w:pPr>
    </w:tblStylePr>
  </w:style>
  <w:style w:type="paragraph" w:customStyle="1" w:styleId="Code">
    <w:name w:val="Code"/>
    <w:basedOn w:val="Standard"/>
    <w:rsid w:val="00B1385D"/>
    <w:rPr>
      <w:rFonts w:ascii="Courier New" w:hAnsi="Courier New"/>
    </w:rPr>
  </w:style>
  <w:style w:type="table" w:customStyle="1" w:styleId="TabelleRahmen">
    <w:name w:val="Tabelle Rahmen"/>
    <w:basedOn w:val="NormaleTabelle"/>
    <w:rsid w:val="00D953FA"/>
    <w:pPr>
      <w:spacing w:before="240" w:after="120"/>
      <w:jc w:val="center"/>
    </w:pPr>
    <w:rPr>
      <w:sz w:val="24"/>
      <w:szCs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Anhang-1">
    <w:name w:val="Anhang-1"/>
    <w:basedOn w:val="Standard"/>
    <w:next w:val="Standard"/>
    <w:rsid w:val="00EE57D0"/>
    <w:pPr>
      <w:keepNext/>
      <w:numPr>
        <w:numId w:val="8"/>
      </w:numPr>
      <w:spacing w:before="240"/>
      <w:ind w:left="431" w:hanging="431"/>
      <w:jc w:val="left"/>
      <w:outlineLvl w:val="0"/>
    </w:pPr>
    <w:rPr>
      <w:rFonts w:ascii="Arial" w:hAnsi="Arial"/>
      <w:b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0473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473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473B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473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473B"/>
    <w:rPr>
      <w:b/>
      <w:bCs/>
    </w:rPr>
  </w:style>
  <w:style w:type="paragraph" w:styleId="Literaturverzeichnis">
    <w:name w:val="Bibliography"/>
    <w:basedOn w:val="Standard"/>
    <w:next w:val="Standard"/>
    <w:uiPriority w:val="37"/>
    <w:unhideWhenUsed/>
    <w:rsid w:val="00956459"/>
  </w:style>
  <w:style w:type="character" w:customStyle="1" w:styleId="berschrift1Zchn">
    <w:name w:val="Überschrift 1 Zchn"/>
    <w:basedOn w:val="Absatz-Standardschriftart"/>
    <w:link w:val="berschrift1"/>
    <w:rsid w:val="00DB3192"/>
    <w:rPr>
      <w:rFonts w:ascii="Helvetica" w:hAnsi="Helvetica" w:cs="Arial"/>
      <w:b/>
      <w:bCs/>
      <w:kern w:val="32"/>
      <w:sz w:val="40"/>
      <w:szCs w:val="32"/>
    </w:rPr>
  </w:style>
  <w:style w:type="paragraph" w:styleId="Listenabsatz">
    <w:name w:val="List Paragraph"/>
    <w:basedOn w:val="Standard"/>
    <w:uiPriority w:val="34"/>
    <w:qFormat/>
    <w:rsid w:val="00703DF2"/>
    <w:pPr>
      <w:ind w:left="720"/>
      <w:contextualSpacing/>
    </w:pPr>
  </w:style>
  <w:style w:type="character" w:styleId="Funotenzeichen">
    <w:name w:val="footnote reference"/>
    <w:basedOn w:val="Absatz-Standardschriftart"/>
    <w:uiPriority w:val="99"/>
    <w:semiHidden/>
    <w:unhideWhenUsed/>
    <w:rsid w:val="00D45253"/>
    <w:rPr>
      <w:vertAlign w:val="superscript"/>
    </w:rPr>
  </w:style>
  <w:style w:type="paragraph" w:styleId="berarbeitung">
    <w:name w:val="Revision"/>
    <w:hidden/>
    <w:uiPriority w:val="99"/>
    <w:semiHidden/>
    <w:rsid w:val="008F3E67"/>
    <w:rPr>
      <w:sz w:val="24"/>
      <w:szCs w:val="24"/>
    </w:rPr>
  </w:style>
  <w:style w:type="table" w:styleId="Tabellenraster">
    <w:name w:val="Table Grid"/>
    <w:basedOn w:val="NormaleTabelle"/>
    <w:uiPriority w:val="59"/>
    <w:rsid w:val="00CE2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F444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KopfzeileZchn">
    <w:name w:val="Kopfzeile Zchn"/>
    <w:basedOn w:val="Absatz-Standardschriftart"/>
    <w:link w:val="Kopfzeile"/>
    <w:uiPriority w:val="99"/>
    <w:rsid w:val="009228FC"/>
    <w:rPr>
      <w:rFonts w:ascii="Adobe Garamond Pro" w:hAnsi="Adobe Garamond Pro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9D6C9D"/>
    <w:rPr>
      <w:rFonts w:ascii="Adobe Garamond Pro" w:hAnsi="Adobe Garamond Pro"/>
      <w:szCs w:val="24"/>
    </w:rPr>
  </w:style>
  <w:style w:type="table" w:styleId="EinfacheTabelle4">
    <w:name w:val="Plain Table 4"/>
    <w:basedOn w:val="NormaleTabelle"/>
    <w:uiPriority w:val="44"/>
    <w:rsid w:val="00235E2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header" Target="header9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1/relationships/commentsExtended" Target="commentsExtended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eader" Target="header4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28" Type="http://schemas.openxmlformats.org/officeDocument/2006/relationships/header" Target="header10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Lehre\PM\Dauerordner_Projektmanagement_EuI-Dokumente\%5b84%5d_Projektbericht_Template_v07_ohne_&#9472;nderungsverfolgung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A8C48C96046B4CA72C287B8916FBF1" ma:contentTypeVersion="1" ma:contentTypeDescription="Ein neues Dokument erstellen." ma:contentTypeScope="" ma:versionID="9f0d33510345f69925c90302e07d6975">
  <xsd:schema xmlns:xsd="http://www.w3.org/2001/XMLSchema" xmlns:xs="http://www.w3.org/2001/XMLSchema" xmlns:p="http://schemas.microsoft.com/office/2006/metadata/properties" xmlns:ns2="0440de24-dbb9-435d-a540-4bf3a1aeb555" targetNamespace="http://schemas.microsoft.com/office/2006/metadata/properties" ma:root="true" ma:fieldsID="152f8281bb1cd8e915b6680e0eaf0423" ns2:_="">
    <xsd:import namespace="0440de24-dbb9-435d-a540-4bf3a1aeb555"/>
    <xsd:element name="properties">
      <xsd:complexType>
        <xsd:sequence>
          <xsd:element name="documentManagement">
            <xsd:complexType>
              <xsd:all>
                <xsd:element ref="ns2:Beschreibu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0de24-dbb9-435d-a540-4bf3a1aeb555" elementFormDefault="qualified">
    <xsd:import namespace="http://schemas.microsoft.com/office/2006/documentManagement/types"/>
    <xsd:import namespace="http://schemas.microsoft.com/office/infopath/2007/PartnerControls"/>
    <xsd:element name="Beschreibung" ma:index="8" nillable="true" ma:displayName="Beschreibung" ma:internalName="Beschreibung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eschreibung xmlns="0440de24-dbb9-435d-a540-4bf3a1aeb55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Sei14</b:Tag>
    <b:SourceType>Book</b:SourceType>
    <b:Guid>{F42E32ED-6E94-4DCC-8271-4F30715D6E8E}</b:Guid>
    <b:Author>
      <b:Author>
        <b:NameList>
          <b:Person>
            <b:Last>Seifert</b:Last>
            <b:First>Carsten</b:First>
          </b:Person>
        </b:NameList>
      </b:Author>
    </b:Author>
    <b:Title>Spiele entwickeln mit Unity: 3D-Games mit Unity und C# für Desktop, Web &amp; Mobile</b:Title>
    <b:Year>2014</b:Year>
    <b:City>München</b:City>
    <b:Publisher>Hanser</b:Publisher>
    <b:RefOrder>1</b:RefOrder>
  </b:Source>
</b:Sources>
</file>

<file path=customXml/itemProps1.xml><?xml version="1.0" encoding="utf-8"?>
<ds:datastoreItem xmlns:ds="http://schemas.openxmlformats.org/officeDocument/2006/customXml" ds:itemID="{FAE3CBC5-4393-4D80-B169-438F13CA27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7A8F3A-142A-41AE-88C7-0D142256C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0de24-dbb9-435d-a540-4bf3a1aeb5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B08A86-36A6-4993-96A2-3C72BF281AD2}">
  <ds:schemaRefs>
    <ds:schemaRef ds:uri="http://schemas.microsoft.com/office/2006/metadata/properties"/>
    <ds:schemaRef ds:uri="http://schemas.microsoft.com/office/infopath/2007/PartnerControls"/>
    <ds:schemaRef ds:uri="0440de24-dbb9-435d-a540-4bf3a1aeb555"/>
  </ds:schemaRefs>
</ds:datastoreItem>
</file>

<file path=customXml/itemProps4.xml><?xml version="1.0" encoding="utf-8"?>
<ds:datastoreItem xmlns:ds="http://schemas.openxmlformats.org/officeDocument/2006/customXml" ds:itemID="{CE0CE194-1BAF-49EC-828C-549E0AB8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[84]_Projektbericht_Template_v07_ohne_─nderungsverfolgung.dot</Template>
  <TotalTime>0</TotalTime>
  <Pages>20</Pages>
  <Words>1127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8215</CharactersWithSpaces>
  <SharedDoc>false</SharedDoc>
  <HLinks>
    <vt:vector size="300" baseType="variant">
      <vt:variant>
        <vt:i4>1114165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_Toc225077536</vt:lpwstr>
      </vt:variant>
      <vt:variant>
        <vt:i4>1114165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_Toc225077535</vt:lpwstr>
      </vt:variant>
      <vt:variant>
        <vt:i4>1114165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_Toc225077534</vt:lpwstr>
      </vt:variant>
      <vt:variant>
        <vt:i4>1114165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_Toc225077533</vt:lpwstr>
      </vt:variant>
      <vt:variant>
        <vt:i4>1114164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_Toc272959113</vt:lpwstr>
      </vt:variant>
      <vt:variant>
        <vt:i4>1114164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_Toc272959112</vt:lpwstr>
      </vt:variant>
      <vt:variant>
        <vt:i4>1114164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_Toc272959111</vt:lpwstr>
      </vt:variant>
      <vt:variant>
        <vt:i4>1114164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_Toc272959110</vt:lpwstr>
      </vt:variant>
      <vt:variant>
        <vt:i4>1048628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_Toc272959109</vt:lpwstr>
      </vt:variant>
      <vt:variant>
        <vt:i4>1048628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_Toc272959108</vt:lpwstr>
      </vt:variant>
      <vt:variant>
        <vt:i4>1048628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_Toc272959107</vt:lpwstr>
      </vt:variant>
      <vt:variant>
        <vt:i4>1048628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_Toc272959106</vt:lpwstr>
      </vt:variant>
      <vt:variant>
        <vt:i4>1048628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_Toc272959105</vt:lpwstr>
      </vt:variant>
      <vt:variant>
        <vt:i4>1048628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_Toc272959104</vt:lpwstr>
      </vt:variant>
      <vt:variant>
        <vt:i4>1048628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_Toc272959103</vt:lpwstr>
      </vt:variant>
      <vt:variant>
        <vt:i4>1048628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_Toc272959102</vt:lpwstr>
      </vt:variant>
      <vt:variant>
        <vt:i4>1048628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_Toc272959101</vt:lpwstr>
      </vt:variant>
      <vt:variant>
        <vt:i4>1048628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_Toc272959100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_Toc272959099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_Toc272959098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_Toc272959097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_Toc272959096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_Toc272959095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_Toc272959094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_Toc272959093</vt:lpwstr>
      </vt:variant>
      <vt:variant>
        <vt:i4>1638453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_Toc272959092</vt:lpwstr>
      </vt:variant>
      <vt:variant>
        <vt:i4>1638453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_Toc272959091</vt:lpwstr>
      </vt:variant>
      <vt:variant>
        <vt:i4>1638453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_Toc272959090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_Toc272959089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_Toc272959088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_Toc272959087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_Toc272959086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_Toc272959085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_Toc272959084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_Toc272959083</vt:lpwstr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_Toc272959082</vt:lpwstr>
      </vt:variant>
      <vt:variant>
        <vt:i4>1572917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_Toc272959081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_Toc272959080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_Toc272959079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_Toc272959078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_Toc272959077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_Toc272959076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_Toc272959075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_Toc272959074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_Toc272959073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_Toc272959072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_Toc272959071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_Toc272959070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_Toc272959069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_Toc272959068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2009-03-17T12:57:00Z</cp:lastPrinted>
  <dcterms:created xsi:type="dcterms:W3CDTF">2014-11-07T09:43:00Z</dcterms:created>
  <dcterms:modified xsi:type="dcterms:W3CDTF">2014-11-18T10:51:00Z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0x0101000FA8C48C96046B4CA72C287B8916FBF1</vt:lpwstr>
  </property>
</Properties>
</file>