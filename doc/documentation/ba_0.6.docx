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4703" w14:textId="77777777" w:rsidR="0073618E" w:rsidRPr="00BD7578" w:rsidRDefault="00787CCA" w:rsidP="0073618E">
      <w:pPr>
        <w:jc w:val="center"/>
      </w:pPr>
      <w:r w:rsidRPr="00BD7578">
        <w:rPr>
          <w:noProof/>
        </w:rPr>
        <w:drawing>
          <wp:inline distT="0" distB="0" distL="0" distR="0" wp14:anchorId="68D17D39" wp14:editId="47BDEAC5">
            <wp:extent cx="1212215" cy="765810"/>
            <wp:effectExtent l="0" t="0" r="698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215" cy="765810"/>
                    </a:xfrm>
                    <a:prstGeom prst="rect">
                      <a:avLst/>
                    </a:prstGeom>
                    <a:noFill/>
                    <a:ln>
                      <a:noFill/>
                    </a:ln>
                  </pic:spPr>
                </pic:pic>
              </a:graphicData>
            </a:graphic>
          </wp:inline>
        </w:drawing>
      </w:r>
    </w:p>
    <w:p w14:paraId="424426C4" w14:textId="77777777" w:rsidR="0073618E" w:rsidRPr="00D6138B" w:rsidRDefault="003B74EF" w:rsidP="0073618E">
      <w:pPr>
        <w:spacing w:line="240" w:lineRule="auto"/>
        <w:jc w:val="center"/>
        <w:rPr>
          <w:rFonts w:ascii="Helvetica" w:hAnsi="Helvetica" w:cs="Arial"/>
          <w:b/>
          <w:sz w:val="32"/>
          <w:szCs w:val="32"/>
          <w:lang w:val="en-US"/>
        </w:rPr>
      </w:pPr>
      <w:r w:rsidRPr="00D6138B">
        <w:rPr>
          <w:rFonts w:ascii="Helvetica" w:hAnsi="Helvetica" w:cs="Arial"/>
          <w:b/>
          <w:sz w:val="32"/>
          <w:szCs w:val="32"/>
          <w:lang w:val="en-US"/>
        </w:rPr>
        <w:t>H</w:t>
      </w:r>
      <w:r w:rsidR="0073618E" w:rsidRPr="00D6138B">
        <w:rPr>
          <w:rFonts w:ascii="Helvetica" w:hAnsi="Helvetica" w:cs="Arial"/>
          <w:b/>
          <w:sz w:val="32"/>
          <w:szCs w:val="32"/>
          <w:lang w:val="en-US"/>
        </w:rPr>
        <w:t>ochschule Osnabrück</w:t>
      </w:r>
    </w:p>
    <w:p w14:paraId="4B8FFD87" w14:textId="77777777" w:rsidR="0073618E" w:rsidRPr="00D6138B" w:rsidRDefault="0073618E" w:rsidP="0073618E">
      <w:pPr>
        <w:spacing w:line="240" w:lineRule="auto"/>
        <w:jc w:val="center"/>
        <w:rPr>
          <w:rFonts w:ascii="Helvetica" w:hAnsi="Helvetica" w:cs="Arial"/>
          <w:lang w:val="en-US"/>
        </w:rPr>
      </w:pPr>
      <w:r w:rsidRPr="00D6138B">
        <w:rPr>
          <w:rFonts w:ascii="Helvetica" w:hAnsi="Helvetica" w:cs="Arial"/>
          <w:lang w:val="en-US"/>
        </w:rPr>
        <w:t>University of Applied Sciences</w:t>
      </w:r>
    </w:p>
    <w:p w14:paraId="6DFDF317" w14:textId="77777777" w:rsidR="0073618E" w:rsidRPr="008D3867" w:rsidRDefault="0073618E" w:rsidP="0073618E">
      <w:pPr>
        <w:rPr>
          <w:b/>
          <w:lang w:val="en-US"/>
        </w:rPr>
      </w:pPr>
    </w:p>
    <w:p w14:paraId="4263AB66" w14:textId="77777777" w:rsidR="0073618E" w:rsidRPr="008D3867" w:rsidRDefault="0073618E" w:rsidP="0073618E">
      <w:pPr>
        <w:rPr>
          <w:lang w:val="en-US"/>
        </w:rPr>
      </w:pPr>
    </w:p>
    <w:p w14:paraId="04B32D38"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Fakultät</w:t>
      </w:r>
    </w:p>
    <w:p w14:paraId="68DA638E"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Ingenieurwissenschaften und Informatik</w:t>
      </w:r>
    </w:p>
    <w:p w14:paraId="1D2A30DB" w14:textId="77777777" w:rsidR="0073618E" w:rsidRPr="00BD7578" w:rsidRDefault="0073618E" w:rsidP="0073618E"/>
    <w:p w14:paraId="17E80BD1" w14:textId="592EA333" w:rsidR="0073618E" w:rsidRPr="00F4765C" w:rsidRDefault="00751321" w:rsidP="00F4765C">
      <w:pPr>
        <w:jc w:val="center"/>
        <w:rPr>
          <w:b/>
          <w:smallCaps/>
          <w:sz w:val="64"/>
          <w:szCs w:val="64"/>
          <w14:shadow w14:blurRad="50800" w14:dist="38100" w14:dir="2700000" w14:sx="100000" w14:sy="100000" w14:kx="0" w14:ky="0" w14:algn="tl">
            <w14:srgbClr w14:val="000000">
              <w14:alpha w14:val="60000"/>
            </w14:srgbClr>
          </w14:shadow>
        </w:rPr>
      </w:pPr>
      <w:r>
        <w:rPr>
          <w:b/>
          <w:smallCaps/>
          <w:sz w:val="64"/>
          <w:szCs w:val="64"/>
          <w14:shadow w14:blurRad="50800" w14:dist="38100" w14:dir="2700000" w14:sx="100000" w14:sy="100000" w14:kx="0" w14:ky="0" w14:algn="tl">
            <w14:srgbClr w14:val="000000">
              <w14:alpha w14:val="60000"/>
            </w14:srgbClr>
          </w14:shadow>
        </w:rPr>
        <w:t>Bachelorarbeit</w:t>
      </w:r>
    </w:p>
    <w:p w14:paraId="3F9B7CB0" w14:textId="779DC923" w:rsidR="001D1B01" w:rsidRDefault="00C55B52" w:rsidP="00F4765C">
      <w:pPr>
        <w:spacing w:line="276" w:lineRule="auto"/>
        <w:rPr>
          <w:b/>
          <w:sz w:val="56"/>
          <w:szCs w:val="56"/>
        </w:rPr>
      </w:pPr>
      <w:r w:rsidRPr="00F4765C">
        <w:rPr>
          <w:b/>
          <w:sz w:val="56"/>
          <w:szCs w:val="56"/>
        </w:rPr>
        <w:t>Evaluation eines Controllers für die Fortbewegung in einer Virtual Reality anhand einer prototypischen</w:t>
      </w:r>
      <w:r w:rsidR="00F4765C" w:rsidRPr="00F4765C">
        <w:rPr>
          <w:b/>
          <w:sz w:val="56"/>
          <w:szCs w:val="56"/>
        </w:rPr>
        <w:t xml:space="preserve"> </w:t>
      </w:r>
      <w:r w:rsidR="006C0C82" w:rsidRPr="00F4765C">
        <w:rPr>
          <w:b/>
          <w:sz w:val="56"/>
          <w:szCs w:val="56"/>
        </w:rPr>
        <w:t>Anwendung für mobile Endgeräte</w:t>
      </w:r>
    </w:p>
    <w:p w14:paraId="6D37BFDB" w14:textId="77777777" w:rsidR="00F4765C" w:rsidRPr="00F4765C" w:rsidRDefault="00F4765C" w:rsidP="00F4765C">
      <w:pPr>
        <w:spacing w:line="276" w:lineRule="auto"/>
        <w:rPr>
          <w:b/>
          <w:sz w:val="28"/>
        </w:rPr>
      </w:pPr>
    </w:p>
    <w:tbl>
      <w:tblPr>
        <w:tblW w:w="0" w:type="auto"/>
        <w:tblInd w:w="1728" w:type="dxa"/>
        <w:tblLook w:val="01E0" w:firstRow="1" w:lastRow="1" w:firstColumn="1" w:lastColumn="1" w:noHBand="0" w:noVBand="0"/>
      </w:tblPr>
      <w:tblGrid>
        <w:gridCol w:w="2790"/>
        <w:gridCol w:w="3008"/>
      </w:tblGrid>
      <w:tr w:rsidR="0073618E" w:rsidRPr="00B05E4D" w14:paraId="0404DDA7" w14:textId="77777777">
        <w:tc>
          <w:tcPr>
            <w:tcW w:w="2790" w:type="dxa"/>
          </w:tcPr>
          <w:p w14:paraId="4C7B3CD9" w14:textId="77777777" w:rsidR="0073618E" w:rsidRPr="00BD7578" w:rsidRDefault="0073618E" w:rsidP="00124E4E">
            <w:pPr>
              <w:rPr>
                <w:b/>
              </w:rPr>
            </w:pPr>
            <w:r w:rsidRPr="00BD7578">
              <w:rPr>
                <w:b/>
              </w:rPr>
              <w:t>Autor:</w:t>
            </w:r>
          </w:p>
        </w:tc>
        <w:tc>
          <w:tcPr>
            <w:tcW w:w="3008" w:type="dxa"/>
          </w:tcPr>
          <w:p w14:paraId="2EDA3B4E" w14:textId="77777777" w:rsidR="0073618E" w:rsidRPr="008D3867" w:rsidRDefault="005F7EA1" w:rsidP="00124E4E">
            <w:pPr>
              <w:rPr>
                <w:lang w:val="en-US"/>
              </w:rPr>
            </w:pPr>
            <w:r w:rsidRPr="008D3867">
              <w:rPr>
                <w:lang w:val="en-US"/>
              </w:rPr>
              <w:t>Tobias Busch</w:t>
            </w:r>
          </w:p>
          <w:p w14:paraId="0521FD73" w14:textId="77777777" w:rsidR="0073618E" w:rsidRPr="008D3867" w:rsidRDefault="005F7EA1" w:rsidP="00124E4E">
            <w:pPr>
              <w:rPr>
                <w:lang w:val="en-US"/>
              </w:rPr>
            </w:pPr>
            <w:r w:rsidRPr="008D3867">
              <w:rPr>
                <w:lang w:val="en-US"/>
              </w:rPr>
              <w:t>tobiasbusch@live.de</w:t>
            </w:r>
          </w:p>
        </w:tc>
      </w:tr>
      <w:tr w:rsidR="0073618E" w:rsidRPr="00B05E4D" w14:paraId="6A41CB77" w14:textId="77777777">
        <w:tc>
          <w:tcPr>
            <w:tcW w:w="2790" w:type="dxa"/>
          </w:tcPr>
          <w:p w14:paraId="49B7FDF9" w14:textId="77777777" w:rsidR="0073618E" w:rsidRPr="00BD7578" w:rsidRDefault="0073618E" w:rsidP="00124E4E">
            <w:pPr>
              <w:rPr>
                <w:b/>
              </w:rPr>
            </w:pPr>
            <w:r w:rsidRPr="00BD7578">
              <w:rPr>
                <w:b/>
              </w:rPr>
              <w:t>Fach-Professor:</w:t>
            </w:r>
          </w:p>
        </w:tc>
        <w:tc>
          <w:tcPr>
            <w:tcW w:w="3008" w:type="dxa"/>
          </w:tcPr>
          <w:p w14:paraId="32971D0A" w14:textId="77777777" w:rsidR="0073618E" w:rsidRPr="008D3867" w:rsidRDefault="005F7EA1" w:rsidP="005F7EA1">
            <w:pPr>
              <w:rPr>
                <w:lang w:val="en-US"/>
              </w:rPr>
            </w:pPr>
            <w:r w:rsidRPr="008D3867">
              <w:rPr>
                <w:lang w:val="en-US"/>
              </w:rPr>
              <w:t>Prof. Dr. Frank M. Thiesing</w:t>
            </w:r>
          </w:p>
        </w:tc>
      </w:tr>
      <w:tr w:rsidR="000F3D56" w:rsidRPr="00B05E4D" w14:paraId="3359B165" w14:textId="77777777">
        <w:tc>
          <w:tcPr>
            <w:tcW w:w="2790" w:type="dxa"/>
          </w:tcPr>
          <w:p w14:paraId="6A7ED9D0" w14:textId="4CE4078E" w:rsidR="000F3D56" w:rsidRPr="00BD7578" w:rsidRDefault="000F3D56" w:rsidP="00124E4E">
            <w:pPr>
              <w:rPr>
                <w:b/>
              </w:rPr>
            </w:pPr>
            <w:r>
              <w:rPr>
                <w:b/>
              </w:rPr>
              <w:t>Zweitprüfer</w:t>
            </w:r>
            <w:r w:rsidR="00B5623F">
              <w:rPr>
                <w:b/>
              </w:rPr>
              <w:t>:</w:t>
            </w:r>
          </w:p>
        </w:tc>
        <w:tc>
          <w:tcPr>
            <w:tcW w:w="3008" w:type="dxa"/>
          </w:tcPr>
          <w:p w14:paraId="1F770078" w14:textId="30741E9E" w:rsidR="000F3D56" w:rsidRPr="008D3867" w:rsidRDefault="000F3D56" w:rsidP="005F7EA1">
            <w:pPr>
              <w:rPr>
                <w:lang w:val="en-US"/>
              </w:rPr>
            </w:pPr>
            <w:r>
              <w:rPr>
                <w:lang w:val="en-US"/>
              </w:rPr>
              <w:t>Andree Josef</w:t>
            </w:r>
          </w:p>
        </w:tc>
      </w:tr>
      <w:tr w:rsidR="0073618E" w:rsidRPr="00BD7578" w14:paraId="041E10F2" w14:textId="77777777">
        <w:tc>
          <w:tcPr>
            <w:tcW w:w="2790" w:type="dxa"/>
          </w:tcPr>
          <w:p w14:paraId="53005C04" w14:textId="77777777" w:rsidR="0073618E" w:rsidRPr="00BD7578" w:rsidRDefault="0073618E" w:rsidP="00124E4E">
            <w:pPr>
              <w:rPr>
                <w:b/>
              </w:rPr>
            </w:pPr>
            <w:r w:rsidRPr="00BD7578">
              <w:rPr>
                <w:b/>
              </w:rPr>
              <w:t>Abgabedatum:</w:t>
            </w:r>
          </w:p>
        </w:tc>
        <w:tc>
          <w:tcPr>
            <w:tcW w:w="3008" w:type="dxa"/>
          </w:tcPr>
          <w:p w14:paraId="4FD6F266" w14:textId="359C70C5" w:rsidR="0073618E" w:rsidRPr="00BD7578" w:rsidRDefault="000F3D56" w:rsidP="00124E4E">
            <w:r>
              <w:t>09.02</w:t>
            </w:r>
            <w:r w:rsidR="00A43EF5" w:rsidRPr="00BD7578">
              <w:t>.201</w:t>
            </w:r>
            <w:r>
              <w:t>5</w:t>
            </w:r>
          </w:p>
        </w:tc>
      </w:tr>
    </w:tbl>
    <w:p w14:paraId="107CB7E2" w14:textId="77777777" w:rsidR="0073618E" w:rsidRPr="00BD7578" w:rsidRDefault="0073618E" w:rsidP="0073618E">
      <w:pPr>
        <w:sectPr w:rsidR="0073618E" w:rsidRPr="00BD7578" w:rsidSect="00CF380C">
          <w:pgSz w:w="11906" w:h="16838" w:code="9"/>
          <w:pgMar w:top="1531" w:right="1418" w:bottom="1701" w:left="1701" w:header="510" w:footer="624" w:gutter="0"/>
          <w:cols w:space="708"/>
          <w:docGrid w:linePitch="360"/>
        </w:sectPr>
      </w:pPr>
    </w:p>
    <w:p w14:paraId="1F1537F5" w14:textId="0BB9B701" w:rsidR="00BF65D0" w:rsidRPr="00E53133" w:rsidRDefault="0073618E" w:rsidP="002360E8">
      <w:pPr>
        <w:pStyle w:val="Oberberschrift"/>
        <w:rPr>
          <w:rFonts w:ascii="Helvetica" w:hAnsi="Helvetica"/>
        </w:rPr>
      </w:pPr>
      <w:bookmarkStart w:id="0" w:name="_Toc224637398"/>
      <w:bookmarkStart w:id="1" w:name="_Toc224707529"/>
      <w:bookmarkStart w:id="2" w:name="_Toc224810286"/>
      <w:bookmarkStart w:id="3" w:name="_Toc225071771"/>
      <w:r w:rsidRPr="00E53133">
        <w:rPr>
          <w:rFonts w:ascii="Helvetica" w:hAnsi="Helvetica"/>
        </w:rPr>
        <w:lastRenderedPageBreak/>
        <w:t>Kurzfassung</w:t>
      </w:r>
      <w:bookmarkEnd w:id="0"/>
      <w:bookmarkEnd w:id="1"/>
      <w:bookmarkEnd w:id="2"/>
      <w:bookmarkEnd w:id="3"/>
    </w:p>
    <w:p w14:paraId="11C609CF" w14:textId="77777777" w:rsidR="00E31D76" w:rsidRPr="00E31D76" w:rsidRDefault="00E31D76" w:rsidP="00E31D76"/>
    <w:p w14:paraId="3F0E8DD0" w14:textId="6D6B6205" w:rsidR="0073618E" w:rsidRPr="00E53133" w:rsidRDefault="0073618E" w:rsidP="0073618E">
      <w:pPr>
        <w:rPr>
          <w:rFonts w:ascii="Helvetica" w:hAnsi="Helvetica" w:cs="Arial"/>
          <w:b/>
          <w:sz w:val="32"/>
          <w:szCs w:val="32"/>
          <w:lang w:val="en-US"/>
        </w:rPr>
      </w:pPr>
      <w:r w:rsidRPr="00E53133">
        <w:rPr>
          <w:rFonts w:ascii="Helvetica" w:hAnsi="Helvetica" w:cs="Arial"/>
          <w:b/>
          <w:sz w:val="32"/>
          <w:szCs w:val="32"/>
          <w:lang w:val="en-US"/>
        </w:rPr>
        <w:t>Abstract</w:t>
      </w:r>
    </w:p>
    <w:p w14:paraId="6A216210" w14:textId="77777777" w:rsidR="004B61D2" w:rsidRDefault="004B61D2" w:rsidP="004B61D2">
      <w:pPr>
        <w:jc w:val="left"/>
        <w:rPr>
          <w:lang w:val="en-US"/>
        </w:rPr>
      </w:pPr>
    </w:p>
    <w:p w14:paraId="4CB8F4E6" w14:textId="77777777" w:rsidR="004B61D2" w:rsidRDefault="004B61D2" w:rsidP="004B61D2">
      <w:pPr>
        <w:jc w:val="left"/>
        <w:rPr>
          <w:lang w:val="en-US"/>
        </w:rPr>
      </w:pPr>
    </w:p>
    <w:p w14:paraId="4323B0A8" w14:textId="77777777" w:rsidR="004642B9" w:rsidRPr="008D3867" w:rsidRDefault="004642B9" w:rsidP="0073618E">
      <w:pPr>
        <w:rPr>
          <w:lang w:val="en-US"/>
        </w:rPr>
        <w:sectPr w:rsidR="004642B9" w:rsidRPr="008D3867" w:rsidSect="00CF380C">
          <w:headerReference w:type="default" r:id="rId12"/>
          <w:footerReference w:type="default" r:id="rId13"/>
          <w:headerReference w:type="first" r:id="rId14"/>
          <w:footerReference w:type="first" r:id="rId15"/>
          <w:pgSz w:w="11906" w:h="16838" w:code="9"/>
          <w:pgMar w:top="1531" w:right="1418" w:bottom="1701" w:left="1701" w:header="510" w:footer="624" w:gutter="0"/>
          <w:pgNumType w:fmt="upperRoman" w:start="1"/>
          <w:cols w:space="708"/>
          <w:docGrid w:linePitch="360"/>
        </w:sectPr>
      </w:pPr>
    </w:p>
    <w:p w14:paraId="64F471FB" w14:textId="1BC77CAE" w:rsidR="006C6C20" w:rsidRDefault="0073618E" w:rsidP="006C6C20">
      <w:pPr>
        <w:pStyle w:val="Oberberschrift"/>
        <w:rPr>
          <w:rFonts w:ascii="Helvetica" w:hAnsi="Helvetica"/>
        </w:rPr>
      </w:pPr>
      <w:bookmarkStart w:id="4" w:name="_Toc224637399"/>
      <w:bookmarkStart w:id="5" w:name="_Toc224707530"/>
      <w:bookmarkStart w:id="6" w:name="_Toc224810287"/>
      <w:bookmarkStart w:id="7" w:name="_Toc225071772"/>
      <w:r w:rsidRPr="00E53133">
        <w:rPr>
          <w:rFonts w:ascii="Helvetica" w:hAnsi="Helvetica"/>
        </w:rPr>
        <w:lastRenderedPageBreak/>
        <w:t>Inhaltsverzeichnis</w:t>
      </w:r>
      <w:bookmarkEnd w:id="4"/>
      <w:bookmarkEnd w:id="5"/>
      <w:bookmarkEnd w:id="6"/>
      <w:bookmarkEnd w:id="7"/>
    </w:p>
    <w:p w14:paraId="797624AD" w14:textId="77777777" w:rsidR="00152269" w:rsidRPr="00152269" w:rsidRDefault="00152269" w:rsidP="00152269"/>
    <w:p w14:paraId="441EF199" w14:textId="77777777" w:rsidR="001A117B" w:rsidRDefault="004B5C4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r>
        <w:rPr>
          <w:b w:val="0"/>
          <w:bCs w:val="0"/>
        </w:rPr>
        <w:fldChar w:fldCharType="begin"/>
      </w:r>
      <w:r>
        <w:rPr>
          <w:b w:val="0"/>
          <w:bCs w:val="0"/>
        </w:rPr>
        <w:instrText xml:space="preserve"> TOC \o "1-4" \h \z \u </w:instrText>
      </w:r>
      <w:r>
        <w:rPr>
          <w:b w:val="0"/>
          <w:bCs w:val="0"/>
        </w:rPr>
        <w:fldChar w:fldCharType="separate"/>
      </w:r>
      <w:hyperlink w:anchor="_Toc408411120" w:history="1">
        <w:r w:rsidR="001A117B" w:rsidRPr="00734F9E">
          <w:rPr>
            <w:rStyle w:val="Hyperlink"/>
            <w:noProof/>
            <w:u w:color="FFFFFF" w:themeColor="background1"/>
          </w:rPr>
          <w:t>1</w:t>
        </w:r>
        <w:r w:rsidR="001A117B">
          <w:rPr>
            <w:rFonts w:asciiTheme="minorHAnsi" w:eastAsiaTheme="minorEastAsia" w:hAnsiTheme="minorHAnsi" w:cstheme="minorBidi"/>
            <w:b w:val="0"/>
            <w:bCs w:val="0"/>
            <w:caps w:val="0"/>
            <w:noProof/>
            <w:sz w:val="22"/>
            <w:szCs w:val="22"/>
          </w:rPr>
          <w:tab/>
        </w:r>
        <w:r w:rsidR="001A117B" w:rsidRPr="00734F9E">
          <w:rPr>
            <w:rStyle w:val="Hyperlink"/>
            <w:noProof/>
          </w:rPr>
          <w:t>Einleitung</w:t>
        </w:r>
        <w:r w:rsidR="001A117B">
          <w:rPr>
            <w:noProof/>
            <w:webHidden/>
          </w:rPr>
          <w:tab/>
        </w:r>
        <w:r w:rsidR="001A117B">
          <w:rPr>
            <w:noProof/>
            <w:webHidden/>
          </w:rPr>
          <w:fldChar w:fldCharType="begin"/>
        </w:r>
        <w:r w:rsidR="001A117B">
          <w:rPr>
            <w:noProof/>
            <w:webHidden/>
          </w:rPr>
          <w:instrText xml:space="preserve"> PAGEREF _Toc408411120 \h </w:instrText>
        </w:r>
        <w:r w:rsidR="001A117B">
          <w:rPr>
            <w:noProof/>
            <w:webHidden/>
          </w:rPr>
        </w:r>
        <w:r w:rsidR="001A117B">
          <w:rPr>
            <w:noProof/>
            <w:webHidden/>
          </w:rPr>
          <w:fldChar w:fldCharType="separate"/>
        </w:r>
        <w:r w:rsidR="001A117B">
          <w:rPr>
            <w:noProof/>
            <w:webHidden/>
          </w:rPr>
          <w:t>1</w:t>
        </w:r>
        <w:r w:rsidR="001A117B">
          <w:rPr>
            <w:noProof/>
            <w:webHidden/>
          </w:rPr>
          <w:fldChar w:fldCharType="end"/>
        </w:r>
      </w:hyperlink>
    </w:p>
    <w:p w14:paraId="72275877"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21" w:history="1">
        <w:r w:rsidRPr="00734F9E">
          <w:rPr>
            <w:rStyle w:val="Hyperlink"/>
            <w:noProof/>
          </w:rPr>
          <w:t>1.1</w:t>
        </w:r>
        <w:r>
          <w:rPr>
            <w:rFonts w:asciiTheme="minorHAnsi" w:eastAsiaTheme="minorEastAsia" w:hAnsiTheme="minorHAnsi" w:cstheme="minorBidi"/>
            <w:smallCaps w:val="0"/>
            <w:noProof/>
            <w:sz w:val="22"/>
            <w:szCs w:val="22"/>
          </w:rPr>
          <w:tab/>
        </w:r>
        <w:r w:rsidRPr="00734F9E">
          <w:rPr>
            <w:rStyle w:val="Hyperlink"/>
            <w:noProof/>
          </w:rPr>
          <w:t>Einführung in die Thematik</w:t>
        </w:r>
        <w:r>
          <w:rPr>
            <w:noProof/>
            <w:webHidden/>
          </w:rPr>
          <w:tab/>
        </w:r>
        <w:r>
          <w:rPr>
            <w:noProof/>
            <w:webHidden/>
          </w:rPr>
          <w:fldChar w:fldCharType="begin"/>
        </w:r>
        <w:r>
          <w:rPr>
            <w:noProof/>
            <w:webHidden/>
          </w:rPr>
          <w:instrText xml:space="preserve"> PAGEREF _Toc408411121 \h </w:instrText>
        </w:r>
        <w:r>
          <w:rPr>
            <w:noProof/>
            <w:webHidden/>
          </w:rPr>
        </w:r>
        <w:r>
          <w:rPr>
            <w:noProof/>
            <w:webHidden/>
          </w:rPr>
          <w:fldChar w:fldCharType="separate"/>
        </w:r>
        <w:r>
          <w:rPr>
            <w:noProof/>
            <w:webHidden/>
          </w:rPr>
          <w:t>1</w:t>
        </w:r>
        <w:r>
          <w:rPr>
            <w:noProof/>
            <w:webHidden/>
          </w:rPr>
          <w:fldChar w:fldCharType="end"/>
        </w:r>
      </w:hyperlink>
    </w:p>
    <w:p w14:paraId="6A79BDEC"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22" w:history="1">
        <w:r w:rsidRPr="00734F9E">
          <w:rPr>
            <w:rStyle w:val="Hyperlink"/>
            <w:noProof/>
          </w:rPr>
          <w:t>1.2</w:t>
        </w:r>
        <w:r>
          <w:rPr>
            <w:rFonts w:asciiTheme="minorHAnsi" w:eastAsiaTheme="minorEastAsia" w:hAnsiTheme="minorHAnsi" w:cstheme="minorBidi"/>
            <w:smallCaps w:val="0"/>
            <w:noProof/>
            <w:sz w:val="22"/>
            <w:szCs w:val="22"/>
          </w:rPr>
          <w:tab/>
        </w:r>
        <w:r w:rsidRPr="00734F9E">
          <w:rPr>
            <w:rStyle w:val="Hyperlink"/>
            <w:noProof/>
          </w:rPr>
          <w:t>Ziele der Arbeit</w:t>
        </w:r>
        <w:r>
          <w:rPr>
            <w:noProof/>
            <w:webHidden/>
          </w:rPr>
          <w:tab/>
        </w:r>
        <w:r>
          <w:rPr>
            <w:noProof/>
            <w:webHidden/>
          </w:rPr>
          <w:fldChar w:fldCharType="begin"/>
        </w:r>
        <w:r>
          <w:rPr>
            <w:noProof/>
            <w:webHidden/>
          </w:rPr>
          <w:instrText xml:space="preserve"> PAGEREF _Toc408411122 \h </w:instrText>
        </w:r>
        <w:r>
          <w:rPr>
            <w:noProof/>
            <w:webHidden/>
          </w:rPr>
        </w:r>
        <w:r>
          <w:rPr>
            <w:noProof/>
            <w:webHidden/>
          </w:rPr>
          <w:fldChar w:fldCharType="separate"/>
        </w:r>
        <w:r>
          <w:rPr>
            <w:noProof/>
            <w:webHidden/>
          </w:rPr>
          <w:t>2</w:t>
        </w:r>
        <w:r>
          <w:rPr>
            <w:noProof/>
            <w:webHidden/>
          </w:rPr>
          <w:fldChar w:fldCharType="end"/>
        </w:r>
      </w:hyperlink>
    </w:p>
    <w:p w14:paraId="5B77E7C4"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23" w:history="1">
        <w:r w:rsidRPr="00734F9E">
          <w:rPr>
            <w:rStyle w:val="Hyperlink"/>
            <w:noProof/>
          </w:rPr>
          <w:t>1.3</w:t>
        </w:r>
        <w:r>
          <w:rPr>
            <w:rFonts w:asciiTheme="minorHAnsi" w:eastAsiaTheme="minorEastAsia" w:hAnsiTheme="minorHAnsi" w:cstheme="minorBidi"/>
            <w:smallCaps w:val="0"/>
            <w:noProof/>
            <w:sz w:val="22"/>
            <w:szCs w:val="22"/>
          </w:rPr>
          <w:tab/>
        </w:r>
        <w:r w:rsidRPr="00734F9E">
          <w:rPr>
            <w:rStyle w:val="Hyperlink"/>
            <w:noProof/>
          </w:rPr>
          <w:t>Vorstellung des Unternehmens</w:t>
        </w:r>
        <w:r>
          <w:rPr>
            <w:noProof/>
            <w:webHidden/>
          </w:rPr>
          <w:tab/>
        </w:r>
        <w:r>
          <w:rPr>
            <w:noProof/>
            <w:webHidden/>
          </w:rPr>
          <w:fldChar w:fldCharType="begin"/>
        </w:r>
        <w:r>
          <w:rPr>
            <w:noProof/>
            <w:webHidden/>
          </w:rPr>
          <w:instrText xml:space="preserve"> PAGEREF _Toc408411123 \h </w:instrText>
        </w:r>
        <w:r>
          <w:rPr>
            <w:noProof/>
            <w:webHidden/>
          </w:rPr>
        </w:r>
        <w:r>
          <w:rPr>
            <w:noProof/>
            <w:webHidden/>
          </w:rPr>
          <w:fldChar w:fldCharType="separate"/>
        </w:r>
        <w:r>
          <w:rPr>
            <w:noProof/>
            <w:webHidden/>
          </w:rPr>
          <w:t>2</w:t>
        </w:r>
        <w:r>
          <w:rPr>
            <w:noProof/>
            <w:webHidden/>
          </w:rPr>
          <w:fldChar w:fldCharType="end"/>
        </w:r>
      </w:hyperlink>
    </w:p>
    <w:p w14:paraId="22032CA9"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24" w:history="1">
        <w:r w:rsidRPr="00734F9E">
          <w:rPr>
            <w:rStyle w:val="Hyperlink"/>
            <w:noProof/>
          </w:rPr>
          <w:t>1.4</w:t>
        </w:r>
        <w:r>
          <w:rPr>
            <w:rFonts w:asciiTheme="minorHAnsi" w:eastAsiaTheme="minorEastAsia" w:hAnsiTheme="minorHAnsi" w:cstheme="minorBidi"/>
            <w:smallCaps w:val="0"/>
            <w:noProof/>
            <w:sz w:val="22"/>
            <w:szCs w:val="22"/>
          </w:rPr>
          <w:tab/>
        </w:r>
        <w:r w:rsidRPr="00734F9E">
          <w:rPr>
            <w:rStyle w:val="Hyperlink"/>
            <w:noProof/>
          </w:rPr>
          <w:t>Aufbau des Berichtes</w:t>
        </w:r>
        <w:r>
          <w:rPr>
            <w:noProof/>
            <w:webHidden/>
          </w:rPr>
          <w:tab/>
        </w:r>
        <w:r>
          <w:rPr>
            <w:noProof/>
            <w:webHidden/>
          </w:rPr>
          <w:fldChar w:fldCharType="begin"/>
        </w:r>
        <w:r>
          <w:rPr>
            <w:noProof/>
            <w:webHidden/>
          </w:rPr>
          <w:instrText xml:space="preserve"> PAGEREF _Toc408411124 \h </w:instrText>
        </w:r>
        <w:r>
          <w:rPr>
            <w:noProof/>
            <w:webHidden/>
          </w:rPr>
        </w:r>
        <w:r>
          <w:rPr>
            <w:noProof/>
            <w:webHidden/>
          </w:rPr>
          <w:fldChar w:fldCharType="separate"/>
        </w:r>
        <w:r>
          <w:rPr>
            <w:noProof/>
            <w:webHidden/>
          </w:rPr>
          <w:t>3</w:t>
        </w:r>
        <w:r>
          <w:rPr>
            <w:noProof/>
            <w:webHidden/>
          </w:rPr>
          <w:fldChar w:fldCharType="end"/>
        </w:r>
      </w:hyperlink>
    </w:p>
    <w:p w14:paraId="6ED51CCB" w14:textId="77777777" w:rsidR="001A117B" w:rsidRDefault="001A117B">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11125" w:history="1">
        <w:r w:rsidRPr="00734F9E">
          <w:rPr>
            <w:rStyle w:val="Hyperlink"/>
            <w:noProof/>
            <w:u w:color="FFFFFF" w:themeColor="background1"/>
          </w:rPr>
          <w:t>2</w:t>
        </w:r>
        <w:r>
          <w:rPr>
            <w:rFonts w:asciiTheme="minorHAnsi" w:eastAsiaTheme="minorEastAsia" w:hAnsiTheme="minorHAnsi" w:cstheme="minorBidi"/>
            <w:b w:val="0"/>
            <w:bCs w:val="0"/>
            <w:caps w:val="0"/>
            <w:noProof/>
            <w:sz w:val="22"/>
            <w:szCs w:val="22"/>
          </w:rPr>
          <w:tab/>
        </w:r>
        <w:r w:rsidRPr="00734F9E">
          <w:rPr>
            <w:rStyle w:val="Hyperlink"/>
            <w:noProof/>
          </w:rPr>
          <w:t>Grundlagen / Stand der Technik</w:t>
        </w:r>
        <w:r>
          <w:rPr>
            <w:noProof/>
            <w:webHidden/>
          </w:rPr>
          <w:tab/>
        </w:r>
        <w:r>
          <w:rPr>
            <w:noProof/>
            <w:webHidden/>
          </w:rPr>
          <w:fldChar w:fldCharType="begin"/>
        </w:r>
        <w:r>
          <w:rPr>
            <w:noProof/>
            <w:webHidden/>
          </w:rPr>
          <w:instrText xml:space="preserve"> PAGEREF _Toc408411125 \h </w:instrText>
        </w:r>
        <w:r>
          <w:rPr>
            <w:noProof/>
            <w:webHidden/>
          </w:rPr>
        </w:r>
        <w:r>
          <w:rPr>
            <w:noProof/>
            <w:webHidden/>
          </w:rPr>
          <w:fldChar w:fldCharType="separate"/>
        </w:r>
        <w:r>
          <w:rPr>
            <w:noProof/>
            <w:webHidden/>
          </w:rPr>
          <w:t>4</w:t>
        </w:r>
        <w:r>
          <w:rPr>
            <w:noProof/>
            <w:webHidden/>
          </w:rPr>
          <w:fldChar w:fldCharType="end"/>
        </w:r>
      </w:hyperlink>
    </w:p>
    <w:p w14:paraId="00BE89F1"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26" w:history="1">
        <w:r w:rsidRPr="00734F9E">
          <w:rPr>
            <w:rStyle w:val="Hyperlink"/>
            <w:noProof/>
          </w:rPr>
          <w:t>2.1</w:t>
        </w:r>
        <w:r>
          <w:rPr>
            <w:rFonts w:asciiTheme="minorHAnsi" w:eastAsiaTheme="minorEastAsia" w:hAnsiTheme="minorHAnsi" w:cstheme="minorBidi"/>
            <w:smallCaps w:val="0"/>
            <w:noProof/>
            <w:sz w:val="22"/>
            <w:szCs w:val="22"/>
          </w:rPr>
          <w:tab/>
        </w:r>
        <w:r w:rsidRPr="00734F9E">
          <w:rPr>
            <w:rStyle w:val="Hyperlink"/>
            <w:noProof/>
          </w:rPr>
          <w:t>Virtual Reality</w:t>
        </w:r>
        <w:r>
          <w:rPr>
            <w:noProof/>
            <w:webHidden/>
          </w:rPr>
          <w:tab/>
        </w:r>
        <w:r>
          <w:rPr>
            <w:noProof/>
            <w:webHidden/>
          </w:rPr>
          <w:fldChar w:fldCharType="begin"/>
        </w:r>
        <w:r>
          <w:rPr>
            <w:noProof/>
            <w:webHidden/>
          </w:rPr>
          <w:instrText xml:space="preserve"> PAGEREF _Toc408411126 \h </w:instrText>
        </w:r>
        <w:r>
          <w:rPr>
            <w:noProof/>
            <w:webHidden/>
          </w:rPr>
        </w:r>
        <w:r>
          <w:rPr>
            <w:noProof/>
            <w:webHidden/>
          </w:rPr>
          <w:fldChar w:fldCharType="separate"/>
        </w:r>
        <w:r>
          <w:rPr>
            <w:noProof/>
            <w:webHidden/>
          </w:rPr>
          <w:t>4</w:t>
        </w:r>
        <w:r>
          <w:rPr>
            <w:noProof/>
            <w:webHidden/>
          </w:rPr>
          <w:fldChar w:fldCharType="end"/>
        </w:r>
      </w:hyperlink>
    </w:p>
    <w:p w14:paraId="28BE8F23"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27" w:history="1">
        <w:r w:rsidRPr="00734F9E">
          <w:rPr>
            <w:rStyle w:val="Hyperlink"/>
            <w:noProof/>
          </w:rPr>
          <w:t>2.1.1</w:t>
        </w:r>
        <w:r>
          <w:rPr>
            <w:rFonts w:asciiTheme="minorHAnsi" w:eastAsiaTheme="minorEastAsia" w:hAnsiTheme="minorHAnsi" w:cstheme="minorBidi"/>
            <w:i w:val="0"/>
            <w:iCs w:val="0"/>
            <w:noProof/>
            <w:sz w:val="22"/>
            <w:szCs w:val="22"/>
          </w:rPr>
          <w:tab/>
        </w:r>
        <w:r w:rsidRPr="00734F9E">
          <w:rPr>
            <w:rStyle w:val="Hyperlink"/>
            <w:noProof/>
          </w:rPr>
          <w:t>Wahrnehmung von Bewegung</w:t>
        </w:r>
        <w:r>
          <w:rPr>
            <w:noProof/>
            <w:webHidden/>
          </w:rPr>
          <w:tab/>
        </w:r>
        <w:r>
          <w:rPr>
            <w:noProof/>
            <w:webHidden/>
          </w:rPr>
          <w:fldChar w:fldCharType="begin"/>
        </w:r>
        <w:r>
          <w:rPr>
            <w:noProof/>
            <w:webHidden/>
          </w:rPr>
          <w:instrText xml:space="preserve"> PAGEREF _Toc408411127 \h </w:instrText>
        </w:r>
        <w:r>
          <w:rPr>
            <w:noProof/>
            <w:webHidden/>
          </w:rPr>
        </w:r>
        <w:r>
          <w:rPr>
            <w:noProof/>
            <w:webHidden/>
          </w:rPr>
          <w:fldChar w:fldCharType="separate"/>
        </w:r>
        <w:r>
          <w:rPr>
            <w:noProof/>
            <w:webHidden/>
          </w:rPr>
          <w:t>4</w:t>
        </w:r>
        <w:r>
          <w:rPr>
            <w:noProof/>
            <w:webHidden/>
          </w:rPr>
          <w:fldChar w:fldCharType="end"/>
        </w:r>
      </w:hyperlink>
    </w:p>
    <w:p w14:paraId="3185E81D"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28" w:history="1">
        <w:r w:rsidRPr="00734F9E">
          <w:rPr>
            <w:rStyle w:val="Hyperlink"/>
            <w:noProof/>
          </w:rPr>
          <w:t>2.1.2</w:t>
        </w:r>
        <w:r>
          <w:rPr>
            <w:rFonts w:asciiTheme="minorHAnsi" w:eastAsiaTheme="minorEastAsia" w:hAnsiTheme="minorHAnsi" w:cstheme="minorBidi"/>
            <w:i w:val="0"/>
            <w:iCs w:val="0"/>
            <w:noProof/>
            <w:sz w:val="22"/>
            <w:szCs w:val="22"/>
          </w:rPr>
          <w:tab/>
        </w:r>
        <w:r w:rsidRPr="00734F9E">
          <w:rPr>
            <w:rStyle w:val="Hyperlink"/>
            <w:noProof/>
          </w:rPr>
          <w:t>Ausgabegeräte</w:t>
        </w:r>
        <w:r>
          <w:rPr>
            <w:noProof/>
            <w:webHidden/>
          </w:rPr>
          <w:tab/>
        </w:r>
        <w:r>
          <w:rPr>
            <w:noProof/>
            <w:webHidden/>
          </w:rPr>
          <w:fldChar w:fldCharType="begin"/>
        </w:r>
        <w:r>
          <w:rPr>
            <w:noProof/>
            <w:webHidden/>
          </w:rPr>
          <w:instrText xml:space="preserve"> PAGEREF _Toc408411128 \h </w:instrText>
        </w:r>
        <w:r>
          <w:rPr>
            <w:noProof/>
            <w:webHidden/>
          </w:rPr>
        </w:r>
        <w:r>
          <w:rPr>
            <w:noProof/>
            <w:webHidden/>
          </w:rPr>
          <w:fldChar w:fldCharType="separate"/>
        </w:r>
        <w:r>
          <w:rPr>
            <w:noProof/>
            <w:webHidden/>
          </w:rPr>
          <w:t>5</w:t>
        </w:r>
        <w:r>
          <w:rPr>
            <w:noProof/>
            <w:webHidden/>
          </w:rPr>
          <w:fldChar w:fldCharType="end"/>
        </w:r>
      </w:hyperlink>
    </w:p>
    <w:p w14:paraId="792680ED"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29" w:history="1">
        <w:r w:rsidRPr="00734F9E">
          <w:rPr>
            <w:rStyle w:val="Hyperlink"/>
            <w:noProof/>
          </w:rPr>
          <w:t>2.1.3</w:t>
        </w:r>
        <w:r>
          <w:rPr>
            <w:rFonts w:asciiTheme="minorHAnsi" w:eastAsiaTheme="minorEastAsia" w:hAnsiTheme="minorHAnsi" w:cstheme="minorBidi"/>
            <w:i w:val="0"/>
            <w:iCs w:val="0"/>
            <w:noProof/>
            <w:sz w:val="22"/>
            <w:szCs w:val="22"/>
          </w:rPr>
          <w:tab/>
        </w:r>
        <w:r w:rsidRPr="00734F9E">
          <w:rPr>
            <w:rStyle w:val="Hyperlink"/>
            <w:noProof/>
          </w:rPr>
          <w:t>Eingabegeräte</w:t>
        </w:r>
        <w:r>
          <w:rPr>
            <w:noProof/>
            <w:webHidden/>
          </w:rPr>
          <w:tab/>
        </w:r>
        <w:r>
          <w:rPr>
            <w:noProof/>
            <w:webHidden/>
          </w:rPr>
          <w:fldChar w:fldCharType="begin"/>
        </w:r>
        <w:r>
          <w:rPr>
            <w:noProof/>
            <w:webHidden/>
          </w:rPr>
          <w:instrText xml:space="preserve"> PAGEREF _Toc408411129 \h </w:instrText>
        </w:r>
        <w:r>
          <w:rPr>
            <w:noProof/>
            <w:webHidden/>
          </w:rPr>
        </w:r>
        <w:r>
          <w:rPr>
            <w:noProof/>
            <w:webHidden/>
          </w:rPr>
          <w:fldChar w:fldCharType="separate"/>
        </w:r>
        <w:r>
          <w:rPr>
            <w:noProof/>
            <w:webHidden/>
          </w:rPr>
          <w:t>6</w:t>
        </w:r>
        <w:r>
          <w:rPr>
            <w:noProof/>
            <w:webHidden/>
          </w:rPr>
          <w:fldChar w:fldCharType="end"/>
        </w:r>
      </w:hyperlink>
    </w:p>
    <w:p w14:paraId="552D0B3B"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30" w:history="1">
        <w:r w:rsidRPr="00734F9E">
          <w:rPr>
            <w:rStyle w:val="Hyperlink"/>
            <w:noProof/>
          </w:rPr>
          <w:t>2.1.4</w:t>
        </w:r>
        <w:r>
          <w:rPr>
            <w:rFonts w:asciiTheme="minorHAnsi" w:eastAsiaTheme="minorEastAsia" w:hAnsiTheme="minorHAnsi" w:cstheme="minorBidi"/>
            <w:i w:val="0"/>
            <w:iCs w:val="0"/>
            <w:noProof/>
            <w:sz w:val="22"/>
            <w:szCs w:val="22"/>
          </w:rPr>
          <w:tab/>
        </w:r>
        <w:r w:rsidRPr="00734F9E">
          <w:rPr>
            <w:rStyle w:val="Hyperlink"/>
            <w:noProof/>
          </w:rPr>
          <w:t>Bewegungskontrolle</w:t>
        </w:r>
        <w:r>
          <w:rPr>
            <w:noProof/>
            <w:webHidden/>
          </w:rPr>
          <w:tab/>
        </w:r>
        <w:r>
          <w:rPr>
            <w:noProof/>
            <w:webHidden/>
          </w:rPr>
          <w:fldChar w:fldCharType="begin"/>
        </w:r>
        <w:r>
          <w:rPr>
            <w:noProof/>
            <w:webHidden/>
          </w:rPr>
          <w:instrText xml:space="preserve"> PAGEREF _Toc408411130 \h </w:instrText>
        </w:r>
        <w:r>
          <w:rPr>
            <w:noProof/>
            <w:webHidden/>
          </w:rPr>
        </w:r>
        <w:r>
          <w:rPr>
            <w:noProof/>
            <w:webHidden/>
          </w:rPr>
          <w:fldChar w:fldCharType="separate"/>
        </w:r>
        <w:r>
          <w:rPr>
            <w:noProof/>
            <w:webHidden/>
          </w:rPr>
          <w:t>10</w:t>
        </w:r>
        <w:r>
          <w:rPr>
            <w:noProof/>
            <w:webHidden/>
          </w:rPr>
          <w:fldChar w:fldCharType="end"/>
        </w:r>
      </w:hyperlink>
    </w:p>
    <w:p w14:paraId="3C14B3B8" w14:textId="77777777" w:rsidR="001A117B" w:rsidRDefault="001A117B">
      <w:pPr>
        <w:pStyle w:val="Verzeichnis4"/>
        <w:tabs>
          <w:tab w:val="left" w:pos="1440"/>
          <w:tab w:val="right" w:leader="dot" w:pos="8777"/>
        </w:tabs>
        <w:rPr>
          <w:rFonts w:asciiTheme="minorHAnsi" w:eastAsiaTheme="minorEastAsia" w:hAnsiTheme="minorHAnsi" w:cstheme="minorBidi"/>
          <w:noProof/>
          <w:sz w:val="22"/>
          <w:szCs w:val="22"/>
        </w:rPr>
      </w:pPr>
      <w:hyperlink w:anchor="_Toc408411131" w:history="1">
        <w:r w:rsidRPr="00734F9E">
          <w:rPr>
            <w:rStyle w:val="Hyperlink"/>
            <w:noProof/>
          </w:rPr>
          <w:t>2.1.4.1</w:t>
        </w:r>
        <w:r>
          <w:rPr>
            <w:rFonts w:asciiTheme="minorHAnsi" w:eastAsiaTheme="minorEastAsia" w:hAnsiTheme="minorHAnsi" w:cstheme="minorBidi"/>
            <w:noProof/>
            <w:sz w:val="22"/>
            <w:szCs w:val="22"/>
          </w:rPr>
          <w:tab/>
        </w:r>
        <w:r w:rsidRPr="00734F9E">
          <w:rPr>
            <w:rStyle w:val="Hyperlink"/>
            <w:noProof/>
          </w:rPr>
          <w:t>Durch Software</w:t>
        </w:r>
        <w:r>
          <w:rPr>
            <w:noProof/>
            <w:webHidden/>
          </w:rPr>
          <w:tab/>
        </w:r>
        <w:r>
          <w:rPr>
            <w:noProof/>
            <w:webHidden/>
          </w:rPr>
          <w:fldChar w:fldCharType="begin"/>
        </w:r>
        <w:r>
          <w:rPr>
            <w:noProof/>
            <w:webHidden/>
          </w:rPr>
          <w:instrText xml:space="preserve"> PAGEREF _Toc408411131 \h </w:instrText>
        </w:r>
        <w:r>
          <w:rPr>
            <w:noProof/>
            <w:webHidden/>
          </w:rPr>
        </w:r>
        <w:r>
          <w:rPr>
            <w:noProof/>
            <w:webHidden/>
          </w:rPr>
          <w:fldChar w:fldCharType="separate"/>
        </w:r>
        <w:r>
          <w:rPr>
            <w:noProof/>
            <w:webHidden/>
          </w:rPr>
          <w:t>10</w:t>
        </w:r>
        <w:r>
          <w:rPr>
            <w:noProof/>
            <w:webHidden/>
          </w:rPr>
          <w:fldChar w:fldCharType="end"/>
        </w:r>
      </w:hyperlink>
    </w:p>
    <w:p w14:paraId="013F7928" w14:textId="77777777" w:rsidR="001A117B" w:rsidRDefault="001A117B">
      <w:pPr>
        <w:pStyle w:val="Verzeichnis4"/>
        <w:tabs>
          <w:tab w:val="left" w:pos="1440"/>
          <w:tab w:val="right" w:leader="dot" w:pos="8777"/>
        </w:tabs>
        <w:rPr>
          <w:rFonts w:asciiTheme="minorHAnsi" w:eastAsiaTheme="minorEastAsia" w:hAnsiTheme="minorHAnsi" w:cstheme="minorBidi"/>
          <w:noProof/>
          <w:sz w:val="22"/>
          <w:szCs w:val="22"/>
        </w:rPr>
      </w:pPr>
      <w:hyperlink w:anchor="_Toc408411132" w:history="1">
        <w:r w:rsidRPr="00734F9E">
          <w:rPr>
            <w:rStyle w:val="Hyperlink"/>
            <w:noProof/>
          </w:rPr>
          <w:t>2.1.4.2</w:t>
        </w:r>
        <w:r>
          <w:rPr>
            <w:rFonts w:asciiTheme="minorHAnsi" w:eastAsiaTheme="minorEastAsia" w:hAnsiTheme="minorHAnsi" w:cstheme="minorBidi"/>
            <w:noProof/>
            <w:sz w:val="22"/>
            <w:szCs w:val="22"/>
          </w:rPr>
          <w:tab/>
        </w:r>
        <w:r w:rsidRPr="00734F9E">
          <w:rPr>
            <w:rStyle w:val="Hyperlink"/>
            <w:noProof/>
          </w:rPr>
          <w:t>Optisches Tracking</w:t>
        </w:r>
        <w:r>
          <w:rPr>
            <w:noProof/>
            <w:webHidden/>
          </w:rPr>
          <w:tab/>
        </w:r>
        <w:r>
          <w:rPr>
            <w:noProof/>
            <w:webHidden/>
          </w:rPr>
          <w:fldChar w:fldCharType="begin"/>
        </w:r>
        <w:r>
          <w:rPr>
            <w:noProof/>
            <w:webHidden/>
          </w:rPr>
          <w:instrText xml:space="preserve"> PAGEREF _Toc408411132 \h </w:instrText>
        </w:r>
        <w:r>
          <w:rPr>
            <w:noProof/>
            <w:webHidden/>
          </w:rPr>
        </w:r>
        <w:r>
          <w:rPr>
            <w:noProof/>
            <w:webHidden/>
          </w:rPr>
          <w:fldChar w:fldCharType="separate"/>
        </w:r>
        <w:r>
          <w:rPr>
            <w:noProof/>
            <w:webHidden/>
          </w:rPr>
          <w:t>10</w:t>
        </w:r>
        <w:r>
          <w:rPr>
            <w:noProof/>
            <w:webHidden/>
          </w:rPr>
          <w:fldChar w:fldCharType="end"/>
        </w:r>
      </w:hyperlink>
    </w:p>
    <w:p w14:paraId="7B17A8CD" w14:textId="77777777" w:rsidR="001A117B" w:rsidRDefault="001A117B">
      <w:pPr>
        <w:pStyle w:val="Verzeichnis4"/>
        <w:tabs>
          <w:tab w:val="left" w:pos="1440"/>
          <w:tab w:val="right" w:leader="dot" w:pos="8777"/>
        </w:tabs>
        <w:rPr>
          <w:rFonts w:asciiTheme="minorHAnsi" w:eastAsiaTheme="minorEastAsia" w:hAnsiTheme="minorHAnsi" w:cstheme="minorBidi"/>
          <w:noProof/>
          <w:sz w:val="22"/>
          <w:szCs w:val="22"/>
        </w:rPr>
      </w:pPr>
      <w:hyperlink w:anchor="_Toc408411133" w:history="1">
        <w:r w:rsidRPr="00734F9E">
          <w:rPr>
            <w:rStyle w:val="Hyperlink"/>
            <w:noProof/>
          </w:rPr>
          <w:t>2.1.4.3</w:t>
        </w:r>
        <w:r>
          <w:rPr>
            <w:rFonts w:asciiTheme="minorHAnsi" w:eastAsiaTheme="minorEastAsia" w:hAnsiTheme="minorHAnsi" w:cstheme="minorBidi"/>
            <w:noProof/>
            <w:sz w:val="22"/>
            <w:szCs w:val="22"/>
          </w:rPr>
          <w:tab/>
        </w:r>
        <w:r w:rsidRPr="00734F9E">
          <w:rPr>
            <w:rStyle w:val="Hyperlink"/>
            <w:noProof/>
          </w:rPr>
          <w:t>Bewegungsplattformen</w:t>
        </w:r>
        <w:r>
          <w:rPr>
            <w:noProof/>
            <w:webHidden/>
          </w:rPr>
          <w:tab/>
        </w:r>
        <w:r>
          <w:rPr>
            <w:noProof/>
            <w:webHidden/>
          </w:rPr>
          <w:fldChar w:fldCharType="begin"/>
        </w:r>
        <w:r>
          <w:rPr>
            <w:noProof/>
            <w:webHidden/>
          </w:rPr>
          <w:instrText xml:space="preserve"> PAGEREF _Toc408411133 \h </w:instrText>
        </w:r>
        <w:r>
          <w:rPr>
            <w:noProof/>
            <w:webHidden/>
          </w:rPr>
        </w:r>
        <w:r>
          <w:rPr>
            <w:noProof/>
            <w:webHidden/>
          </w:rPr>
          <w:fldChar w:fldCharType="separate"/>
        </w:r>
        <w:r>
          <w:rPr>
            <w:noProof/>
            <w:webHidden/>
          </w:rPr>
          <w:t>11</w:t>
        </w:r>
        <w:r>
          <w:rPr>
            <w:noProof/>
            <w:webHidden/>
          </w:rPr>
          <w:fldChar w:fldCharType="end"/>
        </w:r>
      </w:hyperlink>
    </w:p>
    <w:p w14:paraId="55B3C64B" w14:textId="77777777" w:rsidR="001A117B" w:rsidRDefault="001A117B">
      <w:pPr>
        <w:pStyle w:val="Verzeichnis4"/>
        <w:tabs>
          <w:tab w:val="left" w:pos="1440"/>
          <w:tab w:val="right" w:leader="dot" w:pos="8777"/>
        </w:tabs>
        <w:rPr>
          <w:rFonts w:asciiTheme="minorHAnsi" w:eastAsiaTheme="minorEastAsia" w:hAnsiTheme="minorHAnsi" w:cstheme="minorBidi"/>
          <w:noProof/>
          <w:sz w:val="22"/>
          <w:szCs w:val="22"/>
        </w:rPr>
      </w:pPr>
      <w:hyperlink w:anchor="_Toc408411134" w:history="1">
        <w:r w:rsidRPr="00734F9E">
          <w:rPr>
            <w:rStyle w:val="Hyperlink"/>
            <w:noProof/>
          </w:rPr>
          <w:t>2.1.4.4</w:t>
        </w:r>
        <w:r>
          <w:rPr>
            <w:rFonts w:asciiTheme="minorHAnsi" w:eastAsiaTheme="minorEastAsia" w:hAnsiTheme="minorHAnsi" w:cstheme="minorBidi"/>
            <w:noProof/>
            <w:sz w:val="22"/>
            <w:szCs w:val="22"/>
          </w:rPr>
          <w:tab/>
        </w:r>
        <w:r w:rsidRPr="00734F9E">
          <w:rPr>
            <w:rStyle w:val="Hyperlink"/>
            <w:noProof/>
          </w:rPr>
          <w:t>Akustisches Tracking</w:t>
        </w:r>
        <w:r>
          <w:rPr>
            <w:noProof/>
            <w:webHidden/>
          </w:rPr>
          <w:tab/>
        </w:r>
        <w:r>
          <w:rPr>
            <w:noProof/>
            <w:webHidden/>
          </w:rPr>
          <w:fldChar w:fldCharType="begin"/>
        </w:r>
        <w:r>
          <w:rPr>
            <w:noProof/>
            <w:webHidden/>
          </w:rPr>
          <w:instrText xml:space="preserve"> PAGEREF _Toc408411134 \h </w:instrText>
        </w:r>
        <w:r>
          <w:rPr>
            <w:noProof/>
            <w:webHidden/>
          </w:rPr>
        </w:r>
        <w:r>
          <w:rPr>
            <w:noProof/>
            <w:webHidden/>
          </w:rPr>
          <w:fldChar w:fldCharType="separate"/>
        </w:r>
        <w:r>
          <w:rPr>
            <w:noProof/>
            <w:webHidden/>
          </w:rPr>
          <w:t>12</w:t>
        </w:r>
        <w:r>
          <w:rPr>
            <w:noProof/>
            <w:webHidden/>
          </w:rPr>
          <w:fldChar w:fldCharType="end"/>
        </w:r>
      </w:hyperlink>
    </w:p>
    <w:p w14:paraId="6CCB205B" w14:textId="77777777" w:rsidR="001A117B" w:rsidRDefault="001A117B">
      <w:pPr>
        <w:pStyle w:val="Verzeichnis4"/>
        <w:tabs>
          <w:tab w:val="left" w:pos="1440"/>
          <w:tab w:val="right" w:leader="dot" w:pos="8777"/>
        </w:tabs>
        <w:rPr>
          <w:rFonts w:asciiTheme="minorHAnsi" w:eastAsiaTheme="minorEastAsia" w:hAnsiTheme="minorHAnsi" w:cstheme="minorBidi"/>
          <w:noProof/>
          <w:sz w:val="22"/>
          <w:szCs w:val="22"/>
        </w:rPr>
      </w:pPr>
      <w:hyperlink w:anchor="_Toc408411135" w:history="1">
        <w:r w:rsidRPr="00734F9E">
          <w:rPr>
            <w:rStyle w:val="Hyperlink"/>
            <w:noProof/>
          </w:rPr>
          <w:t>2.1.4.5</w:t>
        </w:r>
        <w:r>
          <w:rPr>
            <w:rFonts w:asciiTheme="minorHAnsi" w:eastAsiaTheme="minorEastAsia" w:hAnsiTheme="minorHAnsi" w:cstheme="minorBidi"/>
            <w:noProof/>
            <w:sz w:val="22"/>
            <w:szCs w:val="22"/>
          </w:rPr>
          <w:tab/>
        </w:r>
        <w:r w:rsidRPr="00734F9E">
          <w:rPr>
            <w:rStyle w:val="Hyperlink"/>
            <w:noProof/>
          </w:rPr>
          <w:t>Inertial Tracking</w:t>
        </w:r>
        <w:r>
          <w:rPr>
            <w:noProof/>
            <w:webHidden/>
          </w:rPr>
          <w:tab/>
        </w:r>
        <w:r>
          <w:rPr>
            <w:noProof/>
            <w:webHidden/>
          </w:rPr>
          <w:fldChar w:fldCharType="begin"/>
        </w:r>
        <w:r>
          <w:rPr>
            <w:noProof/>
            <w:webHidden/>
          </w:rPr>
          <w:instrText xml:space="preserve"> PAGEREF _Toc408411135 \h </w:instrText>
        </w:r>
        <w:r>
          <w:rPr>
            <w:noProof/>
            <w:webHidden/>
          </w:rPr>
        </w:r>
        <w:r>
          <w:rPr>
            <w:noProof/>
            <w:webHidden/>
          </w:rPr>
          <w:fldChar w:fldCharType="separate"/>
        </w:r>
        <w:r>
          <w:rPr>
            <w:noProof/>
            <w:webHidden/>
          </w:rPr>
          <w:t>12</w:t>
        </w:r>
        <w:r>
          <w:rPr>
            <w:noProof/>
            <w:webHidden/>
          </w:rPr>
          <w:fldChar w:fldCharType="end"/>
        </w:r>
      </w:hyperlink>
    </w:p>
    <w:p w14:paraId="47A53F97" w14:textId="77777777" w:rsidR="001A117B" w:rsidRDefault="001A117B">
      <w:pPr>
        <w:pStyle w:val="Verzeichnis4"/>
        <w:tabs>
          <w:tab w:val="left" w:pos="1440"/>
          <w:tab w:val="right" w:leader="dot" w:pos="8777"/>
        </w:tabs>
        <w:rPr>
          <w:rFonts w:asciiTheme="minorHAnsi" w:eastAsiaTheme="minorEastAsia" w:hAnsiTheme="minorHAnsi" w:cstheme="minorBidi"/>
          <w:noProof/>
          <w:sz w:val="22"/>
          <w:szCs w:val="22"/>
        </w:rPr>
      </w:pPr>
      <w:hyperlink w:anchor="_Toc408411136" w:history="1">
        <w:r w:rsidRPr="00734F9E">
          <w:rPr>
            <w:rStyle w:val="Hyperlink"/>
            <w:noProof/>
          </w:rPr>
          <w:t>2.1.4.6</w:t>
        </w:r>
        <w:r>
          <w:rPr>
            <w:rFonts w:asciiTheme="minorHAnsi" w:eastAsiaTheme="minorEastAsia" w:hAnsiTheme="minorHAnsi" w:cstheme="minorBidi"/>
            <w:noProof/>
            <w:sz w:val="22"/>
            <w:szCs w:val="22"/>
          </w:rPr>
          <w:tab/>
        </w:r>
        <w:r w:rsidRPr="00734F9E">
          <w:rPr>
            <w:rStyle w:val="Hyperlink"/>
            <w:noProof/>
          </w:rPr>
          <w:t>Magnet</w:t>
        </w:r>
        <w:r>
          <w:rPr>
            <w:noProof/>
            <w:webHidden/>
          </w:rPr>
          <w:tab/>
        </w:r>
        <w:r>
          <w:rPr>
            <w:noProof/>
            <w:webHidden/>
          </w:rPr>
          <w:fldChar w:fldCharType="begin"/>
        </w:r>
        <w:r>
          <w:rPr>
            <w:noProof/>
            <w:webHidden/>
          </w:rPr>
          <w:instrText xml:space="preserve"> PAGEREF _Toc408411136 \h </w:instrText>
        </w:r>
        <w:r>
          <w:rPr>
            <w:noProof/>
            <w:webHidden/>
          </w:rPr>
        </w:r>
        <w:r>
          <w:rPr>
            <w:noProof/>
            <w:webHidden/>
          </w:rPr>
          <w:fldChar w:fldCharType="separate"/>
        </w:r>
        <w:r>
          <w:rPr>
            <w:noProof/>
            <w:webHidden/>
          </w:rPr>
          <w:t>13</w:t>
        </w:r>
        <w:r>
          <w:rPr>
            <w:noProof/>
            <w:webHidden/>
          </w:rPr>
          <w:fldChar w:fldCharType="end"/>
        </w:r>
      </w:hyperlink>
    </w:p>
    <w:p w14:paraId="29855980"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37" w:history="1">
        <w:r w:rsidRPr="00734F9E">
          <w:rPr>
            <w:rStyle w:val="Hyperlink"/>
            <w:noProof/>
          </w:rPr>
          <w:t>2.2</w:t>
        </w:r>
        <w:r>
          <w:rPr>
            <w:rFonts w:asciiTheme="minorHAnsi" w:eastAsiaTheme="minorEastAsia" w:hAnsiTheme="minorHAnsi" w:cstheme="minorBidi"/>
            <w:smallCaps w:val="0"/>
            <w:noProof/>
            <w:sz w:val="22"/>
            <w:szCs w:val="22"/>
          </w:rPr>
          <w:tab/>
        </w:r>
        <w:r w:rsidRPr="00734F9E">
          <w:rPr>
            <w:rStyle w:val="Hyperlink"/>
            <w:noProof/>
          </w:rPr>
          <w:t>Virtual Reality für mobile Geräte</w:t>
        </w:r>
        <w:r>
          <w:rPr>
            <w:noProof/>
            <w:webHidden/>
          </w:rPr>
          <w:tab/>
        </w:r>
        <w:r>
          <w:rPr>
            <w:noProof/>
            <w:webHidden/>
          </w:rPr>
          <w:fldChar w:fldCharType="begin"/>
        </w:r>
        <w:r>
          <w:rPr>
            <w:noProof/>
            <w:webHidden/>
          </w:rPr>
          <w:instrText xml:space="preserve"> PAGEREF _Toc408411137 \h </w:instrText>
        </w:r>
        <w:r>
          <w:rPr>
            <w:noProof/>
            <w:webHidden/>
          </w:rPr>
        </w:r>
        <w:r>
          <w:rPr>
            <w:noProof/>
            <w:webHidden/>
          </w:rPr>
          <w:fldChar w:fldCharType="separate"/>
        </w:r>
        <w:r>
          <w:rPr>
            <w:noProof/>
            <w:webHidden/>
          </w:rPr>
          <w:t>14</w:t>
        </w:r>
        <w:r>
          <w:rPr>
            <w:noProof/>
            <w:webHidden/>
          </w:rPr>
          <w:fldChar w:fldCharType="end"/>
        </w:r>
      </w:hyperlink>
    </w:p>
    <w:p w14:paraId="7BC74E93"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38" w:history="1">
        <w:r w:rsidRPr="00734F9E">
          <w:rPr>
            <w:rStyle w:val="Hyperlink"/>
            <w:noProof/>
          </w:rPr>
          <w:t>2.2.1</w:t>
        </w:r>
        <w:r>
          <w:rPr>
            <w:rFonts w:asciiTheme="minorHAnsi" w:eastAsiaTheme="minorEastAsia" w:hAnsiTheme="minorHAnsi" w:cstheme="minorBidi"/>
            <w:i w:val="0"/>
            <w:iCs w:val="0"/>
            <w:noProof/>
            <w:sz w:val="22"/>
            <w:szCs w:val="22"/>
          </w:rPr>
          <w:tab/>
        </w:r>
        <w:r w:rsidRPr="00734F9E">
          <w:rPr>
            <w:rStyle w:val="Hyperlink"/>
            <w:noProof/>
          </w:rPr>
          <w:t>Boxx3D</w:t>
        </w:r>
        <w:r>
          <w:rPr>
            <w:noProof/>
            <w:webHidden/>
          </w:rPr>
          <w:tab/>
        </w:r>
        <w:r>
          <w:rPr>
            <w:noProof/>
            <w:webHidden/>
          </w:rPr>
          <w:fldChar w:fldCharType="begin"/>
        </w:r>
        <w:r>
          <w:rPr>
            <w:noProof/>
            <w:webHidden/>
          </w:rPr>
          <w:instrText xml:space="preserve"> PAGEREF _Toc408411138 \h </w:instrText>
        </w:r>
        <w:r>
          <w:rPr>
            <w:noProof/>
            <w:webHidden/>
          </w:rPr>
        </w:r>
        <w:r>
          <w:rPr>
            <w:noProof/>
            <w:webHidden/>
          </w:rPr>
          <w:fldChar w:fldCharType="separate"/>
        </w:r>
        <w:r>
          <w:rPr>
            <w:noProof/>
            <w:webHidden/>
          </w:rPr>
          <w:t>14</w:t>
        </w:r>
        <w:r>
          <w:rPr>
            <w:noProof/>
            <w:webHidden/>
          </w:rPr>
          <w:fldChar w:fldCharType="end"/>
        </w:r>
      </w:hyperlink>
    </w:p>
    <w:p w14:paraId="281E5DC2"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39" w:history="1">
        <w:r w:rsidRPr="00734F9E">
          <w:rPr>
            <w:rStyle w:val="Hyperlink"/>
            <w:noProof/>
          </w:rPr>
          <w:t>2.2.2</w:t>
        </w:r>
        <w:r>
          <w:rPr>
            <w:rFonts w:asciiTheme="minorHAnsi" w:eastAsiaTheme="minorEastAsia" w:hAnsiTheme="minorHAnsi" w:cstheme="minorBidi"/>
            <w:i w:val="0"/>
            <w:iCs w:val="0"/>
            <w:noProof/>
            <w:sz w:val="22"/>
            <w:szCs w:val="22"/>
          </w:rPr>
          <w:tab/>
        </w:r>
        <w:r w:rsidRPr="00734F9E">
          <w:rPr>
            <w:rStyle w:val="Hyperlink"/>
            <w:noProof/>
          </w:rPr>
          <w:t>Google Cardboard</w:t>
        </w:r>
        <w:r>
          <w:rPr>
            <w:noProof/>
            <w:webHidden/>
          </w:rPr>
          <w:tab/>
        </w:r>
        <w:r>
          <w:rPr>
            <w:noProof/>
            <w:webHidden/>
          </w:rPr>
          <w:fldChar w:fldCharType="begin"/>
        </w:r>
        <w:r>
          <w:rPr>
            <w:noProof/>
            <w:webHidden/>
          </w:rPr>
          <w:instrText xml:space="preserve"> PAGEREF _Toc408411139 \h </w:instrText>
        </w:r>
        <w:r>
          <w:rPr>
            <w:noProof/>
            <w:webHidden/>
          </w:rPr>
        </w:r>
        <w:r>
          <w:rPr>
            <w:noProof/>
            <w:webHidden/>
          </w:rPr>
          <w:fldChar w:fldCharType="separate"/>
        </w:r>
        <w:r>
          <w:rPr>
            <w:noProof/>
            <w:webHidden/>
          </w:rPr>
          <w:t>15</w:t>
        </w:r>
        <w:r>
          <w:rPr>
            <w:noProof/>
            <w:webHidden/>
          </w:rPr>
          <w:fldChar w:fldCharType="end"/>
        </w:r>
      </w:hyperlink>
    </w:p>
    <w:p w14:paraId="2FFF94CC"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40" w:history="1">
        <w:r w:rsidRPr="00734F9E">
          <w:rPr>
            <w:rStyle w:val="Hyperlink"/>
            <w:noProof/>
          </w:rPr>
          <w:t>2.2.3</w:t>
        </w:r>
        <w:r>
          <w:rPr>
            <w:rFonts w:asciiTheme="minorHAnsi" w:eastAsiaTheme="minorEastAsia" w:hAnsiTheme="minorHAnsi" w:cstheme="minorBidi"/>
            <w:i w:val="0"/>
            <w:iCs w:val="0"/>
            <w:noProof/>
            <w:sz w:val="22"/>
            <w:szCs w:val="22"/>
          </w:rPr>
          <w:tab/>
        </w:r>
        <w:r w:rsidRPr="00734F9E">
          <w:rPr>
            <w:rStyle w:val="Hyperlink"/>
            <w:noProof/>
          </w:rPr>
          <w:t>Gear VR</w:t>
        </w:r>
        <w:r>
          <w:rPr>
            <w:noProof/>
            <w:webHidden/>
          </w:rPr>
          <w:tab/>
        </w:r>
        <w:r>
          <w:rPr>
            <w:noProof/>
            <w:webHidden/>
          </w:rPr>
          <w:fldChar w:fldCharType="begin"/>
        </w:r>
        <w:r>
          <w:rPr>
            <w:noProof/>
            <w:webHidden/>
          </w:rPr>
          <w:instrText xml:space="preserve"> PAGEREF _Toc408411140 \h </w:instrText>
        </w:r>
        <w:r>
          <w:rPr>
            <w:noProof/>
            <w:webHidden/>
          </w:rPr>
        </w:r>
        <w:r>
          <w:rPr>
            <w:noProof/>
            <w:webHidden/>
          </w:rPr>
          <w:fldChar w:fldCharType="separate"/>
        </w:r>
        <w:r>
          <w:rPr>
            <w:noProof/>
            <w:webHidden/>
          </w:rPr>
          <w:t>15</w:t>
        </w:r>
        <w:r>
          <w:rPr>
            <w:noProof/>
            <w:webHidden/>
          </w:rPr>
          <w:fldChar w:fldCharType="end"/>
        </w:r>
      </w:hyperlink>
    </w:p>
    <w:p w14:paraId="7AFC2E39"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41" w:history="1">
        <w:r w:rsidRPr="00734F9E">
          <w:rPr>
            <w:rStyle w:val="Hyperlink"/>
            <w:noProof/>
          </w:rPr>
          <w:t>2.3</w:t>
        </w:r>
        <w:r>
          <w:rPr>
            <w:rFonts w:asciiTheme="minorHAnsi" w:eastAsiaTheme="minorEastAsia" w:hAnsiTheme="minorHAnsi" w:cstheme="minorBidi"/>
            <w:smallCaps w:val="0"/>
            <w:noProof/>
            <w:sz w:val="22"/>
            <w:szCs w:val="22"/>
          </w:rPr>
          <w:tab/>
        </w:r>
        <w:r w:rsidRPr="00734F9E">
          <w:rPr>
            <w:rStyle w:val="Hyperlink"/>
            <w:noProof/>
          </w:rPr>
          <w:t>Unity</w:t>
        </w:r>
        <w:r>
          <w:rPr>
            <w:noProof/>
            <w:webHidden/>
          </w:rPr>
          <w:tab/>
        </w:r>
        <w:r>
          <w:rPr>
            <w:noProof/>
            <w:webHidden/>
          </w:rPr>
          <w:fldChar w:fldCharType="begin"/>
        </w:r>
        <w:r>
          <w:rPr>
            <w:noProof/>
            <w:webHidden/>
          </w:rPr>
          <w:instrText xml:space="preserve"> PAGEREF _Toc408411141 \h </w:instrText>
        </w:r>
        <w:r>
          <w:rPr>
            <w:noProof/>
            <w:webHidden/>
          </w:rPr>
        </w:r>
        <w:r>
          <w:rPr>
            <w:noProof/>
            <w:webHidden/>
          </w:rPr>
          <w:fldChar w:fldCharType="separate"/>
        </w:r>
        <w:r>
          <w:rPr>
            <w:noProof/>
            <w:webHidden/>
          </w:rPr>
          <w:t>16</w:t>
        </w:r>
        <w:r>
          <w:rPr>
            <w:noProof/>
            <w:webHidden/>
          </w:rPr>
          <w:fldChar w:fldCharType="end"/>
        </w:r>
      </w:hyperlink>
    </w:p>
    <w:p w14:paraId="378631ED"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42" w:history="1">
        <w:r w:rsidRPr="00734F9E">
          <w:rPr>
            <w:rStyle w:val="Hyperlink"/>
            <w:noProof/>
          </w:rPr>
          <w:t>2.3.1</w:t>
        </w:r>
        <w:r>
          <w:rPr>
            <w:rFonts w:asciiTheme="minorHAnsi" w:eastAsiaTheme="minorEastAsia" w:hAnsiTheme="minorHAnsi" w:cstheme="minorBidi"/>
            <w:i w:val="0"/>
            <w:iCs w:val="0"/>
            <w:noProof/>
            <w:sz w:val="22"/>
            <w:szCs w:val="22"/>
          </w:rPr>
          <w:tab/>
        </w:r>
        <w:r w:rsidRPr="00734F9E">
          <w:rPr>
            <w:rStyle w:val="Hyperlink"/>
            <w:noProof/>
          </w:rPr>
          <w:t>Programmierung über Skripte</w:t>
        </w:r>
        <w:r>
          <w:rPr>
            <w:noProof/>
            <w:webHidden/>
          </w:rPr>
          <w:tab/>
        </w:r>
        <w:r>
          <w:rPr>
            <w:noProof/>
            <w:webHidden/>
          </w:rPr>
          <w:fldChar w:fldCharType="begin"/>
        </w:r>
        <w:r>
          <w:rPr>
            <w:noProof/>
            <w:webHidden/>
          </w:rPr>
          <w:instrText xml:space="preserve"> PAGEREF _Toc408411142 \h </w:instrText>
        </w:r>
        <w:r>
          <w:rPr>
            <w:noProof/>
            <w:webHidden/>
          </w:rPr>
        </w:r>
        <w:r>
          <w:rPr>
            <w:noProof/>
            <w:webHidden/>
          </w:rPr>
          <w:fldChar w:fldCharType="separate"/>
        </w:r>
        <w:r>
          <w:rPr>
            <w:noProof/>
            <w:webHidden/>
          </w:rPr>
          <w:t>16</w:t>
        </w:r>
        <w:r>
          <w:rPr>
            <w:noProof/>
            <w:webHidden/>
          </w:rPr>
          <w:fldChar w:fldCharType="end"/>
        </w:r>
      </w:hyperlink>
    </w:p>
    <w:p w14:paraId="32361642"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43" w:history="1">
        <w:r w:rsidRPr="00734F9E">
          <w:rPr>
            <w:rStyle w:val="Hyperlink"/>
            <w:noProof/>
          </w:rPr>
          <w:t>2.3.2</w:t>
        </w:r>
        <w:r>
          <w:rPr>
            <w:rFonts w:asciiTheme="minorHAnsi" w:eastAsiaTheme="minorEastAsia" w:hAnsiTheme="minorHAnsi" w:cstheme="minorBidi"/>
            <w:i w:val="0"/>
            <w:iCs w:val="0"/>
            <w:noProof/>
            <w:sz w:val="22"/>
            <w:szCs w:val="22"/>
          </w:rPr>
          <w:tab/>
        </w:r>
        <w:r w:rsidRPr="00734F9E">
          <w:rPr>
            <w:rStyle w:val="Hyperlink"/>
            <w:noProof/>
          </w:rPr>
          <w:t>Objekte im 3D-Raum</w:t>
        </w:r>
        <w:r>
          <w:rPr>
            <w:noProof/>
            <w:webHidden/>
          </w:rPr>
          <w:tab/>
        </w:r>
        <w:r>
          <w:rPr>
            <w:noProof/>
            <w:webHidden/>
          </w:rPr>
          <w:fldChar w:fldCharType="begin"/>
        </w:r>
        <w:r>
          <w:rPr>
            <w:noProof/>
            <w:webHidden/>
          </w:rPr>
          <w:instrText xml:space="preserve"> PAGEREF _Toc408411143 \h </w:instrText>
        </w:r>
        <w:r>
          <w:rPr>
            <w:noProof/>
            <w:webHidden/>
          </w:rPr>
        </w:r>
        <w:r>
          <w:rPr>
            <w:noProof/>
            <w:webHidden/>
          </w:rPr>
          <w:fldChar w:fldCharType="separate"/>
        </w:r>
        <w:r>
          <w:rPr>
            <w:noProof/>
            <w:webHidden/>
          </w:rPr>
          <w:t>17</w:t>
        </w:r>
        <w:r>
          <w:rPr>
            <w:noProof/>
            <w:webHidden/>
          </w:rPr>
          <w:fldChar w:fldCharType="end"/>
        </w:r>
      </w:hyperlink>
    </w:p>
    <w:p w14:paraId="6000AE8D"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44" w:history="1">
        <w:r w:rsidRPr="00734F9E">
          <w:rPr>
            <w:rStyle w:val="Hyperlink"/>
            <w:noProof/>
          </w:rPr>
          <w:t>2.3.3</w:t>
        </w:r>
        <w:r>
          <w:rPr>
            <w:rFonts w:asciiTheme="minorHAnsi" w:eastAsiaTheme="minorEastAsia" w:hAnsiTheme="minorHAnsi" w:cstheme="minorBidi"/>
            <w:i w:val="0"/>
            <w:iCs w:val="0"/>
            <w:noProof/>
            <w:sz w:val="22"/>
            <w:szCs w:val="22"/>
          </w:rPr>
          <w:tab/>
        </w:r>
        <w:r w:rsidRPr="00734F9E">
          <w:rPr>
            <w:rStyle w:val="Hyperlink"/>
            <w:noProof/>
          </w:rPr>
          <w:t>Kamera</w:t>
        </w:r>
        <w:r>
          <w:rPr>
            <w:noProof/>
            <w:webHidden/>
          </w:rPr>
          <w:tab/>
        </w:r>
        <w:r>
          <w:rPr>
            <w:noProof/>
            <w:webHidden/>
          </w:rPr>
          <w:fldChar w:fldCharType="begin"/>
        </w:r>
        <w:r>
          <w:rPr>
            <w:noProof/>
            <w:webHidden/>
          </w:rPr>
          <w:instrText xml:space="preserve"> PAGEREF _Toc408411144 \h </w:instrText>
        </w:r>
        <w:r>
          <w:rPr>
            <w:noProof/>
            <w:webHidden/>
          </w:rPr>
        </w:r>
        <w:r>
          <w:rPr>
            <w:noProof/>
            <w:webHidden/>
          </w:rPr>
          <w:fldChar w:fldCharType="separate"/>
        </w:r>
        <w:r>
          <w:rPr>
            <w:noProof/>
            <w:webHidden/>
          </w:rPr>
          <w:t>20</w:t>
        </w:r>
        <w:r>
          <w:rPr>
            <w:noProof/>
            <w:webHidden/>
          </w:rPr>
          <w:fldChar w:fldCharType="end"/>
        </w:r>
      </w:hyperlink>
    </w:p>
    <w:p w14:paraId="1535497E"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45" w:history="1">
        <w:r w:rsidRPr="00734F9E">
          <w:rPr>
            <w:rStyle w:val="Hyperlink"/>
            <w:noProof/>
          </w:rPr>
          <w:t>2.3.4</w:t>
        </w:r>
        <w:r>
          <w:rPr>
            <w:rFonts w:asciiTheme="minorHAnsi" w:eastAsiaTheme="minorEastAsia" w:hAnsiTheme="minorHAnsi" w:cstheme="minorBidi"/>
            <w:i w:val="0"/>
            <w:iCs w:val="0"/>
            <w:noProof/>
            <w:sz w:val="22"/>
            <w:szCs w:val="22"/>
          </w:rPr>
          <w:tab/>
        </w:r>
        <w:r w:rsidRPr="00734F9E">
          <w:rPr>
            <w:rStyle w:val="Hyperlink"/>
            <w:noProof/>
          </w:rPr>
          <w:t>Physik</w:t>
        </w:r>
        <w:r>
          <w:rPr>
            <w:noProof/>
            <w:webHidden/>
          </w:rPr>
          <w:tab/>
        </w:r>
        <w:r>
          <w:rPr>
            <w:noProof/>
            <w:webHidden/>
          </w:rPr>
          <w:fldChar w:fldCharType="begin"/>
        </w:r>
        <w:r>
          <w:rPr>
            <w:noProof/>
            <w:webHidden/>
          </w:rPr>
          <w:instrText xml:space="preserve"> PAGEREF _Toc408411145 \h </w:instrText>
        </w:r>
        <w:r>
          <w:rPr>
            <w:noProof/>
            <w:webHidden/>
          </w:rPr>
        </w:r>
        <w:r>
          <w:rPr>
            <w:noProof/>
            <w:webHidden/>
          </w:rPr>
          <w:fldChar w:fldCharType="separate"/>
        </w:r>
        <w:r>
          <w:rPr>
            <w:noProof/>
            <w:webHidden/>
          </w:rPr>
          <w:t>20</w:t>
        </w:r>
        <w:r>
          <w:rPr>
            <w:noProof/>
            <w:webHidden/>
          </w:rPr>
          <w:fldChar w:fldCharType="end"/>
        </w:r>
      </w:hyperlink>
    </w:p>
    <w:p w14:paraId="38511A53"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46" w:history="1">
        <w:r w:rsidRPr="00734F9E">
          <w:rPr>
            <w:rStyle w:val="Hyperlink"/>
            <w:noProof/>
          </w:rPr>
          <w:t>2.3.5</w:t>
        </w:r>
        <w:r>
          <w:rPr>
            <w:rFonts w:asciiTheme="minorHAnsi" w:eastAsiaTheme="minorEastAsia" w:hAnsiTheme="minorHAnsi" w:cstheme="minorBidi"/>
            <w:i w:val="0"/>
            <w:iCs w:val="0"/>
            <w:noProof/>
            <w:sz w:val="22"/>
            <w:szCs w:val="22"/>
          </w:rPr>
          <w:tab/>
        </w:r>
        <w:r w:rsidRPr="00734F9E">
          <w:rPr>
            <w:rStyle w:val="Hyperlink"/>
            <w:noProof/>
          </w:rPr>
          <w:t>Inputmöglichkeiten</w:t>
        </w:r>
        <w:r>
          <w:rPr>
            <w:noProof/>
            <w:webHidden/>
          </w:rPr>
          <w:tab/>
        </w:r>
        <w:r>
          <w:rPr>
            <w:noProof/>
            <w:webHidden/>
          </w:rPr>
          <w:fldChar w:fldCharType="begin"/>
        </w:r>
        <w:r>
          <w:rPr>
            <w:noProof/>
            <w:webHidden/>
          </w:rPr>
          <w:instrText xml:space="preserve"> PAGEREF _Toc408411146 \h </w:instrText>
        </w:r>
        <w:r>
          <w:rPr>
            <w:noProof/>
            <w:webHidden/>
          </w:rPr>
        </w:r>
        <w:r>
          <w:rPr>
            <w:noProof/>
            <w:webHidden/>
          </w:rPr>
          <w:fldChar w:fldCharType="separate"/>
        </w:r>
        <w:r>
          <w:rPr>
            <w:noProof/>
            <w:webHidden/>
          </w:rPr>
          <w:t>20</w:t>
        </w:r>
        <w:r>
          <w:rPr>
            <w:noProof/>
            <w:webHidden/>
          </w:rPr>
          <w:fldChar w:fldCharType="end"/>
        </w:r>
      </w:hyperlink>
    </w:p>
    <w:p w14:paraId="1A6BBACC"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47" w:history="1">
        <w:r w:rsidRPr="00734F9E">
          <w:rPr>
            <w:rStyle w:val="Hyperlink"/>
            <w:noProof/>
          </w:rPr>
          <w:t>2.3.6</w:t>
        </w:r>
        <w:r>
          <w:rPr>
            <w:rFonts w:asciiTheme="minorHAnsi" w:eastAsiaTheme="minorEastAsia" w:hAnsiTheme="minorHAnsi" w:cstheme="minorBidi"/>
            <w:i w:val="0"/>
            <w:iCs w:val="0"/>
            <w:noProof/>
            <w:sz w:val="22"/>
            <w:szCs w:val="22"/>
          </w:rPr>
          <w:tab/>
        </w:r>
        <w:r w:rsidRPr="00734F9E">
          <w:rPr>
            <w:rStyle w:val="Hyperlink"/>
            <w:noProof/>
          </w:rPr>
          <w:t>GUI</w:t>
        </w:r>
        <w:r>
          <w:rPr>
            <w:noProof/>
            <w:webHidden/>
          </w:rPr>
          <w:tab/>
        </w:r>
        <w:r>
          <w:rPr>
            <w:noProof/>
            <w:webHidden/>
          </w:rPr>
          <w:fldChar w:fldCharType="begin"/>
        </w:r>
        <w:r>
          <w:rPr>
            <w:noProof/>
            <w:webHidden/>
          </w:rPr>
          <w:instrText xml:space="preserve"> PAGEREF _Toc408411147 \h </w:instrText>
        </w:r>
        <w:r>
          <w:rPr>
            <w:noProof/>
            <w:webHidden/>
          </w:rPr>
        </w:r>
        <w:r>
          <w:rPr>
            <w:noProof/>
            <w:webHidden/>
          </w:rPr>
          <w:fldChar w:fldCharType="separate"/>
        </w:r>
        <w:r>
          <w:rPr>
            <w:noProof/>
            <w:webHidden/>
          </w:rPr>
          <w:t>20</w:t>
        </w:r>
        <w:r>
          <w:rPr>
            <w:noProof/>
            <w:webHidden/>
          </w:rPr>
          <w:fldChar w:fldCharType="end"/>
        </w:r>
      </w:hyperlink>
    </w:p>
    <w:p w14:paraId="31E9D304"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48" w:history="1">
        <w:r w:rsidRPr="00734F9E">
          <w:rPr>
            <w:rStyle w:val="Hyperlink"/>
            <w:noProof/>
          </w:rPr>
          <w:t>2.3.7</w:t>
        </w:r>
        <w:r>
          <w:rPr>
            <w:rFonts w:asciiTheme="minorHAnsi" w:eastAsiaTheme="minorEastAsia" w:hAnsiTheme="minorHAnsi" w:cstheme="minorBidi"/>
            <w:i w:val="0"/>
            <w:iCs w:val="0"/>
            <w:noProof/>
            <w:sz w:val="22"/>
            <w:szCs w:val="22"/>
          </w:rPr>
          <w:tab/>
        </w:r>
        <w:r w:rsidRPr="00734F9E">
          <w:rPr>
            <w:rStyle w:val="Hyperlink"/>
            <w:noProof/>
          </w:rPr>
          <w:t>Prefabs/Plugins</w:t>
        </w:r>
        <w:r>
          <w:rPr>
            <w:noProof/>
            <w:webHidden/>
          </w:rPr>
          <w:tab/>
        </w:r>
        <w:r>
          <w:rPr>
            <w:noProof/>
            <w:webHidden/>
          </w:rPr>
          <w:fldChar w:fldCharType="begin"/>
        </w:r>
        <w:r>
          <w:rPr>
            <w:noProof/>
            <w:webHidden/>
          </w:rPr>
          <w:instrText xml:space="preserve"> PAGEREF _Toc408411148 \h </w:instrText>
        </w:r>
        <w:r>
          <w:rPr>
            <w:noProof/>
            <w:webHidden/>
          </w:rPr>
        </w:r>
        <w:r>
          <w:rPr>
            <w:noProof/>
            <w:webHidden/>
          </w:rPr>
          <w:fldChar w:fldCharType="separate"/>
        </w:r>
        <w:r>
          <w:rPr>
            <w:noProof/>
            <w:webHidden/>
          </w:rPr>
          <w:t>20</w:t>
        </w:r>
        <w:r>
          <w:rPr>
            <w:noProof/>
            <w:webHidden/>
          </w:rPr>
          <w:fldChar w:fldCharType="end"/>
        </w:r>
      </w:hyperlink>
    </w:p>
    <w:p w14:paraId="72510F0D"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49" w:history="1">
        <w:r w:rsidRPr="00734F9E">
          <w:rPr>
            <w:rStyle w:val="Hyperlink"/>
            <w:noProof/>
          </w:rPr>
          <w:t>2.3.8</w:t>
        </w:r>
        <w:r>
          <w:rPr>
            <w:rFonts w:asciiTheme="minorHAnsi" w:eastAsiaTheme="minorEastAsia" w:hAnsiTheme="minorHAnsi" w:cstheme="minorBidi"/>
            <w:i w:val="0"/>
            <w:iCs w:val="0"/>
            <w:noProof/>
            <w:sz w:val="22"/>
            <w:szCs w:val="22"/>
          </w:rPr>
          <w:tab/>
        </w:r>
        <w:r w:rsidRPr="00734F9E">
          <w:rPr>
            <w:rStyle w:val="Hyperlink"/>
            <w:noProof/>
          </w:rPr>
          <w:t>Performance/Fehlersuche</w:t>
        </w:r>
        <w:r>
          <w:rPr>
            <w:noProof/>
            <w:webHidden/>
          </w:rPr>
          <w:tab/>
        </w:r>
        <w:r>
          <w:rPr>
            <w:noProof/>
            <w:webHidden/>
          </w:rPr>
          <w:fldChar w:fldCharType="begin"/>
        </w:r>
        <w:r>
          <w:rPr>
            <w:noProof/>
            <w:webHidden/>
          </w:rPr>
          <w:instrText xml:space="preserve"> PAGEREF _Toc408411149 \h </w:instrText>
        </w:r>
        <w:r>
          <w:rPr>
            <w:noProof/>
            <w:webHidden/>
          </w:rPr>
        </w:r>
        <w:r>
          <w:rPr>
            <w:noProof/>
            <w:webHidden/>
          </w:rPr>
          <w:fldChar w:fldCharType="separate"/>
        </w:r>
        <w:r>
          <w:rPr>
            <w:noProof/>
            <w:webHidden/>
          </w:rPr>
          <w:t>21</w:t>
        </w:r>
        <w:r>
          <w:rPr>
            <w:noProof/>
            <w:webHidden/>
          </w:rPr>
          <w:fldChar w:fldCharType="end"/>
        </w:r>
      </w:hyperlink>
    </w:p>
    <w:p w14:paraId="2ABB5452"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50" w:history="1">
        <w:r w:rsidRPr="00734F9E">
          <w:rPr>
            <w:rStyle w:val="Hyperlink"/>
            <w:noProof/>
          </w:rPr>
          <w:t>2.3.9</w:t>
        </w:r>
        <w:r>
          <w:rPr>
            <w:rFonts w:asciiTheme="minorHAnsi" w:eastAsiaTheme="minorEastAsia" w:hAnsiTheme="minorHAnsi" w:cstheme="minorBidi"/>
            <w:i w:val="0"/>
            <w:iCs w:val="0"/>
            <w:noProof/>
            <w:sz w:val="22"/>
            <w:szCs w:val="22"/>
          </w:rPr>
          <w:tab/>
        </w:r>
        <w:r w:rsidRPr="00734F9E">
          <w:rPr>
            <w:rStyle w:val="Hyperlink"/>
            <w:noProof/>
          </w:rPr>
          <w:t>Build Prozess</w:t>
        </w:r>
        <w:r>
          <w:rPr>
            <w:noProof/>
            <w:webHidden/>
          </w:rPr>
          <w:tab/>
        </w:r>
        <w:r>
          <w:rPr>
            <w:noProof/>
            <w:webHidden/>
          </w:rPr>
          <w:fldChar w:fldCharType="begin"/>
        </w:r>
        <w:r>
          <w:rPr>
            <w:noProof/>
            <w:webHidden/>
          </w:rPr>
          <w:instrText xml:space="preserve"> PAGEREF _Toc408411150 \h </w:instrText>
        </w:r>
        <w:r>
          <w:rPr>
            <w:noProof/>
            <w:webHidden/>
          </w:rPr>
        </w:r>
        <w:r>
          <w:rPr>
            <w:noProof/>
            <w:webHidden/>
          </w:rPr>
          <w:fldChar w:fldCharType="separate"/>
        </w:r>
        <w:r>
          <w:rPr>
            <w:noProof/>
            <w:webHidden/>
          </w:rPr>
          <w:t>22</w:t>
        </w:r>
        <w:r>
          <w:rPr>
            <w:noProof/>
            <w:webHidden/>
          </w:rPr>
          <w:fldChar w:fldCharType="end"/>
        </w:r>
      </w:hyperlink>
    </w:p>
    <w:p w14:paraId="6F9E8529" w14:textId="77777777" w:rsidR="001A117B" w:rsidRDefault="001A117B">
      <w:pPr>
        <w:pStyle w:val="Verzeichnis4"/>
        <w:tabs>
          <w:tab w:val="left" w:pos="1440"/>
          <w:tab w:val="right" w:leader="dot" w:pos="8777"/>
        </w:tabs>
        <w:rPr>
          <w:rFonts w:asciiTheme="minorHAnsi" w:eastAsiaTheme="minorEastAsia" w:hAnsiTheme="minorHAnsi" w:cstheme="minorBidi"/>
          <w:noProof/>
          <w:sz w:val="22"/>
          <w:szCs w:val="22"/>
        </w:rPr>
      </w:pPr>
      <w:hyperlink w:anchor="_Toc408411151" w:history="1">
        <w:r w:rsidRPr="00734F9E">
          <w:rPr>
            <w:rStyle w:val="Hyperlink"/>
            <w:noProof/>
          </w:rPr>
          <w:t>2.3.9.1</w:t>
        </w:r>
        <w:r>
          <w:rPr>
            <w:rFonts w:asciiTheme="minorHAnsi" w:eastAsiaTheme="minorEastAsia" w:hAnsiTheme="minorHAnsi" w:cstheme="minorBidi"/>
            <w:noProof/>
            <w:sz w:val="22"/>
            <w:szCs w:val="22"/>
          </w:rPr>
          <w:tab/>
        </w:r>
        <w:r w:rsidRPr="00734F9E">
          <w:rPr>
            <w:rStyle w:val="Hyperlink"/>
            <w:noProof/>
          </w:rPr>
          <w:t>DiveFPSController</w:t>
        </w:r>
        <w:r>
          <w:rPr>
            <w:noProof/>
            <w:webHidden/>
          </w:rPr>
          <w:tab/>
        </w:r>
        <w:r>
          <w:rPr>
            <w:noProof/>
            <w:webHidden/>
          </w:rPr>
          <w:fldChar w:fldCharType="begin"/>
        </w:r>
        <w:r>
          <w:rPr>
            <w:noProof/>
            <w:webHidden/>
          </w:rPr>
          <w:instrText xml:space="preserve"> PAGEREF _Toc408411151 \h </w:instrText>
        </w:r>
        <w:r>
          <w:rPr>
            <w:noProof/>
            <w:webHidden/>
          </w:rPr>
        </w:r>
        <w:r>
          <w:rPr>
            <w:noProof/>
            <w:webHidden/>
          </w:rPr>
          <w:fldChar w:fldCharType="separate"/>
        </w:r>
        <w:r>
          <w:rPr>
            <w:noProof/>
            <w:webHidden/>
          </w:rPr>
          <w:t>22</w:t>
        </w:r>
        <w:r>
          <w:rPr>
            <w:noProof/>
            <w:webHidden/>
          </w:rPr>
          <w:fldChar w:fldCharType="end"/>
        </w:r>
      </w:hyperlink>
    </w:p>
    <w:p w14:paraId="2F6758A7" w14:textId="77777777" w:rsidR="001A117B" w:rsidRDefault="001A117B">
      <w:pPr>
        <w:pStyle w:val="Verzeichnis4"/>
        <w:tabs>
          <w:tab w:val="left" w:pos="1440"/>
          <w:tab w:val="right" w:leader="dot" w:pos="8777"/>
        </w:tabs>
        <w:rPr>
          <w:rFonts w:asciiTheme="minorHAnsi" w:eastAsiaTheme="minorEastAsia" w:hAnsiTheme="minorHAnsi" w:cstheme="minorBidi"/>
          <w:noProof/>
          <w:sz w:val="22"/>
          <w:szCs w:val="22"/>
        </w:rPr>
      </w:pPr>
      <w:hyperlink w:anchor="_Toc408411152" w:history="1">
        <w:r w:rsidRPr="00734F9E">
          <w:rPr>
            <w:rStyle w:val="Hyperlink"/>
            <w:noProof/>
          </w:rPr>
          <w:t>2.3.9.2</w:t>
        </w:r>
        <w:r>
          <w:rPr>
            <w:rFonts w:asciiTheme="minorHAnsi" w:eastAsiaTheme="minorEastAsia" w:hAnsiTheme="minorHAnsi" w:cstheme="minorBidi"/>
            <w:noProof/>
            <w:sz w:val="22"/>
            <w:szCs w:val="22"/>
          </w:rPr>
          <w:tab/>
        </w:r>
        <w:r w:rsidRPr="00734F9E">
          <w:rPr>
            <w:rStyle w:val="Hyperlink"/>
            <w:noProof/>
          </w:rPr>
          <w:t>Durovis Dive SDK in Unity</w:t>
        </w:r>
        <w:r>
          <w:rPr>
            <w:noProof/>
            <w:webHidden/>
          </w:rPr>
          <w:tab/>
        </w:r>
        <w:r>
          <w:rPr>
            <w:noProof/>
            <w:webHidden/>
          </w:rPr>
          <w:fldChar w:fldCharType="begin"/>
        </w:r>
        <w:r>
          <w:rPr>
            <w:noProof/>
            <w:webHidden/>
          </w:rPr>
          <w:instrText xml:space="preserve"> PAGEREF _Toc408411152 \h </w:instrText>
        </w:r>
        <w:r>
          <w:rPr>
            <w:noProof/>
            <w:webHidden/>
          </w:rPr>
        </w:r>
        <w:r>
          <w:rPr>
            <w:noProof/>
            <w:webHidden/>
          </w:rPr>
          <w:fldChar w:fldCharType="separate"/>
        </w:r>
        <w:r>
          <w:rPr>
            <w:noProof/>
            <w:webHidden/>
          </w:rPr>
          <w:t>22</w:t>
        </w:r>
        <w:r>
          <w:rPr>
            <w:noProof/>
            <w:webHidden/>
          </w:rPr>
          <w:fldChar w:fldCharType="end"/>
        </w:r>
      </w:hyperlink>
    </w:p>
    <w:p w14:paraId="2AC0C1BB"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53" w:history="1">
        <w:r w:rsidRPr="00734F9E">
          <w:rPr>
            <w:rStyle w:val="Hyperlink"/>
            <w:noProof/>
          </w:rPr>
          <w:t>2.4</w:t>
        </w:r>
        <w:r>
          <w:rPr>
            <w:rFonts w:asciiTheme="minorHAnsi" w:eastAsiaTheme="minorEastAsia" w:hAnsiTheme="minorHAnsi" w:cstheme="minorBidi"/>
            <w:smallCaps w:val="0"/>
            <w:noProof/>
            <w:sz w:val="22"/>
            <w:szCs w:val="22"/>
          </w:rPr>
          <w:tab/>
        </w:r>
        <w:r w:rsidRPr="00734F9E">
          <w:rPr>
            <w:rStyle w:val="Hyperlink"/>
            <w:noProof/>
          </w:rPr>
          <w:t>Android</w:t>
        </w:r>
        <w:r>
          <w:rPr>
            <w:noProof/>
            <w:webHidden/>
          </w:rPr>
          <w:tab/>
        </w:r>
        <w:r>
          <w:rPr>
            <w:noProof/>
            <w:webHidden/>
          </w:rPr>
          <w:fldChar w:fldCharType="begin"/>
        </w:r>
        <w:r>
          <w:rPr>
            <w:noProof/>
            <w:webHidden/>
          </w:rPr>
          <w:instrText xml:space="preserve"> PAGEREF _Toc408411153 \h </w:instrText>
        </w:r>
        <w:r>
          <w:rPr>
            <w:noProof/>
            <w:webHidden/>
          </w:rPr>
        </w:r>
        <w:r>
          <w:rPr>
            <w:noProof/>
            <w:webHidden/>
          </w:rPr>
          <w:fldChar w:fldCharType="separate"/>
        </w:r>
        <w:r>
          <w:rPr>
            <w:noProof/>
            <w:webHidden/>
          </w:rPr>
          <w:t>22</w:t>
        </w:r>
        <w:r>
          <w:rPr>
            <w:noProof/>
            <w:webHidden/>
          </w:rPr>
          <w:fldChar w:fldCharType="end"/>
        </w:r>
      </w:hyperlink>
    </w:p>
    <w:p w14:paraId="3FD4EC37"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54" w:history="1">
        <w:r w:rsidRPr="00734F9E">
          <w:rPr>
            <w:rStyle w:val="Hyperlink"/>
            <w:noProof/>
          </w:rPr>
          <w:t>2.4.1</w:t>
        </w:r>
        <w:r>
          <w:rPr>
            <w:rFonts w:asciiTheme="minorHAnsi" w:eastAsiaTheme="minorEastAsia" w:hAnsiTheme="minorHAnsi" w:cstheme="minorBidi"/>
            <w:i w:val="0"/>
            <w:iCs w:val="0"/>
            <w:noProof/>
            <w:sz w:val="22"/>
            <w:szCs w:val="22"/>
          </w:rPr>
          <w:tab/>
        </w:r>
        <w:r w:rsidRPr="00734F9E">
          <w:rPr>
            <w:rStyle w:val="Hyperlink"/>
            <w:noProof/>
          </w:rPr>
          <w:t>Android Debug Bridge(ADB)</w:t>
        </w:r>
        <w:r>
          <w:rPr>
            <w:noProof/>
            <w:webHidden/>
          </w:rPr>
          <w:tab/>
        </w:r>
        <w:r>
          <w:rPr>
            <w:noProof/>
            <w:webHidden/>
          </w:rPr>
          <w:fldChar w:fldCharType="begin"/>
        </w:r>
        <w:r>
          <w:rPr>
            <w:noProof/>
            <w:webHidden/>
          </w:rPr>
          <w:instrText xml:space="preserve"> PAGEREF _Toc408411154 \h </w:instrText>
        </w:r>
        <w:r>
          <w:rPr>
            <w:noProof/>
            <w:webHidden/>
          </w:rPr>
        </w:r>
        <w:r>
          <w:rPr>
            <w:noProof/>
            <w:webHidden/>
          </w:rPr>
          <w:fldChar w:fldCharType="separate"/>
        </w:r>
        <w:r>
          <w:rPr>
            <w:noProof/>
            <w:webHidden/>
          </w:rPr>
          <w:t>22</w:t>
        </w:r>
        <w:r>
          <w:rPr>
            <w:noProof/>
            <w:webHidden/>
          </w:rPr>
          <w:fldChar w:fldCharType="end"/>
        </w:r>
      </w:hyperlink>
    </w:p>
    <w:p w14:paraId="6676C62E"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55" w:history="1">
        <w:r w:rsidRPr="00734F9E">
          <w:rPr>
            <w:rStyle w:val="Hyperlink"/>
            <w:noProof/>
          </w:rPr>
          <w:t>2.5</w:t>
        </w:r>
        <w:r>
          <w:rPr>
            <w:rFonts w:asciiTheme="minorHAnsi" w:eastAsiaTheme="minorEastAsia" w:hAnsiTheme="minorHAnsi" w:cstheme="minorBidi"/>
            <w:smallCaps w:val="0"/>
            <w:noProof/>
            <w:sz w:val="22"/>
            <w:szCs w:val="22"/>
          </w:rPr>
          <w:tab/>
        </w:r>
        <w:r w:rsidRPr="00734F9E">
          <w:rPr>
            <w:rStyle w:val="Hyperlink"/>
            <w:noProof/>
          </w:rPr>
          <w:t>Git</w:t>
        </w:r>
        <w:r>
          <w:rPr>
            <w:noProof/>
            <w:webHidden/>
          </w:rPr>
          <w:tab/>
        </w:r>
        <w:r>
          <w:rPr>
            <w:noProof/>
            <w:webHidden/>
          </w:rPr>
          <w:fldChar w:fldCharType="begin"/>
        </w:r>
        <w:r>
          <w:rPr>
            <w:noProof/>
            <w:webHidden/>
          </w:rPr>
          <w:instrText xml:space="preserve"> PAGEREF _Toc408411155 \h </w:instrText>
        </w:r>
        <w:r>
          <w:rPr>
            <w:noProof/>
            <w:webHidden/>
          </w:rPr>
        </w:r>
        <w:r>
          <w:rPr>
            <w:noProof/>
            <w:webHidden/>
          </w:rPr>
          <w:fldChar w:fldCharType="separate"/>
        </w:r>
        <w:r>
          <w:rPr>
            <w:noProof/>
            <w:webHidden/>
          </w:rPr>
          <w:t>22</w:t>
        </w:r>
        <w:r>
          <w:rPr>
            <w:noProof/>
            <w:webHidden/>
          </w:rPr>
          <w:fldChar w:fldCharType="end"/>
        </w:r>
      </w:hyperlink>
    </w:p>
    <w:p w14:paraId="759DC87F"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56" w:history="1">
        <w:r w:rsidRPr="00734F9E">
          <w:rPr>
            <w:rStyle w:val="Hyperlink"/>
            <w:noProof/>
          </w:rPr>
          <w:t>2.5.1</w:t>
        </w:r>
        <w:r>
          <w:rPr>
            <w:rFonts w:asciiTheme="minorHAnsi" w:eastAsiaTheme="minorEastAsia" w:hAnsiTheme="minorHAnsi" w:cstheme="minorBidi"/>
            <w:i w:val="0"/>
            <w:iCs w:val="0"/>
            <w:noProof/>
            <w:sz w:val="22"/>
            <w:szCs w:val="22"/>
          </w:rPr>
          <w:tab/>
        </w:r>
        <w:r w:rsidRPr="00734F9E">
          <w:rPr>
            <w:rStyle w:val="Hyperlink"/>
            <w:noProof/>
          </w:rPr>
          <w:t>GitHub</w:t>
        </w:r>
        <w:r>
          <w:rPr>
            <w:noProof/>
            <w:webHidden/>
          </w:rPr>
          <w:tab/>
        </w:r>
        <w:r>
          <w:rPr>
            <w:noProof/>
            <w:webHidden/>
          </w:rPr>
          <w:fldChar w:fldCharType="begin"/>
        </w:r>
        <w:r>
          <w:rPr>
            <w:noProof/>
            <w:webHidden/>
          </w:rPr>
          <w:instrText xml:space="preserve"> PAGEREF _Toc408411156 \h </w:instrText>
        </w:r>
        <w:r>
          <w:rPr>
            <w:noProof/>
            <w:webHidden/>
          </w:rPr>
        </w:r>
        <w:r>
          <w:rPr>
            <w:noProof/>
            <w:webHidden/>
          </w:rPr>
          <w:fldChar w:fldCharType="separate"/>
        </w:r>
        <w:r>
          <w:rPr>
            <w:noProof/>
            <w:webHidden/>
          </w:rPr>
          <w:t>23</w:t>
        </w:r>
        <w:r>
          <w:rPr>
            <w:noProof/>
            <w:webHidden/>
          </w:rPr>
          <w:fldChar w:fldCharType="end"/>
        </w:r>
      </w:hyperlink>
    </w:p>
    <w:p w14:paraId="41219EA8"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57" w:history="1">
        <w:r w:rsidRPr="00734F9E">
          <w:rPr>
            <w:rStyle w:val="Hyperlink"/>
            <w:noProof/>
          </w:rPr>
          <w:t>2.5.2</w:t>
        </w:r>
        <w:r>
          <w:rPr>
            <w:rFonts w:asciiTheme="minorHAnsi" w:eastAsiaTheme="minorEastAsia" w:hAnsiTheme="minorHAnsi" w:cstheme="minorBidi"/>
            <w:i w:val="0"/>
            <w:iCs w:val="0"/>
            <w:noProof/>
            <w:sz w:val="22"/>
            <w:szCs w:val="22"/>
          </w:rPr>
          <w:tab/>
        </w:r>
        <w:r w:rsidRPr="00734F9E">
          <w:rPr>
            <w:rStyle w:val="Hyperlink"/>
            <w:noProof/>
          </w:rPr>
          <w:t>GitExtensions</w:t>
        </w:r>
        <w:r>
          <w:rPr>
            <w:noProof/>
            <w:webHidden/>
          </w:rPr>
          <w:tab/>
        </w:r>
        <w:r>
          <w:rPr>
            <w:noProof/>
            <w:webHidden/>
          </w:rPr>
          <w:fldChar w:fldCharType="begin"/>
        </w:r>
        <w:r>
          <w:rPr>
            <w:noProof/>
            <w:webHidden/>
          </w:rPr>
          <w:instrText xml:space="preserve"> PAGEREF _Toc408411157 \h </w:instrText>
        </w:r>
        <w:r>
          <w:rPr>
            <w:noProof/>
            <w:webHidden/>
          </w:rPr>
        </w:r>
        <w:r>
          <w:rPr>
            <w:noProof/>
            <w:webHidden/>
          </w:rPr>
          <w:fldChar w:fldCharType="separate"/>
        </w:r>
        <w:r>
          <w:rPr>
            <w:noProof/>
            <w:webHidden/>
          </w:rPr>
          <w:t>23</w:t>
        </w:r>
        <w:r>
          <w:rPr>
            <w:noProof/>
            <w:webHidden/>
          </w:rPr>
          <w:fldChar w:fldCharType="end"/>
        </w:r>
      </w:hyperlink>
    </w:p>
    <w:p w14:paraId="41D069E0" w14:textId="77777777" w:rsidR="001A117B" w:rsidRDefault="001A117B">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11158" w:history="1">
        <w:r w:rsidRPr="00734F9E">
          <w:rPr>
            <w:rStyle w:val="Hyperlink"/>
            <w:noProof/>
            <w:u w:color="FFFFFF" w:themeColor="background1"/>
          </w:rPr>
          <w:t>3</w:t>
        </w:r>
        <w:r>
          <w:rPr>
            <w:rFonts w:asciiTheme="minorHAnsi" w:eastAsiaTheme="minorEastAsia" w:hAnsiTheme="minorHAnsi" w:cstheme="minorBidi"/>
            <w:b w:val="0"/>
            <w:bCs w:val="0"/>
            <w:caps w:val="0"/>
            <w:noProof/>
            <w:sz w:val="22"/>
            <w:szCs w:val="22"/>
          </w:rPr>
          <w:tab/>
        </w:r>
        <w:r w:rsidRPr="00734F9E">
          <w:rPr>
            <w:rStyle w:val="Hyperlink"/>
            <w:noProof/>
          </w:rPr>
          <w:t>Anforderungsanalyse</w:t>
        </w:r>
        <w:r>
          <w:rPr>
            <w:noProof/>
            <w:webHidden/>
          </w:rPr>
          <w:tab/>
        </w:r>
        <w:r>
          <w:rPr>
            <w:noProof/>
            <w:webHidden/>
          </w:rPr>
          <w:fldChar w:fldCharType="begin"/>
        </w:r>
        <w:r>
          <w:rPr>
            <w:noProof/>
            <w:webHidden/>
          </w:rPr>
          <w:instrText xml:space="preserve"> PAGEREF _Toc408411158 \h </w:instrText>
        </w:r>
        <w:r>
          <w:rPr>
            <w:noProof/>
            <w:webHidden/>
          </w:rPr>
        </w:r>
        <w:r>
          <w:rPr>
            <w:noProof/>
            <w:webHidden/>
          </w:rPr>
          <w:fldChar w:fldCharType="separate"/>
        </w:r>
        <w:r>
          <w:rPr>
            <w:noProof/>
            <w:webHidden/>
          </w:rPr>
          <w:t>24</w:t>
        </w:r>
        <w:r>
          <w:rPr>
            <w:noProof/>
            <w:webHidden/>
          </w:rPr>
          <w:fldChar w:fldCharType="end"/>
        </w:r>
      </w:hyperlink>
    </w:p>
    <w:p w14:paraId="737A7DDB"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59" w:history="1">
        <w:r w:rsidRPr="00734F9E">
          <w:rPr>
            <w:rStyle w:val="Hyperlink"/>
            <w:noProof/>
          </w:rPr>
          <w:t>3.1</w:t>
        </w:r>
        <w:r>
          <w:rPr>
            <w:rFonts w:asciiTheme="minorHAnsi" w:eastAsiaTheme="minorEastAsia" w:hAnsiTheme="minorHAnsi" w:cstheme="minorBidi"/>
            <w:smallCaps w:val="0"/>
            <w:noProof/>
            <w:sz w:val="22"/>
            <w:szCs w:val="22"/>
          </w:rPr>
          <w:tab/>
        </w:r>
        <w:r w:rsidRPr="00734F9E">
          <w:rPr>
            <w:rStyle w:val="Hyperlink"/>
            <w:noProof/>
          </w:rPr>
          <w:t>Systemidee</w:t>
        </w:r>
        <w:r>
          <w:rPr>
            <w:noProof/>
            <w:webHidden/>
          </w:rPr>
          <w:tab/>
        </w:r>
        <w:r>
          <w:rPr>
            <w:noProof/>
            <w:webHidden/>
          </w:rPr>
          <w:fldChar w:fldCharType="begin"/>
        </w:r>
        <w:r>
          <w:rPr>
            <w:noProof/>
            <w:webHidden/>
          </w:rPr>
          <w:instrText xml:space="preserve"> PAGEREF _Toc408411159 \h </w:instrText>
        </w:r>
        <w:r>
          <w:rPr>
            <w:noProof/>
            <w:webHidden/>
          </w:rPr>
        </w:r>
        <w:r>
          <w:rPr>
            <w:noProof/>
            <w:webHidden/>
          </w:rPr>
          <w:fldChar w:fldCharType="separate"/>
        </w:r>
        <w:r>
          <w:rPr>
            <w:noProof/>
            <w:webHidden/>
          </w:rPr>
          <w:t>24</w:t>
        </w:r>
        <w:r>
          <w:rPr>
            <w:noProof/>
            <w:webHidden/>
          </w:rPr>
          <w:fldChar w:fldCharType="end"/>
        </w:r>
      </w:hyperlink>
    </w:p>
    <w:p w14:paraId="3D3B1F56"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60" w:history="1">
        <w:r w:rsidRPr="00734F9E">
          <w:rPr>
            <w:rStyle w:val="Hyperlink"/>
            <w:noProof/>
          </w:rPr>
          <w:t>3.2</w:t>
        </w:r>
        <w:r>
          <w:rPr>
            <w:rFonts w:asciiTheme="minorHAnsi" w:eastAsiaTheme="minorEastAsia" w:hAnsiTheme="minorHAnsi" w:cstheme="minorBidi"/>
            <w:smallCaps w:val="0"/>
            <w:noProof/>
            <w:sz w:val="22"/>
            <w:szCs w:val="22"/>
          </w:rPr>
          <w:tab/>
        </w:r>
        <w:r w:rsidRPr="00734F9E">
          <w:rPr>
            <w:rStyle w:val="Hyperlink"/>
            <w:noProof/>
          </w:rPr>
          <w:t>Stakeholder</w:t>
        </w:r>
        <w:r>
          <w:rPr>
            <w:noProof/>
            <w:webHidden/>
          </w:rPr>
          <w:tab/>
        </w:r>
        <w:r>
          <w:rPr>
            <w:noProof/>
            <w:webHidden/>
          </w:rPr>
          <w:fldChar w:fldCharType="begin"/>
        </w:r>
        <w:r>
          <w:rPr>
            <w:noProof/>
            <w:webHidden/>
          </w:rPr>
          <w:instrText xml:space="preserve"> PAGEREF _Toc408411160 \h </w:instrText>
        </w:r>
        <w:r>
          <w:rPr>
            <w:noProof/>
            <w:webHidden/>
          </w:rPr>
        </w:r>
        <w:r>
          <w:rPr>
            <w:noProof/>
            <w:webHidden/>
          </w:rPr>
          <w:fldChar w:fldCharType="separate"/>
        </w:r>
        <w:r>
          <w:rPr>
            <w:noProof/>
            <w:webHidden/>
          </w:rPr>
          <w:t>24</w:t>
        </w:r>
        <w:r>
          <w:rPr>
            <w:noProof/>
            <w:webHidden/>
          </w:rPr>
          <w:fldChar w:fldCharType="end"/>
        </w:r>
      </w:hyperlink>
    </w:p>
    <w:p w14:paraId="202E0BEC"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61" w:history="1">
        <w:r w:rsidRPr="00734F9E">
          <w:rPr>
            <w:rStyle w:val="Hyperlink"/>
            <w:noProof/>
          </w:rPr>
          <w:t>3.2.1</w:t>
        </w:r>
        <w:r>
          <w:rPr>
            <w:rFonts w:asciiTheme="minorHAnsi" w:eastAsiaTheme="minorEastAsia" w:hAnsiTheme="minorHAnsi" w:cstheme="minorBidi"/>
            <w:i w:val="0"/>
            <w:iCs w:val="0"/>
            <w:noProof/>
            <w:sz w:val="22"/>
            <w:szCs w:val="22"/>
          </w:rPr>
          <w:tab/>
        </w:r>
        <w:r w:rsidRPr="00734F9E">
          <w:rPr>
            <w:rStyle w:val="Hyperlink"/>
            <w:noProof/>
          </w:rPr>
          <w:t>Stakeholdermap</w:t>
        </w:r>
        <w:r>
          <w:rPr>
            <w:noProof/>
            <w:webHidden/>
          </w:rPr>
          <w:tab/>
        </w:r>
        <w:r>
          <w:rPr>
            <w:noProof/>
            <w:webHidden/>
          </w:rPr>
          <w:fldChar w:fldCharType="begin"/>
        </w:r>
        <w:r>
          <w:rPr>
            <w:noProof/>
            <w:webHidden/>
          </w:rPr>
          <w:instrText xml:space="preserve"> PAGEREF _Toc408411161 \h </w:instrText>
        </w:r>
        <w:r>
          <w:rPr>
            <w:noProof/>
            <w:webHidden/>
          </w:rPr>
        </w:r>
        <w:r>
          <w:rPr>
            <w:noProof/>
            <w:webHidden/>
          </w:rPr>
          <w:fldChar w:fldCharType="separate"/>
        </w:r>
        <w:r>
          <w:rPr>
            <w:noProof/>
            <w:webHidden/>
          </w:rPr>
          <w:t>24</w:t>
        </w:r>
        <w:r>
          <w:rPr>
            <w:noProof/>
            <w:webHidden/>
          </w:rPr>
          <w:fldChar w:fldCharType="end"/>
        </w:r>
      </w:hyperlink>
    </w:p>
    <w:p w14:paraId="218C22DF"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62" w:history="1">
        <w:r w:rsidRPr="00734F9E">
          <w:rPr>
            <w:rStyle w:val="Hyperlink"/>
            <w:noProof/>
          </w:rPr>
          <w:t>3.3</w:t>
        </w:r>
        <w:r>
          <w:rPr>
            <w:rFonts w:asciiTheme="minorHAnsi" w:eastAsiaTheme="minorEastAsia" w:hAnsiTheme="minorHAnsi" w:cstheme="minorBidi"/>
            <w:smallCaps w:val="0"/>
            <w:noProof/>
            <w:sz w:val="22"/>
            <w:szCs w:val="22"/>
          </w:rPr>
          <w:tab/>
        </w:r>
        <w:r w:rsidRPr="00734F9E">
          <w:rPr>
            <w:rStyle w:val="Hyperlink"/>
            <w:noProof/>
          </w:rPr>
          <w:t>Ziele</w:t>
        </w:r>
        <w:r>
          <w:rPr>
            <w:noProof/>
            <w:webHidden/>
          </w:rPr>
          <w:tab/>
        </w:r>
        <w:r>
          <w:rPr>
            <w:noProof/>
            <w:webHidden/>
          </w:rPr>
          <w:fldChar w:fldCharType="begin"/>
        </w:r>
        <w:r>
          <w:rPr>
            <w:noProof/>
            <w:webHidden/>
          </w:rPr>
          <w:instrText xml:space="preserve"> PAGEREF _Toc408411162 \h </w:instrText>
        </w:r>
        <w:r>
          <w:rPr>
            <w:noProof/>
            <w:webHidden/>
          </w:rPr>
        </w:r>
        <w:r>
          <w:rPr>
            <w:noProof/>
            <w:webHidden/>
          </w:rPr>
          <w:fldChar w:fldCharType="separate"/>
        </w:r>
        <w:r>
          <w:rPr>
            <w:noProof/>
            <w:webHidden/>
          </w:rPr>
          <w:t>24</w:t>
        </w:r>
        <w:r>
          <w:rPr>
            <w:noProof/>
            <w:webHidden/>
          </w:rPr>
          <w:fldChar w:fldCharType="end"/>
        </w:r>
      </w:hyperlink>
    </w:p>
    <w:p w14:paraId="18227917"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63" w:history="1">
        <w:r w:rsidRPr="00734F9E">
          <w:rPr>
            <w:rStyle w:val="Hyperlink"/>
            <w:noProof/>
          </w:rPr>
          <w:t>3.3.1</w:t>
        </w:r>
        <w:r>
          <w:rPr>
            <w:rFonts w:asciiTheme="minorHAnsi" w:eastAsiaTheme="minorEastAsia" w:hAnsiTheme="minorHAnsi" w:cstheme="minorBidi"/>
            <w:i w:val="0"/>
            <w:iCs w:val="0"/>
            <w:noProof/>
            <w:sz w:val="22"/>
            <w:szCs w:val="22"/>
          </w:rPr>
          <w:tab/>
        </w:r>
        <w:r w:rsidRPr="00734F9E">
          <w:rPr>
            <w:rStyle w:val="Hyperlink"/>
            <w:noProof/>
          </w:rPr>
          <w:t>Muss</w:t>
        </w:r>
        <w:r>
          <w:rPr>
            <w:noProof/>
            <w:webHidden/>
          </w:rPr>
          <w:tab/>
        </w:r>
        <w:r>
          <w:rPr>
            <w:noProof/>
            <w:webHidden/>
          </w:rPr>
          <w:fldChar w:fldCharType="begin"/>
        </w:r>
        <w:r>
          <w:rPr>
            <w:noProof/>
            <w:webHidden/>
          </w:rPr>
          <w:instrText xml:space="preserve"> PAGEREF _Toc408411163 \h </w:instrText>
        </w:r>
        <w:r>
          <w:rPr>
            <w:noProof/>
            <w:webHidden/>
          </w:rPr>
        </w:r>
        <w:r>
          <w:rPr>
            <w:noProof/>
            <w:webHidden/>
          </w:rPr>
          <w:fldChar w:fldCharType="separate"/>
        </w:r>
        <w:r>
          <w:rPr>
            <w:noProof/>
            <w:webHidden/>
          </w:rPr>
          <w:t>24</w:t>
        </w:r>
        <w:r>
          <w:rPr>
            <w:noProof/>
            <w:webHidden/>
          </w:rPr>
          <w:fldChar w:fldCharType="end"/>
        </w:r>
      </w:hyperlink>
    </w:p>
    <w:p w14:paraId="7D8C240B"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64" w:history="1">
        <w:r w:rsidRPr="00734F9E">
          <w:rPr>
            <w:rStyle w:val="Hyperlink"/>
            <w:noProof/>
          </w:rPr>
          <w:t>3.3.2</w:t>
        </w:r>
        <w:r>
          <w:rPr>
            <w:rFonts w:asciiTheme="minorHAnsi" w:eastAsiaTheme="minorEastAsia" w:hAnsiTheme="minorHAnsi" w:cstheme="minorBidi"/>
            <w:i w:val="0"/>
            <w:iCs w:val="0"/>
            <w:noProof/>
            <w:sz w:val="22"/>
            <w:szCs w:val="22"/>
          </w:rPr>
          <w:tab/>
        </w:r>
        <w:r w:rsidRPr="00734F9E">
          <w:rPr>
            <w:rStyle w:val="Hyperlink"/>
            <w:noProof/>
          </w:rPr>
          <w:t>Wunsch</w:t>
        </w:r>
        <w:r>
          <w:rPr>
            <w:noProof/>
            <w:webHidden/>
          </w:rPr>
          <w:tab/>
        </w:r>
        <w:r>
          <w:rPr>
            <w:noProof/>
            <w:webHidden/>
          </w:rPr>
          <w:fldChar w:fldCharType="begin"/>
        </w:r>
        <w:r>
          <w:rPr>
            <w:noProof/>
            <w:webHidden/>
          </w:rPr>
          <w:instrText xml:space="preserve"> PAGEREF _Toc408411164 \h </w:instrText>
        </w:r>
        <w:r>
          <w:rPr>
            <w:noProof/>
            <w:webHidden/>
          </w:rPr>
        </w:r>
        <w:r>
          <w:rPr>
            <w:noProof/>
            <w:webHidden/>
          </w:rPr>
          <w:fldChar w:fldCharType="separate"/>
        </w:r>
        <w:r>
          <w:rPr>
            <w:noProof/>
            <w:webHidden/>
          </w:rPr>
          <w:t>24</w:t>
        </w:r>
        <w:r>
          <w:rPr>
            <w:noProof/>
            <w:webHidden/>
          </w:rPr>
          <w:fldChar w:fldCharType="end"/>
        </w:r>
      </w:hyperlink>
    </w:p>
    <w:p w14:paraId="044FBF26"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65" w:history="1">
        <w:r w:rsidRPr="00734F9E">
          <w:rPr>
            <w:rStyle w:val="Hyperlink"/>
            <w:noProof/>
          </w:rPr>
          <w:t>3.4</w:t>
        </w:r>
        <w:r>
          <w:rPr>
            <w:rFonts w:asciiTheme="minorHAnsi" w:eastAsiaTheme="minorEastAsia" w:hAnsiTheme="minorHAnsi" w:cstheme="minorBidi"/>
            <w:smallCaps w:val="0"/>
            <w:noProof/>
            <w:sz w:val="22"/>
            <w:szCs w:val="22"/>
          </w:rPr>
          <w:tab/>
        </w:r>
        <w:r w:rsidRPr="00734F9E">
          <w:rPr>
            <w:rStyle w:val="Hyperlink"/>
            <w:noProof/>
          </w:rPr>
          <w:t>Systemkontext</w:t>
        </w:r>
        <w:r>
          <w:rPr>
            <w:noProof/>
            <w:webHidden/>
          </w:rPr>
          <w:tab/>
        </w:r>
        <w:r>
          <w:rPr>
            <w:noProof/>
            <w:webHidden/>
          </w:rPr>
          <w:fldChar w:fldCharType="begin"/>
        </w:r>
        <w:r>
          <w:rPr>
            <w:noProof/>
            <w:webHidden/>
          </w:rPr>
          <w:instrText xml:space="preserve"> PAGEREF _Toc408411165 \h </w:instrText>
        </w:r>
        <w:r>
          <w:rPr>
            <w:noProof/>
            <w:webHidden/>
          </w:rPr>
        </w:r>
        <w:r>
          <w:rPr>
            <w:noProof/>
            <w:webHidden/>
          </w:rPr>
          <w:fldChar w:fldCharType="separate"/>
        </w:r>
        <w:r>
          <w:rPr>
            <w:noProof/>
            <w:webHidden/>
          </w:rPr>
          <w:t>25</w:t>
        </w:r>
        <w:r>
          <w:rPr>
            <w:noProof/>
            <w:webHidden/>
          </w:rPr>
          <w:fldChar w:fldCharType="end"/>
        </w:r>
      </w:hyperlink>
    </w:p>
    <w:p w14:paraId="0264BFBE"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66" w:history="1">
        <w:r w:rsidRPr="00734F9E">
          <w:rPr>
            <w:rStyle w:val="Hyperlink"/>
            <w:noProof/>
          </w:rPr>
          <w:t>3.5</w:t>
        </w:r>
        <w:r>
          <w:rPr>
            <w:rFonts w:asciiTheme="minorHAnsi" w:eastAsiaTheme="minorEastAsia" w:hAnsiTheme="minorHAnsi" w:cstheme="minorBidi"/>
            <w:smallCaps w:val="0"/>
            <w:noProof/>
            <w:sz w:val="22"/>
            <w:szCs w:val="22"/>
          </w:rPr>
          <w:tab/>
        </w:r>
        <w:r w:rsidRPr="00734F9E">
          <w:rPr>
            <w:rStyle w:val="Hyperlink"/>
            <w:noProof/>
          </w:rPr>
          <w:t>Systemabgrenzung</w:t>
        </w:r>
        <w:r>
          <w:rPr>
            <w:noProof/>
            <w:webHidden/>
          </w:rPr>
          <w:tab/>
        </w:r>
        <w:r>
          <w:rPr>
            <w:noProof/>
            <w:webHidden/>
          </w:rPr>
          <w:fldChar w:fldCharType="begin"/>
        </w:r>
        <w:r>
          <w:rPr>
            <w:noProof/>
            <w:webHidden/>
          </w:rPr>
          <w:instrText xml:space="preserve"> PAGEREF _Toc408411166 \h </w:instrText>
        </w:r>
        <w:r>
          <w:rPr>
            <w:noProof/>
            <w:webHidden/>
          </w:rPr>
        </w:r>
        <w:r>
          <w:rPr>
            <w:noProof/>
            <w:webHidden/>
          </w:rPr>
          <w:fldChar w:fldCharType="separate"/>
        </w:r>
        <w:r>
          <w:rPr>
            <w:noProof/>
            <w:webHidden/>
          </w:rPr>
          <w:t>25</w:t>
        </w:r>
        <w:r>
          <w:rPr>
            <w:noProof/>
            <w:webHidden/>
          </w:rPr>
          <w:fldChar w:fldCharType="end"/>
        </w:r>
      </w:hyperlink>
    </w:p>
    <w:p w14:paraId="6E1C9292"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67" w:history="1">
        <w:r w:rsidRPr="00734F9E">
          <w:rPr>
            <w:rStyle w:val="Hyperlink"/>
            <w:noProof/>
          </w:rPr>
          <w:t>3.6</w:t>
        </w:r>
        <w:r>
          <w:rPr>
            <w:rFonts w:asciiTheme="minorHAnsi" w:eastAsiaTheme="minorEastAsia" w:hAnsiTheme="minorHAnsi" w:cstheme="minorBidi"/>
            <w:smallCaps w:val="0"/>
            <w:noProof/>
            <w:sz w:val="22"/>
            <w:szCs w:val="22"/>
          </w:rPr>
          <w:tab/>
        </w:r>
        <w:r w:rsidRPr="00734F9E">
          <w:rPr>
            <w:rStyle w:val="Hyperlink"/>
            <w:noProof/>
          </w:rPr>
          <w:t>Funktionale Anforderungen</w:t>
        </w:r>
        <w:r>
          <w:rPr>
            <w:noProof/>
            <w:webHidden/>
          </w:rPr>
          <w:tab/>
        </w:r>
        <w:r>
          <w:rPr>
            <w:noProof/>
            <w:webHidden/>
          </w:rPr>
          <w:fldChar w:fldCharType="begin"/>
        </w:r>
        <w:r>
          <w:rPr>
            <w:noProof/>
            <w:webHidden/>
          </w:rPr>
          <w:instrText xml:space="preserve"> PAGEREF _Toc408411167 \h </w:instrText>
        </w:r>
        <w:r>
          <w:rPr>
            <w:noProof/>
            <w:webHidden/>
          </w:rPr>
        </w:r>
        <w:r>
          <w:rPr>
            <w:noProof/>
            <w:webHidden/>
          </w:rPr>
          <w:fldChar w:fldCharType="separate"/>
        </w:r>
        <w:r>
          <w:rPr>
            <w:noProof/>
            <w:webHidden/>
          </w:rPr>
          <w:t>25</w:t>
        </w:r>
        <w:r>
          <w:rPr>
            <w:noProof/>
            <w:webHidden/>
          </w:rPr>
          <w:fldChar w:fldCharType="end"/>
        </w:r>
      </w:hyperlink>
    </w:p>
    <w:p w14:paraId="592FCDDF"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68" w:history="1">
        <w:r w:rsidRPr="00734F9E">
          <w:rPr>
            <w:rStyle w:val="Hyperlink"/>
            <w:noProof/>
          </w:rPr>
          <w:t>3.6.1</w:t>
        </w:r>
        <w:r>
          <w:rPr>
            <w:rFonts w:asciiTheme="minorHAnsi" w:eastAsiaTheme="minorEastAsia" w:hAnsiTheme="minorHAnsi" w:cstheme="minorBidi"/>
            <w:i w:val="0"/>
            <w:iCs w:val="0"/>
            <w:noProof/>
            <w:sz w:val="22"/>
            <w:szCs w:val="22"/>
          </w:rPr>
          <w:tab/>
        </w:r>
        <w:r w:rsidRPr="00734F9E">
          <w:rPr>
            <w:rStyle w:val="Hyperlink"/>
            <w:noProof/>
          </w:rPr>
          <w:t>Use-Case</w:t>
        </w:r>
        <w:r>
          <w:rPr>
            <w:noProof/>
            <w:webHidden/>
          </w:rPr>
          <w:tab/>
        </w:r>
        <w:r>
          <w:rPr>
            <w:noProof/>
            <w:webHidden/>
          </w:rPr>
          <w:fldChar w:fldCharType="begin"/>
        </w:r>
        <w:r>
          <w:rPr>
            <w:noProof/>
            <w:webHidden/>
          </w:rPr>
          <w:instrText xml:space="preserve"> PAGEREF _Toc408411168 \h </w:instrText>
        </w:r>
        <w:r>
          <w:rPr>
            <w:noProof/>
            <w:webHidden/>
          </w:rPr>
        </w:r>
        <w:r>
          <w:rPr>
            <w:noProof/>
            <w:webHidden/>
          </w:rPr>
          <w:fldChar w:fldCharType="separate"/>
        </w:r>
        <w:r>
          <w:rPr>
            <w:noProof/>
            <w:webHidden/>
          </w:rPr>
          <w:t>25</w:t>
        </w:r>
        <w:r>
          <w:rPr>
            <w:noProof/>
            <w:webHidden/>
          </w:rPr>
          <w:fldChar w:fldCharType="end"/>
        </w:r>
      </w:hyperlink>
    </w:p>
    <w:p w14:paraId="19F9C4E6"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69" w:history="1">
        <w:r w:rsidRPr="00734F9E">
          <w:rPr>
            <w:rStyle w:val="Hyperlink"/>
            <w:noProof/>
          </w:rPr>
          <w:t>3.6.2</w:t>
        </w:r>
        <w:r>
          <w:rPr>
            <w:rFonts w:asciiTheme="minorHAnsi" w:eastAsiaTheme="minorEastAsia" w:hAnsiTheme="minorHAnsi" w:cstheme="minorBidi"/>
            <w:i w:val="0"/>
            <w:iCs w:val="0"/>
            <w:noProof/>
            <w:sz w:val="22"/>
            <w:szCs w:val="22"/>
          </w:rPr>
          <w:tab/>
        </w:r>
        <w:r w:rsidRPr="00734F9E">
          <w:rPr>
            <w:rStyle w:val="Hyperlink"/>
            <w:noProof/>
          </w:rPr>
          <w:t>Anforderungen</w:t>
        </w:r>
        <w:r>
          <w:rPr>
            <w:noProof/>
            <w:webHidden/>
          </w:rPr>
          <w:tab/>
        </w:r>
        <w:r>
          <w:rPr>
            <w:noProof/>
            <w:webHidden/>
          </w:rPr>
          <w:fldChar w:fldCharType="begin"/>
        </w:r>
        <w:r>
          <w:rPr>
            <w:noProof/>
            <w:webHidden/>
          </w:rPr>
          <w:instrText xml:space="preserve"> PAGEREF _Toc408411169 \h </w:instrText>
        </w:r>
        <w:r>
          <w:rPr>
            <w:noProof/>
            <w:webHidden/>
          </w:rPr>
        </w:r>
        <w:r>
          <w:rPr>
            <w:noProof/>
            <w:webHidden/>
          </w:rPr>
          <w:fldChar w:fldCharType="separate"/>
        </w:r>
        <w:r>
          <w:rPr>
            <w:noProof/>
            <w:webHidden/>
          </w:rPr>
          <w:t>25</w:t>
        </w:r>
        <w:r>
          <w:rPr>
            <w:noProof/>
            <w:webHidden/>
          </w:rPr>
          <w:fldChar w:fldCharType="end"/>
        </w:r>
      </w:hyperlink>
    </w:p>
    <w:p w14:paraId="1E0359B7"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70" w:history="1">
        <w:r w:rsidRPr="00734F9E">
          <w:rPr>
            <w:rStyle w:val="Hyperlink"/>
            <w:noProof/>
          </w:rPr>
          <w:t>3.7</w:t>
        </w:r>
        <w:r>
          <w:rPr>
            <w:rFonts w:asciiTheme="minorHAnsi" w:eastAsiaTheme="minorEastAsia" w:hAnsiTheme="minorHAnsi" w:cstheme="minorBidi"/>
            <w:smallCaps w:val="0"/>
            <w:noProof/>
            <w:sz w:val="22"/>
            <w:szCs w:val="22"/>
          </w:rPr>
          <w:tab/>
        </w:r>
        <w:r w:rsidRPr="00734F9E">
          <w:rPr>
            <w:rStyle w:val="Hyperlink"/>
            <w:noProof/>
          </w:rPr>
          <w:t>Nicht Funktionale Anforderungen</w:t>
        </w:r>
        <w:r>
          <w:rPr>
            <w:noProof/>
            <w:webHidden/>
          </w:rPr>
          <w:tab/>
        </w:r>
        <w:r>
          <w:rPr>
            <w:noProof/>
            <w:webHidden/>
          </w:rPr>
          <w:fldChar w:fldCharType="begin"/>
        </w:r>
        <w:r>
          <w:rPr>
            <w:noProof/>
            <w:webHidden/>
          </w:rPr>
          <w:instrText xml:space="preserve"> PAGEREF _Toc408411170 \h </w:instrText>
        </w:r>
        <w:r>
          <w:rPr>
            <w:noProof/>
            <w:webHidden/>
          </w:rPr>
        </w:r>
        <w:r>
          <w:rPr>
            <w:noProof/>
            <w:webHidden/>
          </w:rPr>
          <w:fldChar w:fldCharType="separate"/>
        </w:r>
        <w:r>
          <w:rPr>
            <w:noProof/>
            <w:webHidden/>
          </w:rPr>
          <w:t>25</w:t>
        </w:r>
        <w:r>
          <w:rPr>
            <w:noProof/>
            <w:webHidden/>
          </w:rPr>
          <w:fldChar w:fldCharType="end"/>
        </w:r>
      </w:hyperlink>
    </w:p>
    <w:p w14:paraId="019570C4"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71" w:history="1">
        <w:r w:rsidRPr="00734F9E">
          <w:rPr>
            <w:rStyle w:val="Hyperlink"/>
            <w:noProof/>
          </w:rPr>
          <w:t>3.7.1</w:t>
        </w:r>
        <w:r>
          <w:rPr>
            <w:rFonts w:asciiTheme="minorHAnsi" w:eastAsiaTheme="minorEastAsia" w:hAnsiTheme="minorHAnsi" w:cstheme="minorBidi"/>
            <w:i w:val="0"/>
            <w:iCs w:val="0"/>
            <w:noProof/>
            <w:sz w:val="22"/>
            <w:szCs w:val="22"/>
          </w:rPr>
          <w:tab/>
        </w:r>
        <w:r w:rsidRPr="00734F9E">
          <w:rPr>
            <w:rStyle w:val="Hyperlink"/>
            <w:noProof/>
          </w:rPr>
          <w:t>Technologisch</w:t>
        </w:r>
        <w:r>
          <w:rPr>
            <w:noProof/>
            <w:webHidden/>
          </w:rPr>
          <w:tab/>
        </w:r>
        <w:r>
          <w:rPr>
            <w:noProof/>
            <w:webHidden/>
          </w:rPr>
          <w:fldChar w:fldCharType="begin"/>
        </w:r>
        <w:r>
          <w:rPr>
            <w:noProof/>
            <w:webHidden/>
          </w:rPr>
          <w:instrText xml:space="preserve"> PAGEREF _Toc408411171 \h </w:instrText>
        </w:r>
        <w:r>
          <w:rPr>
            <w:noProof/>
            <w:webHidden/>
          </w:rPr>
        </w:r>
        <w:r>
          <w:rPr>
            <w:noProof/>
            <w:webHidden/>
          </w:rPr>
          <w:fldChar w:fldCharType="separate"/>
        </w:r>
        <w:r>
          <w:rPr>
            <w:noProof/>
            <w:webHidden/>
          </w:rPr>
          <w:t>25</w:t>
        </w:r>
        <w:r>
          <w:rPr>
            <w:noProof/>
            <w:webHidden/>
          </w:rPr>
          <w:fldChar w:fldCharType="end"/>
        </w:r>
      </w:hyperlink>
    </w:p>
    <w:p w14:paraId="5D13B3EB"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72" w:history="1">
        <w:r w:rsidRPr="00734F9E">
          <w:rPr>
            <w:rStyle w:val="Hyperlink"/>
            <w:noProof/>
          </w:rPr>
          <w:t>3.7.2</w:t>
        </w:r>
        <w:r>
          <w:rPr>
            <w:rFonts w:asciiTheme="minorHAnsi" w:eastAsiaTheme="minorEastAsia" w:hAnsiTheme="minorHAnsi" w:cstheme="minorBidi"/>
            <w:i w:val="0"/>
            <w:iCs w:val="0"/>
            <w:noProof/>
            <w:sz w:val="22"/>
            <w:szCs w:val="22"/>
          </w:rPr>
          <w:tab/>
        </w:r>
        <w:r w:rsidRPr="00734F9E">
          <w:rPr>
            <w:rStyle w:val="Hyperlink"/>
            <w:noProof/>
          </w:rPr>
          <w:t>Benutzeroberfläche</w:t>
        </w:r>
        <w:r>
          <w:rPr>
            <w:noProof/>
            <w:webHidden/>
          </w:rPr>
          <w:tab/>
        </w:r>
        <w:r>
          <w:rPr>
            <w:noProof/>
            <w:webHidden/>
          </w:rPr>
          <w:fldChar w:fldCharType="begin"/>
        </w:r>
        <w:r>
          <w:rPr>
            <w:noProof/>
            <w:webHidden/>
          </w:rPr>
          <w:instrText xml:space="preserve"> PAGEREF _Toc408411172 \h </w:instrText>
        </w:r>
        <w:r>
          <w:rPr>
            <w:noProof/>
            <w:webHidden/>
          </w:rPr>
        </w:r>
        <w:r>
          <w:rPr>
            <w:noProof/>
            <w:webHidden/>
          </w:rPr>
          <w:fldChar w:fldCharType="separate"/>
        </w:r>
        <w:r>
          <w:rPr>
            <w:noProof/>
            <w:webHidden/>
          </w:rPr>
          <w:t>25</w:t>
        </w:r>
        <w:r>
          <w:rPr>
            <w:noProof/>
            <w:webHidden/>
          </w:rPr>
          <w:fldChar w:fldCharType="end"/>
        </w:r>
      </w:hyperlink>
    </w:p>
    <w:p w14:paraId="57EA185C"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73" w:history="1">
        <w:r w:rsidRPr="00734F9E">
          <w:rPr>
            <w:rStyle w:val="Hyperlink"/>
            <w:noProof/>
          </w:rPr>
          <w:t>3.7.3</w:t>
        </w:r>
        <w:r>
          <w:rPr>
            <w:rFonts w:asciiTheme="minorHAnsi" w:eastAsiaTheme="minorEastAsia" w:hAnsiTheme="minorHAnsi" w:cstheme="minorBidi"/>
            <w:i w:val="0"/>
            <w:iCs w:val="0"/>
            <w:noProof/>
            <w:sz w:val="22"/>
            <w:szCs w:val="22"/>
          </w:rPr>
          <w:tab/>
        </w:r>
        <w:r w:rsidRPr="00734F9E">
          <w:rPr>
            <w:rStyle w:val="Hyperlink"/>
            <w:noProof/>
          </w:rPr>
          <w:t>Qualität</w:t>
        </w:r>
        <w:r>
          <w:rPr>
            <w:noProof/>
            <w:webHidden/>
          </w:rPr>
          <w:tab/>
        </w:r>
        <w:r>
          <w:rPr>
            <w:noProof/>
            <w:webHidden/>
          </w:rPr>
          <w:fldChar w:fldCharType="begin"/>
        </w:r>
        <w:r>
          <w:rPr>
            <w:noProof/>
            <w:webHidden/>
          </w:rPr>
          <w:instrText xml:space="preserve"> PAGEREF _Toc408411173 \h </w:instrText>
        </w:r>
        <w:r>
          <w:rPr>
            <w:noProof/>
            <w:webHidden/>
          </w:rPr>
        </w:r>
        <w:r>
          <w:rPr>
            <w:noProof/>
            <w:webHidden/>
          </w:rPr>
          <w:fldChar w:fldCharType="separate"/>
        </w:r>
        <w:r>
          <w:rPr>
            <w:noProof/>
            <w:webHidden/>
          </w:rPr>
          <w:t>25</w:t>
        </w:r>
        <w:r>
          <w:rPr>
            <w:noProof/>
            <w:webHidden/>
          </w:rPr>
          <w:fldChar w:fldCharType="end"/>
        </w:r>
      </w:hyperlink>
    </w:p>
    <w:p w14:paraId="4AB56C7E"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74" w:history="1">
        <w:r w:rsidRPr="00734F9E">
          <w:rPr>
            <w:rStyle w:val="Hyperlink"/>
            <w:noProof/>
          </w:rPr>
          <w:t>3.7.4</w:t>
        </w:r>
        <w:r>
          <w:rPr>
            <w:rFonts w:asciiTheme="minorHAnsi" w:eastAsiaTheme="minorEastAsia" w:hAnsiTheme="minorHAnsi" w:cstheme="minorBidi"/>
            <w:i w:val="0"/>
            <w:iCs w:val="0"/>
            <w:noProof/>
            <w:sz w:val="22"/>
            <w:szCs w:val="22"/>
          </w:rPr>
          <w:tab/>
        </w:r>
        <w:r w:rsidRPr="00734F9E">
          <w:rPr>
            <w:rStyle w:val="Hyperlink"/>
            <w:noProof/>
          </w:rPr>
          <w:t>Durchzuführende Tätigkeiten</w:t>
        </w:r>
        <w:r>
          <w:rPr>
            <w:noProof/>
            <w:webHidden/>
          </w:rPr>
          <w:tab/>
        </w:r>
        <w:r>
          <w:rPr>
            <w:noProof/>
            <w:webHidden/>
          </w:rPr>
          <w:fldChar w:fldCharType="begin"/>
        </w:r>
        <w:r>
          <w:rPr>
            <w:noProof/>
            <w:webHidden/>
          </w:rPr>
          <w:instrText xml:space="preserve"> PAGEREF _Toc408411174 \h </w:instrText>
        </w:r>
        <w:r>
          <w:rPr>
            <w:noProof/>
            <w:webHidden/>
          </w:rPr>
        </w:r>
        <w:r>
          <w:rPr>
            <w:noProof/>
            <w:webHidden/>
          </w:rPr>
          <w:fldChar w:fldCharType="separate"/>
        </w:r>
        <w:r>
          <w:rPr>
            <w:noProof/>
            <w:webHidden/>
          </w:rPr>
          <w:t>25</w:t>
        </w:r>
        <w:r>
          <w:rPr>
            <w:noProof/>
            <w:webHidden/>
          </w:rPr>
          <w:fldChar w:fldCharType="end"/>
        </w:r>
      </w:hyperlink>
    </w:p>
    <w:p w14:paraId="2D100D45"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75" w:history="1">
        <w:r w:rsidRPr="00734F9E">
          <w:rPr>
            <w:rStyle w:val="Hyperlink"/>
            <w:noProof/>
          </w:rPr>
          <w:t>3.7.5</w:t>
        </w:r>
        <w:r>
          <w:rPr>
            <w:rFonts w:asciiTheme="minorHAnsi" w:eastAsiaTheme="minorEastAsia" w:hAnsiTheme="minorHAnsi" w:cstheme="minorBidi"/>
            <w:i w:val="0"/>
            <w:iCs w:val="0"/>
            <w:noProof/>
            <w:sz w:val="22"/>
            <w:szCs w:val="22"/>
          </w:rPr>
          <w:tab/>
        </w:r>
        <w:r w:rsidRPr="00734F9E">
          <w:rPr>
            <w:rStyle w:val="Hyperlink"/>
            <w:noProof/>
          </w:rPr>
          <w:t>Rechtlich-vertraglich</w:t>
        </w:r>
        <w:r>
          <w:rPr>
            <w:noProof/>
            <w:webHidden/>
          </w:rPr>
          <w:tab/>
        </w:r>
        <w:r>
          <w:rPr>
            <w:noProof/>
            <w:webHidden/>
          </w:rPr>
          <w:fldChar w:fldCharType="begin"/>
        </w:r>
        <w:r>
          <w:rPr>
            <w:noProof/>
            <w:webHidden/>
          </w:rPr>
          <w:instrText xml:space="preserve"> PAGEREF _Toc408411175 \h </w:instrText>
        </w:r>
        <w:r>
          <w:rPr>
            <w:noProof/>
            <w:webHidden/>
          </w:rPr>
        </w:r>
        <w:r>
          <w:rPr>
            <w:noProof/>
            <w:webHidden/>
          </w:rPr>
          <w:fldChar w:fldCharType="separate"/>
        </w:r>
        <w:r>
          <w:rPr>
            <w:noProof/>
            <w:webHidden/>
          </w:rPr>
          <w:t>25</w:t>
        </w:r>
        <w:r>
          <w:rPr>
            <w:noProof/>
            <w:webHidden/>
          </w:rPr>
          <w:fldChar w:fldCharType="end"/>
        </w:r>
      </w:hyperlink>
    </w:p>
    <w:p w14:paraId="5BD9CE55"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76" w:history="1">
        <w:r w:rsidRPr="00734F9E">
          <w:rPr>
            <w:rStyle w:val="Hyperlink"/>
            <w:noProof/>
          </w:rPr>
          <w:t>3.7.6</w:t>
        </w:r>
        <w:r>
          <w:rPr>
            <w:rFonts w:asciiTheme="minorHAnsi" w:eastAsiaTheme="minorEastAsia" w:hAnsiTheme="minorHAnsi" w:cstheme="minorBidi"/>
            <w:i w:val="0"/>
            <w:iCs w:val="0"/>
            <w:noProof/>
            <w:sz w:val="22"/>
            <w:szCs w:val="22"/>
          </w:rPr>
          <w:tab/>
        </w:r>
        <w:r w:rsidRPr="00734F9E">
          <w:rPr>
            <w:rStyle w:val="Hyperlink"/>
            <w:noProof/>
          </w:rPr>
          <w:t>Hier fehlt noch eine</w:t>
        </w:r>
        <w:r>
          <w:rPr>
            <w:noProof/>
            <w:webHidden/>
          </w:rPr>
          <w:tab/>
        </w:r>
        <w:r>
          <w:rPr>
            <w:noProof/>
            <w:webHidden/>
          </w:rPr>
          <w:fldChar w:fldCharType="begin"/>
        </w:r>
        <w:r>
          <w:rPr>
            <w:noProof/>
            <w:webHidden/>
          </w:rPr>
          <w:instrText xml:space="preserve"> PAGEREF _Toc408411176 \h </w:instrText>
        </w:r>
        <w:r>
          <w:rPr>
            <w:noProof/>
            <w:webHidden/>
          </w:rPr>
        </w:r>
        <w:r>
          <w:rPr>
            <w:noProof/>
            <w:webHidden/>
          </w:rPr>
          <w:fldChar w:fldCharType="separate"/>
        </w:r>
        <w:r>
          <w:rPr>
            <w:noProof/>
            <w:webHidden/>
          </w:rPr>
          <w:t>25</w:t>
        </w:r>
        <w:r>
          <w:rPr>
            <w:noProof/>
            <w:webHidden/>
          </w:rPr>
          <w:fldChar w:fldCharType="end"/>
        </w:r>
      </w:hyperlink>
    </w:p>
    <w:p w14:paraId="4DCD6A8B"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77" w:history="1">
        <w:r w:rsidRPr="00734F9E">
          <w:rPr>
            <w:rStyle w:val="Hyperlink"/>
            <w:noProof/>
          </w:rPr>
          <w:t>3.8</w:t>
        </w:r>
        <w:r>
          <w:rPr>
            <w:rFonts w:asciiTheme="minorHAnsi" w:eastAsiaTheme="minorEastAsia" w:hAnsiTheme="minorHAnsi" w:cstheme="minorBidi"/>
            <w:smallCaps w:val="0"/>
            <w:noProof/>
            <w:sz w:val="22"/>
            <w:szCs w:val="22"/>
          </w:rPr>
          <w:tab/>
        </w:r>
        <w:r w:rsidRPr="00734F9E">
          <w:rPr>
            <w:rStyle w:val="Hyperlink"/>
            <w:noProof/>
          </w:rPr>
          <w:t>Tests</w:t>
        </w:r>
        <w:r>
          <w:rPr>
            <w:noProof/>
            <w:webHidden/>
          </w:rPr>
          <w:tab/>
        </w:r>
        <w:r>
          <w:rPr>
            <w:noProof/>
            <w:webHidden/>
          </w:rPr>
          <w:fldChar w:fldCharType="begin"/>
        </w:r>
        <w:r>
          <w:rPr>
            <w:noProof/>
            <w:webHidden/>
          </w:rPr>
          <w:instrText xml:space="preserve"> PAGEREF _Toc408411177 \h </w:instrText>
        </w:r>
        <w:r>
          <w:rPr>
            <w:noProof/>
            <w:webHidden/>
          </w:rPr>
        </w:r>
        <w:r>
          <w:rPr>
            <w:noProof/>
            <w:webHidden/>
          </w:rPr>
          <w:fldChar w:fldCharType="separate"/>
        </w:r>
        <w:r>
          <w:rPr>
            <w:noProof/>
            <w:webHidden/>
          </w:rPr>
          <w:t>25</w:t>
        </w:r>
        <w:r>
          <w:rPr>
            <w:noProof/>
            <w:webHidden/>
          </w:rPr>
          <w:fldChar w:fldCharType="end"/>
        </w:r>
      </w:hyperlink>
    </w:p>
    <w:p w14:paraId="5C7D4444"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78" w:history="1">
        <w:r w:rsidRPr="00734F9E">
          <w:rPr>
            <w:rStyle w:val="Hyperlink"/>
            <w:noProof/>
          </w:rPr>
          <w:t>3.8.1</w:t>
        </w:r>
        <w:r>
          <w:rPr>
            <w:rFonts w:asciiTheme="minorHAnsi" w:eastAsiaTheme="minorEastAsia" w:hAnsiTheme="minorHAnsi" w:cstheme="minorBidi"/>
            <w:i w:val="0"/>
            <w:iCs w:val="0"/>
            <w:noProof/>
            <w:sz w:val="22"/>
            <w:szCs w:val="22"/>
          </w:rPr>
          <w:tab/>
        </w:r>
        <w:r w:rsidRPr="00734F9E">
          <w:rPr>
            <w:rStyle w:val="Hyperlink"/>
            <w:noProof/>
          </w:rPr>
          <w:t>Testgeräte</w:t>
        </w:r>
        <w:r>
          <w:rPr>
            <w:noProof/>
            <w:webHidden/>
          </w:rPr>
          <w:tab/>
        </w:r>
        <w:r>
          <w:rPr>
            <w:noProof/>
            <w:webHidden/>
          </w:rPr>
          <w:fldChar w:fldCharType="begin"/>
        </w:r>
        <w:r>
          <w:rPr>
            <w:noProof/>
            <w:webHidden/>
          </w:rPr>
          <w:instrText xml:space="preserve"> PAGEREF _Toc408411178 \h </w:instrText>
        </w:r>
        <w:r>
          <w:rPr>
            <w:noProof/>
            <w:webHidden/>
          </w:rPr>
        </w:r>
        <w:r>
          <w:rPr>
            <w:noProof/>
            <w:webHidden/>
          </w:rPr>
          <w:fldChar w:fldCharType="separate"/>
        </w:r>
        <w:r>
          <w:rPr>
            <w:noProof/>
            <w:webHidden/>
          </w:rPr>
          <w:t>25</w:t>
        </w:r>
        <w:r>
          <w:rPr>
            <w:noProof/>
            <w:webHidden/>
          </w:rPr>
          <w:fldChar w:fldCharType="end"/>
        </w:r>
      </w:hyperlink>
    </w:p>
    <w:p w14:paraId="4CB0C283"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79" w:history="1">
        <w:r w:rsidRPr="00734F9E">
          <w:rPr>
            <w:rStyle w:val="Hyperlink"/>
            <w:noProof/>
          </w:rPr>
          <w:t>3.8.2</w:t>
        </w:r>
        <w:r>
          <w:rPr>
            <w:rFonts w:asciiTheme="minorHAnsi" w:eastAsiaTheme="minorEastAsia" w:hAnsiTheme="minorHAnsi" w:cstheme="minorBidi"/>
            <w:i w:val="0"/>
            <w:iCs w:val="0"/>
            <w:noProof/>
            <w:sz w:val="22"/>
            <w:szCs w:val="22"/>
          </w:rPr>
          <w:tab/>
        </w:r>
        <w:r w:rsidRPr="00734F9E">
          <w:rPr>
            <w:rStyle w:val="Hyperlink"/>
            <w:noProof/>
          </w:rPr>
          <w:t>Testszenarien</w:t>
        </w:r>
        <w:r>
          <w:rPr>
            <w:noProof/>
            <w:webHidden/>
          </w:rPr>
          <w:tab/>
        </w:r>
        <w:r>
          <w:rPr>
            <w:noProof/>
            <w:webHidden/>
          </w:rPr>
          <w:fldChar w:fldCharType="begin"/>
        </w:r>
        <w:r>
          <w:rPr>
            <w:noProof/>
            <w:webHidden/>
          </w:rPr>
          <w:instrText xml:space="preserve"> PAGEREF _Toc408411179 \h </w:instrText>
        </w:r>
        <w:r>
          <w:rPr>
            <w:noProof/>
            <w:webHidden/>
          </w:rPr>
        </w:r>
        <w:r>
          <w:rPr>
            <w:noProof/>
            <w:webHidden/>
          </w:rPr>
          <w:fldChar w:fldCharType="separate"/>
        </w:r>
        <w:r>
          <w:rPr>
            <w:noProof/>
            <w:webHidden/>
          </w:rPr>
          <w:t>25</w:t>
        </w:r>
        <w:r>
          <w:rPr>
            <w:noProof/>
            <w:webHidden/>
          </w:rPr>
          <w:fldChar w:fldCharType="end"/>
        </w:r>
      </w:hyperlink>
    </w:p>
    <w:p w14:paraId="34230551"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80" w:history="1">
        <w:r w:rsidRPr="00734F9E">
          <w:rPr>
            <w:rStyle w:val="Hyperlink"/>
            <w:noProof/>
          </w:rPr>
          <w:t>3.9</w:t>
        </w:r>
        <w:r>
          <w:rPr>
            <w:rFonts w:asciiTheme="minorHAnsi" w:eastAsiaTheme="minorEastAsia" w:hAnsiTheme="minorHAnsi" w:cstheme="minorBidi"/>
            <w:smallCaps w:val="0"/>
            <w:noProof/>
            <w:sz w:val="22"/>
            <w:szCs w:val="22"/>
          </w:rPr>
          <w:tab/>
        </w:r>
        <w:r w:rsidRPr="00734F9E">
          <w:rPr>
            <w:rStyle w:val="Hyperlink"/>
            <w:noProof/>
          </w:rPr>
          <w:t>Risikomanagement?</w:t>
        </w:r>
        <w:r>
          <w:rPr>
            <w:noProof/>
            <w:webHidden/>
          </w:rPr>
          <w:tab/>
        </w:r>
        <w:r>
          <w:rPr>
            <w:noProof/>
            <w:webHidden/>
          </w:rPr>
          <w:fldChar w:fldCharType="begin"/>
        </w:r>
        <w:r>
          <w:rPr>
            <w:noProof/>
            <w:webHidden/>
          </w:rPr>
          <w:instrText xml:space="preserve"> PAGEREF _Toc408411180 \h </w:instrText>
        </w:r>
        <w:r>
          <w:rPr>
            <w:noProof/>
            <w:webHidden/>
          </w:rPr>
        </w:r>
        <w:r>
          <w:rPr>
            <w:noProof/>
            <w:webHidden/>
          </w:rPr>
          <w:fldChar w:fldCharType="separate"/>
        </w:r>
        <w:r>
          <w:rPr>
            <w:noProof/>
            <w:webHidden/>
          </w:rPr>
          <w:t>25</w:t>
        </w:r>
        <w:r>
          <w:rPr>
            <w:noProof/>
            <w:webHidden/>
          </w:rPr>
          <w:fldChar w:fldCharType="end"/>
        </w:r>
      </w:hyperlink>
    </w:p>
    <w:p w14:paraId="3E8FB337" w14:textId="77777777" w:rsidR="001A117B" w:rsidRDefault="001A117B">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11181" w:history="1">
        <w:r w:rsidRPr="00734F9E">
          <w:rPr>
            <w:rStyle w:val="Hyperlink"/>
            <w:noProof/>
            <w:u w:color="FFFFFF" w:themeColor="background1"/>
          </w:rPr>
          <w:t>4</w:t>
        </w:r>
        <w:r>
          <w:rPr>
            <w:rFonts w:asciiTheme="minorHAnsi" w:eastAsiaTheme="minorEastAsia" w:hAnsiTheme="minorHAnsi" w:cstheme="minorBidi"/>
            <w:b w:val="0"/>
            <w:bCs w:val="0"/>
            <w:caps w:val="0"/>
            <w:noProof/>
            <w:sz w:val="22"/>
            <w:szCs w:val="22"/>
          </w:rPr>
          <w:tab/>
        </w:r>
        <w:r w:rsidRPr="00734F9E">
          <w:rPr>
            <w:rStyle w:val="Hyperlink"/>
            <w:noProof/>
          </w:rPr>
          <w:t>Evaluation des Controllers</w:t>
        </w:r>
        <w:r>
          <w:rPr>
            <w:noProof/>
            <w:webHidden/>
          </w:rPr>
          <w:tab/>
        </w:r>
        <w:r>
          <w:rPr>
            <w:noProof/>
            <w:webHidden/>
          </w:rPr>
          <w:fldChar w:fldCharType="begin"/>
        </w:r>
        <w:r>
          <w:rPr>
            <w:noProof/>
            <w:webHidden/>
          </w:rPr>
          <w:instrText xml:space="preserve"> PAGEREF _Toc408411181 \h </w:instrText>
        </w:r>
        <w:r>
          <w:rPr>
            <w:noProof/>
            <w:webHidden/>
          </w:rPr>
        </w:r>
        <w:r>
          <w:rPr>
            <w:noProof/>
            <w:webHidden/>
          </w:rPr>
          <w:fldChar w:fldCharType="separate"/>
        </w:r>
        <w:r>
          <w:rPr>
            <w:noProof/>
            <w:webHidden/>
          </w:rPr>
          <w:t>26</w:t>
        </w:r>
        <w:r>
          <w:rPr>
            <w:noProof/>
            <w:webHidden/>
          </w:rPr>
          <w:fldChar w:fldCharType="end"/>
        </w:r>
      </w:hyperlink>
    </w:p>
    <w:p w14:paraId="29DB2710"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82" w:history="1">
        <w:r w:rsidRPr="00734F9E">
          <w:rPr>
            <w:rStyle w:val="Hyperlink"/>
            <w:noProof/>
          </w:rPr>
          <w:t>4.1</w:t>
        </w:r>
        <w:r>
          <w:rPr>
            <w:rFonts w:asciiTheme="minorHAnsi" w:eastAsiaTheme="minorEastAsia" w:hAnsiTheme="minorHAnsi" w:cstheme="minorBidi"/>
            <w:smallCaps w:val="0"/>
            <w:noProof/>
            <w:sz w:val="22"/>
            <w:szCs w:val="22"/>
          </w:rPr>
          <w:tab/>
        </w:r>
        <w:r w:rsidRPr="00734F9E">
          <w:rPr>
            <w:rStyle w:val="Hyperlink"/>
            <w:noProof/>
          </w:rPr>
          <w:t>Verfügbare Controller</w:t>
        </w:r>
        <w:r>
          <w:rPr>
            <w:noProof/>
            <w:webHidden/>
          </w:rPr>
          <w:tab/>
        </w:r>
        <w:r>
          <w:rPr>
            <w:noProof/>
            <w:webHidden/>
          </w:rPr>
          <w:fldChar w:fldCharType="begin"/>
        </w:r>
        <w:r>
          <w:rPr>
            <w:noProof/>
            <w:webHidden/>
          </w:rPr>
          <w:instrText xml:space="preserve"> PAGEREF _Toc408411182 \h </w:instrText>
        </w:r>
        <w:r>
          <w:rPr>
            <w:noProof/>
            <w:webHidden/>
          </w:rPr>
        </w:r>
        <w:r>
          <w:rPr>
            <w:noProof/>
            <w:webHidden/>
          </w:rPr>
          <w:fldChar w:fldCharType="separate"/>
        </w:r>
        <w:r>
          <w:rPr>
            <w:noProof/>
            <w:webHidden/>
          </w:rPr>
          <w:t>26</w:t>
        </w:r>
        <w:r>
          <w:rPr>
            <w:noProof/>
            <w:webHidden/>
          </w:rPr>
          <w:fldChar w:fldCharType="end"/>
        </w:r>
      </w:hyperlink>
    </w:p>
    <w:p w14:paraId="577661BC"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83" w:history="1">
        <w:r w:rsidRPr="00734F9E">
          <w:rPr>
            <w:rStyle w:val="Hyperlink"/>
            <w:noProof/>
          </w:rPr>
          <w:t>4.1.1</w:t>
        </w:r>
        <w:r>
          <w:rPr>
            <w:rFonts w:asciiTheme="minorHAnsi" w:eastAsiaTheme="minorEastAsia" w:hAnsiTheme="minorHAnsi" w:cstheme="minorBidi"/>
            <w:i w:val="0"/>
            <w:iCs w:val="0"/>
            <w:noProof/>
            <w:sz w:val="22"/>
            <w:szCs w:val="22"/>
          </w:rPr>
          <w:tab/>
        </w:r>
        <w:r w:rsidRPr="00734F9E">
          <w:rPr>
            <w:rStyle w:val="Hyperlink"/>
            <w:noProof/>
          </w:rPr>
          <w:t>Veränderung des Magnetfeldes</w:t>
        </w:r>
        <w:r>
          <w:rPr>
            <w:noProof/>
            <w:webHidden/>
          </w:rPr>
          <w:tab/>
        </w:r>
        <w:r>
          <w:rPr>
            <w:noProof/>
            <w:webHidden/>
          </w:rPr>
          <w:fldChar w:fldCharType="begin"/>
        </w:r>
        <w:r>
          <w:rPr>
            <w:noProof/>
            <w:webHidden/>
          </w:rPr>
          <w:instrText xml:space="preserve"> PAGEREF _Toc408411183 \h </w:instrText>
        </w:r>
        <w:r>
          <w:rPr>
            <w:noProof/>
            <w:webHidden/>
          </w:rPr>
        </w:r>
        <w:r>
          <w:rPr>
            <w:noProof/>
            <w:webHidden/>
          </w:rPr>
          <w:fldChar w:fldCharType="separate"/>
        </w:r>
        <w:r>
          <w:rPr>
            <w:noProof/>
            <w:webHidden/>
          </w:rPr>
          <w:t>26</w:t>
        </w:r>
        <w:r>
          <w:rPr>
            <w:noProof/>
            <w:webHidden/>
          </w:rPr>
          <w:fldChar w:fldCharType="end"/>
        </w:r>
      </w:hyperlink>
    </w:p>
    <w:p w14:paraId="739049BA"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84" w:history="1">
        <w:r w:rsidRPr="00734F9E">
          <w:rPr>
            <w:rStyle w:val="Hyperlink"/>
            <w:noProof/>
          </w:rPr>
          <w:t>4.1.2</w:t>
        </w:r>
        <w:r>
          <w:rPr>
            <w:rFonts w:asciiTheme="minorHAnsi" w:eastAsiaTheme="minorEastAsia" w:hAnsiTheme="minorHAnsi" w:cstheme="minorBidi"/>
            <w:i w:val="0"/>
            <w:iCs w:val="0"/>
            <w:noProof/>
            <w:sz w:val="22"/>
            <w:szCs w:val="22"/>
          </w:rPr>
          <w:tab/>
        </w:r>
        <w:r w:rsidRPr="00734F9E">
          <w:rPr>
            <w:rStyle w:val="Hyperlink"/>
            <w:noProof/>
          </w:rPr>
          <w:t>Gyroskop</w:t>
        </w:r>
        <w:r>
          <w:rPr>
            <w:noProof/>
            <w:webHidden/>
          </w:rPr>
          <w:tab/>
        </w:r>
        <w:r>
          <w:rPr>
            <w:noProof/>
            <w:webHidden/>
          </w:rPr>
          <w:fldChar w:fldCharType="begin"/>
        </w:r>
        <w:r>
          <w:rPr>
            <w:noProof/>
            <w:webHidden/>
          </w:rPr>
          <w:instrText xml:space="preserve"> PAGEREF _Toc408411184 \h </w:instrText>
        </w:r>
        <w:r>
          <w:rPr>
            <w:noProof/>
            <w:webHidden/>
          </w:rPr>
        </w:r>
        <w:r>
          <w:rPr>
            <w:noProof/>
            <w:webHidden/>
          </w:rPr>
          <w:fldChar w:fldCharType="separate"/>
        </w:r>
        <w:r>
          <w:rPr>
            <w:noProof/>
            <w:webHidden/>
          </w:rPr>
          <w:t>26</w:t>
        </w:r>
        <w:r>
          <w:rPr>
            <w:noProof/>
            <w:webHidden/>
          </w:rPr>
          <w:fldChar w:fldCharType="end"/>
        </w:r>
      </w:hyperlink>
    </w:p>
    <w:p w14:paraId="01695C03"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85" w:history="1">
        <w:r w:rsidRPr="00734F9E">
          <w:rPr>
            <w:rStyle w:val="Hyperlink"/>
            <w:noProof/>
          </w:rPr>
          <w:t>4.1.3</w:t>
        </w:r>
        <w:r>
          <w:rPr>
            <w:rFonts w:asciiTheme="minorHAnsi" w:eastAsiaTheme="minorEastAsia" w:hAnsiTheme="minorHAnsi" w:cstheme="minorBidi"/>
            <w:i w:val="0"/>
            <w:iCs w:val="0"/>
            <w:noProof/>
            <w:sz w:val="22"/>
            <w:szCs w:val="22"/>
          </w:rPr>
          <w:tab/>
        </w:r>
        <w:r w:rsidRPr="00734F9E">
          <w:rPr>
            <w:rStyle w:val="Hyperlink"/>
            <w:noProof/>
          </w:rPr>
          <w:t>Gamepad</w:t>
        </w:r>
        <w:r>
          <w:rPr>
            <w:noProof/>
            <w:webHidden/>
          </w:rPr>
          <w:tab/>
        </w:r>
        <w:r>
          <w:rPr>
            <w:noProof/>
            <w:webHidden/>
          </w:rPr>
          <w:fldChar w:fldCharType="begin"/>
        </w:r>
        <w:r>
          <w:rPr>
            <w:noProof/>
            <w:webHidden/>
          </w:rPr>
          <w:instrText xml:space="preserve"> PAGEREF _Toc408411185 \h </w:instrText>
        </w:r>
        <w:r>
          <w:rPr>
            <w:noProof/>
            <w:webHidden/>
          </w:rPr>
        </w:r>
        <w:r>
          <w:rPr>
            <w:noProof/>
            <w:webHidden/>
          </w:rPr>
          <w:fldChar w:fldCharType="separate"/>
        </w:r>
        <w:r>
          <w:rPr>
            <w:noProof/>
            <w:webHidden/>
          </w:rPr>
          <w:t>26</w:t>
        </w:r>
        <w:r>
          <w:rPr>
            <w:noProof/>
            <w:webHidden/>
          </w:rPr>
          <w:fldChar w:fldCharType="end"/>
        </w:r>
      </w:hyperlink>
    </w:p>
    <w:p w14:paraId="41FB80E2"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186" w:history="1">
        <w:r w:rsidRPr="00734F9E">
          <w:rPr>
            <w:rStyle w:val="Hyperlink"/>
            <w:noProof/>
          </w:rPr>
          <w:t>4.1.4</w:t>
        </w:r>
        <w:r>
          <w:rPr>
            <w:rFonts w:asciiTheme="minorHAnsi" w:eastAsiaTheme="minorEastAsia" w:hAnsiTheme="minorHAnsi" w:cstheme="minorBidi"/>
            <w:i w:val="0"/>
            <w:iCs w:val="0"/>
            <w:noProof/>
            <w:sz w:val="22"/>
            <w:szCs w:val="22"/>
          </w:rPr>
          <w:tab/>
        </w:r>
        <w:r w:rsidRPr="00734F9E">
          <w:rPr>
            <w:rStyle w:val="Hyperlink"/>
            <w:noProof/>
          </w:rPr>
          <w:t>Kamera die Bewegungen aufnimmt kinect</w:t>
        </w:r>
        <w:r>
          <w:rPr>
            <w:noProof/>
            <w:webHidden/>
          </w:rPr>
          <w:tab/>
        </w:r>
        <w:r>
          <w:rPr>
            <w:noProof/>
            <w:webHidden/>
          </w:rPr>
          <w:fldChar w:fldCharType="begin"/>
        </w:r>
        <w:r>
          <w:rPr>
            <w:noProof/>
            <w:webHidden/>
          </w:rPr>
          <w:instrText xml:space="preserve"> PAGEREF _Toc408411186 \h </w:instrText>
        </w:r>
        <w:r>
          <w:rPr>
            <w:noProof/>
            <w:webHidden/>
          </w:rPr>
        </w:r>
        <w:r>
          <w:rPr>
            <w:noProof/>
            <w:webHidden/>
          </w:rPr>
          <w:fldChar w:fldCharType="separate"/>
        </w:r>
        <w:r>
          <w:rPr>
            <w:noProof/>
            <w:webHidden/>
          </w:rPr>
          <w:t>26</w:t>
        </w:r>
        <w:r>
          <w:rPr>
            <w:noProof/>
            <w:webHidden/>
          </w:rPr>
          <w:fldChar w:fldCharType="end"/>
        </w:r>
      </w:hyperlink>
    </w:p>
    <w:p w14:paraId="688C34DE"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87" w:history="1">
        <w:r w:rsidRPr="00734F9E">
          <w:rPr>
            <w:rStyle w:val="Hyperlink"/>
            <w:noProof/>
          </w:rPr>
          <w:t>4.2</w:t>
        </w:r>
        <w:r>
          <w:rPr>
            <w:rFonts w:asciiTheme="minorHAnsi" w:eastAsiaTheme="minorEastAsia" w:hAnsiTheme="minorHAnsi" w:cstheme="minorBidi"/>
            <w:smallCaps w:val="0"/>
            <w:noProof/>
            <w:sz w:val="22"/>
            <w:szCs w:val="22"/>
          </w:rPr>
          <w:tab/>
        </w:r>
        <w:r w:rsidRPr="00734F9E">
          <w:rPr>
            <w:rStyle w:val="Hyperlink"/>
            <w:noProof/>
          </w:rPr>
          <w:t>Bewertung der Controller</w:t>
        </w:r>
        <w:r>
          <w:rPr>
            <w:noProof/>
            <w:webHidden/>
          </w:rPr>
          <w:tab/>
        </w:r>
        <w:r>
          <w:rPr>
            <w:noProof/>
            <w:webHidden/>
          </w:rPr>
          <w:fldChar w:fldCharType="begin"/>
        </w:r>
        <w:r>
          <w:rPr>
            <w:noProof/>
            <w:webHidden/>
          </w:rPr>
          <w:instrText xml:space="preserve"> PAGEREF _Toc408411187 \h </w:instrText>
        </w:r>
        <w:r>
          <w:rPr>
            <w:noProof/>
            <w:webHidden/>
          </w:rPr>
        </w:r>
        <w:r>
          <w:rPr>
            <w:noProof/>
            <w:webHidden/>
          </w:rPr>
          <w:fldChar w:fldCharType="separate"/>
        </w:r>
        <w:r>
          <w:rPr>
            <w:noProof/>
            <w:webHidden/>
          </w:rPr>
          <w:t>26</w:t>
        </w:r>
        <w:r>
          <w:rPr>
            <w:noProof/>
            <w:webHidden/>
          </w:rPr>
          <w:fldChar w:fldCharType="end"/>
        </w:r>
      </w:hyperlink>
    </w:p>
    <w:p w14:paraId="65D51AFD"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88" w:history="1">
        <w:r w:rsidRPr="00734F9E">
          <w:rPr>
            <w:rStyle w:val="Hyperlink"/>
            <w:noProof/>
          </w:rPr>
          <w:t>4.3</w:t>
        </w:r>
        <w:r>
          <w:rPr>
            <w:rFonts w:asciiTheme="minorHAnsi" w:eastAsiaTheme="minorEastAsia" w:hAnsiTheme="minorHAnsi" w:cstheme="minorBidi"/>
            <w:smallCaps w:val="0"/>
            <w:noProof/>
            <w:sz w:val="22"/>
            <w:szCs w:val="22"/>
          </w:rPr>
          <w:tab/>
        </w:r>
        <w:r w:rsidRPr="00734F9E">
          <w:rPr>
            <w:rStyle w:val="Hyperlink"/>
            <w:noProof/>
          </w:rPr>
          <w:t>Auswahl eines Controllers</w:t>
        </w:r>
        <w:r>
          <w:rPr>
            <w:noProof/>
            <w:webHidden/>
          </w:rPr>
          <w:tab/>
        </w:r>
        <w:r>
          <w:rPr>
            <w:noProof/>
            <w:webHidden/>
          </w:rPr>
          <w:fldChar w:fldCharType="begin"/>
        </w:r>
        <w:r>
          <w:rPr>
            <w:noProof/>
            <w:webHidden/>
          </w:rPr>
          <w:instrText xml:space="preserve"> PAGEREF _Toc408411188 \h </w:instrText>
        </w:r>
        <w:r>
          <w:rPr>
            <w:noProof/>
            <w:webHidden/>
          </w:rPr>
        </w:r>
        <w:r>
          <w:rPr>
            <w:noProof/>
            <w:webHidden/>
          </w:rPr>
          <w:fldChar w:fldCharType="separate"/>
        </w:r>
        <w:r>
          <w:rPr>
            <w:noProof/>
            <w:webHidden/>
          </w:rPr>
          <w:t>27</w:t>
        </w:r>
        <w:r>
          <w:rPr>
            <w:noProof/>
            <w:webHidden/>
          </w:rPr>
          <w:fldChar w:fldCharType="end"/>
        </w:r>
      </w:hyperlink>
    </w:p>
    <w:p w14:paraId="3B793CCB" w14:textId="77777777" w:rsidR="001A117B" w:rsidRDefault="001A117B">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11189" w:history="1">
        <w:r w:rsidRPr="00734F9E">
          <w:rPr>
            <w:rStyle w:val="Hyperlink"/>
            <w:noProof/>
            <w:u w:color="FFFFFF" w:themeColor="background1"/>
          </w:rPr>
          <w:t>5</w:t>
        </w:r>
        <w:r>
          <w:rPr>
            <w:rFonts w:asciiTheme="minorHAnsi" w:eastAsiaTheme="minorEastAsia" w:hAnsiTheme="minorHAnsi" w:cstheme="minorBidi"/>
            <w:b w:val="0"/>
            <w:bCs w:val="0"/>
            <w:caps w:val="0"/>
            <w:noProof/>
            <w:sz w:val="22"/>
            <w:szCs w:val="22"/>
          </w:rPr>
          <w:tab/>
        </w:r>
        <w:r w:rsidRPr="00734F9E">
          <w:rPr>
            <w:rStyle w:val="Hyperlink"/>
            <w:noProof/>
          </w:rPr>
          <w:t>Konzept der Anwendung</w:t>
        </w:r>
        <w:r>
          <w:rPr>
            <w:noProof/>
            <w:webHidden/>
          </w:rPr>
          <w:tab/>
        </w:r>
        <w:r>
          <w:rPr>
            <w:noProof/>
            <w:webHidden/>
          </w:rPr>
          <w:fldChar w:fldCharType="begin"/>
        </w:r>
        <w:r>
          <w:rPr>
            <w:noProof/>
            <w:webHidden/>
          </w:rPr>
          <w:instrText xml:space="preserve"> PAGEREF _Toc408411189 \h </w:instrText>
        </w:r>
        <w:r>
          <w:rPr>
            <w:noProof/>
            <w:webHidden/>
          </w:rPr>
        </w:r>
        <w:r>
          <w:rPr>
            <w:noProof/>
            <w:webHidden/>
          </w:rPr>
          <w:fldChar w:fldCharType="separate"/>
        </w:r>
        <w:r>
          <w:rPr>
            <w:noProof/>
            <w:webHidden/>
          </w:rPr>
          <w:t>28</w:t>
        </w:r>
        <w:r>
          <w:rPr>
            <w:noProof/>
            <w:webHidden/>
          </w:rPr>
          <w:fldChar w:fldCharType="end"/>
        </w:r>
      </w:hyperlink>
    </w:p>
    <w:p w14:paraId="351E0C44"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90" w:history="1">
        <w:r w:rsidRPr="00734F9E">
          <w:rPr>
            <w:rStyle w:val="Hyperlink"/>
            <w:noProof/>
          </w:rPr>
          <w:t>5.1</w:t>
        </w:r>
        <w:r>
          <w:rPr>
            <w:rFonts w:asciiTheme="minorHAnsi" w:eastAsiaTheme="minorEastAsia" w:hAnsiTheme="minorHAnsi" w:cstheme="minorBidi"/>
            <w:smallCaps w:val="0"/>
            <w:noProof/>
            <w:sz w:val="22"/>
            <w:szCs w:val="22"/>
          </w:rPr>
          <w:tab/>
        </w:r>
        <w:r w:rsidRPr="00734F9E">
          <w:rPr>
            <w:rStyle w:val="Hyperlink"/>
            <w:noProof/>
          </w:rPr>
          <w:t>GUI</w:t>
        </w:r>
        <w:r>
          <w:rPr>
            <w:noProof/>
            <w:webHidden/>
          </w:rPr>
          <w:tab/>
        </w:r>
        <w:r>
          <w:rPr>
            <w:noProof/>
            <w:webHidden/>
          </w:rPr>
          <w:fldChar w:fldCharType="begin"/>
        </w:r>
        <w:r>
          <w:rPr>
            <w:noProof/>
            <w:webHidden/>
          </w:rPr>
          <w:instrText xml:space="preserve"> PAGEREF _Toc408411190 \h </w:instrText>
        </w:r>
        <w:r>
          <w:rPr>
            <w:noProof/>
            <w:webHidden/>
          </w:rPr>
        </w:r>
        <w:r>
          <w:rPr>
            <w:noProof/>
            <w:webHidden/>
          </w:rPr>
          <w:fldChar w:fldCharType="separate"/>
        </w:r>
        <w:r>
          <w:rPr>
            <w:noProof/>
            <w:webHidden/>
          </w:rPr>
          <w:t>28</w:t>
        </w:r>
        <w:r>
          <w:rPr>
            <w:noProof/>
            <w:webHidden/>
          </w:rPr>
          <w:fldChar w:fldCharType="end"/>
        </w:r>
      </w:hyperlink>
    </w:p>
    <w:p w14:paraId="5CC96258"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91" w:history="1">
        <w:r w:rsidRPr="00734F9E">
          <w:rPr>
            <w:rStyle w:val="Hyperlink"/>
            <w:noProof/>
          </w:rPr>
          <w:t>5.2</w:t>
        </w:r>
        <w:r>
          <w:rPr>
            <w:rFonts w:asciiTheme="minorHAnsi" w:eastAsiaTheme="minorEastAsia" w:hAnsiTheme="minorHAnsi" w:cstheme="minorBidi"/>
            <w:smallCaps w:val="0"/>
            <w:noProof/>
            <w:sz w:val="22"/>
            <w:szCs w:val="22"/>
          </w:rPr>
          <w:tab/>
        </w:r>
        <w:r w:rsidRPr="00734F9E">
          <w:rPr>
            <w:rStyle w:val="Hyperlink"/>
            <w:noProof/>
          </w:rPr>
          <w:t>VR Szene</w:t>
        </w:r>
        <w:r>
          <w:rPr>
            <w:noProof/>
            <w:webHidden/>
          </w:rPr>
          <w:tab/>
        </w:r>
        <w:r>
          <w:rPr>
            <w:noProof/>
            <w:webHidden/>
          </w:rPr>
          <w:fldChar w:fldCharType="begin"/>
        </w:r>
        <w:r>
          <w:rPr>
            <w:noProof/>
            <w:webHidden/>
          </w:rPr>
          <w:instrText xml:space="preserve"> PAGEREF _Toc408411191 \h </w:instrText>
        </w:r>
        <w:r>
          <w:rPr>
            <w:noProof/>
            <w:webHidden/>
          </w:rPr>
        </w:r>
        <w:r>
          <w:rPr>
            <w:noProof/>
            <w:webHidden/>
          </w:rPr>
          <w:fldChar w:fldCharType="separate"/>
        </w:r>
        <w:r>
          <w:rPr>
            <w:noProof/>
            <w:webHidden/>
          </w:rPr>
          <w:t>28</w:t>
        </w:r>
        <w:r>
          <w:rPr>
            <w:noProof/>
            <w:webHidden/>
          </w:rPr>
          <w:fldChar w:fldCharType="end"/>
        </w:r>
      </w:hyperlink>
    </w:p>
    <w:p w14:paraId="34CEBB69"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92" w:history="1">
        <w:r w:rsidRPr="00734F9E">
          <w:rPr>
            <w:rStyle w:val="Hyperlink"/>
            <w:noProof/>
          </w:rPr>
          <w:t>5.3</w:t>
        </w:r>
        <w:r>
          <w:rPr>
            <w:rFonts w:asciiTheme="minorHAnsi" w:eastAsiaTheme="minorEastAsia" w:hAnsiTheme="minorHAnsi" w:cstheme="minorBidi"/>
            <w:smallCaps w:val="0"/>
            <w:noProof/>
            <w:sz w:val="22"/>
            <w:szCs w:val="22"/>
          </w:rPr>
          <w:tab/>
        </w:r>
        <w:r w:rsidRPr="00734F9E">
          <w:rPr>
            <w:rStyle w:val="Hyperlink"/>
            <w:noProof/>
          </w:rPr>
          <w:t>Benötigte Funktionen</w:t>
        </w:r>
        <w:r>
          <w:rPr>
            <w:noProof/>
            <w:webHidden/>
          </w:rPr>
          <w:tab/>
        </w:r>
        <w:r>
          <w:rPr>
            <w:noProof/>
            <w:webHidden/>
          </w:rPr>
          <w:fldChar w:fldCharType="begin"/>
        </w:r>
        <w:r>
          <w:rPr>
            <w:noProof/>
            <w:webHidden/>
          </w:rPr>
          <w:instrText xml:space="preserve"> PAGEREF _Toc408411192 \h </w:instrText>
        </w:r>
        <w:r>
          <w:rPr>
            <w:noProof/>
            <w:webHidden/>
          </w:rPr>
        </w:r>
        <w:r>
          <w:rPr>
            <w:noProof/>
            <w:webHidden/>
          </w:rPr>
          <w:fldChar w:fldCharType="separate"/>
        </w:r>
        <w:r>
          <w:rPr>
            <w:noProof/>
            <w:webHidden/>
          </w:rPr>
          <w:t>28</w:t>
        </w:r>
        <w:r>
          <w:rPr>
            <w:noProof/>
            <w:webHidden/>
          </w:rPr>
          <w:fldChar w:fldCharType="end"/>
        </w:r>
      </w:hyperlink>
    </w:p>
    <w:p w14:paraId="79F88521"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93" w:history="1">
        <w:r w:rsidRPr="00734F9E">
          <w:rPr>
            <w:rStyle w:val="Hyperlink"/>
            <w:noProof/>
          </w:rPr>
          <w:t>5.4</w:t>
        </w:r>
        <w:r>
          <w:rPr>
            <w:rFonts w:asciiTheme="minorHAnsi" w:eastAsiaTheme="minorEastAsia" w:hAnsiTheme="minorHAnsi" w:cstheme="minorBidi"/>
            <w:smallCaps w:val="0"/>
            <w:noProof/>
            <w:sz w:val="22"/>
            <w:szCs w:val="22"/>
          </w:rPr>
          <w:tab/>
        </w:r>
        <w:r w:rsidRPr="00734F9E">
          <w:rPr>
            <w:rStyle w:val="Hyperlink"/>
            <w:noProof/>
          </w:rPr>
          <w:t>Spiellogik</w:t>
        </w:r>
        <w:r>
          <w:rPr>
            <w:noProof/>
            <w:webHidden/>
          </w:rPr>
          <w:tab/>
        </w:r>
        <w:r>
          <w:rPr>
            <w:noProof/>
            <w:webHidden/>
          </w:rPr>
          <w:fldChar w:fldCharType="begin"/>
        </w:r>
        <w:r>
          <w:rPr>
            <w:noProof/>
            <w:webHidden/>
          </w:rPr>
          <w:instrText xml:space="preserve"> PAGEREF _Toc408411193 \h </w:instrText>
        </w:r>
        <w:r>
          <w:rPr>
            <w:noProof/>
            <w:webHidden/>
          </w:rPr>
        </w:r>
        <w:r>
          <w:rPr>
            <w:noProof/>
            <w:webHidden/>
          </w:rPr>
          <w:fldChar w:fldCharType="separate"/>
        </w:r>
        <w:r>
          <w:rPr>
            <w:noProof/>
            <w:webHidden/>
          </w:rPr>
          <w:t>28</w:t>
        </w:r>
        <w:r>
          <w:rPr>
            <w:noProof/>
            <w:webHidden/>
          </w:rPr>
          <w:fldChar w:fldCharType="end"/>
        </w:r>
      </w:hyperlink>
    </w:p>
    <w:p w14:paraId="4E1848F6" w14:textId="77777777" w:rsidR="001A117B" w:rsidRDefault="001A117B">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11194" w:history="1">
        <w:r w:rsidRPr="00734F9E">
          <w:rPr>
            <w:rStyle w:val="Hyperlink"/>
            <w:noProof/>
            <w:u w:color="FFFFFF" w:themeColor="background1"/>
          </w:rPr>
          <w:t>6</w:t>
        </w:r>
        <w:r>
          <w:rPr>
            <w:rFonts w:asciiTheme="minorHAnsi" w:eastAsiaTheme="minorEastAsia" w:hAnsiTheme="minorHAnsi" w:cstheme="minorBidi"/>
            <w:b w:val="0"/>
            <w:bCs w:val="0"/>
            <w:caps w:val="0"/>
            <w:noProof/>
            <w:sz w:val="22"/>
            <w:szCs w:val="22"/>
          </w:rPr>
          <w:tab/>
        </w:r>
        <w:r w:rsidRPr="00734F9E">
          <w:rPr>
            <w:rStyle w:val="Hyperlink"/>
            <w:noProof/>
          </w:rPr>
          <w:t>Umsetzung der Anwendung</w:t>
        </w:r>
        <w:r>
          <w:rPr>
            <w:noProof/>
            <w:webHidden/>
          </w:rPr>
          <w:tab/>
        </w:r>
        <w:r>
          <w:rPr>
            <w:noProof/>
            <w:webHidden/>
          </w:rPr>
          <w:fldChar w:fldCharType="begin"/>
        </w:r>
        <w:r>
          <w:rPr>
            <w:noProof/>
            <w:webHidden/>
          </w:rPr>
          <w:instrText xml:space="preserve"> PAGEREF _Toc408411194 \h </w:instrText>
        </w:r>
        <w:r>
          <w:rPr>
            <w:noProof/>
            <w:webHidden/>
          </w:rPr>
        </w:r>
        <w:r>
          <w:rPr>
            <w:noProof/>
            <w:webHidden/>
          </w:rPr>
          <w:fldChar w:fldCharType="separate"/>
        </w:r>
        <w:r>
          <w:rPr>
            <w:noProof/>
            <w:webHidden/>
          </w:rPr>
          <w:t>29</w:t>
        </w:r>
        <w:r>
          <w:rPr>
            <w:noProof/>
            <w:webHidden/>
          </w:rPr>
          <w:fldChar w:fldCharType="end"/>
        </w:r>
      </w:hyperlink>
    </w:p>
    <w:p w14:paraId="14B3D684"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95" w:history="1">
        <w:r w:rsidRPr="00734F9E">
          <w:rPr>
            <w:rStyle w:val="Hyperlink"/>
            <w:noProof/>
          </w:rPr>
          <w:t>6.1</w:t>
        </w:r>
        <w:r>
          <w:rPr>
            <w:rFonts w:asciiTheme="minorHAnsi" w:eastAsiaTheme="minorEastAsia" w:hAnsiTheme="minorHAnsi" w:cstheme="minorBidi"/>
            <w:smallCaps w:val="0"/>
            <w:noProof/>
            <w:sz w:val="22"/>
            <w:szCs w:val="22"/>
          </w:rPr>
          <w:tab/>
        </w:r>
        <w:r w:rsidRPr="00734F9E">
          <w:rPr>
            <w:rStyle w:val="Hyperlink"/>
            <w:noProof/>
          </w:rPr>
          <w:t>GUI</w:t>
        </w:r>
        <w:r>
          <w:rPr>
            <w:noProof/>
            <w:webHidden/>
          </w:rPr>
          <w:tab/>
        </w:r>
        <w:r>
          <w:rPr>
            <w:noProof/>
            <w:webHidden/>
          </w:rPr>
          <w:fldChar w:fldCharType="begin"/>
        </w:r>
        <w:r>
          <w:rPr>
            <w:noProof/>
            <w:webHidden/>
          </w:rPr>
          <w:instrText xml:space="preserve"> PAGEREF _Toc408411195 \h </w:instrText>
        </w:r>
        <w:r>
          <w:rPr>
            <w:noProof/>
            <w:webHidden/>
          </w:rPr>
        </w:r>
        <w:r>
          <w:rPr>
            <w:noProof/>
            <w:webHidden/>
          </w:rPr>
          <w:fldChar w:fldCharType="separate"/>
        </w:r>
        <w:r>
          <w:rPr>
            <w:noProof/>
            <w:webHidden/>
          </w:rPr>
          <w:t>29</w:t>
        </w:r>
        <w:r>
          <w:rPr>
            <w:noProof/>
            <w:webHidden/>
          </w:rPr>
          <w:fldChar w:fldCharType="end"/>
        </w:r>
      </w:hyperlink>
    </w:p>
    <w:p w14:paraId="523954ED"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96" w:history="1">
        <w:r w:rsidRPr="00734F9E">
          <w:rPr>
            <w:rStyle w:val="Hyperlink"/>
            <w:noProof/>
          </w:rPr>
          <w:t>6.2</w:t>
        </w:r>
        <w:r>
          <w:rPr>
            <w:rFonts w:asciiTheme="minorHAnsi" w:eastAsiaTheme="minorEastAsia" w:hAnsiTheme="minorHAnsi" w:cstheme="minorBidi"/>
            <w:smallCaps w:val="0"/>
            <w:noProof/>
            <w:sz w:val="22"/>
            <w:szCs w:val="22"/>
          </w:rPr>
          <w:tab/>
        </w:r>
        <w:r w:rsidRPr="00734F9E">
          <w:rPr>
            <w:rStyle w:val="Hyperlink"/>
            <w:noProof/>
          </w:rPr>
          <w:t>Verbindung des Motion Controllers</w:t>
        </w:r>
        <w:r>
          <w:rPr>
            <w:noProof/>
            <w:webHidden/>
          </w:rPr>
          <w:tab/>
        </w:r>
        <w:r>
          <w:rPr>
            <w:noProof/>
            <w:webHidden/>
          </w:rPr>
          <w:fldChar w:fldCharType="begin"/>
        </w:r>
        <w:r>
          <w:rPr>
            <w:noProof/>
            <w:webHidden/>
          </w:rPr>
          <w:instrText xml:space="preserve"> PAGEREF _Toc408411196 \h </w:instrText>
        </w:r>
        <w:r>
          <w:rPr>
            <w:noProof/>
            <w:webHidden/>
          </w:rPr>
        </w:r>
        <w:r>
          <w:rPr>
            <w:noProof/>
            <w:webHidden/>
          </w:rPr>
          <w:fldChar w:fldCharType="separate"/>
        </w:r>
        <w:r>
          <w:rPr>
            <w:noProof/>
            <w:webHidden/>
          </w:rPr>
          <w:t>29</w:t>
        </w:r>
        <w:r>
          <w:rPr>
            <w:noProof/>
            <w:webHidden/>
          </w:rPr>
          <w:fldChar w:fldCharType="end"/>
        </w:r>
      </w:hyperlink>
    </w:p>
    <w:p w14:paraId="7C7BF32B"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97" w:history="1">
        <w:r w:rsidRPr="00734F9E">
          <w:rPr>
            <w:rStyle w:val="Hyperlink"/>
            <w:noProof/>
          </w:rPr>
          <w:t>6.3</w:t>
        </w:r>
        <w:r>
          <w:rPr>
            <w:rFonts w:asciiTheme="minorHAnsi" w:eastAsiaTheme="minorEastAsia" w:hAnsiTheme="minorHAnsi" w:cstheme="minorBidi"/>
            <w:smallCaps w:val="0"/>
            <w:noProof/>
            <w:sz w:val="22"/>
            <w:szCs w:val="22"/>
          </w:rPr>
          <w:tab/>
        </w:r>
        <w:r w:rsidRPr="00734F9E">
          <w:rPr>
            <w:rStyle w:val="Hyperlink"/>
            <w:noProof/>
          </w:rPr>
          <w:t>Auslesen der Daten</w:t>
        </w:r>
        <w:r>
          <w:rPr>
            <w:noProof/>
            <w:webHidden/>
          </w:rPr>
          <w:tab/>
        </w:r>
        <w:r>
          <w:rPr>
            <w:noProof/>
            <w:webHidden/>
          </w:rPr>
          <w:fldChar w:fldCharType="begin"/>
        </w:r>
        <w:r>
          <w:rPr>
            <w:noProof/>
            <w:webHidden/>
          </w:rPr>
          <w:instrText xml:space="preserve"> PAGEREF _Toc408411197 \h </w:instrText>
        </w:r>
        <w:r>
          <w:rPr>
            <w:noProof/>
            <w:webHidden/>
          </w:rPr>
        </w:r>
        <w:r>
          <w:rPr>
            <w:noProof/>
            <w:webHidden/>
          </w:rPr>
          <w:fldChar w:fldCharType="separate"/>
        </w:r>
        <w:r>
          <w:rPr>
            <w:noProof/>
            <w:webHidden/>
          </w:rPr>
          <w:t>29</w:t>
        </w:r>
        <w:r>
          <w:rPr>
            <w:noProof/>
            <w:webHidden/>
          </w:rPr>
          <w:fldChar w:fldCharType="end"/>
        </w:r>
      </w:hyperlink>
    </w:p>
    <w:p w14:paraId="3A2CA81D"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98" w:history="1">
        <w:r w:rsidRPr="00734F9E">
          <w:rPr>
            <w:rStyle w:val="Hyperlink"/>
            <w:noProof/>
          </w:rPr>
          <w:t>6.4</w:t>
        </w:r>
        <w:r>
          <w:rPr>
            <w:rFonts w:asciiTheme="minorHAnsi" w:eastAsiaTheme="minorEastAsia" w:hAnsiTheme="minorHAnsi" w:cstheme="minorBidi"/>
            <w:smallCaps w:val="0"/>
            <w:noProof/>
            <w:sz w:val="22"/>
            <w:szCs w:val="22"/>
          </w:rPr>
          <w:tab/>
        </w:r>
        <w:r w:rsidRPr="00734F9E">
          <w:rPr>
            <w:rStyle w:val="Hyperlink"/>
            <w:noProof/>
          </w:rPr>
          <w:t>Szene</w:t>
        </w:r>
        <w:r>
          <w:rPr>
            <w:noProof/>
            <w:webHidden/>
          </w:rPr>
          <w:tab/>
        </w:r>
        <w:r>
          <w:rPr>
            <w:noProof/>
            <w:webHidden/>
          </w:rPr>
          <w:fldChar w:fldCharType="begin"/>
        </w:r>
        <w:r>
          <w:rPr>
            <w:noProof/>
            <w:webHidden/>
          </w:rPr>
          <w:instrText xml:space="preserve"> PAGEREF _Toc408411198 \h </w:instrText>
        </w:r>
        <w:r>
          <w:rPr>
            <w:noProof/>
            <w:webHidden/>
          </w:rPr>
        </w:r>
        <w:r>
          <w:rPr>
            <w:noProof/>
            <w:webHidden/>
          </w:rPr>
          <w:fldChar w:fldCharType="separate"/>
        </w:r>
        <w:r>
          <w:rPr>
            <w:noProof/>
            <w:webHidden/>
          </w:rPr>
          <w:t>29</w:t>
        </w:r>
        <w:r>
          <w:rPr>
            <w:noProof/>
            <w:webHidden/>
          </w:rPr>
          <w:fldChar w:fldCharType="end"/>
        </w:r>
      </w:hyperlink>
    </w:p>
    <w:p w14:paraId="5E3A452A"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199" w:history="1">
        <w:r w:rsidRPr="00734F9E">
          <w:rPr>
            <w:rStyle w:val="Hyperlink"/>
            <w:noProof/>
          </w:rPr>
          <w:t>6.5</w:t>
        </w:r>
        <w:r>
          <w:rPr>
            <w:rFonts w:asciiTheme="minorHAnsi" w:eastAsiaTheme="minorEastAsia" w:hAnsiTheme="minorHAnsi" w:cstheme="minorBidi"/>
            <w:smallCaps w:val="0"/>
            <w:noProof/>
            <w:sz w:val="22"/>
            <w:szCs w:val="22"/>
          </w:rPr>
          <w:tab/>
        </w:r>
        <w:r w:rsidRPr="00734F9E">
          <w:rPr>
            <w:rStyle w:val="Hyperlink"/>
            <w:noProof/>
          </w:rPr>
          <w:t>Spiellogik</w:t>
        </w:r>
        <w:r>
          <w:rPr>
            <w:noProof/>
            <w:webHidden/>
          </w:rPr>
          <w:tab/>
        </w:r>
        <w:r>
          <w:rPr>
            <w:noProof/>
            <w:webHidden/>
          </w:rPr>
          <w:fldChar w:fldCharType="begin"/>
        </w:r>
        <w:r>
          <w:rPr>
            <w:noProof/>
            <w:webHidden/>
          </w:rPr>
          <w:instrText xml:space="preserve"> PAGEREF _Toc408411199 \h </w:instrText>
        </w:r>
        <w:r>
          <w:rPr>
            <w:noProof/>
            <w:webHidden/>
          </w:rPr>
        </w:r>
        <w:r>
          <w:rPr>
            <w:noProof/>
            <w:webHidden/>
          </w:rPr>
          <w:fldChar w:fldCharType="separate"/>
        </w:r>
        <w:r>
          <w:rPr>
            <w:noProof/>
            <w:webHidden/>
          </w:rPr>
          <w:t>29</w:t>
        </w:r>
        <w:r>
          <w:rPr>
            <w:noProof/>
            <w:webHidden/>
          </w:rPr>
          <w:fldChar w:fldCharType="end"/>
        </w:r>
      </w:hyperlink>
    </w:p>
    <w:p w14:paraId="7C7C33EC" w14:textId="77777777" w:rsidR="001A117B" w:rsidRDefault="001A117B">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11200" w:history="1">
        <w:r w:rsidRPr="00734F9E">
          <w:rPr>
            <w:rStyle w:val="Hyperlink"/>
            <w:noProof/>
            <w:u w:color="FFFFFF" w:themeColor="background1"/>
          </w:rPr>
          <w:t>7</w:t>
        </w:r>
        <w:r>
          <w:rPr>
            <w:rFonts w:asciiTheme="minorHAnsi" w:eastAsiaTheme="minorEastAsia" w:hAnsiTheme="minorHAnsi" w:cstheme="minorBidi"/>
            <w:b w:val="0"/>
            <w:bCs w:val="0"/>
            <w:caps w:val="0"/>
            <w:noProof/>
            <w:sz w:val="22"/>
            <w:szCs w:val="22"/>
          </w:rPr>
          <w:tab/>
        </w:r>
        <w:r w:rsidRPr="00734F9E">
          <w:rPr>
            <w:rStyle w:val="Hyperlink"/>
            <w:noProof/>
          </w:rPr>
          <w:t>Tests</w:t>
        </w:r>
        <w:r>
          <w:rPr>
            <w:noProof/>
            <w:webHidden/>
          </w:rPr>
          <w:tab/>
        </w:r>
        <w:r>
          <w:rPr>
            <w:noProof/>
            <w:webHidden/>
          </w:rPr>
          <w:fldChar w:fldCharType="begin"/>
        </w:r>
        <w:r>
          <w:rPr>
            <w:noProof/>
            <w:webHidden/>
          </w:rPr>
          <w:instrText xml:space="preserve"> PAGEREF _Toc408411200 \h </w:instrText>
        </w:r>
        <w:r>
          <w:rPr>
            <w:noProof/>
            <w:webHidden/>
          </w:rPr>
        </w:r>
        <w:r>
          <w:rPr>
            <w:noProof/>
            <w:webHidden/>
          </w:rPr>
          <w:fldChar w:fldCharType="separate"/>
        </w:r>
        <w:r>
          <w:rPr>
            <w:noProof/>
            <w:webHidden/>
          </w:rPr>
          <w:t>30</w:t>
        </w:r>
        <w:r>
          <w:rPr>
            <w:noProof/>
            <w:webHidden/>
          </w:rPr>
          <w:fldChar w:fldCharType="end"/>
        </w:r>
      </w:hyperlink>
    </w:p>
    <w:p w14:paraId="43E0D281"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201" w:history="1">
        <w:r w:rsidRPr="00734F9E">
          <w:rPr>
            <w:rStyle w:val="Hyperlink"/>
            <w:noProof/>
          </w:rPr>
          <w:t>7.1</w:t>
        </w:r>
        <w:r>
          <w:rPr>
            <w:rFonts w:asciiTheme="minorHAnsi" w:eastAsiaTheme="minorEastAsia" w:hAnsiTheme="minorHAnsi" w:cstheme="minorBidi"/>
            <w:smallCaps w:val="0"/>
            <w:noProof/>
            <w:sz w:val="22"/>
            <w:szCs w:val="22"/>
          </w:rPr>
          <w:tab/>
        </w:r>
        <w:r w:rsidRPr="00734F9E">
          <w:rPr>
            <w:rStyle w:val="Hyperlink"/>
            <w:noProof/>
          </w:rPr>
          <w:t>Schnelle Bewegungen</w:t>
        </w:r>
        <w:r>
          <w:rPr>
            <w:noProof/>
            <w:webHidden/>
          </w:rPr>
          <w:tab/>
        </w:r>
        <w:r>
          <w:rPr>
            <w:noProof/>
            <w:webHidden/>
          </w:rPr>
          <w:fldChar w:fldCharType="begin"/>
        </w:r>
        <w:r>
          <w:rPr>
            <w:noProof/>
            <w:webHidden/>
          </w:rPr>
          <w:instrText xml:space="preserve"> PAGEREF _Toc408411201 \h </w:instrText>
        </w:r>
        <w:r>
          <w:rPr>
            <w:noProof/>
            <w:webHidden/>
          </w:rPr>
        </w:r>
        <w:r>
          <w:rPr>
            <w:noProof/>
            <w:webHidden/>
          </w:rPr>
          <w:fldChar w:fldCharType="separate"/>
        </w:r>
        <w:r>
          <w:rPr>
            <w:noProof/>
            <w:webHidden/>
          </w:rPr>
          <w:t>30</w:t>
        </w:r>
        <w:r>
          <w:rPr>
            <w:noProof/>
            <w:webHidden/>
          </w:rPr>
          <w:fldChar w:fldCharType="end"/>
        </w:r>
      </w:hyperlink>
    </w:p>
    <w:p w14:paraId="22F87CC0"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202" w:history="1">
        <w:r w:rsidRPr="00734F9E">
          <w:rPr>
            <w:rStyle w:val="Hyperlink"/>
            <w:noProof/>
          </w:rPr>
          <w:t>7.2</w:t>
        </w:r>
        <w:r>
          <w:rPr>
            <w:rFonts w:asciiTheme="minorHAnsi" w:eastAsiaTheme="minorEastAsia" w:hAnsiTheme="minorHAnsi" w:cstheme="minorBidi"/>
            <w:smallCaps w:val="0"/>
            <w:noProof/>
            <w:sz w:val="22"/>
            <w:szCs w:val="22"/>
          </w:rPr>
          <w:tab/>
        </w:r>
        <w:r w:rsidRPr="00734F9E">
          <w:rPr>
            <w:rStyle w:val="Hyperlink"/>
            <w:noProof/>
          </w:rPr>
          <w:t>Bewegungsräume bei falscher Handhabung</w:t>
        </w:r>
        <w:r>
          <w:rPr>
            <w:noProof/>
            <w:webHidden/>
          </w:rPr>
          <w:tab/>
        </w:r>
        <w:r>
          <w:rPr>
            <w:noProof/>
            <w:webHidden/>
          </w:rPr>
          <w:fldChar w:fldCharType="begin"/>
        </w:r>
        <w:r>
          <w:rPr>
            <w:noProof/>
            <w:webHidden/>
          </w:rPr>
          <w:instrText xml:space="preserve"> PAGEREF _Toc408411202 \h </w:instrText>
        </w:r>
        <w:r>
          <w:rPr>
            <w:noProof/>
            <w:webHidden/>
          </w:rPr>
        </w:r>
        <w:r>
          <w:rPr>
            <w:noProof/>
            <w:webHidden/>
          </w:rPr>
          <w:fldChar w:fldCharType="separate"/>
        </w:r>
        <w:r>
          <w:rPr>
            <w:noProof/>
            <w:webHidden/>
          </w:rPr>
          <w:t>30</w:t>
        </w:r>
        <w:r>
          <w:rPr>
            <w:noProof/>
            <w:webHidden/>
          </w:rPr>
          <w:fldChar w:fldCharType="end"/>
        </w:r>
      </w:hyperlink>
    </w:p>
    <w:p w14:paraId="31D69C14"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203" w:history="1">
        <w:r w:rsidRPr="00734F9E">
          <w:rPr>
            <w:rStyle w:val="Hyperlink"/>
            <w:noProof/>
          </w:rPr>
          <w:t>7.3</w:t>
        </w:r>
        <w:r>
          <w:rPr>
            <w:rFonts w:asciiTheme="minorHAnsi" w:eastAsiaTheme="minorEastAsia" w:hAnsiTheme="minorHAnsi" w:cstheme="minorBidi"/>
            <w:smallCaps w:val="0"/>
            <w:noProof/>
            <w:sz w:val="22"/>
            <w:szCs w:val="22"/>
          </w:rPr>
          <w:tab/>
        </w:r>
        <w:r w:rsidRPr="00734F9E">
          <w:rPr>
            <w:rStyle w:val="Hyperlink"/>
            <w:noProof/>
          </w:rPr>
          <w:t>Erfahrungen</w:t>
        </w:r>
        <w:r>
          <w:rPr>
            <w:noProof/>
            <w:webHidden/>
          </w:rPr>
          <w:tab/>
        </w:r>
        <w:r>
          <w:rPr>
            <w:noProof/>
            <w:webHidden/>
          </w:rPr>
          <w:fldChar w:fldCharType="begin"/>
        </w:r>
        <w:r>
          <w:rPr>
            <w:noProof/>
            <w:webHidden/>
          </w:rPr>
          <w:instrText xml:space="preserve"> PAGEREF _Toc408411203 \h </w:instrText>
        </w:r>
        <w:r>
          <w:rPr>
            <w:noProof/>
            <w:webHidden/>
          </w:rPr>
        </w:r>
        <w:r>
          <w:rPr>
            <w:noProof/>
            <w:webHidden/>
          </w:rPr>
          <w:fldChar w:fldCharType="separate"/>
        </w:r>
        <w:r>
          <w:rPr>
            <w:noProof/>
            <w:webHidden/>
          </w:rPr>
          <w:t>30</w:t>
        </w:r>
        <w:r>
          <w:rPr>
            <w:noProof/>
            <w:webHidden/>
          </w:rPr>
          <w:fldChar w:fldCharType="end"/>
        </w:r>
      </w:hyperlink>
    </w:p>
    <w:p w14:paraId="112E8C4D" w14:textId="77777777" w:rsidR="001A117B" w:rsidRDefault="001A117B">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11204" w:history="1">
        <w:r w:rsidRPr="00734F9E">
          <w:rPr>
            <w:rStyle w:val="Hyperlink"/>
            <w:noProof/>
            <w:u w:color="FFFFFF" w:themeColor="background1"/>
          </w:rPr>
          <w:t>8</w:t>
        </w:r>
        <w:r>
          <w:rPr>
            <w:rFonts w:asciiTheme="minorHAnsi" w:eastAsiaTheme="minorEastAsia" w:hAnsiTheme="minorHAnsi" w:cstheme="minorBidi"/>
            <w:b w:val="0"/>
            <w:bCs w:val="0"/>
            <w:caps w:val="0"/>
            <w:noProof/>
            <w:sz w:val="22"/>
            <w:szCs w:val="22"/>
          </w:rPr>
          <w:tab/>
        </w:r>
        <w:r w:rsidRPr="00734F9E">
          <w:rPr>
            <w:rStyle w:val="Hyperlink"/>
            <w:noProof/>
          </w:rPr>
          <w:t>Ergebnisse und Ausblick</w:t>
        </w:r>
        <w:r>
          <w:rPr>
            <w:noProof/>
            <w:webHidden/>
          </w:rPr>
          <w:tab/>
        </w:r>
        <w:r>
          <w:rPr>
            <w:noProof/>
            <w:webHidden/>
          </w:rPr>
          <w:fldChar w:fldCharType="begin"/>
        </w:r>
        <w:r>
          <w:rPr>
            <w:noProof/>
            <w:webHidden/>
          </w:rPr>
          <w:instrText xml:space="preserve"> PAGEREF _Toc408411204 \h </w:instrText>
        </w:r>
        <w:r>
          <w:rPr>
            <w:noProof/>
            <w:webHidden/>
          </w:rPr>
        </w:r>
        <w:r>
          <w:rPr>
            <w:noProof/>
            <w:webHidden/>
          </w:rPr>
          <w:fldChar w:fldCharType="separate"/>
        </w:r>
        <w:r>
          <w:rPr>
            <w:noProof/>
            <w:webHidden/>
          </w:rPr>
          <w:t>31</w:t>
        </w:r>
        <w:r>
          <w:rPr>
            <w:noProof/>
            <w:webHidden/>
          </w:rPr>
          <w:fldChar w:fldCharType="end"/>
        </w:r>
      </w:hyperlink>
    </w:p>
    <w:p w14:paraId="41C92211"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205" w:history="1">
        <w:r w:rsidRPr="00734F9E">
          <w:rPr>
            <w:rStyle w:val="Hyperlink"/>
            <w:noProof/>
          </w:rPr>
          <w:t>8.1</w:t>
        </w:r>
        <w:r>
          <w:rPr>
            <w:rFonts w:asciiTheme="minorHAnsi" w:eastAsiaTheme="minorEastAsia" w:hAnsiTheme="minorHAnsi" w:cstheme="minorBidi"/>
            <w:smallCaps w:val="0"/>
            <w:noProof/>
            <w:sz w:val="22"/>
            <w:szCs w:val="22"/>
          </w:rPr>
          <w:tab/>
        </w:r>
        <w:r w:rsidRPr="00734F9E">
          <w:rPr>
            <w:rStyle w:val="Hyperlink"/>
            <w:noProof/>
          </w:rPr>
          <w:t>Bewertung</w:t>
        </w:r>
        <w:r>
          <w:rPr>
            <w:noProof/>
            <w:webHidden/>
          </w:rPr>
          <w:tab/>
        </w:r>
        <w:r>
          <w:rPr>
            <w:noProof/>
            <w:webHidden/>
          </w:rPr>
          <w:fldChar w:fldCharType="begin"/>
        </w:r>
        <w:r>
          <w:rPr>
            <w:noProof/>
            <w:webHidden/>
          </w:rPr>
          <w:instrText xml:space="preserve"> PAGEREF _Toc408411205 \h </w:instrText>
        </w:r>
        <w:r>
          <w:rPr>
            <w:noProof/>
            <w:webHidden/>
          </w:rPr>
        </w:r>
        <w:r>
          <w:rPr>
            <w:noProof/>
            <w:webHidden/>
          </w:rPr>
          <w:fldChar w:fldCharType="separate"/>
        </w:r>
        <w:r>
          <w:rPr>
            <w:noProof/>
            <w:webHidden/>
          </w:rPr>
          <w:t>31</w:t>
        </w:r>
        <w:r>
          <w:rPr>
            <w:noProof/>
            <w:webHidden/>
          </w:rPr>
          <w:fldChar w:fldCharType="end"/>
        </w:r>
      </w:hyperlink>
    </w:p>
    <w:p w14:paraId="5C2CB393"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206" w:history="1">
        <w:r w:rsidRPr="00734F9E">
          <w:rPr>
            <w:rStyle w:val="Hyperlink"/>
            <w:noProof/>
          </w:rPr>
          <w:t>8.1.1</w:t>
        </w:r>
        <w:r>
          <w:rPr>
            <w:rFonts w:asciiTheme="minorHAnsi" w:eastAsiaTheme="minorEastAsia" w:hAnsiTheme="minorHAnsi" w:cstheme="minorBidi"/>
            <w:i w:val="0"/>
            <w:iCs w:val="0"/>
            <w:noProof/>
            <w:sz w:val="22"/>
            <w:szCs w:val="22"/>
          </w:rPr>
          <w:tab/>
        </w:r>
        <w:r w:rsidRPr="00734F9E">
          <w:rPr>
            <w:rStyle w:val="Hyperlink"/>
            <w:noProof/>
          </w:rPr>
          <w:t>Controller</w:t>
        </w:r>
        <w:r>
          <w:rPr>
            <w:noProof/>
            <w:webHidden/>
          </w:rPr>
          <w:tab/>
        </w:r>
        <w:r>
          <w:rPr>
            <w:noProof/>
            <w:webHidden/>
          </w:rPr>
          <w:fldChar w:fldCharType="begin"/>
        </w:r>
        <w:r>
          <w:rPr>
            <w:noProof/>
            <w:webHidden/>
          </w:rPr>
          <w:instrText xml:space="preserve"> PAGEREF _Toc408411206 \h </w:instrText>
        </w:r>
        <w:r>
          <w:rPr>
            <w:noProof/>
            <w:webHidden/>
          </w:rPr>
        </w:r>
        <w:r>
          <w:rPr>
            <w:noProof/>
            <w:webHidden/>
          </w:rPr>
          <w:fldChar w:fldCharType="separate"/>
        </w:r>
        <w:r>
          <w:rPr>
            <w:noProof/>
            <w:webHidden/>
          </w:rPr>
          <w:t>31</w:t>
        </w:r>
        <w:r>
          <w:rPr>
            <w:noProof/>
            <w:webHidden/>
          </w:rPr>
          <w:fldChar w:fldCharType="end"/>
        </w:r>
      </w:hyperlink>
    </w:p>
    <w:p w14:paraId="39F20098"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207" w:history="1">
        <w:r w:rsidRPr="00734F9E">
          <w:rPr>
            <w:rStyle w:val="Hyperlink"/>
            <w:noProof/>
          </w:rPr>
          <w:t>8.1.2</w:t>
        </w:r>
        <w:r>
          <w:rPr>
            <w:rFonts w:asciiTheme="minorHAnsi" w:eastAsiaTheme="minorEastAsia" w:hAnsiTheme="minorHAnsi" w:cstheme="minorBidi"/>
            <w:i w:val="0"/>
            <w:iCs w:val="0"/>
            <w:noProof/>
            <w:sz w:val="22"/>
            <w:szCs w:val="22"/>
          </w:rPr>
          <w:tab/>
        </w:r>
        <w:r w:rsidRPr="00734F9E">
          <w:rPr>
            <w:rStyle w:val="Hyperlink"/>
            <w:noProof/>
          </w:rPr>
          <w:t>Applikation</w:t>
        </w:r>
        <w:r>
          <w:rPr>
            <w:noProof/>
            <w:webHidden/>
          </w:rPr>
          <w:tab/>
        </w:r>
        <w:r>
          <w:rPr>
            <w:noProof/>
            <w:webHidden/>
          </w:rPr>
          <w:fldChar w:fldCharType="begin"/>
        </w:r>
        <w:r>
          <w:rPr>
            <w:noProof/>
            <w:webHidden/>
          </w:rPr>
          <w:instrText xml:space="preserve"> PAGEREF _Toc408411207 \h </w:instrText>
        </w:r>
        <w:r>
          <w:rPr>
            <w:noProof/>
            <w:webHidden/>
          </w:rPr>
        </w:r>
        <w:r>
          <w:rPr>
            <w:noProof/>
            <w:webHidden/>
          </w:rPr>
          <w:fldChar w:fldCharType="separate"/>
        </w:r>
        <w:r>
          <w:rPr>
            <w:noProof/>
            <w:webHidden/>
          </w:rPr>
          <w:t>31</w:t>
        </w:r>
        <w:r>
          <w:rPr>
            <w:noProof/>
            <w:webHidden/>
          </w:rPr>
          <w:fldChar w:fldCharType="end"/>
        </w:r>
      </w:hyperlink>
    </w:p>
    <w:p w14:paraId="140D9A2B" w14:textId="77777777" w:rsidR="001A117B" w:rsidRDefault="001A117B">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11208" w:history="1">
        <w:r w:rsidRPr="00734F9E">
          <w:rPr>
            <w:rStyle w:val="Hyperlink"/>
            <w:noProof/>
          </w:rPr>
          <w:t>8.2</w:t>
        </w:r>
        <w:r>
          <w:rPr>
            <w:rFonts w:asciiTheme="minorHAnsi" w:eastAsiaTheme="minorEastAsia" w:hAnsiTheme="minorHAnsi" w:cstheme="minorBidi"/>
            <w:smallCaps w:val="0"/>
            <w:noProof/>
            <w:sz w:val="22"/>
            <w:szCs w:val="22"/>
          </w:rPr>
          <w:tab/>
        </w:r>
        <w:r w:rsidRPr="00734F9E">
          <w:rPr>
            <w:rStyle w:val="Hyperlink"/>
            <w:noProof/>
          </w:rPr>
          <w:t>Ausblick</w:t>
        </w:r>
        <w:r>
          <w:rPr>
            <w:noProof/>
            <w:webHidden/>
          </w:rPr>
          <w:tab/>
        </w:r>
        <w:r>
          <w:rPr>
            <w:noProof/>
            <w:webHidden/>
          </w:rPr>
          <w:fldChar w:fldCharType="begin"/>
        </w:r>
        <w:r>
          <w:rPr>
            <w:noProof/>
            <w:webHidden/>
          </w:rPr>
          <w:instrText xml:space="preserve"> PAGEREF _Toc408411208 \h </w:instrText>
        </w:r>
        <w:r>
          <w:rPr>
            <w:noProof/>
            <w:webHidden/>
          </w:rPr>
        </w:r>
        <w:r>
          <w:rPr>
            <w:noProof/>
            <w:webHidden/>
          </w:rPr>
          <w:fldChar w:fldCharType="separate"/>
        </w:r>
        <w:r>
          <w:rPr>
            <w:noProof/>
            <w:webHidden/>
          </w:rPr>
          <w:t>31</w:t>
        </w:r>
        <w:r>
          <w:rPr>
            <w:noProof/>
            <w:webHidden/>
          </w:rPr>
          <w:fldChar w:fldCharType="end"/>
        </w:r>
      </w:hyperlink>
    </w:p>
    <w:p w14:paraId="68E01A04" w14:textId="77777777" w:rsidR="001A117B" w:rsidRDefault="001A117B">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11209" w:history="1">
        <w:r w:rsidRPr="00734F9E">
          <w:rPr>
            <w:rStyle w:val="Hyperlink"/>
            <w:noProof/>
          </w:rPr>
          <w:t>8.2.1</w:t>
        </w:r>
        <w:r>
          <w:rPr>
            <w:rFonts w:asciiTheme="minorHAnsi" w:eastAsiaTheme="minorEastAsia" w:hAnsiTheme="minorHAnsi" w:cstheme="minorBidi"/>
            <w:i w:val="0"/>
            <w:iCs w:val="0"/>
            <w:noProof/>
            <w:sz w:val="22"/>
            <w:szCs w:val="22"/>
          </w:rPr>
          <w:tab/>
        </w:r>
        <w:r w:rsidRPr="00734F9E">
          <w:rPr>
            <w:rStyle w:val="Hyperlink"/>
            <w:noProof/>
          </w:rPr>
          <w:t>Prototypen von Controllern, was kommt ist in Arbeit</w:t>
        </w:r>
        <w:r>
          <w:rPr>
            <w:noProof/>
            <w:webHidden/>
          </w:rPr>
          <w:tab/>
        </w:r>
        <w:r>
          <w:rPr>
            <w:noProof/>
            <w:webHidden/>
          </w:rPr>
          <w:fldChar w:fldCharType="begin"/>
        </w:r>
        <w:r>
          <w:rPr>
            <w:noProof/>
            <w:webHidden/>
          </w:rPr>
          <w:instrText xml:space="preserve"> PAGEREF _Toc408411209 \h </w:instrText>
        </w:r>
        <w:r>
          <w:rPr>
            <w:noProof/>
            <w:webHidden/>
          </w:rPr>
        </w:r>
        <w:r>
          <w:rPr>
            <w:noProof/>
            <w:webHidden/>
          </w:rPr>
          <w:fldChar w:fldCharType="separate"/>
        </w:r>
        <w:r>
          <w:rPr>
            <w:noProof/>
            <w:webHidden/>
          </w:rPr>
          <w:t>31</w:t>
        </w:r>
        <w:r>
          <w:rPr>
            <w:noProof/>
            <w:webHidden/>
          </w:rPr>
          <w:fldChar w:fldCharType="end"/>
        </w:r>
      </w:hyperlink>
    </w:p>
    <w:p w14:paraId="785306B5" w14:textId="77777777" w:rsidR="001A117B" w:rsidRDefault="001A117B">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11210" w:history="1">
        <w:r w:rsidRPr="00734F9E">
          <w:rPr>
            <w:rStyle w:val="Hyperlink"/>
            <w:noProof/>
            <w:u w:color="FFFFFF" w:themeColor="background1"/>
            <w:lang w:val="en-US"/>
          </w:rPr>
          <w:t>9</w:t>
        </w:r>
        <w:r>
          <w:rPr>
            <w:rFonts w:asciiTheme="minorHAnsi" w:eastAsiaTheme="minorEastAsia" w:hAnsiTheme="minorHAnsi" w:cstheme="minorBidi"/>
            <w:b w:val="0"/>
            <w:bCs w:val="0"/>
            <w:caps w:val="0"/>
            <w:noProof/>
            <w:sz w:val="22"/>
            <w:szCs w:val="22"/>
          </w:rPr>
          <w:tab/>
        </w:r>
        <w:r w:rsidRPr="00734F9E">
          <w:rPr>
            <w:rStyle w:val="Hyperlink"/>
            <w:noProof/>
            <w:lang w:val="en-US"/>
          </w:rPr>
          <w:t>Zusammenfassung</w:t>
        </w:r>
        <w:r>
          <w:rPr>
            <w:noProof/>
            <w:webHidden/>
          </w:rPr>
          <w:tab/>
        </w:r>
        <w:r>
          <w:rPr>
            <w:noProof/>
            <w:webHidden/>
          </w:rPr>
          <w:fldChar w:fldCharType="begin"/>
        </w:r>
        <w:r>
          <w:rPr>
            <w:noProof/>
            <w:webHidden/>
          </w:rPr>
          <w:instrText xml:space="preserve"> PAGEREF _Toc408411210 \h </w:instrText>
        </w:r>
        <w:r>
          <w:rPr>
            <w:noProof/>
            <w:webHidden/>
          </w:rPr>
        </w:r>
        <w:r>
          <w:rPr>
            <w:noProof/>
            <w:webHidden/>
          </w:rPr>
          <w:fldChar w:fldCharType="separate"/>
        </w:r>
        <w:r>
          <w:rPr>
            <w:noProof/>
            <w:webHidden/>
          </w:rPr>
          <w:t>32</w:t>
        </w:r>
        <w:r>
          <w:rPr>
            <w:noProof/>
            <w:webHidden/>
          </w:rPr>
          <w:fldChar w:fldCharType="end"/>
        </w:r>
      </w:hyperlink>
    </w:p>
    <w:p w14:paraId="2435463E" w14:textId="77777777" w:rsidR="001A117B" w:rsidRDefault="001A117B">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11211" w:history="1">
        <w:r w:rsidRPr="00734F9E">
          <w:rPr>
            <w:rStyle w:val="Hyperlink"/>
            <w:noProof/>
            <w:lang w:val="en-US"/>
          </w:rPr>
          <w:t>A</w:t>
        </w:r>
        <w:r>
          <w:rPr>
            <w:rFonts w:asciiTheme="minorHAnsi" w:eastAsiaTheme="minorEastAsia" w:hAnsiTheme="minorHAnsi" w:cstheme="minorBidi"/>
            <w:b w:val="0"/>
            <w:bCs w:val="0"/>
            <w:caps w:val="0"/>
            <w:noProof/>
            <w:sz w:val="22"/>
            <w:szCs w:val="22"/>
          </w:rPr>
          <w:tab/>
        </w:r>
        <w:r w:rsidRPr="00734F9E">
          <w:rPr>
            <w:rStyle w:val="Hyperlink"/>
            <w:noProof/>
            <w:lang w:val="en-US"/>
          </w:rPr>
          <w:t>Referenzen</w:t>
        </w:r>
        <w:r>
          <w:rPr>
            <w:noProof/>
            <w:webHidden/>
          </w:rPr>
          <w:tab/>
        </w:r>
        <w:r>
          <w:rPr>
            <w:noProof/>
            <w:webHidden/>
          </w:rPr>
          <w:fldChar w:fldCharType="begin"/>
        </w:r>
        <w:r>
          <w:rPr>
            <w:noProof/>
            <w:webHidden/>
          </w:rPr>
          <w:instrText xml:space="preserve"> PAGEREF _Toc408411211 \h </w:instrText>
        </w:r>
        <w:r>
          <w:rPr>
            <w:noProof/>
            <w:webHidden/>
          </w:rPr>
        </w:r>
        <w:r>
          <w:rPr>
            <w:noProof/>
            <w:webHidden/>
          </w:rPr>
          <w:fldChar w:fldCharType="separate"/>
        </w:r>
        <w:r>
          <w:rPr>
            <w:noProof/>
            <w:webHidden/>
          </w:rPr>
          <w:t>33</w:t>
        </w:r>
        <w:r>
          <w:rPr>
            <w:noProof/>
            <w:webHidden/>
          </w:rPr>
          <w:fldChar w:fldCharType="end"/>
        </w:r>
      </w:hyperlink>
    </w:p>
    <w:p w14:paraId="2AD46EFF" w14:textId="77777777" w:rsidR="001A117B" w:rsidRDefault="001A117B">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11212" w:history="1">
        <w:r w:rsidRPr="00734F9E">
          <w:rPr>
            <w:rStyle w:val="Hyperlink"/>
            <w:noProof/>
            <w:lang w:val="en-US"/>
          </w:rPr>
          <w:t>B</w:t>
        </w:r>
        <w:r>
          <w:rPr>
            <w:rFonts w:asciiTheme="minorHAnsi" w:eastAsiaTheme="minorEastAsia" w:hAnsiTheme="minorHAnsi" w:cstheme="minorBidi"/>
            <w:b w:val="0"/>
            <w:bCs w:val="0"/>
            <w:caps w:val="0"/>
            <w:noProof/>
            <w:sz w:val="22"/>
            <w:szCs w:val="22"/>
          </w:rPr>
          <w:tab/>
        </w:r>
        <w:r w:rsidRPr="00734F9E">
          <w:rPr>
            <w:rStyle w:val="Hyperlink"/>
            <w:noProof/>
            <w:lang w:val="en-US"/>
          </w:rPr>
          <w:t>Inhalt der CD</w:t>
        </w:r>
        <w:r>
          <w:rPr>
            <w:noProof/>
            <w:webHidden/>
          </w:rPr>
          <w:tab/>
        </w:r>
        <w:r>
          <w:rPr>
            <w:noProof/>
            <w:webHidden/>
          </w:rPr>
          <w:fldChar w:fldCharType="begin"/>
        </w:r>
        <w:r>
          <w:rPr>
            <w:noProof/>
            <w:webHidden/>
          </w:rPr>
          <w:instrText xml:space="preserve"> PAGEREF _Toc408411212 \h </w:instrText>
        </w:r>
        <w:r>
          <w:rPr>
            <w:noProof/>
            <w:webHidden/>
          </w:rPr>
        </w:r>
        <w:r>
          <w:rPr>
            <w:noProof/>
            <w:webHidden/>
          </w:rPr>
          <w:fldChar w:fldCharType="separate"/>
        </w:r>
        <w:r>
          <w:rPr>
            <w:noProof/>
            <w:webHidden/>
          </w:rPr>
          <w:t>36</w:t>
        </w:r>
        <w:r>
          <w:rPr>
            <w:noProof/>
            <w:webHidden/>
          </w:rPr>
          <w:fldChar w:fldCharType="end"/>
        </w:r>
      </w:hyperlink>
    </w:p>
    <w:p w14:paraId="2325BAD7" w14:textId="5775E580" w:rsidR="0073618E" w:rsidRPr="00BD7578" w:rsidRDefault="004B5C49" w:rsidP="0073618E">
      <w:r>
        <w:rPr>
          <w:b/>
          <w:bCs/>
          <w:sz w:val="20"/>
          <w:szCs w:val="20"/>
        </w:rPr>
        <w:fldChar w:fldCharType="end"/>
      </w:r>
    </w:p>
    <w:p w14:paraId="797D9F85"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635DB437" w14:textId="1B55FD06" w:rsidR="00FB23D7" w:rsidRDefault="0073618E" w:rsidP="00067295">
      <w:pPr>
        <w:pStyle w:val="Oberberschrift"/>
        <w:rPr>
          <w:rFonts w:ascii="Helvetica" w:hAnsi="Helvetica"/>
        </w:rPr>
      </w:pPr>
      <w:bookmarkStart w:id="8" w:name="_Toc224637400"/>
      <w:bookmarkStart w:id="9" w:name="_Toc224707531"/>
      <w:bookmarkStart w:id="10" w:name="_Toc224810288"/>
      <w:bookmarkStart w:id="11" w:name="_Toc225071773"/>
      <w:r w:rsidRPr="00211A66">
        <w:rPr>
          <w:rFonts w:ascii="Helvetica" w:hAnsi="Helvetica"/>
        </w:rPr>
        <w:lastRenderedPageBreak/>
        <w:t>Abbildungsverzeichnis</w:t>
      </w:r>
      <w:bookmarkEnd w:id="8"/>
      <w:bookmarkEnd w:id="9"/>
      <w:bookmarkEnd w:id="10"/>
      <w:bookmarkEnd w:id="11"/>
    </w:p>
    <w:p w14:paraId="337D3203" w14:textId="77777777" w:rsidR="006C6C20" w:rsidRPr="006C6C20" w:rsidRDefault="006C6C20" w:rsidP="006C6C20"/>
    <w:p w14:paraId="31303834" w14:textId="77777777" w:rsidR="001A117B" w:rsidRDefault="005D6710">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"Abb." </w:instrText>
      </w:r>
      <w:r>
        <w:fldChar w:fldCharType="separate"/>
      </w:r>
      <w:hyperlink r:id="rId16" w:anchor="_Toc408411213" w:history="1">
        <w:r w:rsidR="001A117B" w:rsidRPr="009F1855">
          <w:rPr>
            <w:rStyle w:val="Hyperlink"/>
            <w:noProof/>
          </w:rPr>
          <w:t>Abb. 2.1 Prinzipielle Bestandteile eines HMDs [Dör13]</w:t>
        </w:r>
        <w:r w:rsidR="001A117B">
          <w:rPr>
            <w:noProof/>
            <w:webHidden/>
          </w:rPr>
          <w:tab/>
        </w:r>
        <w:r w:rsidR="001A117B">
          <w:rPr>
            <w:noProof/>
            <w:webHidden/>
          </w:rPr>
          <w:fldChar w:fldCharType="begin"/>
        </w:r>
        <w:r w:rsidR="001A117B">
          <w:rPr>
            <w:noProof/>
            <w:webHidden/>
          </w:rPr>
          <w:instrText xml:space="preserve"> PAGEREF _Toc408411213 \h </w:instrText>
        </w:r>
        <w:r w:rsidR="001A117B">
          <w:rPr>
            <w:noProof/>
            <w:webHidden/>
          </w:rPr>
        </w:r>
        <w:r w:rsidR="001A117B">
          <w:rPr>
            <w:noProof/>
            <w:webHidden/>
          </w:rPr>
          <w:fldChar w:fldCharType="separate"/>
        </w:r>
        <w:r w:rsidR="001A117B">
          <w:rPr>
            <w:noProof/>
            <w:webHidden/>
          </w:rPr>
          <w:t>6</w:t>
        </w:r>
        <w:r w:rsidR="001A117B">
          <w:rPr>
            <w:noProof/>
            <w:webHidden/>
          </w:rPr>
          <w:fldChar w:fldCharType="end"/>
        </w:r>
      </w:hyperlink>
    </w:p>
    <w:p w14:paraId="21E8EF18" w14:textId="77777777" w:rsidR="001A117B" w:rsidRDefault="001A117B">
      <w:pPr>
        <w:pStyle w:val="Abbildungsverzeichnis"/>
        <w:tabs>
          <w:tab w:val="right" w:leader="dot" w:pos="8777"/>
        </w:tabs>
        <w:rPr>
          <w:rFonts w:asciiTheme="minorHAnsi" w:eastAsiaTheme="minorEastAsia" w:hAnsiTheme="minorHAnsi" w:cstheme="minorBidi"/>
          <w:smallCaps w:val="0"/>
          <w:noProof/>
          <w:sz w:val="22"/>
          <w:szCs w:val="22"/>
        </w:rPr>
      </w:pPr>
      <w:hyperlink r:id="rId17" w:anchor="_Toc408411214" w:history="1">
        <w:r w:rsidRPr="009F1855">
          <w:rPr>
            <w:rStyle w:val="Hyperlink"/>
            <w:noProof/>
          </w:rPr>
          <w:t>Abb. 2.2 Mögliche Fehler bei der Datenaufnahme der Position eines bewegten Objektes (schwarze Linie): Aufnahme mit Latenz (blau), mit Drift (Orange), mit Rauschen (grün) dargestellt über die Zeit (horizontale Achse) [Dör13]</w:t>
        </w:r>
        <w:r>
          <w:rPr>
            <w:noProof/>
            <w:webHidden/>
          </w:rPr>
          <w:tab/>
        </w:r>
        <w:r>
          <w:rPr>
            <w:noProof/>
            <w:webHidden/>
          </w:rPr>
          <w:fldChar w:fldCharType="begin"/>
        </w:r>
        <w:r>
          <w:rPr>
            <w:noProof/>
            <w:webHidden/>
          </w:rPr>
          <w:instrText xml:space="preserve"> PAGEREF _Toc408411214 \h </w:instrText>
        </w:r>
        <w:r>
          <w:rPr>
            <w:noProof/>
            <w:webHidden/>
          </w:rPr>
        </w:r>
        <w:r>
          <w:rPr>
            <w:noProof/>
            <w:webHidden/>
          </w:rPr>
          <w:fldChar w:fldCharType="separate"/>
        </w:r>
        <w:r>
          <w:rPr>
            <w:noProof/>
            <w:webHidden/>
          </w:rPr>
          <w:t>8</w:t>
        </w:r>
        <w:r>
          <w:rPr>
            <w:noProof/>
            <w:webHidden/>
          </w:rPr>
          <w:fldChar w:fldCharType="end"/>
        </w:r>
      </w:hyperlink>
    </w:p>
    <w:p w14:paraId="00293B26" w14:textId="77777777" w:rsidR="001A117B" w:rsidRDefault="001A117B">
      <w:pPr>
        <w:pStyle w:val="Abbildungsverzeichnis"/>
        <w:tabs>
          <w:tab w:val="right" w:leader="dot" w:pos="8777"/>
        </w:tabs>
        <w:rPr>
          <w:rFonts w:asciiTheme="minorHAnsi" w:eastAsiaTheme="minorEastAsia" w:hAnsiTheme="minorHAnsi" w:cstheme="minorBidi"/>
          <w:smallCaps w:val="0"/>
          <w:noProof/>
          <w:sz w:val="22"/>
          <w:szCs w:val="22"/>
        </w:rPr>
      </w:pPr>
      <w:hyperlink w:anchor="_Toc408411215" w:history="1">
        <w:r w:rsidRPr="009F1855">
          <w:rPr>
            <w:rStyle w:val="Hyperlink"/>
            <w:noProof/>
          </w:rPr>
          <w:t>Abb. 2.3 Ansicht von Kinect, Leap Motion und Project Tango</w:t>
        </w:r>
        <w:r>
          <w:rPr>
            <w:noProof/>
            <w:webHidden/>
          </w:rPr>
          <w:tab/>
        </w:r>
        <w:r>
          <w:rPr>
            <w:noProof/>
            <w:webHidden/>
          </w:rPr>
          <w:fldChar w:fldCharType="begin"/>
        </w:r>
        <w:r>
          <w:rPr>
            <w:noProof/>
            <w:webHidden/>
          </w:rPr>
          <w:instrText xml:space="preserve"> PAGEREF _Toc408411215 \h </w:instrText>
        </w:r>
        <w:r>
          <w:rPr>
            <w:noProof/>
            <w:webHidden/>
          </w:rPr>
        </w:r>
        <w:r>
          <w:rPr>
            <w:noProof/>
            <w:webHidden/>
          </w:rPr>
          <w:fldChar w:fldCharType="separate"/>
        </w:r>
        <w:r>
          <w:rPr>
            <w:noProof/>
            <w:webHidden/>
          </w:rPr>
          <w:t>11</w:t>
        </w:r>
        <w:r>
          <w:rPr>
            <w:noProof/>
            <w:webHidden/>
          </w:rPr>
          <w:fldChar w:fldCharType="end"/>
        </w:r>
      </w:hyperlink>
    </w:p>
    <w:p w14:paraId="48CEC299" w14:textId="77777777" w:rsidR="001A117B" w:rsidRDefault="001A117B">
      <w:pPr>
        <w:pStyle w:val="Abbildungsverzeichnis"/>
        <w:tabs>
          <w:tab w:val="right" w:leader="dot" w:pos="8777"/>
        </w:tabs>
        <w:rPr>
          <w:rFonts w:asciiTheme="minorHAnsi" w:eastAsiaTheme="minorEastAsia" w:hAnsiTheme="minorHAnsi" w:cstheme="minorBidi"/>
          <w:smallCaps w:val="0"/>
          <w:noProof/>
          <w:sz w:val="22"/>
          <w:szCs w:val="22"/>
        </w:rPr>
      </w:pPr>
      <w:hyperlink r:id="rId18" w:anchor="_Toc408411216" w:history="1">
        <w:r w:rsidRPr="009F1855">
          <w:rPr>
            <w:rStyle w:val="Hyperlink"/>
            <w:noProof/>
          </w:rPr>
          <w:t>Abb. 2.4 ODT mit Halterung für den Nutzer</w:t>
        </w:r>
        <w:r>
          <w:rPr>
            <w:noProof/>
            <w:webHidden/>
          </w:rPr>
          <w:tab/>
        </w:r>
        <w:r>
          <w:rPr>
            <w:noProof/>
            <w:webHidden/>
          </w:rPr>
          <w:fldChar w:fldCharType="begin"/>
        </w:r>
        <w:r>
          <w:rPr>
            <w:noProof/>
            <w:webHidden/>
          </w:rPr>
          <w:instrText xml:space="preserve"> PAGEREF _Toc408411216 \h </w:instrText>
        </w:r>
        <w:r>
          <w:rPr>
            <w:noProof/>
            <w:webHidden/>
          </w:rPr>
        </w:r>
        <w:r>
          <w:rPr>
            <w:noProof/>
            <w:webHidden/>
          </w:rPr>
          <w:fldChar w:fldCharType="separate"/>
        </w:r>
        <w:r>
          <w:rPr>
            <w:noProof/>
            <w:webHidden/>
          </w:rPr>
          <w:t>11</w:t>
        </w:r>
        <w:r>
          <w:rPr>
            <w:noProof/>
            <w:webHidden/>
          </w:rPr>
          <w:fldChar w:fldCharType="end"/>
        </w:r>
      </w:hyperlink>
    </w:p>
    <w:p w14:paraId="3F0C3E5A" w14:textId="77777777" w:rsidR="001A117B" w:rsidRDefault="001A117B">
      <w:pPr>
        <w:pStyle w:val="Abbildungsverzeichnis"/>
        <w:tabs>
          <w:tab w:val="right" w:leader="dot" w:pos="8777"/>
        </w:tabs>
        <w:rPr>
          <w:rFonts w:asciiTheme="minorHAnsi" w:eastAsiaTheme="minorEastAsia" w:hAnsiTheme="minorHAnsi" w:cstheme="minorBidi"/>
          <w:smallCaps w:val="0"/>
          <w:noProof/>
          <w:sz w:val="22"/>
          <w:szCs w:val="22"/>
        </w:rPr>
      </w:pPr>
      <w:hyperlink r:id="rId19" w:anchor="_Toc408411217" w:history="1">
        <w:r w:rsidRPr="009F1855">
          <w:rPr>
            <w:rStyle w:val="Hyperlink"/>
            <w:noProof/>
          </w:rPr>
          <w:t>Abb. 2.5 Verschiedene Ansichten der Boxx3D</w:t>
        </w:r>
        <w:r>
          <w:rPr>
            <w:noProof/>
            <w:webHidden/>
          </w:rPr>
          <w:tab/>
        </w:r>
        <w:r>
          <w:rPr>
            <w:noProof/>
            <w:webHidden/>
          </w:rPr>
          <w:fldChar w:fldCharType="begin"/>
        </w:r>
        <w:r>
          <w:rPr>
            <w:noProof/>
            <w:webHidden/>
          </w:rPr>
          <w:instrText xml:space="preserve"> PAGEREF _Toc408411217 \h </w:instrText>
        </w:r>
        <w:r>
          <w:rPr>
            <w:noProof/>
            <w:webHidden/>
          </w:rPr>
        </w:r>
        <w:r>
          <w:rPr>
            <w:noProof/>
            <w:webHidden/>
          </w:rPr>
          <w:fldChar w:fldCharType="separate"/>
        </w:r>
        <w:r>
          <w:rPr>
            <w:noProof/>
            <w:webHidden/>
          </w:rPr>
          <w:t>14</w:t>
        </w:r>
        <w:r>
          <w:rPr>
            <w:noProof/>
            <w:webHidden/>
          </w:rPr>
          <w:fldChar w:fldCharType="end"/>
        </w:r>
      </w:hyperlink>
    </w:p>
    <w:p w14:paraId="53C0D198" w14:textId="77777777" w:rsidR="001A117B" w:rsidRDefault="001A117B">
      <w:pPr>
        <w:pStyle w:val="Abbildungsverzeichnis"/>
        <w:tabs>
          <w:tab w:val="right" w:leader="dot" w:pos="8777"/>
        </w:tabs>
        <w:rPr>
          <w:rFonts w:asciiTheme="minorHAnsi" w:eastAsiaTheme="minorEastAsia" w:hAnsiTheme="minorHAnsi" w:cstheme="minorBidi"/>
          <w:smallCaps w:val="0"/>
          <w:noProof/>
          <w:sz w:val="22"/>
          <w:szCs w:val="22"/>
        </w:rPr>
      </w:pPr>
      <w:hyperlink r:id="rId20" w:anchor="_Toc408411218" w:history="1">
        <w:r w:rsidRPr="009F1855">
          <w:rPr>
            <w:rStyle w:val="Hyperlink"/>
            <w:noProof/>
          </w:rPr>
          <w:t>Abb. 2.6 Verschiedene Ansichten der Cardbox</w:t>
        </w:r>
        <w:r>
          <w:rPr>
            <w:noProof/>
            <w:webHidden/>
          </w:rPr>
          <w:tab/>
        </w:r>
        <w:r>
          <w:rPr>
            <w:noProof/>
            <w:webHidden/>
          </w:rPr>
          <w:fldChar w:fldCharType="begin"/>
        </w:r>
        <w:r>
          <w:rPr>
            <w:noProof/>
            <w:webHidden/>
          </w:rPr>
          <w:instrText xml:space="preserve"> PAGEREF _Toc408411218 \h </w:instrText>
        </w:r>
        <w:r>
          <w:rPr>
            <w:noProof/>
            <w:webHidden/>
          </w:rPr>
        </w:r>
        <w:r>
          <w:rPr>
            <w:noProof/>
            <w:webHidden/>
          </w:rPr>
          <w:fldChar w:fldCharType="separate"/>
        </w:r>
        <w:r>
          <w:rPr>
            <w:noProof/>
            <w:webHidden/>
          </w:rPr>
          <w:t>15</w:t>
        </w:r>
        <w:r>
          <w:rPr>
            <w:noProof/>
            <w:webHidden/>
          </w:rPr>
          <w:fldChar w:fldCharType="end"/>
        </w:r>
      </w:hyperlink>
    </w:p>
    <w:p w14:paraId="27359853" w14:textId="77777777" w:rsidR="001A117B" w:rsidRDefault="001A117B">
      <w:pPr>
        <w:pStyle w:val="Abbildungsverzeichnis"/>
        <w:tabs>
          <w:tab w:val="right" w:leader="dot" w:pos="8777"/>
        </w:tabs>
        <w:rPr>
          <w:rFonts w:asciiTheme="minorHAnsi" w:eastAsiaTheme="minorEastAsia" w:hAnsiTheme="minorHAnsi" w:cstheme="minorBidi"/>
          <w:smallCaps w:val="0"/>
          <w:noProof/>
          <w:sz w:val="22"/>
          <w:szCs w:val="22"/>
        </w:rPr>
      </w:pPr>
      <w:hyperlink r:id="rId21" w:anchor="_Toc408411219" w:history="1">
        <w:r w:rsidRPr="009F1855">
          <w:rPr>
            <w:rStyle w:val="Hyperlink"/>
            <w:noProof/>
          </w:rPr>
          <w:t>Abb. 2.7 Ansicht der Gear VR</w:t>
        </w:r>
        <w:r>
          <w:rPr>
            <w:noProof/>
            <w:webHidden/>
          </w:rPr>
          <w:tab/>
        </w:r>
        <w:r>
          <w:rPr>
            <w:noProof/>
            <w:webHidden/>
          </w:rPr>
          <w:fldChar w:fldCharType="begin"/>
        </w:r>
        <w:r>
          <w:rPr>
            <w:noProof/>
            <w:webHidden/>
          </w:rPr>
          <w:instrText xml:space="preserve"> PAGEREF _Toc408411219 \h </w:instrText>
        </w:r>
        <w:r>
          <w:rPr>
            <w:noProof/>
            <w:webHidden/>
          </w:rPr>
        </w:r>
        <w:r>
          <w:rPr>
            <w:noProof/>
            <w:webHidden/>
          </w:rPr>
          <w:fldChar w:fldCharType="separate"/>
        </w:r>
        <w:r>
          <w:rPr>
            <w:noProof/>
            <w:webHidden/>
          </w:rPr>
          <w:t>16</w:t>
        </w:r>
        <w:r>
          <w:rPr>
            <w:noProof/>
            <w:webHidden/>
          </w:rPr>
          <w:fldChar w:fldCharType="end"/>
        </w:r>
      </w:hyperlink>
    </w:p>
    <w:p w14:paraId="6B524C63" w14:textId="572C15EE" w:rsidR="001914B6" w:rsidRPr="00BD7578" w:rsidRDefault="005D6710" w:rsidP="002360E8">
      <w:pPr>
        <w:pStyle w:val="Textkrper"/>
      </w:pPr>
      <w:r>
        <w:rPr>
          <w:b/>
          <w:bCs/>
          <w:noProof/>
        </w:rPr>
        <w:fldChar w:fldCharType="end"/>
      </w:r>
    </w:p>
    <w:p w14:paraId="4F4958C4" w14:textId="77777777" w:rsidR="001914B6" w:rsidRPr="00BD7578" w:rsidRDefault="001914B6" w:rsidP="00FB23D7"/>
    <w:p w14:paraId="4BDF3922" w14:textId="77777777" w:rsidR="00FB23D7" w:rsidRPr="00BD7578" w:rsidRDefault="00FB23D7" w:rsidP="00FB23D7">
      <w:pPr>
        <w:sectPr w:rsidR="00FB23D7" w:rsidRPr="00BD7578" w:rsidSect="00CF380C">
          <w:pgSz w:w="11906" w:h="16838" w:code="9"/>
          <w:pgMar w:top="1531" w:right="1418" w:bottom="1701" w:left="1701" w:header="510" w:footer="624" w:gutter="0"/>
          <w:pgNumType w:fmt="upperRoman"/>
          <w:cols w:space="708"/>
          <w:docGrid w:linePitch="360"/>
        </w:sectPr>
      </w:pPr>
    </w:p>
    <w:p w14:paraId="4D9FB6B3" w14:textId="11326A76" w:rsidR="0073618E" w:rsidRDefault="0073618E" w:rsidP="00067295">
      <w:pPr>
        <w:pStyle w:val="Oberberschrift"/>
        <w:rPr>
          <w:rFonts w:ascii="Helvetica" w:hAnsi="Helvetica"/>
        </w:rPr>
      </w:pPr>
      <w:bookmarkStart w:id="12" w:name="_Toc224637401"/>
      <w:bookmarkStart w:id="13" w:name="_Toc224707532"/>
      <w:bookmarkStart w:id="14" w:name="_Toc224810289"/>
      <w:bookmarkStart w:id="15" w:name="_Toc225071774"/>
      <w:r w:rsidRPr="00211A66">
        <w:rPr>
          <w:rFonts w:ascii="Helvetica" w:hAnsi="Helvetica"/>
        </w:rPr>
        <w:lastRenderedPageBreak/>
        <w:t>Tabellenverzeichnis</w:t>
      </w:r>
      <w:bookmarkEnd w:id="12"/>
      <w:bookmarkEnd w:id="13"/>
      <w:bookmarkEnd w:id="14"/>
      <w:bookmarkEnd w:id="15"/>
    </w:p>
    <w:p w14:paraId="0A59D641" w14:textId="77777777" w:rsidR="006C6C20" w:rsidRPr="006C6C20" w:rsidRDefault="006C6C20" w:rsidP="006C6C20"/>
    <w:p w14:paraId="4C73BCB6" w14:textId="77777777" w:rsidR="001A117B" w:rsidRDefault="005A2603">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"Tabelle" </w:instrText>
      </w:r>
      <w:r>
        <w:fldChar w:fldCharType="separate"/>
      </w:r>
      <w:hyperlink w:anchor="_Toc408411220" w:history="1">
        <w:r w:rsidR="001A117B" w:rsidRPr="00676CA7">
          <w:rPr>
            <w:rStyle w:val="Hyperlink"/>
            <w:noProof/>
          </w:rPr>
          <w:t>Tabelle B.1 Inhalt der CD</w:t>
        </w:r>
        <w:r w:rsidR="001A117B">
          <w:rPr>
            <w:noProof/>
            <w:webHidden/>
          </w:rPr>
          <w:tab/>
        </w:r>
        <w:r w:rsidR="001A117B">
          <w:rPr>
            <w:noProof/>
            <w:webHidden/>
          </w:rPr>
          <w:fldChar w:fldCharType="begin"/>
        </w:r>
        <w:r w:rsidR="001A117B">
          <w:rPr>
            <w:noProof/>
            <w:webHidden/>
          </w:rPr>
          <w:instrText xml:space="preserve"> PAGEREF _Toc408411220 \h </w:instrText>
        </w:r>
        <w:r w:rsidR="001A117B">
          <w:rPr>
            <w:noProof/>
            <w:webHidden/>
          </w:rPr>
        </w:r>
        <w:r w:rsidR="001A117B">
          <w:rPr>
            <w:noProof/>
            <w:webHidden/>
          </w:rPr>
          <w:fldChar w:fldCharType="separate"/>
        </w:r>
        <w:r w:rsidR="001A117B">
          <w:rPr>
            <w:noProof/>
            <w:webHidden/>
          </w:rPr>
          <w:t>36</w:t>
        </w:r>
        <w:r w:rsidR="001A117B">
          <w:rPr>
            <w:noProof/>
            <w:webHidden/>
          </w:rPr>
          <w:fldChar w:fldCharType="end"/>
        </w:r>
      </w:hyperlink>
    </w:p>
    <w:p w14:paraId="2CCD0327" w14:textId="34B2D736" w:rsidR="00AB1B12" w:rsidRDefault="005A2603" w:rsidP="00F4015B">
      <w:pPr>
        <w:pStyle w:val="Textkrper"/>
      </w:pPr>
      <w:r>
        <w:fldChar w:fldCharType="end"/>
      </w:r>
    </w:p>
    <w:p w14:paraId="4BF70B42" w14:textId="77777777" w:rsidR="00AB1B12" w:rsidRDefault="00AB1B12">
      <w:pPr>
        <w:spacing w:before="0" w:after="0" w:line="240" w:lineRule="auto"/>
        <w:jc w:val="left"/>
      </w:pPr>
      <w:r>
        <w:br w:type="page"/>
      </w:r>
    </w:p>
    <w:p w14:paraId="782814CC" w14:textId="77777777" w:rsidR="00AB1B12" w:rsidRDefault="00AB1B12" w:rsidP="00F4015B">
      <w:pPr>
        <w:pStyle w:val="Textkrper"/>
        <w:sectPr w:rsidR="00AB1B12" w:rsidSect="00CF380C">
          <w:pgSz w:w="11906" w:h="16838" w:code="9"/>
          <w:pgMar w:top="1531" w:right="1418" w:bottom="1701" w:left="1701" w:header="510" w:footer="624" w:gutter="0"/>
          <w:pgNumType w:fmt="upperRoman"/>
          <w:cols w:space="708"/>
          <w:docGrid w:linePitch="360"/>
        </w:sectPr>
      </w:pPr>
    </w:p>
    <w:p w14:paraId="250C80F5" w14:textId="5CF47E8E" w:rsidR="00B52A7A" w:rsidRDefault="00B52A7A" w:rsidP="00B52A7A">
      <w:pPr>
        <w:pStyle w:val="Oberberschrift"/>
        <w:rPr>
          <w:rFonts w:ascii="Helvetica" w:hAnsi="Helvetica"/>
        </w:rPr>
      </w:pPr>
      <w:r>
        <w:rPr>
          <w:rFonts w:ascii="Helvetica" w:hAnsi="Helvetica"/>
        </w:rPr>
        <w:lastRenderedPageBreak/>
        <w:t>Codeverzeichnis</w:t>
      </w:r>
    </w:p>
    <w:p w14:paraId="7556735E" w14:textId="77777777" w:rsidR="00D221EA" w:rsidRPr="00D221EA" w:rsidRDefault="00D221EA" w:rsidP="00D221EA"/>
    <w:p w14:paraId="1191DF52" w14:textId="77777777" w:rsidR="001A117B" w:rsidRDefault="00D221EA">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"Code" </w:instrText>
      </w:r>
      <w:r>
        <w:fldChar w:fldCharType="separate"/>
      </w:r>
      <w:hyperlink w:anchor="_Toc408411221" w:history="1">
        <w:r w:rsidR="001A117B" w:rsidRPr="007E0914">
          <w:rPr>
            <w:rStyle w:val="Hyperlink"/>
            <w:noProof/>
          </w:rPr>
          <w:t>Code 2.1 Grundgerüst eines Skripts</w:t>
        </w:r>
        <w:r w:rsidR="001A117B">
          <w:rPr>
            <w:noProof/>
            <w:webHidden/>
          </w:rPr>
          <w:tab/>
        </w:r>
        <w:r w:rsidR="001A117B">
          <w:rPr>
            <w:noProof/>
            <w:webHidden/>
          </w:rPr>
          <w:fldChar w:fldCharType="begin"/>
        </w:r>
        <w:r w:rsidR="001A117B">
          <w:rPr>
            <w:noProof/>
            <w:webHidden/>
          </w:rPr>
          <w:instrText xml:space="preserve"> PAGEREF _Toc408411221 \h </w:instrText>
        </w:r>
        <w:r w:rsidR="001A117B">
          <w:rPr>
            <w:noProof/>
            <w:webHidden/>
          </w:rPr>
        </w:r>
        <w:r w:rsidR="001A117B">
          <w:rPr>
            <w:noProof/>
            <w:webHidden/>
          </w:rPr>
          <w:fldChar w:fldCharType="separate"/>
        </w:r>
        <w:r w:rsidR="001A117B">
          <w:rPr>
            <w:noProof/>
            <w:webHidden/>
          </w:rPr>
          <w:t>17</w:t>
        </w:r>
        <w:r w:rsidR="001A117B">
          <w:rPr>
            <w:noProof/>
            <w:webHidden/>
          </w:rPr>
          <w:fldChar w:fldCharType="end"/>
        </w:r>
      </w:hyperlink>
    </w:p>
    <w:p w14:paraId="2430FD7F" w14:textId="77777777" w:rsidR="001A117B" w:rsidRDefault="001A117B">
      <w:pPr>
        <w:pStyle w:val="Abbildungsverzeichnis"/>
        <w:tabs>
          <w:tab w:val="right" w:leader="dot" w:pos="8777"/>
        </w:tabs>
        <w:rPr>
          <w:rFonts w:asciiTheme="minorHAnsi" w:eastAsiaTheme="minorEastAsia" w:hAnsiTheme="minorHAnsi" w:cstheme="minorBidi"/>
          <w:smallCaps w:val="0"/>
          <w:noProof/>
          <w:sz w:val="22"/>
          <w:szCs w:val="22"/>
        </w:rPr>
      </w:pPr>
      <w:hyperlink w:anchor="_Toc408411222" w:history="1">
        <w:r w:rsidRPr="007E0914">
          <w:rPr>
            <w:rStyle w:val="Hyperlink"/>
            <w:noProof/>
          </w:rPr>
          <w:t>Code 2.2 Beispiele für die Erzeugung eines Vektors</w:t>
        </w:r>
        <w:r>
          <w:rPr>
            <w:noProof/>
            <w:webHidden/>
          </w:rPr>
          <w:tab/>
        </w:r>
        <w:r>
          <w:rPr>
            <w:noProof/>
            <w:webHidden/>
          </w:rPr>
          <w:fldChar w:fldCharType="begin"/>
        </w:r>
        <w:r>
          <w:rPr>
            <w:noProof/>
            <w:webHidden/>
          </w:rPr>
          <w:instrText xml:space="preserve"> PAGEREF _Toc408411222 \h </w:instrText>
        </w:r>
        <w:r>
          <w:rPr>
            <w:noProof/>
            <w:webHidden/>
          </w:rPr>
        </w:r>
        <w:r>
          <w:rPr>
            <w:noProof/>
            <w:webHidden/>
          </w:rPr>
          <w:fldChar w:fldCharType="separate"/>
        </w:r>
        <w:r>
          <w:rPr>
            <w:noProof/>
            <w:webHidden/>
          </w:rPr>
          <w:t>18</w:t>
        </w:r>
        <w:r>
          <w:rPr>
            <w:noProof/>
            <w:webHidden/>
          </w:rPr>
          <w:fldChar w:fldCharType="end"/>
        </w:r>
      </w:hyperlink>
    </w:p>
    <w:p w14:paraId="2B3FFD6B" w14:textId="2027AAB7" w:rsidR="0073618E" w:rsidRPr="00BD7578" w:rsidRDefault="00D221EA" w:rsidP="00F4015B">
      <w:pPr>
        <w:pStyle w:val="Textkrper"/>
      </w:pPr>
      <w:r>
        <w:fldChar w:fldCharType="end"/>
      </w:r>
    </w:p>
    <w:p w14:paraId="3F690EEC" w14:textId="6BC2F32E" w:rsidR="0073618E" w:rsidRPr="00BD7578" w:rsidRDefault="00091FD8" w:rsidP="00091FD8">
      <w:pPr>
        <w:spacing w:before="0" w:after="0" w:line="240" w:lineRule="auto"/>
        <w:jc w:val="left"/>
        <w:sectPr w:rsidR="0073618E" w:rsidRPr="00BD7578" w:rsidSect="00CF380C">
          <w:pgSz w:w="11906" w:h="16838" w:code="9"/>
          <w:pgMar w:top="1531" w:right="1418" w:bottom="1701" w:left="1701" w:header="510" w:footer="624" w:gutter="0"/>
          <w:pgNumType w:fmt="upperRoman"/>
          <w:cols w:space="708"/>
          <w:docGrid w:linePitch="360"/>
        </w:sectPr>
      </w:pPr>
      <w:r>
        <w:br w:type="page"/>
      </w:r>
    </w:p>
    <w:p w14:paraId="33C01C39" w14:textId="118B3457" w:rsidR="0073618E" w:rsidRDefault="0073618E" w:rsidP="00067295">
      <w:pPr>
        <w:pStyle w:val="Oberberschrift"/>
        <w:rPr>
          <w:rFonts w:ascii="Helvetica" w:hAnsi="Helvetica"/>
        </w:rPr>
      </w:pPr>
      <w:bookmarkStart w:id="16" w:name="_Toc224637404"/>
      <w:bookmarkStart w:id="17" w:name="_Toc224707535"/>
      <w:bookmarkStart w:id="18" w:name="_Toc224810291"/>
      <w:bookmarkStart w:id="19" w:name="_Toc225071776"/>
      <w:commentRangeStart w:id="20"/>
      <w:r w:rsidRPr="00211A66">
        <w:rPr>
          <w:rFonts w:ascii="Helvetica" w:hAnsi="Helvetica"/>
        </w:rPr>
        <w:lastRenderedPageBreak/>
        <w:t>Abkürzungsverzeichnis</w:t>
      </w:r>
      <w:bookmarkEnd w:id="16"/>
      <w:bookmarkEnd w:id="17"/>
      <w:bookmarkEnd w:id="18"/>
      <w:bookmarkEnd w:id="19"/>
      <w:commentRangeEnd w:id="20"/>
      <w:r w:rsidR="008E1A8B">
        <w:rPr>
          <w:rStyle w:val="Kommentarzeichen"/>
          <w:rFonts w:ascii="Adobe Garamond Pro" w:hAnsi="Adobe Garamond Pro"/>
          <w:b w:val="0"/>
        </w:rPr>
        <w:commentReference w:id="20"/>
      </w:r>
      <w:r w:rsidR="00B234C9">
        <w:rPr>
          <w:rFonts w:ascii="Helvetica" w:hAnsi="Helvetica"/>
        </w:rPr>
        <w:t>/Glossar</w:t>
      </w:r>
    </w:p>
    <w:p w14:paraId="321C7FA6" w14:textId="77777777" w:rsidR="006C6C20" w:rsidRPr="006C6C20" w:rsidRDefault="006C6C20" w:rsidP="006C6C20"/>
    <w:tbl>
      <w:tblPr>
        <w:tblStyle w:val="EinfacheTabelle2"/>
        <w:tblW w:w="0" w:type="auto"/>
        <w:tblLook w:val="04A0" w:firstRow="1" w:lastRow="0" w:firstColumn="1" w:lastColumn="0" w:noHBand="0" w:noVBand="1"/>
      </w:tblPr>
      <w:tblGrid>
        <w:gridCol w:w="846"/>
        <w:gridCol w:w="3402"/>
        <w:gridCol w:w="4529"/>
      </w:tblGrid>
      <w:tr w:rsidR="003A1762" w:rsidRPr="00A36A06" w14:paraId="158E39B1" w14:textId="77777777" w:rsidTr="005F1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AAAFB6"/>
          </w:tcPr>
          <w:p w14:paraId="0AC867BC" w14:textId="0C47ED95" w:rsidR="003A1762" w:rsidRPr="003A1762" w:rsidRDefault="003A1762" w:rsidP="0073618E">
            <w:r w:rsidRPr="003A1762">
              <w:t>Abk.</w:t>
            </w:r>
          </w:p>
        </w:tc>
        <w:tc>
          <w:tcPr>
            <w:tcW w:w="3402" w:type="dxa"/>
            <w:shd w:val="clear" w:color="auto" w:fill="AAAFB6"/>
          </w:tcPr>
          <w:p w14:paraId="45403D83" w14:textId="3E721C09"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Begriff</w:t>
            </w:r>
          </w:p>
        </w:tc>
        <w:tc>
          <w:tcPr>
            <w:tcW w:w="4529" w:type="dxa"/>
            <w:shd w:val="clear" w:color="auto" w:fill="AAAFB6"/>
          </w:tcPr>
          <w:p w14:paraId="4C84967E" w14:textId="3AAA53DF"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Erklärung</w:t>
            </w:r>
          </w:p>
        </w:tc>
      </w:tr>
      <w:tr w:rsidR="00DB7E53" w:rsidRPr="00A36A06" w14:paraId="6C6F31F0"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9A0639A" w14:textId="77777777" w:rsidR="00DB7E53" w:rsidRPr="004C40A3" w:rsidRDefault="00DB7E53" w:rsidP="0073618E">
            <w:pPr>
              <w:rPr>
                <w:b w:val="0"/>
              </w:rPr>
            </w:pPr>
            <w:r w:rsidRPr="004C40A3">
              <w:rPr>
                <w:b w:val="0"/>
              </w:rPr>
              <w:t>-</w:t>
            </w:r>
          </w:p>
        </w:tc>
        <w:tc>
          <w:tcPr>
            <w:tcW w:w="3402" w:type="dxa"/>
          </w:tcPr>
          <w:p w14:paraId="5919E5FB" w14:textId="77777777" w:rsidR="00DB7E53" w:rsidRPr="00A36A06" w:rsidRDefault="00DB7E53" w:rsidP="0073618E">
            <w:pPr>
              <w:cnfStyle w:val="000000100000" w:firstRow="0" w:lastRow="0" w:firstColumn="0" w:lastColumn="0" w:oddVBand="0" w:evenVBand="0" w:oddHBand="1" w:evenHBand="0" w:firstRowFirstColumn="0" w:firstRowLastColumn="0" w:lastRowFirstColumn="0" w:lastRowLastColumn="0"/>
            </w:pPr>
            <w:r>
              <w:t>Controller</w:t>
            </w:r>
          </w:p>
        </w:tc>
        <w:tc>
          <w:tcPr>
            <w:tcW w:w="4529" w:type="dxa"/>
          </w:tcPr>
          <w:p w14:paraId="5198C29F" w14:textId="77777777" w:rsidR="00DB7E53" w:rsidRPr="00A36A06" w:rsidRDefault="00DB7E53" w:rsidP="00013D77">
            <w:pPr>
              <w:cnfStyle w:val="000000100000" w:firstRow="0" w:lastRow="0" w:firstColumn="0" w:lastColumn="0" w:oddVBand="0" w:evenVBand="0" w:oddHBand="1" w:evenHBand="0" w:firstRowFirstColumn="0" w:firstRowLastColumn="0" w:lastRowFirstColumn="0" w:lastRowLastColumn="0"/>
            </w:pPr>
            <w:r>
              <w:t>bezeichnet ein Eingabegerät für die Steuerung von Computerspielen, in diesem Fall sind damit Joysticks und Gamepads gemeint</w:t>
            </w:r>
          </w:p>
        </w:tc>
      </w:tr>
      <w:tr w:rsidR="00DB7E53" w:rsidRPr="00A36A06" w14:paraId="22F6BDD9"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00DBBEC6" w14:textId="77777777" w:rsidR="00DB7E53" w:rsidRPr="004C40A3" w:rsidRDefault="00DB7E53" w:rsidP="0073618E">
            <w:pPr>
              <w:rPr>
                <w:b w:val="0"/>
              </w:rPr>
            </w:pPr>
            <w:r w:rsidRPr="004C40A3">
              <w:rPr>
                <w:b w:val="0"/>
              </w:rPr>
              <w:t>-</w:t>
            </w:r>
          </w:p>
        </w:tc>
        <w:tc>
          <w:tcPr>
            <w:tcW w:w="3402" w:type="dxa"/>
          </w:tcPr>
          <w:p w14:paraId="09326BB4" w14:textId="77777777" w:rsidR="00DB7E53" w:rsidRPr="00A36A06" w:rsidRDefault="00DB7E53" w:rsidP="0073618E">
            <w:pPr>
              <w:cnfStyle w:val="000000000000" w:firstRow="0" w:lastRow="0" w:firstColumn="0" w:lastColumn="0" w:oddVBand="0" w:evenVBand="0" w:oddHBand="0" w:evenHBand="0" w:firstRowFirstColumn="0" w:firstRowLastColumn="0" w:lastRowFirstColumn="0" w:lastRowLastColumn="0"/>
            </w:pPr>
            <w:r>
              <w:t>Drift</w:t>
            </w:r>
          </w:p>
        </w:tc>
        <w:tc>
          <w:tcPr>
            <w:tcW w:w="4529" w:type="dxa"/>
          </w:tcPr>
          <w:p w14:paraId="6E5A8D97" w14:textId="77777777" w:rsidR="00DB7E53" w:rsidRPr="00A36A06" w:rsidRDefault="00DB7E53" w:rsidP="0073618E">
            <w:pPr>
              <w:cnfStyle w:val="000000000000" w:firstRow="0" w:lastRow="0" w:firstColumn="0" w:lastColumn="0" w:oddVBand="0" w:evenVBand="0" w:oddHBand="0" w:evenHBand="0" w:firstRowFirstColumn="0" w:firstRowLastColumn="0" w:lastRowFirstColumn="0" w:lastRowLastColumn="0"/>
            </w:pPr>
            <w:r>
              <w:t>sich aufaddierender Fehler</w:t>
            </w:r>
          </w:p>
        </w:tc>
      </w:tr>
      <w:tr w:rsidR="00DB7E53" w:rsidRPr="00A36A06" w14:paraId="345E17D2"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EDE03EC" w14:textId="77777777" w:rsidR="00DB7E53" w:rsidRPr="004C40A3" w:rsidRDefault="00DB7E53" w:rsidP="0073618E">
            <w:pPr>
              <w:rPr>
                <w:b w:val="0"/>
              </w:rPr>
            </w:pPr>
            <w:r>
              <w:rPr>
                <w:b w:val="0"/>
              </w:rPr>
              <w:t>-</w:t>
            </w:r>
          </w:p>
        </w:tc>
        <w:tc>
          <w:tcPr>
            <w:tcW w:w="3402" w:type="dxa"/>
          </w:tcPr>
          <w:p w14:paraId="5649699F" w14:textId="77777777" w:rsidR="00DB7E53" w:rsidRPr="00A36A06" w:rsidRDefault="00DB7E53" w:rsidP="0073618E">
            <w:pPr>
              <w:cnfStyle w:val="000000100000" w:firstRow="0" w:lastRow="0" w:firstColumn="0" w:lastColumn="0" w:oddVBand="0" w:evenVBand="0" w:oddHBand="1" w:evenHBand="0" w:firstRowFirstColumn="0" w:firstRowLastColumn="0" w:lastRowFirstColumn="0" w:lastRowLastColumn="0"/>
            </w:pPr>
            <w:r>
              <w:t>Gyroskop</w:t>
            </w:r>
          </w:p>
        </w:tc>
        <w:tc>
          <w:tcPr>
            <w:tcW w:w="4529" w:type="dxa"/>
          </w:tcPr>
          <w:p w14:paraId="5965E063" w14:textId="77777777" w:rsidR="00DB7E53" w:rsidRDefault="00DB7E53" w:rsidP="0073618E">
            <w:pPr>
              <w:cnfStyle w:val="000000100000" w:firstRow="0" w:lastRow="0" w:firstColumn="0" w:lastColumn="0" w:oddVBand="0" w:evenVBand="0" w:oddHBand="1" w:evenHBand="0" w:firstRowFirstColumn="0" w:firstRowLastColumn="0" w:lastRowFirstColumn="0" w:lastRowLastColumn="0"/>
            </w:pPr>
            <w:r>
              <w:t>Kreiselkompass, dient der genauen Lagebestimmung</w:t>
            </w:r>
          </w:p>
        </w:tc>
      </w:tr>
      <w:tr w:rsidR="00DB7E53" w:rsidRPr="00A36A06" w14:paraId="2F751C5D"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18C4B5AC" w14:textId="77777777" w:rsidR="00DB7E53" w:rsidRPr="004C40A3" w:rsidRDefault="00DB7E53" w:rsidP="0073618E">
            <w:pPr>
              <w:rPr>
                <w:b w:val="0"/>
              </w:rPr>
            </w:pPr>
            <w:r>
              <w:rPr>
                <w:b w:val="0"/>
              </w:rPr>
              <w:t>-</w:t>
            </w:r>
          </w:p>
        </w:tc>
        <w:tc>
          <w:tcPr>
            <w:tcW w:w="3402" w:type="dxa"/>
          </w:tcPr>
          <w:p w14:paraId="4D7A4DEB" w14:textId="77777777" w:rsidR="00DB7E53" w:rsidRDefault="00DB7E53" w:rsidP="0073618E">
            <w:pPr>
              <w:cnfStyle w:val="000000000000" w:firstRow="0" w:lastRow="0" w:firstColumn="0" w:lastColumn="0" w:oddVBand="0" w:evenVBand="0" w:oddHBand="0" w:evenHBand="0" w:firstRowFirstColumn="0" w:firstRowLastColumn="0" w:lastRowFirstColumn="0" w:lastRowLastColumn="0"/>
            </w:pPr>
            <w:r>
              <w:t>Namespace</w:t>
            </w:r>
          </w:p>
        </w:tc>
        <w:tc>
          <w:tcPr>
            <w:tcW w:w="4529" w:type="dxa"/>
          </w:tcPr>
          <w:p w14:paraId="680C0051" w14:textId="77777777" w:rsidR="00DB7E53" w:rsidRDefault="00DB7E53" w:rsidP="0073618E">
            <w:pPr>
              <w:cnfStyle w:val="000000000000" w:firstRow="0" w:lastRow="0" w:firstColumn="0" w:lastColumn="0" w:oddVBand="0" w:evenVBand="0" w:oddHBand="0" w:evenHBand="0" w:firstRowFirstColumn="0" w:firstRowLastColumn="0" w:lastRowFirstColumn="0" w:lastRowLastColumn="0"/>
            </w:pPr>
            <w:r>
              <w:t>Organisationsstrukturen, die Klassen nach Zusammengehörigkeit gliedern und zusammenfassen</w:t>
            </w:r>
          </w:p>
        </w:tc>
      </w:tr>
      <w:tr w:rsidR="00DB7E53" w:rsidRPr="00A36A06" w14:paraId="59FA9158"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ACDD5B5" w14:textId="77777777" w:rsidR="00DB7E53" w:rsidRPr="004C40A3" w:rsidRDefault="00DB7E53" w:rsidP="0073618E">
            <w:pPr>
              <w:rPr>
                <w:b w:val="0"/>
              </w:rPr>
            </w:pPr>
            <w:r>
              <w:rPr>
                <w:b w:val="0"/>
              </w:rPr>
              <w:t>-</w:t>
            </w:r>
          </w:p>
        </w:tc>
        <w:tc>
          <w:tcPr>
            <w:tcW w:w="3402" w:type="dxa"/>
          </w:tcPr>
          <w:p w14:paraId="058C43E5" w14:textId="77777777" w:rsidR="00DB7E53" w:rsidRPr="004C40A3" w:rsidRDefault="00DB7E53" w:rsidP="0073618E">
            <w:pPr>
              <w:cnfStyle w:val="000000100000" w:firstRow="0" w:lastRow="0" w:firstColumn="0" w:lastColumn="0" w:oddVBand="0" w:evenVBand="0" w:oddHBand="1" w:evenHBand="0" w:firstRowFirstColumn="0" w:firstRowLastColumn="0" w:lastRowFirstColumn="0" w:lastRowLastColumn="0"/>
            </w:pPr>
            <w:r w:rsidRPr="004C40A3">
              <w:t>RGBD-Kamera</w:t>
            </w:r>
          </w:p>
        </w:tc>
        <w:tc>
          <w:tcPr>
            <w:tcW w:w="4529" w:type="dxa"/>
          </w:tcPr>
          <w:p w14:paraId="71155213" w14:textId="77777777" w:rsidR="00DB7E53" w:rsidRPr="00A36A06" w:rsidRDefault="00DB7E53" w:rsidP="0073618E">
            <w:pPr>
              <w:cnfStyle w:val="000000100000" w:firstRow="0" w:lastRow="0" w:firstColumn="0" w:lastColumn="0" w:oddVBand="0" w:evenVBand="0" w:oddHBand="1" w:evenHBand="0" w:firstRowFirstColumn="0" w:firstRowLastColumn="0" w:lastRowFirstColumn="0" w:lastRowLastColumn="0"/>
            </w:pPr>
            <w:r>
              <w:t>eine Kombination aus Farb- und Tiefenkamera</w:t>
            </w:r>
          </w:p>
        </w:tc>
      </w:tr>
      <w:tr w:rsidR="00DB7E53" w:rsidRPr="00A36A06" w14:paraId="4A2A526F"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7CA6D347" w14:textId="77777777" w:rsidR="00DB7E53" w:rsidRPr="004C40A3" w:rsidRDefault="00DB7E53" w:rsidP="0073618E">
            <w:pPr>
              <w:rPr>
                <w:b w:val="0"/>
              </w:rPr>
            </w:pPr>
            <w:r w:rsidRPr="004C40A3">
              <w:rPr>
                <w:b w:val="0"/>
              </w:rPr>
              <w:t>-</w:t>
            </w:r>
          </w:p>
        </w:tc>
        <w:tc>
          <w:tcPr>
            <w:tcW w:w="3402" w:type="dxa"/>
          </w:tcPr>
          <w:p w14:paraId="270443BB" w14:textId="77777777" w:rsidR="00DB7E53" w:rsidRDefault="00DB7E53" w:rsidP="0073618E">
            <w:pPr>
              <w:cnfStyle w:val="000000000000" w:firstRow="0" w:lastRow="0" w:firstColumn="0" w:lastColumn="0" w:oddVBand="0" w:evenVBand="0" w:oddHBand="0" w:evenHBand="0" w:firstRowFirstColumn="0" w:firstRowLastColumn="0" w:lastRowFirstColumn="0" w:lastRowLastColumn="0"/>
            </w:pPr>
            <w:r>
              <w:t>Rotation</w:t>
            </w:r>
          </w:p>
        </w:tc>
        <w:tc>
          <w:tcPr>
            <w:tcW w:w="4529" w:type="dxa"/>
          </w:tcPr>
          <w:p w14:paraId="69A71700" w14:textId="77777777" w:rsidR="00DB7E53" w:rsidRDefault="00DB7E53" w:rsidP="0073618E">
            <w:pPr>
              <w:cnfStyle w:val="000000000000" w:firstRow="0" w:lastRow="0" w:firstColumn="0" w:lastColumn="0" w:oddVBand="0" w:evenVBand="0" w:oddHBand="0" w:evenHBand="0" w:firstRowFirstColumn="0" w:firstRowLastColumn="0" w:lastRowFirstColumn="0" w:lastRowLastColumn="0"/>
            </w:pPr>
            <w:r>
              <w:t>Drehung eines Objektes über drei Winkel</w:t>
            </w:r>
          </w:p>
        </w:tc>
      </w:tr>
      <w:tr w:rsidR="00DB7E53" w:rsidRPr="00A36A06" w14:paraId="109841FC"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4A95AB1" w14:textId="77777777" w:rsidR="00DB7E53" w:rsidRPr="004C40A3" w:rsidRDefault="00DB7E53" w:rsidP="0073618E">
            <w:pPr>
              <w:rPr>
                <w:b w:val="0"/>
              </w:rPr>
            </w:pPr>
            <w:r w:rsidRPr="004C40A3">
              <w:rPr>
                <w:b w:val="0"/>
              </w:rPr>
              <w:t>-</w:t>
            </w:r>
          </w:p>
        </w:tc>
        <w:tc>
          <w:tcPr>
            <w:tcW w:w="3402" w:type="dxa"/>
          </w:tcPr>
          <w:p w14:paraId="00092780" w14:textId="77777777" w:rsidR="00DB7E53" w:rsidRDefault="00DB7E53" w:rsidP="0073618E">
            <w:pPr>
              <w:cnfStyle w:val="000000100000" w:firstRow="0" w:lastRow="0" w:firstColumn="0" w:lastColumn="0" w:oddVBand="0" w:evenVBand="0" w:oddHBand="1" w:evenHBand="0" w:firstRowFirstColumn="0" w:firstRowLastColumn="0" w:lastRowFirstColumn="0" w:lastRowLastColumn="0"/>
            </w:pPr>
            <w:r>
              <w:t>Translation</w:t>
            </w:r>
          </w:p>
        </w:tc>
        <w:tc>
          <w:tcPr>
            <w:tcW w:w="4529" w:type="dxa"/>
          </w:tcPr>
          <w:p w14:paraId="7A3CFBE4" w14:textId="77777777" w:rsidR="00DB7E53" w:rsidRDefault="00DB7E53" w:rsidP="0073618E">
            <w:pPr>
              <w:cnfStyle w:val="000000100000" w:firstRow="0" w:lastRow="0" w:firstColumn="0" w:lastColumn="0" w:oddVBand="0" w:evenVBand="0" w:oddHBand="1" w:evenHBand="0" w:firstRowFirstColumn="0" w:firstRowLastColumn="0" w:lastRowFirstColumn="0" w:lastRowLastColumn="0"/>
            </w:pPr>
            <w:r>
              <w:t>Verschiebung eines Objektes über drei Achsen im Raum</w:t>
            </w:r>
          </w:p>
        </w:tc>
      </w:tr>
      <w:tr w:rsidR="005821ED" w:rsidRPr="00A36A06" w14:paraId="2C0AE133"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4A5D1122" w14:textId="77777777" w:rsidR="005821ED" w:rsidRPr="004C40A3" w:rsidRDefault="005821ED" w:rsidP="0073618E">
            <w:pPr>
              <w:rPr>
                <w:b w:val="0"/>
              </w:rPr>
            </w:pPr>
            <w:r>
              <w:rPr>
                <w:b w:val="0"/>
              </w:rPr>
              <w:t>App</w:t>
            </w:r>
          </w:p>
        </w:tc>
        <w:tc>
          <w:tcPr>
            <w:tcW w:w="3402" w:type="dxa"/>
          </w:tcPr>
          <w:p w14:paraId="6F672BA0" w14:textId="77777777" w:rsidR="005821ED" w:rsidRPr="00A36A06" w:rsidRDefault="005821ED" w:rsidP="0073618E">
            <w:pPr>
              <w:cnfStyle w:val="000000000000" w:firstRow="0" w:lastRow="0" w:firstColumn="0" w:lastColumn="0" w:oddVBand="0" w:evenVBand="0" w:oddHBand="0" w:evenHBand="0" w:firstRowFirstColumn="0" w:firstRowLastColumn="0" w:lastRowFirstColumn="0" w:lastRowLastColumn="0"/>
            </w:pPr>
            <w:r>
              <w:t>mobile Anwendung</w:t>
            </w:r>
          </w:p>
        </w:tc>
        <w:tc>
          <w:tcPr>
            <w:tcW w:w="4529" w:type="dxa"/>
          </w:tcPr>
          <w:p w14:paraId="64019701" w14:textId="77777777" w:rsidR="005821ED" w:rsidRDefault="005821ED" w:rsidP="0073618E">
            <w:pPr>
              <w:cnfStyle w:val="000000000000" w:firstRow="0" w:lastRow="0" w:firstColumn="0" w:lastColumn="0" w:oddVBand="0" w:evenVBand="0" w:oddHBand="0" w:evenHBand="0" w:firstRowFirstColumn="0" w:firstRowLastColumn="0" w:lastRowFirstColumn="0" w:lastRowLastColumn="0"/>
            </w:pPr>
            <w:r>
              <w:t>Eine Anwendung für mobile Geräte, wie Smartphones oder Tablets</w:t>
            </w:r>
          </w:p>
        </w:tc>
      </w:tr>
      <w:tr w:rsidR="005821ED" w:rsidRPr="00A36A06" w14:paraId="66267DAB"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86E2138" w14:textId="6E70D0E8" w:rsidR="005821ED" w:rsidRPr="004C40A3" w:rsidRDefault="005821ED" w:rsidP="005821ED">
            <w:pPr>
              <w:rPr>
                <w:b w:val="0"/>
              </w:rPr>
            </w:pPr>
            <w:r w:rsidRPr="004C40A3">
              <w:rPr>
                <w:b w:val="0"/>
              </w:rPr>
              <w:t>D</w:t>
            </w:r>
            <w:r>
              <w:rPr>
                <w:b w:val="0"/>
              </w:rPr>
              <w:t>O</w:t>
            </w:r>
            <w:r w:rsidRPr="004C40A3">
              <w:rPr>
                <w:b w:val="0"/>
              </w:rPr>
              <w:t>F</w:t>
            </w:r>
          </w:p>
        </w:tc>
        <w:tc>
          <w:tcPr>
            <w:tcW w:w="3402" w:type="dxa"/>
          </w:tcPr>
          <w:p w14:paraId="73FD23F4" w14:textId="77777777" w:rsidR="005821ED" w:rsidRPr="00A36A06" w:rsidRDefault="005821ED" w:rsidP="0073618E">
            <w:pPr>
              <w:cnfStyle w:val="000000100000" w:firstRow="0" w:lastRow="0" w:firstColumn="0" w:lastColumn="0" w:oddVBand="0" w:evenVBand="0" w:oddHBand="1" w:evenHBand="0" w:firstRowFirstColumn="0" w:firstRowLastColumn="0" w:lastRowFirstColumn="0" w:lastRowLastColumn="0"/>
            </w:pPr>
            <w:r>
              <w:t>Degrees of Freedom/Freiheitsgrad</w:t>
            </w:r>
          </w:p>
        </w:tc>
        <w:tc>
          <w:tcPr>
            <w:tcW w:w="4529" w:type="dxa"/>
          </w:tcPr>
          <w:p w14:paraId="515933D6" w14:textId="77777777" w:rsidR="005821ED" w:rsidRPr="00A36A06" w:rsidRDefault="005821ED" w:rsidP="0073618E">
            <w:pPr>
              <w:cnfStyle w:val="000000100000" w:firstRow="0" w:lastRow="0" w:firstColumn="0" w:lastColumn="0" w:oddVBand="0" w:evenVBand="0" w:oddHBand="1" w:evenHBand="0" w:firstRowFirstColumn="0" w:firstRowLastColumn="0" w:lastRowFirstColumn="0" w:lastRowLastColumn="0"/>
            </w:pPr>
            <w:r>
              <w:t>beschreibt die Bewegungsmöglichkeiten eines Körpers</w:t>
            </w:r>
          </w:p>
        </w:tc>
      </w:tr>
      <w:tr w:rsidR="005821ED" w:rsidRPr="00A36A06" w14:paraId="67F12FD3"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6DAFFCA8" w14:textId="77777777" w:rsidR="005821ED" w:rsidRPr="004C40A3" w:rsidRDefault="005821ED" w:rsidP="0073618E">
            <w:pPr>
              <w:rPr>
                <w:b w:val="0"/>
              </w:rPr>
            </w:pPr>
            <w:r w:rsidRPr="004C40A3">
              <w:rPr>
                <w:b w:val="0"/>
              </w:rPr>
              <w:t>HMD</w:t>
            </w:r>
          </w:p>
        </w:tc>
        <w:tc>
          <w:tcPr>
            <w:tcW w:w="3402" w:type="dxa"/>
          </w:tcPr>
          <w:p w14:paraId="137CBCAF" w14:textId="77777777" w:rsidR="005821ED" w:rsidRPr="003A1762" w:rsidRDefault="005821ED" w:rsidP="0073618E">
            <w:pPr>
              <w:cnfStyle w:val="000000000000" w:firstRow="0" w:lastRow="0" w:firstColumn="0" w:lastColumn="0" w:oddVBand="0" w:evenVBand="0" w:oddHBand="0" w:evenHBand="0" w:firstRowFirstColumn="0" w:firstRowLastColumn="0" w:lastRowFirstColumn="0" w:lastRowLastColumn="0"/>
            </w:pPr>
            <w:r w:rsidRPr="003A1762">
              <w:t>Head-Mounted Display</w:t>
            </w:r>
          </w:p>
        </w:tc>
        <w:tc>
          <w:tcPr>
            <w:tcW w:w="4529" w:type="dxa"/>
          </w:tcPr>
          <w:p w14:paraId="335F3E99" w14:textId="77777777" w:rsidR="005821ED" w:rsidRPr="003A1762" w:rsidRDefault="005821ED" w:rsidP="0073618E">
            <w:pPr>
              <w:cnfStyle w:val="000000000000" w:firstRow="0" w:lastRow="0" w:firstColumn="0" w:lastColumn="0" w:oddVBand="0" w:evenVBand="0" w:oddHBand="0" w:evenHBand="0" w:firstRowFirstColumn="0" w:firstRowLastColumn="0" w:lastRowFirstColumn="0" w:lastRowLastColumn="0"/>
            </w:pPr>
            <w:r w:rsidRPr="003A1762">
              <w:t>ein auf dem Kopf des Nutzers befestigtes Gerät welche einen Bildschirm enthält der vor die Augen des Nutzers platzier</w:t>
            </w:r>
            <w:r>
              <w:t>t</w:t>
            </w:r>
            <w:r w:rsidRPr="003A1762">
              <w:t xml:space="preserve"> ist</w:t>
            </w:r>
          </w:p>
        </w:tc>
      </w:tr>
      <w:tr w:rsidR="005821ED" w:rsidRPr="00A36A06" w14:paraId="5BCEA91D"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AC48CFE" w14:textId="77777777" w:rsidR="005821ED" w:rsidRDefault="005821ED" w:rsidP="0073618E">
            <w:pPr>
              <w:rPr>
                <w:b w:val="0"/>
              </w:rPr>
            </w:pPr>
            <w:r>
              <w:rPr>
                <w:b w:val="0"/>
              </w:rPr>
              <w:t>ODT</w:t>
            </w:r>
          </w:p>
        </w:tc>
        <w:tc>
          <w:tcPr>
            <w:tcW w:w="3402" w:type="dxa"/>
          </w:tcPr>
          <w:p w14:paraId="5161AFDC" w14:textId="0E9ADD23" w:rsidR="005821ED" w:rsidRPr="004C40A3" w:rsidRDefault="00AA11AF" w:rsidP="0073618E">
            <w:pPr>
              <w:cnfStyle w:val="000000100000" w:firstRow="0" w:lastRow="0" w:firstColumn="0" w:lastColumn="0" w:oddVBand="0" w:evenVBand="0" w:oddHBand="1" w:evenHBand="0" w:firstRowFirstColumn="0" w:firstRowLastColumn="0" w:lastRowFirstColumn="0" w:lastRowLastColumn="0"/>
            </w:pPr>
            <w:r>
              <w:t>Omnidirectional T</w:t>
            </w:r>
            <w:r w:rsidR="005821ED">
              <w:t>readmill</w:t>
            </w:r>
          </w:p>
        </w:tc>
        <w:tc>
          <w:tcPr>
            <w:tcW w:w="4529" w:type="dxa"/>
          </w:tcPr>
          <w:p w14:paraId="2BA45E9E" w14:textId="77777777" w:rsidR="005821ED" w:rsidRDefault="005821ED" w:rsidP="0073618E">
            <w:pPr>
              <w:cnfStyle w:val="000000100000" w:firstRow="0" w:lastRow="0" w:firstColumn="0" w:lastColumn="0" w:oddVBand="0" w:evenVBand="0" w:oddHBand="1" w:evenHBand="0" w:firstRowFirstColumn="0" w:firstRowLastColumn="0" w:lastRowFirstColumn="0" w:lastRowLastColumn="0"/>
            </w:pPr>
            <w:r>
              <w:t>ein Laufband, was die Bewegung in mehrere Richtungen erlaubt</w:t>
            </w:r>
          </w:p>
        </w:tc>
      </w:tr>
      <w:tr w:rsidR="005821ED" w:rsidRPr="00A36A06" w14:paraId="4D550334"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223AB5F2" w14:textId="77777777" w:rsidR="005821ED" w:rsidRPr="004C40A3" w:rsidRDefault="005821ED" w:rsidP="0073618E">
            <w:pPr>
              <w:rPr>
                <w:b w:val="0"/>
              </w:rPr>
            </w:pPr>
            <w:r w:rsidRPr="004C40A3">
              <w:rPr>
                <w:b w:val="0"/>
              </w:rPr>
              <w:lastRenderedPageBreak/>
              <w:t>VR</w:t>
            </w:r>
          </w:p>
        </w:tc>
        <w:tc>
          <w:tcPr>
            <w:tcW w:w="3402" w:type="dxa"/>
          </w:tcPr>
          <w:p w14:paraId="4162DAC8" w14:textId="77777777" w:rsidR="005821ED" w:rsidRPr="00A36A06" w:rsidRDefault="005821ED" w:rsidP="0073618E">
            <w:pPr>
              <w:cnfStyle w:val="000000000000" w:firstRow="0" w:lastRow="0" w:firstColumn="0" w:lastColumn="0" w:oddVBand="0" w:evenVBand="0" w:oddHBand="0" w:evenHBand="0" w:firstRowFirstColumn="0" w:firstRowLastColumn="0" w:lastRowFirstColumn="0" w:lastRowLastColumn="0"/>
            </w:pPr>
            <w:r w:rsidRPr="00A36A06">
              <w:t>Virtual Reality/virtuelle Realität</w:t>
            </w:r>
          </w:p>
        </w:tc>
        <w:tc>
          <w:tcPr>
            <w:tcW w:w="4529" w:type="dxa"/>
          </w:tcPr>
          <w:p w14:paraId="08700AA5" w14:textId="77777777" w:rsidR="005821ED" w:rsidRPr="00A36A06" w:rsidRDefault="005821ED" w:rsidP="0073618E">
            <w:pPr>
              <w:cnfStyle w:val="000000000000" w:firstRow="0" w:lastRow="0" w:firstColumn="0" w:lastColumn="0" w:oddVBand="0" w:evenVBand="0" w:oddHBand="0" w:evenHBand="0" w:firstRowFirstColumn="0" w:firstRowLastColumn="0" w:lastRowFirstColumn="0" w:lastRowLastColumn="0"/>
            </w:pPr>
            <w:r>
              <w:t>eine virtuelle Welt, die dem Nutzer das Gefühl der Immersion gibt</w:t>
            </w:r>
          </w:p>
        </w:tc>
      </w:tr>
    </w:tbl>
    <w:p w14:paraId="7EFE5015" w14:textId="77777777" w:rsidR="005F1272" w:rsidRPr="005F1272" w:rsidRDefault="005F1272" w:rsidP="005F1272"/>
    <w:p w14:paraId="482D80D1" w14:textId="7B60BC77" w:rsidR="00B234C9" w:rsidRPr="005F1272" w:rsidRDefault="00B234C9" w:rsidP="005F1272">
      <w:pPr>
        <w:sectPr w:rsidR="00B234C9" w:rsidRPr="005F1272" w:rsidSect="00CF380C">
          <w:pgSz w:w="11906" w:h="16838" w:code="9"/>
          <w:pgMar w:top="1531" w:right="1418" w:bottom="1701" w:left="1701" w:header="510" w:footer="624" w:gutter="0"/>
          <w:pgNumType w:fmt="upperRoman"/>
          <w:cols w:space="708"/>
          <w:docGrid w:linePitch="360"/>
        </w:sectPr>
      </w:pPr>
    </w:p>
    <w:bookmarkStart w:id="21" w:name="_Toc224637405"/>
    <w:bookmarkStart w:id="22" w:name="_Toc224707536"/>
    <w:bookmarkStart w:id="23" w:name="_Toc224810293"/>
    <w:bookmarkStart w:id="24" w:name="_Toc225071778"/>
    <w:bookmarkStart w:id="25" w:name="_Toc408411120"/>
    <w:commentRangeStart w:id="26"/>
    <w:p w14:paraId="7725824D" w14:textId="5F061FA4" w:rsidR="002F147F" w:rsidRDefault="00CA6732" w:rsidP="00A06DE0">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1552" behindDoc="1" locked="0" layoutInCell="1" allowOverlap="1" wp14:anchorId="512570E8" wp14:editId="4922A7DF">
                <wp:simplePos x="0" y="0"/>
                <wp:positionH relativeFrom="page">
                  <wp:align>left</wp:align>
                </wp:positionH>
                <wp:positionV relativeFrom="paragraph">
                  <wp:posOffset>-438783</wp:posOffset>
                </wp:positionV>
                <wp:extent cx="436247" cy="1507490"/>
                <wp:effectExtent l="0" t="2222" r="0" b="0"/>
                <wp:wrapNone/>
                <wp:docPr id="12" name="Rechteck 1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0F7B3" id="Rechteck 12" o:spid="_x0000_s1026" style="position:absolute;margin-left:0;margin-top:-34.55pt;width:34.35pt;height:118.7pt;rotation:90;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nU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U&#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AYTfnU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73618E" w:rsidRPr="00BD7578">
        <w:t>Einleitung</w:t>
      </w:r>
      <w:bookmarkEnd w:id="21"/>
      <w:bookmarkEnd w:id="22"/>
      <w:bookmarkEnd w:id="23"/>
      <w:bookmarkEnd w:id="24"/>
      <w:commentRangeEnd w:id="26"/>
      <w:r w:rsidR="00D8008E">
        <w:rPr>
          <w:rStyle w:val="Kommentarzeichen"/>
          <w:rFonts w:ascii="Adobe Garamond Pro" w:hAnsi="Adobe Garamond Pro" w:cs="Times New Roman"/>
          <w:b w:val="0"/>
          <w:bCs w:val="0"/>
          <w:kern w:val="0"/>
        </w:rPr>
        <w:commentReference w:id="26"/>
      </w:r>
      <w:bookmarkEnd w:id="25"/>
    </w:p>
    <w:p w14:paraId="39D9C55D" w14:textId="77777777" w:rsidR="00C55B52" w:rsidRDefault="00C55B52" w:rsidP="00C55B52"/>
    <w:p w14:paraId="1EC72D3B" w14:textId="3FBA7CF1" w:rsidR="006C3662" w:rsidRDefault="006C3662" w:rsidP="00C55B52">
      <w:r>
        <w:t xml:space="preserve">Die Entwicklung von Anwendungen für mobile Endgeräte, die dem Nutzer die Möglichkeit bieten in einer virtuellen Realität (VR) einzutauchen, ist mit aktuellen Smartphones und Entwicklungsumgebungen möglich. </w:t>
      </w:r>
      <w:r w:rsidR="007468BE">
        <w:t xml:space="preserve">Herausforderungen, die bei der Weiterentwicklung und der Erzeugung immersiver Nutzererfahrungen entstehen, liegen in der Interaktion mit Elementen in der VR sowie die Umsetzung von intuitiven Möglichkeiten der Fortbewegung. </w:t>
      </w:r>
    </w:p>
    <w:p w14:paraId="7057F4B4" w14:textId="4D71A7BE" w:rsidR="00C65492" w:rsidRDefault="00C65492" w:rsidP="00C55B52">
      <w:r>
        <w:t xml:space="preserve">Diese Arbeit beschäftigt sich mit der Thematik der Fortbewegung </w:t>
      </w:r>
      <w:r w:rsidR="004C2C8F">
        <w:t xml:space="preserve">in einer VR </w:t>
      </w:r>
      <w:r>
        <w:t>und welche Möglichkeiten</w:t>
      </w:r>
      <w:r w:rsidR="004C2C8F">
        <w:t xml:space="preserve"> und Hardware</w:t>
      </w:r>
      <w:r>
        <w:t xml:space="preserve"> aktuell vorhanden sind, um eine Steuerung zu ermöglichen.</w:t>
      </w:r>
      <w:r w:rsidR="00064B10">
        <w:t xml:space="preserve"> Diese Ansätze werden hier vorgestellt und verglichen.</w:t>
      </w:r>
    </w:p>
    <w:p w14:paraId="7AB1A3AA" w14:textId="77777777" w:rsidR="00947D83" w:rsidRPr="00C55B52" w:rsidRDefault="00947D83" w:rsidP="00C55B52"/>
    <w:p w14:paraId="67B689AE" w14:textId="7601FB16" w:rsidR="00057F4F" w:rsidRDefault="008133A7" w:rsidP="00057F4F">
      <w:pPr>
        <w:pStyle w:val="berschrift2"/>
      </w:pPr>
      <w:bookmarkStart w:id="27" w:name="_Toc408411121"/>
      <w:r w:rsidRPr="00BD7578">
        <w:t>Einführung in die Thematik</w:t>
      </w:r>
      <w:bookmarkEnd w:id="27"/>
    </w:p>
    <w:p w14:paraId="2C7D256F" w14:textId="77777777" w:rsidR="0092529D" w:rsidRPr="0092529D" w:rsidRDefault="0092529D" w:rsidP="0092529D"/>
    <w:p w14:paraId="456A8068" w14:textId="77777777" w:rsidR="00064B10" w:rsidRDefault="006C3662" w:rsidP="006C3662">
      <w:r>
        <w:t xml:space="preserve">Mit der wachsenden Zahl an Anwendungen, die die Möglichkeit bieten in </w:t>
      </w:r>
      <w:r w:rsidR="00C377B9">
        <w:t>VR</w:t>
      </w:r>
      <w:r>
        <w:t xml:space="preserve"> einzutauchen, steigt auch die Nachfrage an VR-ermöglichenden Geräten. Diese sollen auf der einen Seite fähig sein ein Gefühl der Immersion zu erzeugen, aber auc</w:t>
      </w:r>
      <w:r w:rsidR="00C377B9">
        <w:t xml:space="preserve">h möglichst kostengünstig sein. </w:t>
      </w:r>
    </w:p>
    <w:p w14:paraId="0C237557" w14:textId="21CCDEFD" w:rsidR="00064B10" w:rsidRDefault="00C377B9" w:rsidP="006C3662">
      <w:r>
        <w:t xml:space="preserve">Mit der Entwicklung immer leistungsfähigerer Smartphones ist es nun möglich eine VR zu erzeugen und diese auf dem mobilen Gerät darzustellen. Mithilfe von entsprechenden Gehäusen, die das Smartphone halten und </w:t>
      </w:r>
      <w:r w:rsidR="004C2C8F">
        <w:t>weitestgehend</w:t>
      </w:r>
      <w:r>
        <w:t xml:space="preserve"> Einflüsse von der Realität ausblenden, ist es möglich ein immersives Gefühl zu erzeugen.</w:t>
      </w:r>
      <w:r w:rsidR="004C2C8F">
        <w:t xml:space="preserve"> </w:t>
      </w:r>
    </w:p>
    <w:p w14:paraId="4E57ABE6" w14:textId="133291EE" w:rsidR="004C2C8F" w:rsidRDefault="00064B10" w:rsidP="006C3662">
      <w:r>
        <w:t>Im Gegensatz zu Head-Mounted Displays sind keine Bildschirme im Gehäuse integriert sondern, das Smartphone wird für die Darstellung genutzt. Des Weiteren wird auf die integrierten Sensoren des Smartphones zurückgegriffen, um Rotationsbewegungen des Kopfes festzustellen und in die VR zu übertragen.</w:t>
      </w:r>
    </w:p>
    <w:p w14:paraId="550A25F9" w14:textId="733E3B40" w:rsidR="004C2C8F" w:rsidRDefault="00064B10" w:rsidP="006C3662">
      <w:r>
        <w:t>Es ist also möglich sich in einer VR umzuschauen. Die Herausforderung liegt in der Fortbewegung. Lösungen dafür werden aktuell en</w:t>
      </w:r>
      <w:r w:rsidR="008203DB">
        <w:t xml:space="preserve">twickelt und getestet. Dabei gibt es verschiedene Ansätze wie gängige Gamecontroller, Laufbänder oder das Verfolgen des Nutzers mit Kameras. </w:t>
      </w:r>
    </w:p>
    <w:p w14:paraId="16A1084F" w14:textId="68C9C02E" w:rsidR="00220480" w:rsidRPr="00220480" w:rsidRDefault="00220480" w:rsidP="00220480"/>
    <w:p w14:paraId="2D8CE5DA" w14:textId="527E9207" w:rsidR="0073618E" w:rsidRDefault="008133A7" w:rsidP="00067295">
      <w:pPr>
        <w:pStyle w:val="berschrift2"/>
      </w:pPr>
      <w:bookmarkStart w:id="28" w:name="_Toc408411122"/>
      <w:r w:rsidRPr="00BD7578">
        <w:lastRenderedPageBreak/>
        <w:t>Ziele der Arbeit</w:t>
      </w:r>
      <w:bookmarkEnd w:id="28"/>
    </w:p>
    <w:p w14:paraId="5811D1E3" w14:textId="77777777" w:rsidR="0092529D" w:rsidRPr="0092529D" w:rsidRDefault="0092529D" w:rsidP="0092529D"/>
    <w:p w14:paraId="5CEC310C" w14:textId="33CA269B" w:rsidR="00830A35" w:rsidRDefault="00830A35" w:rsidP="00CC1F11">
      <w:r>
        <w:t>Die Arbeit soll Einblick in aktuelle Technologien in Bezug auf VR geben. Erstes Ziel ist die Evaluation</w:t>
      </w:r>
      <w:r w:rsidR="00CC1F11">
        <w:t xml:space="preserve"> eines Controllers</w:t>
      </w:r>
      <w:r>
        <w:t xml:space="preserve"> anhand von einer festgelegten Bewertungsskala. Der Controller muss bestimmte Kriterien erfüllen, damit eine Nutzung ermöglich ist. Der Controller soll möglichst intuitiv zu nutzen und einfach mit dem Smartphone zu verbinden sein.</w:t>
      </w:r>
    </w:p>
    <w:p w14:paraId="46F38E15" w14:textId="681C6D21" w:rsidR="00CC1F11" w:rsidRDefault="00830A35" w:rsidP="00CC1F11">
      <w:r>
        <w:t>Das zweite Ziel ist die Anbindung des Controllers</w:t>
      </w:r>
      <w:r w:rsidR="00CC1F11">
        <w:t xml:space="preserve"> </w:t>
      </w:r>
      <w:r>
        <w:t xml:space="preserve">an </w:t>
      </w:r>
      <w:r w:rsidR="00CC1F11">
        <w:t xml:space="preserve">ein </w:t>
      </w:r>
      <w:r>
        <w:t>Smartphone</w:t>
      </w:r>
      <w:r w:rsidR="00CC1F11">
        <w:t xml:space="preserve">. </w:t>
      </w:r>
      <w:r>
        <w:t xml:space="preserve">Dieses soll die Eingaben des Controllers entgegennehmen und in die VR übersetzen. </w:t>
      </w:r>
      <w:r w:rsidR="00293228">
        <w:t>Dabei sollen die Herausforderungen bei der Verbindungsherstellung hervorgehoben und benötigte Software vorgestellt werden.</w:t>
      </w:r>
    </w:p>
    <w:p w14:paraId="72145595" w14:textId="1A2FFEF9" w:rsidR="00FF4CF7" w:rsidRPr="00CC1F11" w:rsidRDefault="00FF4CF7" w:rsidP="00CC1F11">
      <w:r>
        <w:t>Das dritte Ziel ist die Erstellung einer</w:t>
      </w:r>
      <w:r w:rsidR="003C0805">
        <w:t xml:space="preserve"> prototypischen </w:t>
      </w:r>
      <w:r>
        <w:t>VR Applikation, um Funktionalitäten des evaluierten Controllers</w:t>
      </w:r>
      <w:r w:rsidR="003C0805">
        <w:t xml:space="preserve"> zu testen und die Usability zu überprüfen. </w:t>
      </w:r>
    </w:p>
    <w:p w14:paraId="2D3C8E2A" w14:textId="53630355" w:rsidR="00BF671E" w:rsidRPr="00BD7578" w:rsidRDefault="00BF671E" w:rsidP="00A70C61"/>
    <w:p w14:paraId="079BC892" w14:textId="777262C9" w:rsidR="00AE752A" w:rsidRDefault="008133A7" w:rsidP="00AE752A">
      <w:pPr>
        <w:pStyle w:val="berschrift2"/>
      </w:pPr>
      <w:bookmarkStart w:id="29" w:name="_Toc224707539"/>
      <w:bookmarkStart w:id="30" w:name="_Toc224810296"/>
      <w:bookmarkStart w:id="31" w:name="_Toc225071781"/>
      <w:bookmarkStart w:id="32" w:name="_Toc408411123"/>
      <w:commentRangeStart w:id="33"/>
      <w:r w:rsidRPr="00BD7578">
        <w:t>Vorstellung des Unternehmens</w:t>
      </w:r>
      <w:commentRangeEnd w:id="33"/>
      <w:r w:rsidR="00DF420A">
        <w:rPr>
          <w:rStyle w:val="Kommentarzeichen"/>
          <w:rFonts w:ascii="Adobe Garamond Pro" w:hAnsi="Adobe Garamond Pro" w:cs="Times New Roman"/>
          <w:b w:val="0"/>
          <w:bCs w:val="0"/>
          <w:iCs w:val="0"/>
        </w:rPr>
        <w:commentReference w:id="33"/>
      </w:r>
      <w:bookmarkEnd w:id="32"/>
    </w:p>
    <w:p w14:paraId="3EADE501" w14:textId="77777777" w:rsidR="0092529D" w:rsidRPr="0092529D" w:rsidRDefault="0092529D" w:rsidP="0092529D"/>
    <w:p w14:paraId="6DFFDCA4" w14:textId="77777777" w:rsidR="00993366" w:rsidRDefault="00993366" w:rsidP="00993366">
      <w:r>
        <w:t xml:space="preserve">Die Etagen GmbH ist eine Full-Service Werbeagentur mit Hauptsitz in Osnabrück die 1998 gegründet wurde. </w:t>
      </w:r>
    </w:p>
    <w:p w14:paraId="71635F4D" w14:textId="77777777" w:rsidR="00993366" w:rsidRDefault="00993366" w:rsidP="00993366">
      <w:r>
        <w:t xml:space="preserve">Neben dem Hauptsitz existieren noch zwei Standorte in Hamburg und Berlin. Der Standort Berlin ist die Effekt-Etage und realisiert 3D-, Installations- und Film-Projekte und ist mehr im Bereich der visuellen Medien anzusiedeln. Der Schwerpunkt in Osnabrück und Hamburg ist die Erstellung komplexer Kommunikationsmodelle im Gebiet der Digitalen Medien und klassischem Corporate Design. </w:t>
      </w:r>
    </w:p>
    <w:p w14:paraId="2EAE4DB7" w14:textId="77777777" w:rsidR="00993366" w:rsidRDefault="00993366" w:rsidP="00993366">
      <w:r>
        <w:t xml:space="preserve">Im speziellen bieten sie Leistungen in den Bereichen Corporate Design, Brand Identity, Klassische Kommunikation, Webapplikationen, Mobile Applications, Augmented Reality und E-Commerce an. </w:t>
      </w:r>
    </w:p>
    <w:p w14:paraId="26DD0CFC" w14:textId="6FE82B3C" w:rsidR="00DA2A87" w:rsidRDefault="00993366" w:rsidP="00993366">
      <w:r>
        <w:t>Das Unternehmen beschäftigt 40 Mitarbeiter in unterschiedlichen Abteilungen. Zu diesen gehören Projektleitung, Animation, Klassik/Digital Design und Programmierung.</w:t>
      </w:r>
      <w:r w:rsidR="00DA2A87">
        <w:br w:type="page"/>
      </w:r>
    </w:p>
    <w:p w14:paraId="08BD9B23" w14:textId="77777777" w:rsidR="005963B3" w:rsidRPr="00BD7578" w:rsidRDefault="005963B3" w:rsidP="00CF01AD"/>
    <w:p w14:paraId="35A96682" w14:textId="7D43CF45" w:rsidR="009F2BA0" w:rsidRDefault="0073618E" w:rsidP="009F2BA0">
      <w:pPr>
        <w:pStyle w:val="berschrift2"/>
      </w:pPr>
      <w:bookmarkStart w:id="34" w:name="_Toc408411124"/>
      <w:r w:rsidRPr="00BD7578">
        <w:t xml:space="preserve">Aufbau des </w:t>
      </w:r>
      <w:bookmarkEnd w:id="29"/>
      <w:r w:rsidRPr="00BD7578">
        <w:t>Berichtes</w:t>
      </w:r>
      <w:bookmarkEnd w:id="30"/>
      <w:bookmarkEnd w:id="31"/>
      <w:bookmarkEnd w:id="34"/>
    </w:p>
    <w:p w14:paraId="50EBA39D" w14:textId="77777777" w:rsidR="0092529D" w:rsidRPr="0092529D" w:rsidRDefault="0092529D" w:rsidP="0092529D"/>
    <w:p w14:paraId="2E99493F" w14:textId="0E32E0AF" w:rsidR="00DF420A" w:rsidRDefault="00DF420A" w:rsidP="00DF420A">
      <w:r>
        <w:t xml:space="preserve">Der Bericht lässt sich in </w:t>
      </w:r>
      <w:r w:rsidR="00B92472">
        <w:t>vier</w:t>
      </w:r>
      <w:r>
        <w:t xml:space="preserve"> Teile gliedern. Der erste Teil behandelt die Grundlagen und den aktuellen Stand der Technik. Hier werden Begriffe erläutert, die Entwicklungsumgebung und Ar</w:t>
      </w:r>
      <w:r w:rsidR="00B7677B">
        <w:t>ten von Controller vorgestellt, und weitere genutzte Werkzeuge aufgezeigt.</w:t>
      </w:r>
    </w:p>
    <w:p w14:paraId="31E9E916" w14:textId="7DC49B36" w:rsidR="00DF420A" w:rsidRDefault="00DF420A" w:rsidP="00DF420A">
      <w:r>
        <w:t xml:space="preserve">Der zweite Teil beschäftigt sich mit der Analyse der Anforderungen </w:t>
      </w:r>
      <w:r w:rsidR="001E23EF">
        <w:t>an den</w:t>
      </w:r>
      <w:r>
        <w:t xml:space="preserve"> Control</w:t>
      </w:r>
      <w:r w:rsidR="001E23EF">
        <w:t>ler</w:t>
      </w:r>
      <w:r>
        <w:t xml:space="preserve"> und </w:t>
      </w:r>
      <w:r w:rsidR="001E23EF">
        <w:t>die</w:t>
      </w:r>
      <w:r>
        <w:t xml:space="preserve"> VR Applikation. Des Weiteren findet eine Bewertung anhand von bestimmten Kriterien statt, um einen geeigneten Controller zu evaluieren. </w:t>
      </w:r>
    </w:p>
    <w:p w14:paraId="0402201A" w14:textId="6B559EA4" w:rsidR="00B615AB" w:rsidRDefault="00B615AB" w:rsidP="00DF420A">
      <w:r>
        <w:t>Der dritte Teil beschäftigt sich mit der Umsetzung der VR Applikation und die Anbindung des Controllers an das Smartphone. Des Weiteren werden durchgeführte Tests</w:t>
      </w:r>
      <w:r w:rsidR="00E53D5F">
        <w:t xml:space="preserve"> vorgestellt und die Ergebnisse aufgezeigt. </w:t>
      </w:r>
    </w:p>
    <w:p w14:paraId="50E264E0" w14:textId="5200F8A7" w:rsidR="00B92472" w:rsidRPr="00DF420A" w:rsidRDefault="00B92472" w:rsidP="00DF420A">
      <w:r>
        <w:t xml:space="preserve">Der letzte Teil fasst alle Ergebnisse zusammen und gibt einen Ausblick auf mögliche zukünftige sowie in Entwicklung befindliche Technologien. </w:t>
      </w:r>
    </w:p>
    <w:p w14:paraId="64985F31" w14:textId="3CC90152" w:rsidR="00067295" w:rsidRDefault="00067295" w:rsidP="00285F80">
      <w:pPr>
        <w:pStyle w:val="Hervorhebenfett"/>
      </w:pPr>
    </w:p>
    <w:p w14:paraId="7DE589FE" w14:textId="77777777" w:rsidR="00CC1F11" w:rsidRDefault="00CC1F11" w:rsidP="00CC1F11">
      <w:pPr>
        <w:pStyle w:val="Textkrper"/>
      </w:pPr>
    </w:p>
    <w:p w14:paraId="69EBCF54" w14:textId="77777777" w:rsidR="00CC1F11" w:rsidRPr="00CC1F11" w:rsidRDefault="00CC1F11" w:rsidP="00CC1F11">
      <w:pPr>
        <w:pStyle w:val="Textkrper"/>
        <w:sectPr w:rsidR="00CC1F11" w:rsidRPr="00CC1F11" w:rsidSect="00CF380C">
          <w:headerReference w:type="default" r:id="rId24"/>
          <w:headerReference w:type="first" r:id="rId25"/>
          <w:footerReference w:type="first" r:id="rId26"/>
          <w:pgSz w:w="11906" w:h="16838" w:code="9"/>
          <w:pgMar w:top="1531" w:right="1418" w:bottom="1701" w:left="1701" w:header="510" w:footer="624" w:gutter="0"/>
          <w:pgNumType w:start="1"/>
          <w:cols w:space="708"/>
          <w:docGrid w:linePitch="360"/>
        </w:sectPr>
      </w:pPr>
    </w:p>
    <w:bookmarkStart w:id="35" w:name="_Toc224810297"/>
    <w:bookmarkStart w:id="36" w:name="_Toc225071782"/>
    <w:bookmarkStart w:id="37" w:name="_Toc224637410"/>
    <w:bookmarkStart w:id="38" w:name="_Toc224707540"/>
    <w:bookmarkStart w:id="39" w:name="_Toc408411125"/>
    <w:p w14:paraId="4488BEAE" w14:textId="5B505C26" w:rsidR="0073618E" w:rsidRDefault="004E03F1" w:rsidP="00E5084F">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3600" behindDoc="1" locked="0" layoutInCell="1" allowOverlap="1" wp14:anchorId="440AC4F9" wp14:editId="184DD4F5">
                <wp:simplePos x="0" y="0"/>
                <wp:positionH relativeFrom="page">
                  <wp:align>left</wp:align>
                </wp:positionH>
                <wp:positionV relativeFrom="paragraph">
                  <wp:posOffset>-434658</wp:posOffset>
                </wp:positionV>
                <wp:extent cx="436247" cy="1507490"/>
                <wp:effectExtent l="0" t="2222" r="0" b="0"/>
                <wp:wrapNone/>
                <wp:docPr id="14" name="Rechteck 14"/>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7ED13" id="Rechteck 14" o:spid="_x0000_s1026" style="position:absolute;margin-left:0;margin-top:-34.25pt;width:34.35pt;height:118.7pt;rotation:90;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33ow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" fillcolor="#303338" stroked="f" strokeweight="2pt">
                <w10:wrap anchorx="page"/>
              </v:rect>
            </w:pict>
          </mc:Fallback>
        </mc:AlternateContent>
      </w:r>
      <w:bookmarkEnd w:id="35"/>
      <w:bookmarkEnd w:id="36"/>
      <w:r w:rsidR="00A86FEA" w:rsidRPr="00DE2F10">
        <w:t>Grundlagen</w:t>
      </w:r>
      <w:r w:rsidR="00742309">
        <w:t xml:space="preserve"> </w:t>
      </w:r>
      <w:r w:rsidR="00034B1E">
        <w:t>/</w:t>
      </w:r>
      <w:r w:rsidR="00742309">
        <w:t xml:space="preserve"> </w:t>
      </w:r>
      <w:r w:rsidR="00034B1E">
        <w:t>Stand der Technik</w:t>
      </w:r>
      <w:bookmarkEnd w:id="39"/>
    </w:p>
    <w:p w14:paraId="4D56E5FA" w14:textId="77777777" w:rsidR="00565AC2" w:rsidRPr="00565AC2" w:rsidRDefault="00565AC2" w:rsidP="00565AC2"/>
    <w:bookmarkEnd w:id="37"/>
    <w:bookmarkEnd w:id="38"/>
    <w:p w14:paraId="222F264C" w14:textId="7B51E001" w:rsidR="00CA4390" w:rsidRDefault="00457857" w:rsidP="003137E8">
      <w:pPr>
        <w:rPr>
          <w:noProof/>
        </w:rPr>
      </w:pPr>
      <w:r>
        <w:rPr>
          <w:noProof/>
        </w:rPr>
        <w:t xml:space="preserve">Dieses Kapitel dient der Schaffung von Grundlagen sowie einem Verständnis der genutzen </w:t>
      </w:r>
      <w:r w:rsidR="00D17C24">
        <w:rPr>
          <w:noProof/>
        </w:rPr>
        <w:t>Werkzeuge</w:t>
      </w:r>
      <w:r>
        <w:rPr>
          <w:noProof/>
        </w:rPr>
        <w:t xml:space="preserve">. </w:t>
      </w:r>
      <w:r w:rsidR="00D17C24">
        <w:rPr>
          <w:noProof/>
        </w:rPr>
        <w:t>Es findet eine detailierte Einführung in diese statt und auftretende</w:t>
      </w:r>
      <w:r>
        <w:rPr>
          <w:noProof/>
        </w:rPr>
        <w:t xml:space="preserve"> Begriffe</w:t>
      </w:r>
      <w:r w:rsidR="00D17C24">
        <w:rPr>
          <w:noProof/>
        </w:rPr>
        <w:t xml:space="preserve"> werden erläutert</w:t>
      </w:r>
      <w:r w:rsidR="00E44516">
        <w:rPr>
          <w:noProof/>
        </w:rPr>
        <w:t>.</w:t>
      </w:r>
      <w:r w:rsidR="00D17C24">
        <w:rPr>
          <w:noProof/>
        </w:rPr>
        <w:t xml:space="preserve"> Des Weiteren werden aktuelle sowie als Prototyp vorhandene Technologien vorgestellt und näher beleuchtet. </w:t>
      </w:r>
      <w:r w:rsidR="00E44516">
        <w:rPr>
          <w:noProof/>
        </w:rPr>
        <w:t>Dabei wird auf den im Projekbericht gewonnenen Erkenntnissen aufgebaut.</w:t>
      </w:r>
    </w:p>
    <w:p w14:paraId="1EF0EB8F" w14:textId="77777777" w:rsidR="00770CCC" w:rsidRDefault="00770CCC" w:rsidP="0015703F">
      <w:pPr>
        <w:rPr>
          <w:noProof/>
        </w:rPr>
      </w:pPr>
    </w:p>
    <w:p w14:paraId="431CAD88" w14:textId="61BA7292" w:rsidR="001141EC" w:rsidRDefault="001141EC" w:rsidP="001141EC">
      <w:pPr>
        <w:pStyle w:val="berschrift2"/>
      </w:pPr>
      <w:bookmarkStart w:id="40" w:name="_Toc408411126"/>
      <w:r>
        <w:t>Virtual Reality</w:t>
      </w:r>
      <w:bookmarkEnd w:id="40"/>
    </w:p>
    <w:p w14:paraId="17FF5A7D" w14:textId="77777777" w:rsidR="00647A14" w:rsidRPr="00647A14" w:rsidRDefault="00647A14" w:rsidP="00647A14"/>
    <w:p w14:paraId="04E52EDD" w14:textId="5C70C9B5" w:rsidR="005222E8" w:rsidRDefault="00664AAF" w:rsidP="005222E8">
      <w:r>
        <w:t>VR</w:t>
      </w:r>
      <w:r w:rsidR="00BB1ABF">
        <w:t xml:space="preserve"> ist die Ersetzung der Realität [Dör13].</w:t>
      </w:r>
      <w:r w:rsidR="00150F12">
        <w:t xml:space="preserve"> Der nächste Schritt, </w:t>
      </w:r>
      <w:r w:rsidR="00BB1ABF">
        <w:t xml:space="preserve">nachdem </w:t>
      </w:r>
      <w:r w:rsidR="00150F12">
        <w:t xml:space="preserve">die Realität ersetzt worden ist, besteht in der Schaffung einer möglichst glaubhaften VR, die dem Nutzer das Gefühl gibt in einer neuen Umgebung zu sein. Dafür müssen erst bestimmte Kriterien erfüllt sein. </w:t>
      </w:r>
      <w:r w:rsidR="003F7E7B">
        <w:t>Zwei Kriterien</w:t>
      </w:r>
      <w:r w:rsidR="00150F12">
        <w:t xml:space="preserve"> </w:t>
      </w:r>
      <w:r w:rsidR="003F7E7B">
        <w:t>sind</w:t>
      </w:r>
      <w:r w:rsidR="00150F12">
        <w:t xml:space="preserve"> die Wahrnehmung von Bewegung und die Bewegungs</w:t>
      </w:r>
      <w:r w:rsidR="003F7E7B">
        <w:t xml:space="preserve">kontrolle. </w:t>
      </w:r>
      <w:r w:rsidR="001C46D3">
        <w:t xml:space="preserve">Beide im Zusammenspiel steigern das Gefühl der Immersion für den Nutzer enorm. </w:t>
      </w:r>
    </w:p>
    <w:p w14:paraId="167AD909" w14:textId="77777777" w:rsidR="005D6710" w:rsidRDefault="005D6710" w:rsidP="005222E8"/>
    <w:p w14:paraId="58353069" w14:textId="23781420" w:rsidR="00201831" w:rsidRDefault="00201831" w:rsidP="00201831">
      <w:pPr>
        <w:pStyle w:val="berschrift3"/>
      </w:pPr>
      <w:bookmarkStart w:id="41" w:name="_Toc408411127"/>
      <w:r>
        <w:t>Wahrnehmung von Bewegung</w:t>
      </w:r>
      <w:bookmarkEnd w:id="41"/>
    </w:p>
    <w:p w14:paraId="3A3F2C6D" w14:textId="77777777" w:rsidR="00647A14" w:rsidRPr="00647A14" w:rsidRDefault="00647A14" w:rsidP="00647A14"/>
    <w:p w14:paraId="6DF710F3" w14:textId="7E7D5FBE" w:rsidR="001C46D3" w:rsidRDefault="001C46D3" w:rsidP="001C46D3">
      <w:r>
        <w:t xml:space="preserve">Für die Wahrnehmung von Bewegung muss die VR so verändert werden, dass dem Nutzer ein Gefühl der z.B. Vorwärtsbewegung vermittelt wird. </w:t>
      </w:r>
    </w:p>
    <w:p w14:paraId="6C9DD83C" w14:textId="03204648" w:rsidR="001C46D3" w:rsidRDefault="001C46D3" w:rsidP="001C46D3">
      <w:r>
        <w:t>Aus physikalischer Sicht ist Bewegung definiert als Ortsveränderung über einen bestimmten Zeitraum. Für den Mensch bedeutet das, das</w:t>
      </w:r>
      <w:r w:rsidR="00817DC9">
        <w:t>s</w:t>
      </w:r>
      <w:r>
        <w:t xml:space="preserve"> ein auf der Netzhaut auftreffendes Bild verschoben wird und so de</w:t>
      </w:r>
      <w:r w:rsidR="00817DC9">
        <w:t xml:space="preserve">r entsprechende Reiz entsteht. </w:t>
      </w:r>
      <w:r>
        <w:t>Neben dieser so g</w:t>
      </w:r>
      <w:r w:rsidR="00817DC9">
        <w:t xml:space="preserve">enannten retinalen Verschiebung werden Bewegungen mit einer bestimmten Geschwindigkeit in eine bestimmte Richtung wahrgenommen, was als physikalische Geschwindigkeit definiert ist. Ein weitere Art der Wahrnehmung ist der vestibuläre Sinn, der Gleichgewichtsinn. Dieser sorgt dafür, dass lineare Beschleunigungen und Drehbeschleunigungen wahrgenommen werden können [Dör13].  </w:t>
      </w:r>
    </w:p>
    <w:p w14:paraId="307CDAB4" w14:textId="1DFF120F" w:rsidR="006148A1" w:rsidRDefault="003F31F9" w:rsidP="001C46D3">
      <w:r>
        <w:lastRenderedPageBreak/>
        <w:t>Um jetzt einem Nutzer das Gefühl der Bewegung zu vermitteln müssten im Idealfall alle diese Sinne angesprochen werden. So gibt</w:t>
      </w:r>
      <w:r w:rsidR="006148A1">
        <w:t xml:space="preserve"> es Bewegungssimulatoren die es ermöglichen den vestibulären Sinn zu beeinflussen. Für die Illusion einer Eigenbewegung ist meist schon die Stimulation der visuellen Wahrnehmung ausreichend. Als Beispiel ist hier das Betrachten eines anfahrenden Zuges aus einem stehenden aufzuführen [Dör13].</w:t>
      </w:r>
    </w:p>
    <w:p w14:paraId="4EF0A504" w14:textId="77777777" w:rsidR="00B53C84" w:rsidRDefault="006148A1" w:rsidP="001C46D3">
      <w:r>
        <w:t xml:space="preserve">Durch diese Stimuli können </w:t>
      </w:r>
      <w:r w:rsidR="00C365B4">
        <w:t>dementsprechend</w:t>
      </w:r>
      <w:r>
        <w:t xml:space="preserve"> VR Anwendungen umgesetzt werden, die ohne eigene Steuerung und </w:t>
      </w:r>
      <w:r w:rsidR="00C365B4">
        <w:t>nur durch visuelle Stimuli Wahrnehmung von Eigenbewegung hervorrufen.</w:t>
      </w:r>
      <w:r w:rsidR="00B53C84">
        <w:t xml:space="preserve"> </w:t>
      </w:r>
    </w:p>
    <w:p w14:paraId="63A870CA" w14:textId="131AD5CB" w:rsidR="003F31F9" w:rsidRDefault="00B53C84" w:rsidP="001C46D3">
      <w:r>
        <w:t xml:space="preserve">Durch die selbständige Steuerung eines Nutzers idealerweise durch Eigenbewegung ist es möglich einen noch höheren Grad der Immersion zu erreichen. Die dafür benötigten und verfügbaren Eingabegeräte sowie Voraussetzungen werden im </w:t>
      </w:r>
      <w:r w:rsidR="00E667F9">
        <w:t>Folgenden</w:t>
      </w:r>
      <w:r>
        <w:t xml:space="preserve"> näher beleuchtet.</w:t>
      </w:r>
    </w:p>
    <w:p w14:paraId="1233319E" w14:textId="77777777" w:rsidR="00817DC9" w:rsidRPr="001C46D3" w:rsidRDefault="00817DC9" w:rsidP="001C46D3"/>
    <w:p w14:paraId="30037B01" w14:textId="79004843" w:rsidR="00FB2FA8" w:rsidRDefault="00E67953" w:rsidP="00FB2FA8">
      <w:pPr>
        <w:pStyle w:val="berschrift3"/>
      </w:pPr>
      <w:bookmarkStart w:id="42" w:name="_Toc408411128"/>
      <w:r>
        <w:t>Ausgabegeräte</w:t>
      </w:r>
      <w:bookmarkEnd w:id="42"/>
    </w:p>
    <w:p w14:paraId="24982239" w14:textId="77777777" w:rsidR="00647A14" w:rsidRPr="00647A14" w:rsidRDefault="00647A14" w:rsidP="00647A14"/>
    <w:p w14:paraId="06D4E5E5" w14:textId="0BC2C0CE" w:rsidR="00CB5C19" w:rsidRDefault="007D2AAD" w:rsidP="00E67953">
      <w:r>
        <w:t xml:space="preserve">Um überhaupt dem Nutzer das Eintauchen in eine virtuelle Welt zu ermöglichen, werden entsprechende Ausgabegeräte benötigt. </w:t>
      </w:r>
      <w:r w:rsidR="00CB5C19">
        <w:t>Diese müssen so gebaut sein, dass eine möglichst hohe Immersion erreicht wird und der Nutzer sich präsent in der VR fühlt</w:t>
      </w:r>
      <w:r w:rsidR="00FD47B2">
        <w:t>. Des Weiteren müssen diese auf Positionsveränderung oder Rotationsbewegungen des Nutzer</w:t>
      </w:r>
      <w:r w:rsidR="004D1789">
        <w:t>s</w:t>
      </w:r>
      <w:r w:rsidR="00FD47B2">
        <w:t xml:space="preserve"> reagieren </w:t>
      </w:r>
      <w:r w:rsidR="00AF4A63">
        <w:t>[Dör13].</w:t>
      </w:r>
    </w:p>
    <w:p w14:paraId="51DBA492" w14:textId="4E258375" w:rsidR="00561D5A" w:rsidRDefault="00741FE5" w:rsidP="00E67953">
      <w:r>
        <w:t>Allgemein kann eine Klassifikation zwischen kabelgebundenen und kabellosen Ausgabegeräten erfolgen. In diesem Fall werden nur kabellose näher betrachtet. Die visuelle Ausgabe erfolgt über ein Displaysystem welches ein Monitor sein kann oder mehrere zusammengesetzte. Das hier gewählte Ausgabegerät ist eine Art eines Head-Mounted Display</w:t>
      </w:r>
      <w:r w:rsidR="00CC494E">
        <w:t>s</w:t>
      </w:r>
      <w:r w:rsidR="00AF4A63">
        <w:t xml:space="preserve"> (HMD). Die genutzten Ausgabegeräte werden in Abschnitt 2.2 näher betrachtet.</w:t>
      </w:r>
      <w:r w:rsidR="006B340F">
        <w:t xml:space="preserve"> Grundlegende Bestandteile eines HMD sind in Abbildung </w:t>
      </w:r>
      <w:r w:rsidR="00F92AAE">
        <w:t>2.1</w:t>
      </w:r>
      <w:r w:rsidR="006B340F">
        <w:t xml:space="preserve"> zu sehen</w:t>
      </w:r>
      <w:r w:rsidR="002C0CB9">
        <w:t>.</w:t>
      </w:r>
    </w:p>
    <w:p w14:paraId="71C33B41" w14:textId="4110054E" w:rsidR="00142FDE" w:rsidRDefault="00142FDE" w:rsidP="00E67953"/>
    <w:p w14:paraId="40222C39" w14:textId="02890715" w:rsidR="00647A14" w:rsidRDefault="00CC494E" w:rsidP="00E67953">
      <w:r>
        <w:t>Um nun dem Nutzer ein Gefühl der Immersion zu geben</w:t>
      </w:r>
      <w:r w:rsidR="006B340F">
        <w:t>,</w:t>
      </w:r>
      <w:r w:rsidR="00741FE5">
        <w:t xml:space="preserve"> werden erzeug</w:t>
      </w:r>
      <w:r w:rsidR="00B6001F">
        <w:t xml:space="preserve">te virtuelle Inhalte durch zwei leicht voneinander versetzte </w:t>
      </w:r>
      <w:r w:rsidR="00741FE5">
        <w:t>virtue</w:t>
      </w:r>
      <w:r>
        <w:t>lle Kamera</w:t>
      </w:r>
      <w:r w:rsidR="00B6001F">
        <w:t>s</w:t>
      </w:r>
      <w:r>
        <w:t xml:space="preserve"> erfasst und am HMD ausgebgeben. </w:t>
      </w:r>
      <w:r w:rsidR="00B6001F">
        <w:t>Dabei ist darauf zu achten das eine korrekte Berechnung der Stereobildpaare stattfindet und entsprechende Einstellungen der vir</w:t>
      </w:r>
      <w:r w:rsidR="00AC337D">
        <w:t>tuellen Kameras gemacht werden [Dör13].</w:t>
      </w:r>
    </w:p>
    <w:p w14:paraId="5DE153B2" w14:textId="2B298EB9" w:rsidR="00647A14" w:rsidRDefault="00647A14">
      <w:pPr>
        <w:spacing w:before="0" w:after="0" w:line="240" w:lineRule="auto"/>
        <w:jc w:val="left"/>
      </w:pPr>
      <w:r>
        <w:br w:type="page"/>
      </w:r>
    </w:p>
    <w:p w14:paraId="4CE2CBFC" w14:textId="501237D3" w:rsidR="00AC55CD" w:rsidRDefault="00DF4B12" w:rsidP="00647A14">
      <w:pPr>
        <w:rPr>
          <w:noProof/>
        </w:rPr>
      </w:pPr>
      <w:r>
        <w:rPr>
          <w:noProof/>
        </w:rPr>
        <w:lastRenderedPageBreak/>
        <mc:AlternateContent>
          <mc:Choice Requires="wps">
            <w:drawing>
              <wp:anchor distT="0" distB="0" distL="114300" distR="114300" simplePos="0" relativeHeight="251695104" behindDoc="0" locked="0" layoutInCell="1" allowOverlap="1" wp14:anchorId="001F32DC" wp14:editId="6D472566">
                <wp:simplePos x="0" y="0"/>
                <wp:positionH relativeFrom="column">
                  <wp:posOffset>3329305</wp:posOffset>
                </wp:positionH>
                <wp:positionV relativeFrom="paragraph">
                  <wp:posOffset>2397760</wp:posOffset>
                </wp:positionV>
                <wp:extent cx="2078990" cy="38671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2078990" cy="386715"/>
                        </a:xfrm>
                        <a:prstGeom prst="rect">
                          <a:avLst/>
                        </a:prstGeom>
                        <a:solidFill>
                          <a:prstClr val="white"/>
                        </a:solidFill>
                        <a:ln>
                          <a:noFill/>
                        </a:ln>
                        <a:effectLst/>
                      </wps:spPr>
                      <wps:txbx>
                        <w:txbxContent>
                          <w:p w14:paraId="348A0EC8" w14:textId="5E468596" w:rsidR="002E38A0" w:rsidRPr="006434DC" w:rsidRDefault="002E38A0" w:rsidP="00F46ED1">
                            <w:pPr>
                              <w:pStyle w:val="Beschriftung"/>
                              <w:jc w:val="left"/>
                              <w:rPr>
                                <w:noProof/>
                                <w:sz w:val="24"/>
                                <w:szCs w:val="24"/>
                              </w:rPr>
                            </w:pPr>
                            <w:bookmarkStart w:id="43" w:name="_Toc408411213"/>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1</w:t>
                            </w:r>
                            <w:r>
                              <w:fldChar w:fldCharType="end"/>
                            </w:r>
                            <w:r>
                              <w:t xml:space="preserve"> </w:t>
                            </w:r>
                            <w:r w:rsidRPr="00043754">
                              <w:t>Prinzipielle Bestandteile eines HMDs [Dör13]</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F32DC" id="_x0000_t202" coordsize="21600,21600" o:spt="202" path="m,l,21600r21600,l21600,xe">
                <v:stroke joinstyle="miter"/>
                <v:path gradientshapeok="t" o:connecttype="rect"/>
              </v:shapetype>
              <v:shape id="Textfeld 16" o:spid="_x0000_s1026" type="#_x0000_t202" style="position:absolute;left:0;text-align:left;margin-left:262.15pt;margin-top:188.8pt;width:163.7pt;height:30.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" stroked="f">
                <v:textbox inset="0,0,0,0">
                  <w:txbxContent>
                    <w:p w14:paraId="348A0EC8" w14:textId="5E468596" w:rsidR="002E38A0" w:rsidRPr="006434DC" w:rsidRDefault="002E38A0" w:rsidP="00F46ED1">
                      <w:pPr>
                        <w:pStyle w:val="Beschriftung"/>
                        <w:jc w:val="left"/>
                        <w:rPr>
                          <w:noProof/>
                          <w:sz w:val="24"/>
                          <w:szCs w:val="24"/>
                        </w:rPr>
                      </w:pPr>
                      <w:bookmarkStart w:id="44" w:name="_Toc408411213"/>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1</w:t>
                      </w:r>
                      <w:r>
                        <w:fldChar w:fldCharType="end"/>
                      </w:r>
                      <w:r>
                        <w:t xml:space="preserve"> </w:t>
                      </w:r>
                      <w:r w:rsidRPr="00043754">
                        <w:t>Prinzipielle Bestandteile eines HMDs [Dör13]</w:t>
                      </w:r>
                      <w:bookmarkEnd w:id="44"/>
                    </w:p>
                  </w:txbxContent>
                </v:textbox>
                <w10:wrap type="topAndBottom"/>
              </v:shape>
            </w:pict>
          </mc:Fallback>
        </mc:AlternateContent>
      </w:r>
      <w:r>
        <w:rPr>
          <w:noProof/>
        </w:rPr>
        <w:drawing>
          <wp:anchor distT="0" distB="0" distL="114300" distR="114300" simplePos="0" relativeHeight="251693056" behindDoc="1" locked="0" layoutInCell="1" allowOverlap="1" wp14:anchorId="69AF621E" wp14:editId="65F48BFE">
            <wp:simplePos x="0" y="0"/>
            <wp:positionH relativeFrom="column">
              <wp:posOffset>-32385</wp:posOffset>
            </wp:positionH>
            <wp:positionV relativeFrom="paragraph">
              <wp:posOffset>332740</wp:posOffset>
            </wp:positionV>
            <wp:extent cx="3305175" cy="2474595"/>
            <wp:effectExtent l="0" t="0" r="9525" b="190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benannt.PNG"/>
                    <pic:cNvPicPr/>
                  </pic:nvPicPr>
                  <pic:blipFill rotWithShape="1">
                    <a:blip r:embed="rId27">
                      <a:extLst>
                        <a:ext uri="{28A0092B-C50C-407E-A947-70E740481C1C}">
                          <a14:useLocalDpi xmlns:a14="http://schemas.microsoft.com/office/drawing/2010/main" val="0"/>
                        </a:ext>
                      </a:extLst>
                    </a:blip>
                    <a:srcRect l="2263" t="2041" r="2026" b="1702"/>
                    <a:stretch/>
                  </pic:blipFill>
                  <pic:spPr bwMode="auto">
                    <a:xfrm>
                      <a:off x="0" y="0"/>
                      <a:ext cx="3305175" cy="2474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0E5B18" w14:textId="638484B8" w:rsidR="00647A14" w:rsidRDefault="00647A14" w:rsidP="00647A14"/>
    <w:p w14:paraId="6102E311" w14:textId="768BA880" w:rsidR="008D2D9F" w:rsidRDefault="00E67953" w:rsidP="008D2D9F">
      <w:pPr>
        <w:pStyle w:val="berschrift3"/>
      </w:pPr>
      <w:bookmarkStart w:id="45" w:name="_Toc408411129"/>
      <w:r>
        <w:t>Eingabegeräte</w:t>
      </w:r>
      <w:bookmarkEnd w:id="45"/>
    </w:p>
    <w:p w14:paraId="4CF71D83" w14:textId="77777777" w:rsidR="00DA0673" w:rsidRPr="00DA0673" w:rsidRDefault="00DA0673" w:rsidP="00DA0673"/>
    <w:p w14:paraId="0DEF1CD8" w14:textId="114B5116" w:rsidR="00AF16C1" w:rsidRDefault="0050498F" w:rsidP="00B74807">
      <w:r>
        <w:t>Eingabegeräte ermöglichen die Erkennung von Nutzerinteraktionen über Sensoren. Die dadurch gesammelten Daten werden an die VR übertragen und dort entsprechend ausgewertet und als Bewegung in der VR übersetzt. Dabei kann sich die Nutzerinteraktion auf unterschiedliche Arten wiederspiegeln. Der einfachste Fall ist das Betätigen eines Knopfes, was dann ein einmaliges Ereignis auslöst. Komplexere Systeme registrieren Bewegungen der Hand oder sogar des ganzen Körpers um eine Interaktion mit der VR zu ermöglichen</w:t>
      </w:r>
      <w:r w:rsidR="00B74807">
        <w:t>. Dieser Vorgang wird als Tracking bezeichnet. Das Tracking beschreibt den Vorgang der kontinuierlichen Verfolgung durch ein Ein</w:t>
      </w:r>
      <w:r w:rsidR="000E0734">
        <w:t xml:space="preserve">gabegerät. Dabei werden Position und Orientierung eines Objektes bestimmt </w:t>
      </w:r>
      <w:r w:rsidR="00B74807">
        <w:t>[Dör13]</w:t>
      </w:r>
      <w:r w:rsidR="000641F2">
        <w:t xml:space="preserve">. </w:t>
      </w:r>
    </w:p>
    <w:p w14:paraId="0F4DAB80" w14:textId="48550CEF" w:rsidR="00D7154E" w:rsidRDefault="00B74807" w:rsidP="00B74807">
      <w:r>
        <w:t>Das Ziel des Tracking</w:t>
      </w:r>
      <w:r w:rsidR="00E540F5">
        <w:t xml:space="preserve"> ist es, die Werte entsprechend von Freiheitsgraden </w:t>
      </w:r>
      <w:r w:rsidR="00AB4342" w:rsidRPr="00AB4342">
        <w:t xml:space="preserve">(engl. Degrees of Freedom, DOF) </w:t>
      </w:r>
      <w:r w:rsidR="00E540F5">
        <w:t xml:space="preserve"> </w:t>
      </w:r>
      <w:r>
        <w:t xml:space="preserve"> der verfolgten Körper für die kontinuierliche Interaktion zu bestimmen bzw. zu schätzen. Dadurch wird die Interaktion mit der virtuellen Welt möglich. Die Datenaufnahme erfolgt meist im Bezugssystem des jeweiligen Trackingsystems. Kommen mehrere oder gar unterschiedliche Systeme zum Einsatz, so müssen die Trackingdaten in ein gemeinsame</w:t>
      </w:r>
      <w:r w:rsidR="00F9509E">
        <w:t xml:space="preserve">s Bezugssystem überführt werden </w:t>
      </w:r>
      <w:r w:rsidR="00E909E6">
        <w:t>[Dör13]</w:t>
      </w:r>
      <w:r w:rsidR="0050498F">
        <w:t>.</w:t>
      </w:r>
    </w:p>
    <w:p w14:paraId="5D60187C" w14:textId="211412BC" w:rsidR="004E33B1" w:rsidRDefault="0050498F" w:rsidP="004D1789">
      <w:r>
        <w:t xml:space="preserve">Die Grundlagen für solche Eingabegeräte lassen sich nach [Dör13] in zehn Kriterien unterteilen, um eine gute Beschreibung von Eingabegeräten zu ermöglichen. </w:t>
      </w:r>
    </w:p>
    <w:p w14:paraId="1A1F6E32" w14:textId="77777777" w:rsidR="004E33B1" w:rsidRDefault="004E33B1">
      <w:pPr>
        <w:spacing w:before="0" w:after="0" w:line="240" w:lineRule="auto"/>
        <w:jc w:val="left"/>
      </w:pPr>
      <w:r>
        <w:br w:type="page"/>
      </w:r>
    </w:p>
    <w:p w14:paraId="7D466BB8" w14:textId="24D82977" w:rsidR="0050498F" w:rsidRDefault="0050498F" w:rsidP="0050498F">
      <w:pPr>
        <w:pStyle w:val="Hervorhebenfett"/>
      </w:pPr>
      <w:r>
        <w:lastRenderedPageBreak/>
        <w:t>Freiheitsgrad</w:t>
      </w:r>
    </w:p>
    <w:p w14:paraId="4AB28CAA" w14:textId="77777777" w:rsidR="00BE256C" w:rsidRPr="00BE256C" w:rsidRDefault="00BE256C" w:rsidP="00BE256C">
      <w:pPr>
        <w:pStyle w:val="Textkrper"/>
      </w:pPr>
    </w:p>
    <w:p w14:paraId="5638B7D4" w14:textId="482BB673" w:rsidR="00EE5C98" w:rsidRDefault="0050498F" w:rsidP="0050498F">
      <w:r>
        <w:t xml:space="preserve">Der </w:t>
      </w:r>
      <w:r w:rsidR="00AB4342">
        <w:t>DOF</w:t>
      </w:r>
      <w:r w:rsidR="00E909E6">
        <w:t xml:space="preserve"> bezeichnet die </w:t>
      </w:r>
      <w:r w:rsidR="00EE5C98">
        <w:t>voneinander unabhängige Bewegungsmöglichkeit eines physikalischen Systems. Dabei kann die Bewegung eines starren Objektes in eine Verschiebung im Raum (Translation) und eine Drehung (Rotation) resultieren. Entsprechend der drei Koordinaten als Position und der drei Winkel zur Beschreibung der Orientierung hat e</w:t>
      </w:r>
      <w:r w:rsidR="00030F06">
        <w:t>in starrer Körper 6 DOF. Es ist wünschenswert diese Anzahl der DOF mit einem Eingabegerät zu erreichen, um ein möglichst immersives Gefühl zu vermitteln [Dör13].</w:t>
      </w:r>
    </w:p>
    <w:p w14:paraId="191A64AC" w14:textId="77777777" w:rsidR="000E0734" w:rsidRDefault="000E0734" w:rsidP="0050498F"/>
    <w:p w14:paraId="2494D9F3" w14:textId="1EC56E30" w:rsidR="000E0734" w:rsidRDefault="000E0734" w:rsidP="000E0734">
      <w:pPr>
        <w:pStyle w:val="Hervorhebenfett"/>
      </w:pPr>
      <w:r>
        <w:t>Gleichzeitig verfolgte Körper</w:t>
      </w:r>
    </w:p>
    <w:p w14:paraId="1720E7A7" w14:textId="77777777" w:rsidR="000E0734" w:rsidRDefault="000E0734" w:rsidP="000E0734">
      <w:pPr>
        <w:pStyle w:val="Textkrper"/>
      </w:pPr>
    </w:p>
    <w:p w14:paraId="6463BEB1" w14:textId="3CA6B39F" w:rsidR="000E0734" w:rsidRDefault="000E0734" w:rsidP="000E0734">
      <w:pPr>
        <w:pStyle w:val="Textkrper"/>
      </w:pPr>
      <w:r>
        <w:t>Hierbei ist es wichtig wie viele Objek</w:t>
      </w:r>
      <w:r w:rsidR="000A495B">
        <w:t>te gleichzeitig verfolgt werden sollen. So soll neben der Blickverfolgung auch das Eingabegerät verfolgt werden und die Daten ausgewertet werden. Hierbei ist eine eindeutige Zuteilung der Objekte nützlich, um den Überblick zu bewahren [Dör13].</w:t>
      </w:r>
    </w:p>
    <w:p w14:paraId="6245C156" w14:textId="77777777" w:rsidR="000A495B" w:rsidRDefault="000A495B" w:rsidP="000E0734">
      <w:pPr>
        <w:pStyle w:val="Textkrper"/>
      </w:pPr>
    </w:p>
    <w:p w14:paraId="54C85DC7" w14:textId="25C274C2" w:rsidR="009C3054" w:rsidRDefault="009C3054" w:rsidP="009C3054">
      <w:pPr>
        <w:pStyle w:val="Hervorhebenfett"/>
      </w:pPr>
      <w:r>
        <w:t>Größe der überwachten Fläche</w:t>
      </w:r>
    </w:p>
    <w:p w14:paraId="4E2104F8" w14:textId="77777777" w:rsidR="00DB7A5E" w:rsidRPr="00DB7A5E" w:rsidRDefault="00DB7A5E" w:rsidP="00DB7A5E">
      <w:pPr>
        <w:pStyle w:val="Textkrper"/>
      </w:pPr>
    </w:p>
    <w:p w14:paraId="63C8783B" w14:textId="0E30D218" w:rsidR="00DB7A5E" w:rsidRDefault="009C3054" w:rsidP="009C3054">
      <w:pPr>
        <w:pStyle w:val="Textkrper"/>
      </w:pPr>
      <w:r>
        <w:t>Hier ist eine sehr große Differenz der Fläche möglich je nachdem welches Eingabegerät genutzt wird. Es muss den Eingabegeräten ein entsprechend großer Bereich zur Verfügung gestellt werden, um den kompletten Funktionsumfang nutzen zu können</w:t>
      </w:r>
      <w:r w:rsidR="00DB7A5E">
        <w:t xml:space="preserve"> [Dör13]</w:t>
      </w:r>
      <w:r>
        <w:t xml:space="preserve">. </w:t>
      </w:r>
    </w:p>
    <w:p w14:paraId="30060BAC" w14:textId="1CB95CFB" w:rsidR="009C3054" w:rsidRDefault="009C3054" w:rsidP="009C3054">
      <w:pPr>
        <w:pStyle w:val="Textkrper"/>
      </w:pPr>
      <w:r>
        <w:t>Als Beispiel unterscheidet sich die Größe der überwachten Fläche bei der Nutzung einer Kamera als Eingabegerät deutlich von der eines S</w:t>
      </w:r>
      <w:r w:rsidR="00382A13">
        <w:t>pielecontrollers (Controller), bei dem keine Fläche überwacht werden muss.</w:t>
      </w:r>
    </w:p>
    <w:p w14:paraId="056073D4" w14:textId="77777777" w:rsidR="00382A13" w:rsidRDefault="00382A13" w:rsidP="009C3054">
      <w:pPr>
        <w:pStyle w:val="Textkrper"/>
      </w:pPr>
    </w:p>
    <w:p w14:paraId="452FE029" w14:textId="58B756CA" w:rsidR="00DB7A5E" w:rsidRDefault="00DB7A5E" w:rsidP="00DB7A5E">
      <w:pPr>
        <w:pStyle w:val="Hervorhebenfett"/>
      </w:pPr>
      <w:r>
        <w:t>Genauigkeit</w:t>
      </w:r>
    </w:p>
    <w:p w14:paraId="719A28E6" w14:textId="77777777" w:rsidR="00566D61" w:rsidRPr="00566D61" w:rsidRDefault="00566D61" w:rsidP="00566D61">
      <w:pPr>
        <w:pStyle w:val="Textkrper"/>
      </w:pPr>
    </w:p>
    <w:p w14:paraId="234C57E7" w14:textId="421FEEF9" w:rsidR="00D375D9" w:rsidRDefault="00407441" w:rsidP="00566D61">
      <w:pPr>
        <w:pStyle w:val="Textkrper"/>
      </w:pPr>
      <w:r>
        <w:t>Die Genauigkeit richtet sich oft nach der Frage des Kostenaufwands. Bessere Kameras liefern bessere Bilder, bessere Controller können eine genauere Steuerung ermöglichen [Dör13].</w:t>
      </w:r>
      <w:r w:rsidR="00D375D9">
        <w:br w:type="page"/>
      </w:r>
    </w:p>
    <w:p w14:paraId="42D505A5" w14:textId="77777777" w:rsidR="00D375D9" w:rsidRDefault="00D375D9" w:rsidP="00D375D9">
      <w:pPr>
        <w:pStyle w:val="Hervorhebenfett"/>
      </w:pPr>
      <w:r>
        <w:lastRenderedPageBreak/>
        <w:t>Wiederholrate</w:t>
      </w:r>
    </w:p>
    <w:p w14:paraId="35CDFF46" w14:textId="77777777" w:rsidR="004F62ED" w:rsidRPr="004F62ED" w:rsidRDefault="004F62ED" w:rsidP="004F62ED">
      <w:pPr>
        <w:pStyle w:val="Textkrper"/>
      </w:pPr>
    </w:p>
    <w:p w14:paraId="1D3F06C3" w14:textId="09922FF0" w:rsidR="00FE4B5A" w:rsidRDefault="00566D61" w:rsidP="00FE4B5A">
      <w:pPr>
        <w:pStyle w:val="Textkrper"/>
      </w:pPr>
      <w:r>
        <w:t>Die Wiederholrate beschreibt das Auflösungsvermögen eines Eingabegeräts in der Zeit. Sie beschreibt die Anzahl der Messpunkte einer Bewegung pro Sekunde. Je höher die Wiederholrate, desto</w:t>
      </w:r>
      <w:r w:rsidR="0087253D">
        <w:t xml:space="preserve"> mehr Messpunkte sind vorhanden </w:t>
      </w:r>
      <w:r>
        <w:t>[Dör13].</w:t>
      </w:r>
    </w:p>
    <w:p w14:paraId="361E17C8" w14:textId="77777777" w:rsidR="004A1E6B" w:rsidRPr="00FE4B5A" w:rsidRDefault="004A1E6B" w:rsidP="00FE4B5A">
      <w:pPr>
        <w:pStyle w:val="Textkrper"/>
      </w:pPr>
    </w:p>
    <w:p w14:paraId="17FBC469" w14:textId="77777777" w:rsidR="007817C2" w:rsidRDefault="007817C2" w:rsidP="007817C2">
      <w:pPr>
        <w:pStyle w:val="Hervorhebenfett"/>
      </w:pPr>
      <w:r>
        <w:t>Latenz</w:t>
      </w:r>
    </w:p>
    <w:p w14:paraId="76A868EB" w14:textId="77777777" w:rsidR="004F62ED" w:rsidRPr="004F62ED" w:rsidRDefault="004F62ED" w:rsidP="004F62ED">
      <w:pPr>
        <w:pStyle w:val="Textkrper"/>
      </w:pPr>
    </w:p>
    <w:p w14:paraId="3B832AA6" w14:textId="2ED86BFF" w:rsidR="004A1E6B" w:rsidRDefault="000776B6" w:rsidP="004A1E6B">
      <w:pPr>
        <w:pStyle w:val="Textkrper"/>
      </w:pPr>
      <w:r>
        <w:t>Die Latenz ist die Zeitspanne die ein Eingabegerät zum Reagieren braucht. Diese verschobene Reaktion kann durch das Abarbeiten von Algorithmen oder durch Laufzeiten von Signalen in Kabeln ausgelöst werden [Dör13].</w:t>
      </w:r>
    </w:p>
    <w:p w14:paraId="730DE21D" w14:textId="77777777" w:rsidR="004F62ED" w:rsidRPr="004A1E6B" w:rsidRDefault="004F62ED" w:rsidP="004A1E6B">
      <w:pPr>
        <w:pStyle w:val="Textkrper"/>
      </w:pPr>
    </w:p>
    <w:p w14:paraId="3E1C3A8D" w14:textId="27E9F58B" w:rsidR="004F62ED" w:rsidRPr="004F62ED" w:rsidRDefault="007817C2" w:rsidP="004F62ED">
      <w:pPr>
        <w:pStyle w:val="Hervorhebenfett"/>
      </w:pPr>
      <w:r>
        <w:t>Drift</w:t>
      </w:r>
    </w:p>
    <w:p w14:paraId="5B4AD2C4" w14:textId="77777777" w:rsidR="007B18B0" w:rsidRDefault="007B18B0" w:rsidP="00FE4B5A">
      <w:pPr>
        <w:pStyle w:val="Textkrper"/>
      </w:pPr>
    </w:p>
    <w:p w14:paraId="239E695C" w14:textId="3FADEB7F" w:rsidR="007B18B0" w:rsidRDefault="007B18B0" w:rsidP="0067496C">
      <w:pPr>
        <w:pStyle w:val="Textkrper"/>
      </w:pPr>
      <w:r>
        <w:rPr>
          <w:noProof/>
        </w:rPr>
        <w:drawing>
          <wp:anchor distT="0" distB="0" distL="114300" distR="114300" simplePos="0" relativeHeight="251696128" behindDoc="1" locked="0" layoutInCell="1" allowOverlap="1" wp14:anchorId="62DB7784" wp14:editId="26AB66CB">
            <wp:simplePos x="0" y="0"/>
            <wp:positionH relativeFrom="margin">
              <wp:posOffset>-1270</wp:posOffset>
            </wp:positionH>
            <wp:positionV relativeFrom="paragraph">
              <wp:posOffset>1087120</wp:posOffset>
            </wp:positionV>
            <wp:extent cx="4619625" cy="2605405"/>
            <wp:effectExtent l="0" t="0" r="9525" b="4445"/>
            <wp:wrapTopAndBottom/>
            <wp:docPr id="17" name="Grafik 17" descr="C:\projects\_ba\doc\img\drift_la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drift_latenc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26054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8176" behindDoc="0" locked="0" layoutInCell="1" allowOverlap="1" wp14:anchorId="6C2FD43E" wp14:editId="2E23E6B8">
                <wp:simplePos x="0" y="0"/>
                <wp:positionH relativeFrom="column">
                  <wp:posOffset>-3810</wp:posOffset>
                </wp:positionH>
                <wp:positionV relativeFrom="paragraph">
                  <wp:posOffset>3638550</wp:posOffset>
                </wp:positionV>
                <wp:extent cx="5572125" cy="647700"/>
                <wp:effectExtent l="0" t="0" r="9525" b="0"/>
                <wp:wrapTopAndBottom/>
                <wp:docPr id="18" name="Textfeld 18"/>
                <wp:cNvGraphicFramePr/>
                <a:graphic xmlns:a="http://schemas.openxmlformats.org/drawingml/2006/main">
                  <a:graphicData uri="http://schemas.microsoft.com/office/word/2010/wordprocessingShape">
                    <wps:wsp>
                      <wps:cNvSpPr txBox="1"/>
                      <wps:spPr>
                        <a:xfrm>
                          <a:off x="0" y="0"/>
                          <a:ext cx="5572125" cy="647700"/>
                        </a:xfrm>
                        <a:prstGeom prst="rect">
                          <a:avLst/>
                        </a:prstGeom>
                        <a:solidFill>
                          <a:prstClr val="white"/>
                        </a:solidFill>
                        <a:ln>
                          <a:noFill/>
                        </a:ln>
                        <a:effectLst/>
                      </wps:spPr>
                      <wps:txbx>
                        <w:txbxContent>
                          <w:p w14:paraId="1E1D82EC" w14:textId="23652701" w:rsidR="002E38A0" w:rsidRPr="00EE7C21" w:rsidRDefault="002E38A0" w:rsidP="00412887">
                            <w:pPr>
                              <w:pStyle w:val="Beschriftung"/>
                              <w:jc w:val="left"/>
                              <w:rPr>
                                <w:noProof/>
                                <w:sz w:val="24"/>
                                <w:szCs w:val="24"/>
                              </w:rPr>
                            </w:pPr>
                            <w:bookmarkStart w:id="46" w:name="_Toc408411214"/>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2</w:t>
                            </w:r>
                            <w:r>
                              <w:fldChar w:fldCharType="end"/>
                            </w:r>
                            <w:r>
                              <w:t xml:space="preserve"> </w:t>
                            </w:r>
                            <w:r w:rsidRPr="00412887">
                              <w:t>Mögliche Fehler bei der Datenaufnahme der Position eines bewegten Objektes (schwarze Linie): Aufnahme mit Latenz (blau), mit Drift (Orange), mit Rauschen (grün) dargestellt über die Zeit (horizontale Achse)</w:t>
                            </w:r>
                            <w:r>
                              <w:t xml:space="preserve"> [Dör13]</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FD43E" id="Textfeld 18" o:spid="_x0000_s1027" type="#_x0000_t202" style="position:absolute;left:0;text-align:left;margin-left:-.3pt;margin-top:286.5pt;width:438.75pt;height:5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" stroked="f">
                <v:textbox inset="0,0,0,0">
                  <w:txbxContent>
                    <w:p w14:paraId="1E1D82EC" w14:textId="23652701" w:rsidR="002E38A0" w:rsidRPr="00EE7C21" w:rsidRDefault="002E38A0" w:rsidP="00412887">
                      <w:pPr>
                        <w:pStyle w:val="Beschriftung"/>
                        <w:jc w:val="left"/>
                        <w:rPr>
                          <w:noProof/>
                          <w:sz w:val="24"/>
                          <w:szCs w:val="24"/>
                        </w:rPr>
                      </w:pPr>
                      <w:bookmarkStart w:id="47" w:name="_Toc408411214"/>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2</w:t>
                      </w:r>
                      <w:r>
                        <w:fldChar w:fldCharType="end"/>
                      </w:r>
                      <w:r>
                        <w:t xml:space="preserve"> </w:t>
                      </w:r>
                      <w:r w:rsidRPr="00412887">
                        <w:t>Mögliche Fehler bei der Datenaufnahme der Position eines bewegten Objektes (schwarze Linie): Aufnahme mit Latenz (blau), mit Drift (Orange), mit Rauschen (grün) dargestellt über die Zeit (horizontale Achse)</w:t>
                      </w:r>
                      <w:r>
                        <w:t xml:space="preserve"> [Dör13]</w:t>
                      </w:r>
                      <w:bookmarkEnd w:id="47"/>
                    </w:p>
                  </w:txbxContent>
                </v:textbox>
                <w10:wrap type="topAndBottom"/>
              </v:shape>
            </w:pict>
          </mc:Fallback>
        </mc:AlternateContent>
      </w:r>
      <w:r>
        <w:t>Ein</w:t>
      </w:r>
      <w:r w:rsidR="00AD66F7">
        <w:t>e</w:t>
      </w:r>
      <w:r>
        <w:t xml:space="preserve"> Drift</w:t>
      </w:r>
      <w:r w:rsidR="00B233BE">
        <w:t>, auch Messfehler,</w:t>
      </w:r>
      <w:r>
        <w:t xml:space="preserve"> kann durch sich immer weiter aufaddierende Fehler entstehen.  Wenn Eingabegeräte relative Änderungen aufnehmen (z. B. Positionsänderung gegenüber der vorherigen Abtastung bzw. dem vorherigen Messpunkt), dann können Fehler sich über die Zeit aufaddieren, woraus ein fortwährender und an</w:t>
      </w:r>
      <w:r w:rsidR="0067496C">
        <w:t>wachsender Fehler folgt [Dör13].</w:t>
      </w:r>
      <w:r>
        <w:br w:type="page"/>
      </w:r>
    </w:p>
    <w:p w14:paraId="0325EF6D" w14:textId="27265886" w:rsidR="007817C2" w:rsidRDefault="007817C2" w:rsidP="007817C2">
      <w:pPr>
        <w:pStyle w:val="Hervorhebenfett"/>
      </w:pPr>
      <w:r>
        <w:lastRenderedPageBreak/>
        <w:t>Äußere Rahmenbedingungen</w:t>
      </w:r>
    </w:p>
    <w:p w14:paraId="46020392" w14:textId="77777777" w:rsidR="0028677B" w:rsidRPr="0028677B" w:rsidRDefault="0028677B" w:rsidP="0028677B">
      <w:pPr>
        <w:pStyle w:val="Textkrper"/>
      </w:pPr>
    </w:p>
    <w:p w14:paraId="3E7C5131" w14:textId="19A0AFB0" w:rsidR="00631B9B" w:rsidRDefault="0028677B" w:rsidP="00631B9B">
      <w:pPr>
        <w:pStyle w:val="Textkrper"/>
      </w:pPr>
      <w:r>
        <w:t>Äußere Rahmenbedingungen wie Licht, Temperatur oder die Möblierung eines Raumes, können je nach Eingabegerät Einfluss haben auf die Funktionalität dessen. Optische Verfahren können bei gleichmäßiger Beleuchtung besser arbeiten. Bei Verfahren die den Schall nutzen spielen unterschiedliche Temperaturen oder Luftdrücke eine Rolle. Elektromagnetische Verfahren werden von magnetischen Stoffen oder elektromagnetischen Feldern gestört</w:t>
      </w:r>
      <w:r w:rsidR="00EC1D34">
        <w:t xml:space="preserve"> [Dör13]</w:t>
      </w:r>
      <w:r>
        <w:t>.</w:t>
      </w:r>
    </w:p>
    <w:p w14:paraId="564FCF54" w14:textId="77777777" w:rsidR="0028677B" w:rsidRPr="00631B9B" w:rsidRDefault="0028677B" w:rsidP="00631B9B">
      <w:pPr>
        <w:pStyle w:val="Textkrper"/>
      </w:pPr>
    </w:p>
    <w:p w14:paraId="0C2E191C" w14:textId="2232DC26" w:rsidR="007817C2" w:rsidRDefault="007817C2" w:rsidP="007817C2">
      <w:pPr>
        <w:pStyle w:val="Hervorhebenfett"/>
      </w:pPr>
      <w:r>
        <w:t>Kalibrierung</w:t>
      </w:r>
    </w:p>
    <w:p w14:paraId="6C679464" w14:textId="77777777" w:rsidR="00274A41" w:rsidRDefault="00274A41" w:rsidP="00274A41">
      <w:pPr>
        <w:pStyle w:val="Textkrper"/>
      </w:pPr>
    </w:p>
    <w:p w14:paraId="5CB4C39A" w14:textId="1110434A" w:rsidR="00274A41" w:rsidRDefault="00274A41" w:rsidP="00274A41">
      <w:pPr>
        <w:pStyle w:val="Textkrper"/>
      </w:pPr>
      <w:r>
        <w:t>Die Kalibrierung behandelt den Abgleich von Messwerten. Hier werden Einstellungen vorgenommen, um verfolgte reale Bewegungen den Maßen der virtuellen Welt anzupassen und umzuwandeln. Dadurch fühlt sich die Steuerung intuitiv an [Dör13].</w:t>
      </w:r>
    </w:p>
    <w:p w14:paraId="5349AA5B" w14:textId="77777777" w:rsidR="00274A41" w:rsidRPr="00274A41" w:rsidRDefault="00274A41" w:rsidP="00274A41">
      <w:pPr>
        <w:pStyle w:val="Textkrper"/>
      </w:pPr>
    </w:p>
    <w:p w14:paraId="6067F64D" w14:textId="715151AF" w:rsidR="007C573C" w:rsidRDefault="007817C2" w:rsidP="007817C2">
      <w:pPr>
        <w:pStyle w:val="Hervorhebenfett"/>
      </w:pPr>
      <w:r>
        <w:t>Usability</w:t>
      </w:r>
      <w:r w:rsidR="00407441">
        <w:t xml:space="preserve"> </w:t>
      </w:r>
    </w:p>
    <w:p w14:paraId="0F60BFF1" w14:textId="5222B364" w:rsidR="007C573C" w:rsidRDefault="007C573C" w:rsidP="007C573C">
      <w:pPr>
        <w:pStyle w:val="Textkrper"/>
      </w:pPr>
    </w:p>
    <w:p w14:paraId="058F9CAC" w14:textId="18555DB5" w:rsidR="004A1CDC" w:rsidRDefault="00477A71" w:rsidP="00943EB4">
      <w:pPr>
        <w:pStyle w:val="Textkrper"/>
      </w:pPr>
      <w:r>
        <w:t>Usability kann vor allem durch die Freiheiten, die das Eingabegerät den Nutzer gibt, beschrieben werden. So sind zum einen Einschränkungen durch das Tragen von bestimmten Sensoren oder das Halten eines Contro</w:t>
      </w:r>
      <w:r w:rsidR="00CF4E50">
        <w:t xml:space="preserve">llers gegeben. Des Weiteren sind über Funk verbundene Eingabegeräte benutzerfreundlicher als über Kabel verbundene. Bei optischen Verfahren, die den Nutzer über Kameras verfolgen ist der Interaktionsradius bestimmend für die Usability [Dör13]. </w:t>
      </w:r>
    </w:p>
    <w:p w14:paraId="1DF89F9B" w14:textId="77777777" w:rsidR="00943EB4" w:rsidRDefault="00943EB4" w:rsidP="00943EB4">
      <w:pPr>
        <w:pStyle w:val="Textkrper"/>
      </w:pPr>
    </w:p>
    <w:p w14:paraId="5C0F46D1" w14:textId="40FA4AA5" w:rsidR="00873B5B" w:rsidRDefault="00873B5B" w:rsidP="00873B5B">
      <w:pPr>
        <w:pStyle w:val="berschrift3"/>
      </w:pPr>
      <w:bookmarkStart w:id="48" w:name="_Toc408411130"/>
      <w:r>
        <w:t>Bewegungskontrolle</w:t>
      </w:r>
      <w:bookmarkEnd w:id="48"/>
    </w:p>
    <w:p w14:paraId="25A93F74" w14:textId="77777777" w:rsidR="0073627D" w:rsidRPr="0073627D" w:rsidRDefault="0073627D" w:rsidP="0073627D"/>
    <w:p w14:paraId="58909B0D" w14:textId="0A6F09ED" w:rsidR="00E83D25" w:rsidRDefault="00FB6972" w:rsidP="00E83D25">
      <w:r>
        <w:t>Allgemein können Bewegungen durch Eingabegeräte g</w:t>
      </w:r>
      <w:r w:rsidR="0073627D">
        <w:t>esteuert werden. Ob Touchscreen, Tastatur, Controller oder anderes Eingabegerät</w:t>
      </w:r>
      <w:r>
        <w:t xml:space="preserve">, es werden </w:t>
      </w:r>
      <w:r w:rsidR="0073627D">
        <w:t>Eingabedaten</w:t>
      </w:r>
      <w:r>
        <w:t xml:space="preserve"> geliefert, welche verarbeitet und übertragen werden und in Bewegung in der virtuellen Welt </w:t>
      </w:r>
      <w:r w:rsidR="009F25E4">
        <w:t>umgewandelt</w:t>
      </w:r>
      <w:r>
        <w:t xml:space="preserve"> werden</w:t>
      </w:r>
      <w:r w:rsidR="00AD481B">
        <w:t xml:space="preserve">. </w:t>
      </w:r>
      <w:r w:rsidR="005C1850">
        <w:t>Im Folgenden werden mögliche Arten von Eingabegräten und Verfahren zur Kontroller von Bewegung vorgestellt.</w:t>
      </w:r>
    </w:p>
    <w:p w14:paraId="4F9DA5DF" w14:textId="77777777" w:rsidR="00FB6972" w:rsidRDefault="00FB6972" w:rsidP="00D00F7A">
      <w:pPr>
        <w:pStyle w:val="berschrift4"/>
      </w:pPr>
      <w:bookmarkStart w:id="49" w:name="_Toc408411131"/>
      <w:r>
        <w:lastRenderedPageBreak/>
        <w:t>Durch Software</w:t>
      </w:r>
      <w:bookmarkEnd w:id="49"/>
    </w:p>
    <w:p w14:paraId="7403D07B" w14:textId="77777777" w:rsidR="005C1850" w:rsidRPr="005C1850" w:rsidRDefault="005C1850" w:rsidP="005C1850"/>
    <w:p w14:paraId="6DF12F08" w14:textId="00FFE514" w:rsidR="00FB6972" w:rsidRDefault="005C1850" w:rsidP="00FB6972">
      <w:r>
        <w:t xml:space="preserve">Bewegungskontrolle kann ohne externes Eingabegerät durch Software erzeugt werden. Dabei dienen bestimmte Punkte in der VR als Bewegungsauslöser. Diese lösen nach einer bestimmten Zeit, in der sie angeschaut werden müssen, eine Bewegung aus und bewegen die virtuelle Kamera in eine bestimmte Richtung oder lassen diese rotieren. </w:t>
      </w:r>
    </w:p>
    <w:p w14:paraId="516202EF" w14:textId="77777777" w:rsidR="005C1850" w:rsidRPr="000F4BDB" w:rsidRDefault="005C1850" w:rsidP="00FB6972"/>
    <w:p w14:paraId="58A629A2" w14:textId="54471B2F" w:rsidR="00FB6972" w:rsidRDefault="00EB4FF4" w:rsidP="00D00F7A">
      <w:pPr>
        <w:pStyle w:val="berschrift4"/>
      </w:pPr>
      <w:bookmarkStart w:id="50" w:name="_Toc408411132"/>
      <w:r>
        <w:t>Optisches Tracking</w:t>
      </w:r>
      <w:bookmarkEnd w:id="50"/>
    </w:p>
    <w:p w14:paraId="71D82A9D" w14:textId="77777777" w:rsidR="00C04D19" w:rsidRPr="00C04D19" w:rsidRDefault="00C04D19" w:rsidP="00C04D19"/>
    <w:p w14:paraId="5ADE9833" w14:textId="77777777" w:rsidR="008039D2" w:rsidRDefault="00EB4FF4" w:rsidP="0080232F">
      <w:r>
        <w:t xml:space="preserve">Optische Trackingverfahren verfolgen die Idee eine Positionierung und Orientierung von </w:t>
      </w:r>
      <w:r w:rsidR="00364823">
        <w:t xml:space="preserve">Objekten im Raum festzustellen. </w:t>
      </w:r>
      <w:r>
        <w:t xml:space="preserve">Diese Feststellung findet anhand von Tiefen- und Farbkameras </w:t>
      </w:r>
      <w:r w:rsidR="00CD3EDE">
        <w:t xml:space="preserve"> (RGBD-Kamera) </w:t>
      </w:r>
      <w:r>
        <w:t>statt</w:t>
      </w:r>
      <w:r w:rsidR="00CD3EDE">
        <w:t xml:space="preserve">. </w:t>
      </w:r>
      <w:r>
        <w:t xml:space="preserve">Diese können über ein mit Infrarot projiziertes Muster oder über die Berechnung der Laufzeiten des reflektierten Lichts (Time of Flight, TOF) eine Tiefenerkennung </w:t>
      </w:r>
      <w:r w:rsidR="000705D5">
        <w:t xml:space="preserve">durchführen und Bewegungen erkennen. </w:t>
      </w:r>
    </w:p>
    <w:p w14:paraId="6302F928" w14:textId="548BD0E3" w:rsidR="00844C3B" w:rsidRDefault="00105C9B" w:rsidP="0080232F">
      <w:r>
        <w:t>Aktuelle Hardware</w:t>
      </w:r>
      <w:r w:rsidR="00D3188B">
        <w:t>,</w:t>
      </w:r>
      <w:r>
        <w:t xml:space="preserve"> </w:t>
      </w:r>
      <w:r w:rsidR="00D3188B">
        <w:t xml:space="preserve">die diese Technik anwendet, </w:t>
      </w:r>
      <w:r>
        <w:t>ist die Kinect von Microsoft, die es einem Nutzer erlaubt</w:t>
      </w:r>
      <w:r w:rsidR="00FC7607">
        <w:t>,</w:t>
      </w:r>
      <w:r>
        <w:t xml:space="preserve"> ohne einen Controller Bewegungen in eine virtuelle Welt zu übertragen</w:t>
      </w:r>
      <w:r w:rsidR="00714B7E">
        <w:t xml:space="preserve"> [Dör13]</w:t>
      </w:r>
      <w:r w:rsidR="007D5ABA">
        <w:t xml:space="preserve"> sowie die Leap Motion, die im Gegensatz zur Kinect nicht den ganzen Körper aufnimmt sondern nur die Hände des Nutzers</w:t>
      </w:r>
      <w:r w:rsidR="00D94E83">
        <w:t xml:space="preserve"> [@Leap]</w:t>
      </w:r>
      <w:r w:rsidR="00173E70">
        <w:t>.</w:t>
      </w:r>
      <w:r w:rsidR="00D95D22">
        <w:t xml:space="preserve"> Eine noch in der Entwicklung befindliche Hardware ist Project Tango von Google, was </w:t>
      </w:r>
      <w:r w:rsidR="00674200">
        <w:t xml:space="preserve">Ähnlichkeiten zu einem Android-Smartphone besitzt und es ermöglicht 3D Bewegungen, was auch die Translation mit einbezieht, innerhalb eines Raumes </w:t>
      </w:r>
      <w:r w:rsidR="008A15F4">
        <w:t>zu verfolgen [@Tan].</w:t>
      </w:r>
    </w:p>
    <w:p w14:paraId="195F7D7B" w14:textId="660FAF49" w:rsidR="003C31C1" w:rsidRDefault="003C31C1">
      <w:pPr>
        <w:spacing w:before="0" w:after="0" w:line="240" w:lineRule="auto"/>
        <w:jc w:val="left"/>
      </w:pPr>
    </w:p>
    <w:p w14:paraId="103E0BC2" w14:textId="4337EE33" w:rsidR="00636D8D" w:rsidRDefault="00A6097E" w:rsidP="00636D8D">
      <w:pPr>
        <w:keepNext/>
      </w:pPr>
      <w:r>
        <w:rPr>
          <w:noProof/>
        </w:rPr>
        <w:drawing>
          <wp:inline distT="0" distB="0" distL="0" distR="0" wp14:anchorId="17857721" wp14:editId="004B8FB0">
            <wp:extent cx="1822203" cy="1114675"/>
            <wp:effectExtent l="0" t="0" r="6985" b="952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placeholder.png"/>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1822203" cy="1114675"/>
                    </a:xfrm>
                    <a:prstGeom prst="rect">
                      <a:avLst/>
                    </a:prstGeom>
                    <a:noFill/>
                    <a:ln>
                      <a:noFill/>
                    </a:ln>
                  </pic:spPr>
                </pic:pic>
              </a:graphicData>
            </a:graphic>
          </wp:inline>
        </w:drawing>
      </w:r>
      <w:r w:rsidR="00636D8D">
        <w:rPr>
          <w:noProof/>
        </w:rPr>
        <w:drawing>
          <wp:inline distT="0" distB="0" distL="0" distR="0" wp14:anchorId="6CD7BDBE" wp14:editId="2B9719AF">
            <wp:extent cx="1822203" cy="1368000"/>
            <wp:effectExtent l="0" t="0" r="6985" b="3810"/>
            <wp:docPr id="33" name="Grafik 33" descr="C:\projects\_ba\doc\img\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placeholder.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22203" cy="1368000"/>
                    </a:xfrm>
                    <a:prstGeom prst="rect">
                      <a:avLst/>
                    </a:prstGeom>
                    <a:noFill/>
                    <a:ln>
                      <a:noFill/>
                    </a:ln>
                  </pic:spPr>
                </pic:pic>
              </a:graphicData>
            </a:graphic>
          </wp:inline>
        </w:drawing>
      </w:r>
      <w:r w:rsidR="00636D8D">
        <w:rPr>
          <w:noProof/>
        </w:rPr>
        <w:drawing>
          <wp:inline distT="0" distB="0" distL="0" distR="0" wp14:anchorId="53B9F9AF" wp14:editId="20ACA2A4">
            <wp:extent cx="1822203" cy="1368000"/>
            <wp:effectExtent l="0" t="0" r="6985" b="3810"/>
            <wp:docPr id="31" name="Grafik 31" descr="C:\projects\_ba\doc\img\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placeholder.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22203" cy="1368000"/>
                    </a:xfrm>
                    <a:prstGeom prst="rect">
                      <a:avLst/>
                    </a:prstGeom>
                    <a:noFill/>
                    <a:ln>
                      <a:noFill/>
                    </a:ln>
                  </pic:spPr>
                </pic:pic>
              </a:graphicData>
            </a:graphic>
          </wp:inline>
        </w:drawing>
      </w:r>
    </w:p>
    <w:p w14:paraId="5547BA58" w14:textId="393CC74E" w:rsidR="00A6097E" w:rsidRDefault="00636D8D" w:rsidP="00636D8D">
      <w:pPr>
        <w:pStyle w:val="Beschriftung"/>
      </w:pPr>
      <w:bookmarkStart w:id="51" w:name="_Toc408411215"/>
      <w:r>
        <w:t xml:space="preserve">Abb. </w:t>
      </w:r>
      <w:r w:rsidR="007E6C9E">
        <w:fldChar w:fldCharType="begin"/>
      </w:r>
      <w:r w:rsidR="007E6C9E">
        <w:instrText xml:space="preserve"> STYLEREF 1 \s </w:instrText>
      </w:r>
      <w:r w:rsidR="007E6C9E">
        <w:fldChar w:fldCharType="separate"/>
      </w:r>
      <w:r w:rsidR="001A117B">
        <w:rPr>
          <w:noProof/>
        </w:rPr>
        <w:t>2</w:t>
      </w:r>
      <w:r w:rsidR="007E6C9E">
        <w:fldChar w:fldCharType="end"/>
      </w:r>
      <w:r w:rsidR="007E6C9E">
        <w:t>.</w:t>
      </w:r>
      <w:r w:rsidR="007E6C9E">
        <w:fldChar w:fldCharType="begin"/>
      </w:r>
      <w:r w:rsidR="007E6C9E">
        <w:instrText xml:space="preserve"> SEQ Abb. \* ARABIC \s 1 </w:instrText>
      </w:r>
      <w:r w:rsidR="007E6C9E">
        <w:fldChar w:fldCharType="separate"/>
      </w:r>
      <w:r w:rsidR="001A117B">
        <w:rPr>
          <w:noProof/>
        </w:rPr>
        <w:t>3</w:t>
      </w:r>
      <w:r w:rsidR="007E6C9E">
        <w:fldChar w:fldCharType="end"/>
      </w:r>
      <w:r>
        <w:t xml:space="preserve"> Ansicht von Kinect, Leap Motion und Project Tango</w:t>
      </w:r>
      <w:bookmarkEnd w:id="51"/>
    </w:p>
    <w:p w14:paraId="346FD700" w14:textId="02C46348" w:rsidR="00943EB4" w:rsidRDefault="00943EB4">
      <w:pPr>
        <w:spacing w:before="0" w:after="0" w:line="240" w:lineRule="auto"/>
        <w:jc w:val="left"/>
      </w:pPr>
      <w:r>
        <w:br w:type="page"/>
      </w:r>
    </w:p>
    <w:p w14:paraId="3EF86DAE" w14:textId="2A820480" w:rsidR="00E46384" w:rsidRDefault="00855724" w:rsidP="00D00F7A">
      <w:pPr>
        <w:pStyle w:val="berschrift4"/>
      </w:pPr>
      <w:bookmarkStart w:id="52" w:name="_Toc408411133"/>
      <w:r>
        <w:lastRenderedPageBreak/>
        <w:t>Bewegungsplattformen</w:t>
      </w:r>
      <w:bookmarkEnd w:id="52"/>
    </w:p>
    <w:p w14:paraId="462049BA" w14:textId="77777777" w:rsidR="00CD6A46" w:rsidRDefault="00CD6A46" w:rsidP="00CD6A46"/>
    <w:p w14:paraId="2D01978A" w14:textId="76C22FDD" w:rsidR="008C003E" w:rsidRDefault="009C5FC9" w:rsidP="00CD6A46">
      <w:r>
        <w:t xml:space="preserve">Bewegungsplattformen ermöglichen dem Nutzer die Fortbewegung in einer VR. Durch Laufen oder laufähnliche Bewegungen wird diese in die VR übertragen. Als Eingabegerät dienen hier Laufbänder, die eine omnidirektionale Bewegung, d.h. eine Bewegung in alle Richtungen ermöglichen. Solche omnidirektionalen Laufbänder (omnidirectional treadmill, ODT) </w:t>
      </w:r>
      <w:r w:rsidR="00F83D98">
        <w:t>können aus mehreren kleinen Laufbändern bestehen, die orthogonal zur Hauptrichtung angeordnet sind. Über Tracking wird die Geschwindigkeit der Laufbänder so gesteuert, dass sich der Nutzer immer in der Mitte der ODT befindet.</w:t>
      </w:r>
      <w:r w:rsidR="00CD56DB">
        <w:t xml:space="preserve"> Eine günstigere Alternative zum Tracking ist das fixieren des Nutzers durch eine Halterung, wie in Abb. 2.3</w:t>
      </w:r>
      <w:r w:rsidR="008A0CC9">
        <w:t xml:space="preserve"> [Dör13]</w:t>
      </w:r>
      <w:r w:rsidR="00CD56DB">
        <w:t>.</w:t>
      </w:r>
      <w:r w:rsidR="00F83D98">
        <w:t xml:space="preserve"> </w:t>
      </w:r>
    </w:p>
    <w:p w14:paraId="58444733" w14:textId="54F923C3" w:rsidR="008C003E" w:rsidRDefault="008C003E" w:rsidP="00CD6A46"/>
    <w:p w14:paraId="5FB9375E" w14:textId="65153130" w:rsidR="00CD6A46" w:rsidRDefault="008C003E" w:rsidP="00CD6A46">
      <w:r>
        <w:t>Eine weitere Möglichkeit ist die Nutzung von entsprechend gelagerten Kugeln, in denen sich e</w:t>
      </w:r>
      <w:r w:rsidR="00A17C07">
        <w:t xml:space="preserve">in Nutzer bewegen kann und auf der Stelle bleibt. Hierbei wird das Laufen erschwert, da dem Nutzer kein ebener Boden zur Verfügung steht. </w:t>
      </w:r>
      <w:r w:rsidR="008A0CC9">
        <w:t>Als Beispiel ist hier die Cybersphere zu nennen</w:t>
      </w:r>
      <w:r w:rsidR="00390E80">
        <w:t xml:space="preserve"> [FRE03].</w:t>
      </w:r>
    </w:p>
    <w:p w14:paraId="65D4746D" w14:textId="790CDD98" w:rsidR="00C77661" w:rsidRDefault="00C77661" w:rsidP="00CD6A46">
      <w:r>
        <w:rPr>
          <w:noProof/>
        </w:rPr>
        <mc:AlternateContent>
          <mc:Choice Requires="wps">
            <w:drawing>
              <wp:anchor distT="0" distB="0" distL="114300" distR="114300" simplePos="0" relativeHeight="251701248" behindDoc="0" locked="0" layoutInCell="1" allowOverlap="1" wp14:anchorId="44A25F2E" wp14:editId="22DDAA41">
                <wp:simplePos x="0" y="0"/>
                <wp:positionH relativeFrom="column">
                  <wp:posOffset>2182292</wp:posOffset>
                </wp:positionH>
                <wp:positionV relativeFrom="paragraph">
                  <wp:posOffset>2144946</wp:posOffset>
                </wp:positionV>
                <wp:extent cx="2602230" cy="214548"/>
                <wp:effectExtent l="0" t="0" r="7620" b="14605"/>
                <wp:wrapTopAndBottom/>
                <wp:docPr id="20" name="Textfeld 20"/>
                <wp:cNvGraphicFramePr/>
                <a:graphic xmlns:a="http://schemas.openxmlformats.org/drawingml/2006/main">
                  <a:graphicData uri="http://schemas.microsoft.com/office/word/2010/wordprocessingShape">
                    <wps:wsp>
                      <wps:cNvSpPr txBox="1"/>
                      <wps:spPr>
                        <a:xfrm>
                          <a:off x="0" y="0"/>
                          <a:ext cx="2602230" cy="214548"/>
                        </a:xfrm>
                        <a:prstGeom prst="rect">
                          <a:avLst/>
                        </a:prstGeom>
                        <a:noFill/>
                        <a:ln>
                          <a:noFill/>
                        </a:ln>
                        <a:effectLst/>
                      </wps:spPr>
                      <wps:txbx>
                        <w:txbxContent>
                          <w:p w14:paraId="4855E323" w14:textId="772EB328" w:rsidR="002E38A0" w:rsidRPr="00D47D96" w:rsidRDefault="002E38A0" w:rsidP="00CD56DB">
                            <w:pPr>
                              <w:pStyle w:val="Beschriftung"/>
                              <w:rPr>
                                <w:noProof/>
                                <w:sz w:val="24"/>
                                <w:szCs w:val="24"/>
                              </w:rPr>
                            </w:pPr>
                            <w:bookmarkStart w:id="53" w:name="_Toc408411216"/>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4</w:t>
                            </w:r>
                            <w:r>
                              <w:fldChar w:fldCharType="end"/>
                            </w:r>
                            <w:r>
                              <w:t xml:space="preserve"> ODT mit Halterung für den Nutzer</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25F2E" id="Textfeld 20" o:spid="_x0000_s1028" type="#_x0000_t202" style="position:absolute;left:0;text-align:left;margin-left:171.85pt;margin-top:168.9pt;width:204.9pt;height:16.9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" filled="f" stroked="f">
                <v:textbox inset="0,0,0,0">
                  <w:txbxContent>
                    <w:p w14:paraId="4855E323" w14:textId="772EB328" w:rsidR="002E38A0" w:rsidRPr="00D47D96" w:rsidRDefault="002E38A0" w:rsidP="00CD56DB">
                      <w:pPr>
                        <w:pStyle w:val="Beschriftung"/>
                        <w:rPr>
                          <w:noProof/>
                          <w:sz w:val="24"/>
                          <w:szCs w:val="24"/>
                        </w:rPr>
                      </w:pPr>
                      <w:bookmarkStart w:id="54" w:name="_Toc408411216"/>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4</w:t>
                      </w:r>
                      <w:r>
                        <w:fldChar w:fldCharType="end"/>
                      </w:r>
                      <w:r>
                        <w:t xml:space="preserve"> ODT mit Halterung für den Nutzer</w:t>
                      </w:r>
                      <w:bookmarkEnd w:id="54"/>
                    </w:p>
                  </w:txbxContent>
                </v:textbox>
                <w10:wrap type="topAndBottom"/>
              </v:shape>
            </w:pict>
          </mc:Fallback>
        </mc:AlternateContent>
      </w:r>
      <w:r>
        <w:rPr>
          <w:noProof/>
        </w:rPr>
        <w:drawing>
          <wp:anchor distT="0" distB="0" distL="114300" distR="114300" simplePos="0" relativeHeight="251699200" behindDoc="1" locked="0" layoutInCell="1" allowOverlap="1" wp14:anchorId="51A8F629" wp14:editId="1CB9BF13">
            <wp:simplePos x="0" y="0"/>
            <wp:positionH relativeFrom="column">
              <wp:posOffset>-24765</wp:posOffset>
            </wp:positionH>
            <wp:positionV relativeFrom="paragraph">
              <wp:posOffset>307256</wp:posOffset>
            </wp:positionV>
            <wp:extent cx="2211972" cy="2052000"/>
            <wp:effectExtent l="0" t="0" r="0" b="5715"/>
            <wp:wrapTopAndBottom/>
            <wp:docPr id="19" name="Grafik 19" descr="C:\projects\_ba\doc\img\omnidirect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omnidirectional.JP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4957" t="2444" r="5128" b="5827"/>
                    <a:stretch/>
                  </pic:blipFill>
                  <pic:spPr bwMode="auto">
                    <a:xfrm>
                      <a:off x="0" y="0"/>
                      <a:ext cx="2211972" cy="2052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4D7378" w14:textId="77777777" w:rsidR="00943EB4" w:rsidRDefault="00943EB4" w:rsidP="00CD6A46"/>
    <w:p w14:paraId="183F7940" w14:textId="1145D2BD" w:rsidR="00437F9F" w:rsidRDefault="00437F9F" w:rsidP="00D00F7A">
      <w:pPr>
        <w:pStyle w:val="berschrift4"/>
      </w:pPr>
      <w:bookmarkStart w:id="55" w:name="_Toc408411134"/>
      <w:r>
        <w:t>Akustisches Tracking</w:t>
      </w:r>
      <w:bookmarkEnd w:id="55"/>
    </w:p>
    <w:p w14:paraId="561B5D65" w14:textId="1CBB4903" w:rsidR="00437F9F" w:rsidRDefault="00437F9F" w:rsidP="00437F9F"/>
    <w:p w14:paraId="35E71BB1" w14:textId="77777777" w:rsidR="0069784E" w:rsidRDefault="0083196E" w:rsidP="00437F9F">
      <w:r>
        <w:t>Das akustische Tracking</w:t>
      </w:r>
      <w:r w:rsidR="00D27D98">
        <w:t xml:space="preserve"> nutzt Unterschiede in der Laufzeit oder Phase von Schallwellen. </w:t>
      </w:r>
      <w:r w:rsidR="00F86321">
        <w:t>Dabei wird Ultraschall verwendet und mithilfe eines Senders, der am zu überwachenden Objekt angebracht ist, und Empfängers wird eine Abstandsbestimmung durchgeführt. Durch die so gesammelten Daten können Bewegungen in die VR übertragen werden.</w:t>
      </w:r>
    </w:p>
    <w:p w14:paraId="796B937F" w14:textId="630117EB" w:rsidR="00BE02C1" w:rsidRDefault="006A45FE" w:rsidP="00437F9F">
      <w:r>
        <w:lastRenderedPageBreak/>
        <w:t>Je mehr Sender und Empfänger genutzt werden, desto höher sind die DOF die erreicht werden können</w:t>
      </w:r>
      <w:r w:rsidR="00D85E2C">
        <w:t xml:space="preserve"> [Dör13]</w:t>
      </w:r>
      <w:r w:rsidR="006B657E">
        <w:t xml:space="preserve">. </w:t>
      </w:r>
    </w:p>
    <w:p w14:paraId="2A83B3CD" w14:textId="77777777" w:rsidR="0069784E" w:rsidRDefault="0069784E" w:rsidP="00437F9F"/>
    <w:p w14:paraId="62733956" w14:textId="63AC3336" w:rsidR="006A7088" w:rsidRDefault="00F942CE" w:rsidP="00BE02C1">
      <w:pPr>
        <w:ind w:left="431" w:firstLine="4"/>
        <w:rPr>
          <w:rStyle w:val="Hervorhebung"/>
        </w:rPr>
      </w:pPr>
      <w:r>
        <w:rPr>
          <w:rStyle w:val="Hervorhebung"/>
        </w:rPr>
        <w:t>„</w:t>
      </w:r>
      <w:r w:rsidR="00BE02C1">
        <w:rPr>
          <w:rStyle w:val="Hervorhebung"/>
        </w:rPr>
        <w:t xml:space="preserve">Durch Hinzufügen </w:t>
      </w:r>
      <w:r w:rsidR="00BE02C1" w:rsidRPr="006B657E">
        <w:rPr>
          <w:rStyle w:val="Hervorhebung"/>
        </w:rPr>
        <w:t>eines zweiten Senders oder eines zweiten Empfängers kann die Position bereits auf eine</w:t>
      </w:r>
      <w:r w:rsidR="00BE02C1">
        <w:rPr>
          <w:rStyle w:val="Hervorhebung"/>
        </w:rPr>
        <w:t xml:space="preserve"> </w:t>
      </w:r>
      <w:r w:rsidR="00BE02C1" w:rsidRPr="006B657E">
        <w:rPr>
          <w:rStyle w:val="Hervorhebung"/>
        </w:rPr>
        <w:t>Kreisbahn (als Schnittpunkt von zwei Kugeln) eingegrenzt werden. Die Erweiterung eines</w:t>
      </w:r>
      <w:r w:rsidR="00BE02C1">
        <w:rPr>
          <w:rStyle w:val="Hervorhebung"/>
        </w:rPr>
        <w:t xml:space="preserve"> </w:t>
      </w:r>
      <w:r w:rsidR="00BE02C1" w:rsidRPr="006B657E">
        <w:rPr>
          <w:rStyle w:val="Hervorhebung"/>
        </w:rPr>
        <w:t>dritten Senders oder Empfängers schränkt dann die Position auf zwei Punkte ein (als</w:t>
      </w:r>
      <w:r w:rsidR="00BE02C1">
        <w:rPr>
          <w:rStyle w:val="Hervorhebung"/>
        </w:rPr>
        <w:t xml:space="preserve"> </w:t>
      </w:r>
      <w:r w:rsidR="00BE02C1" w:rsidRPr="006B657E">
        <w:rPr>
          <w:rStyle w:val="Hervorhebung"/>
        </w:rPr>
        <w:t>Schnittpunkte von drei Kugeln bzw. als Schnittpunkte von zwei Kreisen). Mittels Plausibilitätsüberprüfung wird aus diesen beiden die Position bestimmt</w:t>
      </w:r>
      <w:r>
        <w:rPr>
          <w:rStyle w:val="Hervorhebung"/>
        </w:rPr>
        <w:t>.“</w:t>
      </w:r>
      <w:r w:rsidR="00C56032">
        <w:rPr>
          <w:rStyle w:val="Hervorhebung"/>
        </w:rPr>
        <w:t xml:space="preserve"> [Dör13]</w:t>
      </w:r>
    </w:p>
    <w:p w14:paraId="7C47A14A" w14:textId="3753BDED" w:rsidR="006A7088" w:rsidRDefault="006A7088">
      <w:pPr>
        <w:spacing w:before="0" w:after="0" w:line="240" w:lineRule="auto"/>
        <w:jc w:val="left"/>
        <w:rPr>
          <w:rStyle w:val="Hervorhebung"/>
        </w:rPr>
      </w:pPr>
    </w:p>
    <w:p w14:paraId="6303A16C" w14:textId="77777777" w:rsidR="006A7088" w:rsidRDefault="006A7088" w:rsidP="006A7088">
      <w:r>
        <w:t xml:space="preserve">So können mit einem Sender und drei Empfängern die drei DOF der Translation erreicht werden und mit drei Sendern sogar sechs DOF. </w:t>
      </w:r>
    </w:p>
    <w:p w14:paraId="32F56D16" w14:textId="0060CA04" w:rsidR="00FC7607" w:rsidRDefault="006A7088" w:rsidP="00FC7607">
      <w:r>
        <w:t xml:space="preserve">Der Vorteil liegt hier an den günstigen Anschaffungskosten. Diese stehen aber einem </w:t>
      </w:r>
      <w:r w:rsidR="00A07C40">
        <w:t>großen</w:t>
      </w:r>
      <w:r>
        <w:t xml:space="preserve"> Nachteil gegenüber. Dieser besteht in der Empfindlichkeit des Systems in Bezug auf Temperatur- oder Luftdruckänderungen. Eine solche Änderung hat jedes Mal eine Neukalibrierung des Systems zur Folge.</w:t>
      </w:r>
    </w:p>
    <w:p w14:paraId="32D29E9B" w14:textId="77777777" w:rsidR="00244058" w:rsidRPr="00FC7607" w:rsidRDefault="00244058" w:rsidP="00FC7607"/>
    <w:p w14:paraId="5C85F647" w14:textId="0E44750B" w:rsidR="00FB6972" w:rsidRDefault="00437F9F" w:rsidP="00D00F7A">
      <w:pPr>
        <w:pStyle w:val="berschrift4"/>
      </w:pPr>
      <w:bookmarkStart w:id="56" w:name="_Toc408411135"/>
      <w:r>
        <w:t>Inertial Tracking</w:t>
      </w:r>
      <w:bookmarkEnd w:id="56"/>
    </w:p>
    <w:p w14:paraId="08193FC9" w14:textId="77777777" w:rsidR="00244058" w:rsidRPr="00244058" w:rsidRDefault="00244058" w:rsidP="00244058"/>
    <w:p w14:paraId="7E0A2B5A" w14:textId="2B3B9874" w:rsidR="00B00AEF" w:rsidRDefault="00341637" w:rsidP="00FB6972">
      <w:r>
        <w:t>Das Inertial Tracking nutzt Sensoren, die die Beschleunigung messen. Diese werden auch Trägheits- oder Beschleunigungssensoren genannt. Diese können in lineare Inertialsensoren und Beschleunigungssensoren unterteilt werden. Erstere messen die Beschleunigung anhand einer Achse und letztere erfassen die Winkelbeschleunigung um eine Achse</w:t>
      </w:r>
      <w:r w:rsidR="0035501C">
        <w:t xml:space="preserve"> und werden auch Gyrosensoren genannt aufgrund des ähnlichem Verhaltens zu einem Gyroskop.</w:t>
      </w:r>
      <w:r w:rsidR="00BB0CE1">
        <w:t xml:space="preserve"> Die linearen Beschleunigungssensoren werden im Ruhezustand zur Lagebestimmung genutzt [Dör13]. </w:t>
      </w:r>
    </w:p>
    <w:p w14:paraId="2D8AAB72" w14:textId="2EE5A47F" w:rsidR="00B00AEF" w:rsidRDefault="00B00AEF">
      <w:pPr>
        <w:spacing w:before="0" w:after="0" w:line="240" w:lineRule="auto"/>
        <w:jc w:val="left"/>
      </w:pPr>
    </w:p>
    <w:p w14:paraId="2F0FCF8E" w14:textId="22E3964A" w:rsidR="000A7EB5" w:rsidRDefault="00C13775" w:rsidP="000A7EB5">
      <w:pPr>
        <w:ind w:left="431"/>
        <w:rPr>
          <w:rStyle w:val="Hervorhebung"/>
        </w:rPr>
      </w:pPr>
      <w:r>
        <w:rPr>
          <w:rStyle w:val="Hervorhebung"/>
        </w:rPr>
        <w:t>„</w:t>
      </w:r>
      <w:r w:rsidR="00BB0CE1" w:rsidRPr="000A7EB5">
        <w:rPr>
          <w:rStyle w:val="Hervorhebung"/>
        </w:rPr>
        <w:t>Dann kann auf Basis der Erdbeschleunigung die Neigung zu deren Richtung (d. h. der Senkrechten) gemessen werden. Da die Ausrichtung in der Horizontalen (y-Achse) senkrecht zur Gravitation liegt, kann diese mit linearen Inertialsensoren nicht erfasst werden. Es werden somit maximal Rotationen um die beiden in der horizontalen Ebene liegenden Achsen (x-Achse und z-Achse) erfasst</w:t>
      </w:r>
      <w:r>
        <w:rPr>
          <w:rStyle w:val="Hervorhebung"/>
        </w:rPr>
        <w:t>.“</w:t>
      </w:r>
      <w:r w:rsidR="000A7EB5">
        <w:rPr>
          <w:rStyle w:val="Hervorhebung"/>
        </w:rPr>
        <w:t xml:space="preserve"> [Dör13]</w:t>
      </w:r>
    </w:p>
    <w:p w14:paraId="5ED3C4E6" w14:textId="77777777" w:rsidR="000C2483" w:rsidRDefault="000C2483" w:rsidP="00654B4D">
      <w:pPr>
        <w:rPr>
          <w:rStyle w:val="Hervorhebung"/>
          <w:i w:val="0"/>
        </w:rPr>
      </w:pPr>
    </w:p>
    <w:p w14:paraId="5A4782F3" w14:textId="77777777" w:rsidR="00EE2569" w:rsidRDefault="00853B88" w:rsidP="00FB6972">
      <w:pPr>
        <w:rPr>
          <w:rStyle w:val="Hervorhebung"/>
          <w:i w:val="0"/>
        </w:rPr>
      </w:pPr>
      <w:r>
        <w:rPr>
          <w:rStyle w:val="Hervorhebung"/>
          <w:i w:val="0"/>
        </w:rPr>
        <w:lastRenderedPageBreak/>
        <w:t xml:space="preserve">Neben der Lageerfassung kann auch eine Positionsbestimmung stattfinden. Diese ist aufgrund der geringen Genauigkeit bei der Umwandlung von analogen Messwerten zu digitalen Werten aber nicht optimal und kann zu Drifteffekten führen. </w:t>
      </w:r>
      <w:r w:rsidR="000E11B1">
        <w:rPr>
          <w:rStyle w:val="Hervorhebung"/>
          <w:i w:val="0"/>
        </w:rPr>
        <w:t>Dasselbe gilt für die Messung der Winkelgeschwindigkeit um einen Rotat</w:t>
      </w:r>
      <w:r w:rsidR="006B0DD9">
        <w:rPr>
          <w:rStyle w:val="Hervorhebung"/>
          <w:i w:val="0"/>
        </w:rPr>
        <w:t xml:space="preserve">ionswinkel zu erhalten [Dör13]. </w:t>
      </w:r>
    </w:p>
    <w:p w14:paraId="4AC092BF" w14:textId="4A98F1F6" w:rsidR="000F675C" w:rsidRDefault="006B0DD9" w:rsidP="00FB6972">
      <w:pPr>
        <w:rPr>
          <w:rStyle w:val="Hervorhebung"/>
          <w:i w:val="0"/>
        </w:rPr>
      </w:pPr>
      <w:r>
        <w:rPr>
          <w:rStyle w:val="Hervorhebung"/>
          <w:i w:val="0"/>
        </w:rPr>
        <w:t>Als Beispiel ist hier Sphero</w:t>
      </w:r>
      <w:r w:rsidR="001D50CE">
        <w:rPr>
          <w:rStyle w:val="Hervorhebung"/>
          <w:i w:val="0"/>
        </w:rPr>
        <w:t xml:space="preserve"> [@Sph]</w:t>
      </w:r>
      <w:r>
        <w:rPr>
          <w:rStyle w:val="Hervorhebung"/>
          <w:i w:val="0"/>
        </w:rPr>
        <w:t xml:space="preserve"> und 3DRudder</w:t>
      </w:r>
      <w:r w:rsidR="001D50CE">
        <w:rPr>
          <w:rStyle w:val="Hervorhebung"/>
          <w:i w:val="0"/>
        </w:rPr>
        <w:t xml:space="preserve"> [@Rud]</w:t>
      </w:r>
      <w:r>
        <w:rPr>
          <w:rStyle w:val="Hervorhebung"/>
          <w:i w:val="0"/>
        </w:rPr>
        <w:t xml:space="preserve"> aufzuführen, die später genauer behandelt werden.</w:t>
      </w:r>
    </w:p>
    <w:p w14:paraId="5533C1DF" w14:textId="77777777" w:rsidR="00F7293F" w:rsidRPr="00F7293F" w:rsidRDefault="00F7293F" w:rsidP="00FB6972">
      <w:pPr>
        <w:rPr>
          <w:iCs/>
        </w:rPr>
      </w:pPr>
    </w:p>
    <w:p w14:paraId="045B2F49" w14:textId="1B633EB7" w:rsidR="00FB6972" w:rsidRDefault="00BF1067" w:rsidP="00D00F7A">
      <w:pPr>
        <w:pStyle w:val="berschrift4"/>
      </w:pPr>
      <w:bookmarkStart w:id="57" w:name="_Toc408411136"/>
      <w:r>
        <w:t>Magnet</w:t>
      </w:r>
      <w:bookmarkEnd w:id="57"/>
    </w:p>
    <w:p w14:paraId="7E1FF323" w14:textId="77777777" w:rsidR="005A59AD" w:rsidRDefault="005A59AD" w:rsidP="005A59AD"/>
    <w:p w14:paraId="43B28B47" w14:textId="068E443B" w:rsidR="003002BD" w:rsidRPr="005A59AD" w:rsidRDefault="003002BD" w:rsidP="005A59AD">
      <w:r>
        <w:t>Eine weitere Möglichkeit der Steuerung in einer VR ist über einen Magneten. So können bestimmte mobile Geräte Dockingstationen oder Abdeckungen anhand der eingebauten Magnetsensoren erkennen</w:t>
      </w:r>
      <w:r w:rsidR="00A66B50">
        <w:t xml:space="preserve">. Durch die Veränderung der Position eines Magneten im Radius dieser Sensoren </w:t>
      </w:r>
      <w:r w:rsidR="00EF681B">
        <w:t xml:space="preserve">kann ein vorher implementierter </w:t>
      </w:r>
      <w:r w:rsidR="00A66B50">
        <w:t xml:space="preserve">Vorgang </w:t>
      </w:r>
      <w:r w:rsidR="00EF681B">
        <w:t>ausgelöst werden</w:t>
      </w:r>
      <w:r w:rsidR="00A66B50">
        <w:t xml:space="preserve">, wie z.B. eine </w:t>
      </w:r>
      <w:r w:rsidR="00EF681B">
        <w:t>Vorwärtsbewegung</w:t>
      </w:r>
      <w:r w:rsidR="00A66B50">
        <w:t>.</w:t>
      </w:r>
      <w:r w:rsidR="00052409">
        <w:t xml:space="preserve"> Somit kann die Veränderung des magnetischen Feldes um ein mobiles Gerät registriert werden</w:t>
      </w:r>
      <w:r w:rsidR="00C33964">
        <w:t xml:space="preserve"> [@Car]</w:t>
      </w:r>
      <w:r w:rsidR="00052409">
        <w:t xml:space="preserve">. </w:t>
      </w:r>
    </w:p>
    <w:p w14:paraId="45C44999" w14:textId="3AE45D1A" w:rsidR="00262125" w:rsidRDefault="00262125">
      <w:pPr>
        <w:spacing w:before="0" w:after="0" w:line="240" w:lineRule="auto"/>
        <w:jc w:val="left"/>
      </w:pPr>
    </w:p>
    <w:p w14:paraId="62EEBA68" w14:textId="32332001" w:rsidR="0036461E" w:rsidRDefault="008E3041" w:rsidP="00045ED3">
      <w:pPr>
        <w:pStyle w:val="berschrift2"/>
      </w:pPr>
      <w:bookmarkStart w:id="58" w:name="_Toc408411137"/>
      <w:r>
        <w:t xml:space="preserve">Virtual Reality </w:t>
      </w:r>
      <w:r w:rsidR="00E12123">
        <w:t>für</w:t>
      </w:r>
      <w:r>
        <w:t xml:space="preserve"> mobile Geräte</w:t>
      </w:r>
      <w:bookmarkEnd w:id="58"/>
    </w:p>
    <w:p w14:paraId="6BEBACE4" w14:textId="77777777" w:rsidR="00E704B3" w:rsidRPr="00E704B3" w:rsidRDefault="00E704B3" w:rsidP="00E704B3"/>
    <w:p w14:paraId="6E1685DE" w14:textId="77777777" w:rsidR="007C3A85" w:rsidRDefault="00596737" w:rsidP="00C00D0E">
      <w:r>
        <w:t xml:space="preserve">Virtual Reality lässt sich relativ einfach über ein HMD erzeugen. Aktuelle Geräte wie die Oculus Rift haben aber hohe Anschaffungskosten und </w:t>
      </w:r>
      <w:r w:rsidR="000662E6">
        <w:t xml:space="preserve">sind per Kabel </w:t>
      </w:r>
      <w:r w:rsidR="000855D1">
        <w:t>an einen PC angeschlossen. Dieser PC ist auch unabdingbar, da hier die Spiele oder v</w:t>
      </w:r>
      <w:r w:rsidR="001552F3">
        <w:t>irtuell</w:t>
      </w:r>
      <w:r w:rsidR="007C3A85">
        <w:t>e Welten erzeugt werden [@Ocu].</w:t>
      </w:r>
    </w:p>
    <w:p w14:paraId="19512FC3" w14:textId="5AA1FB0B" w:rsidR="00EC3EF2" w:rsidRDefault="007C3A85" w:rsidP="00EC3EF2">
      <w:r>
        <w:t xml:space="preserve">Aufgrund dieser Einschränkungen wurden </w:t>
      </w:r>
      <w:r w:rsidR="00172C30">
        <w:t xml:space="preserve">kostengünstige </w:t>
      </w:r>
      <w:r>
        <w:t>Instrumente entwickelt, die aktuelle Eigenschaften von Smartphones nutzen und somit eine Verbindung zu einem PC überflüssig machen, da die virtuellen Inhalte vom Smartphone selbst berechnet werden</w:t>
      </w:r>
      <w:r w:rsidR="009C0B48">
        <w:t>. Diese Instrumente</w:t>
      </w:r>
      <w:r w:rsidR="002D7BFF">
        <w:t xml:space="preserve"> sind Behälter </w:t>
      </w:r>
      <w:r w:rsidR="00D30838">
        <w:t>in die das Smartphone hineingelegt werden kann</w:t>
      </w:r>
      <w:r w:rsidR="009C02CF">
        <w:t>.</w:t>
      </w:r>
      <w:r w:rsidR="009C0B48">
        <w:t xml:space="preserve"> </w:t>
      </w:r>
      <w:r w:rsidR="00C42C34">
        <w:t xml:space="preserve">Grundlegend besitzen alle </w:t>
      </w:r>
      <w:r w:rsidR="00323925">
        <w:t>Behälter</w:t>
      </w:r>
      <w:r w:rsidR="00C42C34">
        <w:t xml:space="preserve"> zwei Linsen, um das Sichtfeld des Nutzers auf den Handybildschirm zu reduzieren und teilen das Sichtfeld durch eine Trennwand innerhalb </w:t>
      </w:r>
      <w:r w:rsidR="000E0AF6">
        <w:t xml:space="preserve">des Behälters. Dadurch kann für jedes Auge ein separates Bild erzeugt werden und dem Nutzer ein immersives Gefühl vermittelt werden. </w:t>
      </w:r>
      <w:r w:rsidR="009B7C35">
        <w:t>Im folgenden Abschnitt werden aktuelle VR-erzeugenden Instrument</w:t>
      </w:r>
      <w:r w:rsidR="00CC5105">
        <w:t>e für mobile Geräte vorgestellt.</w:t>
      </w:r>
      <w:r w:rsidR="00EC3EF2">
        <w:br w:type="page"/>
      </w:r>
    </w:p>
    <w:p w14:paraId="6072A2A4" w14:textId="4D1BAB35" w:rsidR="00C00D0E" w:rsidRDefault="00C00D0E" w:rsidP="00C00D0E">
      <w:pPr>
        <w:pStyle w:val="berschrift3"/>
      </w:pPr>
      <w:bookmarkStart w:id="59" w:name="_Toc408411138"/>
      <w:r>
        <w:lastRenderedPageBreak/>
        <w:t>Boxx3D</w:t>
      </w:r>
      <w:bookmarkEnd w:id="59"/>
    </w:p>
    <w:p w14:paraId="1D24BC46" w14:textId="030767B0" w:rsidR="00BB4D16" w:rsidRDefault="00BB4D16" w:rsidP="00BB4D16"/>
    <w:p w14:paraId="4019CC37" w14:textId="1924B100" w:rsidR="00BB4D16" w:rsidRPr="00BB4D16" w:rsidRDefault="00E466F2" w:rsidP="00BB4D16">
      <w:r>
        <w:t xml:space="preserve">Die Boxx3D von der Firma Die Etagen ist eine Halterung für Smartphones, um eine immersive VR zu erzeugen. Sie besitzt die Grundlegeden Eigenschaften und unterstützt </w:t>
      </w:r>
      <w:r w:rsidR="00363EBC">
        <w:t>unterschiedliche</w:t>
      </w:r>
      <w:r>
        <w:t xml:space="preserve"> Smartphone Größen</w:t>
      </w:r>
      <w:r w:rsidR="00F47405">
        <w:t xml:space="preserve"> [Bus14]</w:t>
      </w:r>
      <w:r>
        <w:t>.</w:t>
      </w:r>
      <w:r w:rsidR="00F47405">
        <w:t xml:space="preserve"> </w:t>
      </w:r>
    </w:p>
    <w:p w14:paraId="2DD45BBB" w14:textId="274E6C1C" w:rsidR="00BB4D16" w:rsidRDefault="00CB1FD9">
      <w:pPr>
        <w:spacing w:before="0" w:after="0" w:line="240" w:lineRule="auto"/>
        <w:jc w:val="left"/>
      </w:pPr>
      <w:r>
        <w:rPr>
          <w:noProof/>
        </w:rPr>
        <w:drawing>
          <wp:anchor distT="0" distB="0" distL="114300" distR="114300" simplePos="0" relativeHeight="251704320" behindDoc="0" locked="0" layoutInCell="1" allowOverlap="1" wp14:anchorId="59F95B8F" wp14:editId="4B0E1286">
            <wp:simplePos x="0" y="0"/>
            <wp:positionH relativeFrom="column">
              <wp:posOffset>15240</wp:posOffset>
            </wp:positionH>
            <wp:positionV relativeFrom="paragraph">
              <wp:posOffset>405130</wp:posOffset>
            </wp:positionV>
            <wp:extent cx="2733675" cy="1822450"/>
            <wp:effectExtent l="0" t="0" r="9525" b="6350"/>
            <wp:wrapTopAndBottom/>
            <wp:docPr id="21" name="Grafik 21" descr="C:\projects\_ba\doc\img\IMG_88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_ba\doc\img\IMG_8804.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33675" cy="1822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3296" behindDoc="1" locked="0" layoutInCell="1" allowOverlap="1" wp14:anchorId="67BCED03" wp14:editId="4E2864DE">
            <wp:simplePos x="0" y="0"/>
            <wp:positionH relativeFrom="column">
              <wp:posOffset>2815590</wp:posOffset>
            </wp:positionH>
            <wp:positionV relativeFrom="paragraph">
              <wp:posOffset>408305</wp:posOffset>
            </wp:positionV>
            <wp:extent cx="2733675" cy="1822450"/>
            <wp:effectExtent l="0" t="0" r="9525" b="6350"/>
            <wp:wrapTight wrapText="bothSides">
              <wp:wrapPolygon edited="0">
                <wp:start x="0" y="0"/>
                <wp:lineTo x="0" y="21449"/>
                <wp:lineTo x="21525" y="21449"/>
                <wp:lineTo x="21525" y="0"/>
                <wp:lineTo x="0" y="0"/>
              </wp:wrapPolygon>
            </wp:wrapTight>
            <wp:docPr id="23" name="Grafik 23" descr="C:\projects\_ba\doc\img\IMG_8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_ba\doc\img\IMG_8767.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33675" cy="1822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6368" behindDoc="0" locked="0" layoutInCell="1" allowOverlap="1" wp14:anchorId="5A06A4E8" wp14:editId="49060132">
                <wp:simplePos x="0" y="0"/>
                <wp:positionH relativeFrom="column">
                  <wp:posOffset>15240</wp:posOffset>
                </wp:positionH>
                <wp:positionV relativeFrom="paragraph">
                  <wp:posOffset>2275205</wp:posOffset>
                </wp:positionV>
                <wp:extent cx="5534025" cy="200025"/>
                <wp:effectExtent l="0" t="0" r="9525" b="9525"/>
                <wp:wrapTopAndBottom/>
                <wp:docPr id="25" name="Textfeld 25"/>
                <wp:cNvGraphicFramePr/>
                <a:graphic xmlns:a="http://schemas.openxmlformats.org/drawingml/2006/main">
                  <a:graphicData uri="http://schemas.microsoft.com/office/word/2010/wordprocessingShape">
                    <wps:wsp>
                      <wps:cNvSpPr txBox="1"/>
                      <wps:spPr>
                        <a:xfrm>
                          <a:off x="0" y="0"/>
                          <a:ext cx="5534025" cy="200025"/>
                        </a:xfrm>
                        <a:prstGeom prst="rect">
                          <a:avLst/>
                        </a:prstGeom>
                        <a:noFill/>
                        <a:ln>
                          <a:noFill/>
                        </a:ln>
                        <a:effectLst/>
                      </wps:spPr>
                      <wps:txbx>
                        <w:txbxContent>
                          <w:p w14:paraId="7B87ADCD" w14:textId="73855C5F" w:rsidR="002E38A0" w:rsidRPr="003A7439" w:rsidRDefault="002E38A0" w:rsidP="00E466F2">
                            <w:pPr>
                              <w:pStyle w:val="Beschriftung"/>
                              <w:rPr>
                                <w:noProof/>
                                <w:sz w:val="24"/>
                                <w:szCs w:val="24"/>
                              </w:rPr>
                            </w:pPr>
                            <w:bookmarkStart w:id="60" w:name="_Toc408411217"/>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5</w:t>
                            </w:r>
                            <w:r>
                              <w:fldChar w:fldCharType="end"/>
                            </w:r>
                            <w:r>
                              <w:t xml:space="preserve"> Verschiedene Ansichten der Boxx3D</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6A4E8" id="Textfeld 25" o:spid="_x0000_s1029" type="#_x0000_t202" style="position:absolute;margin-left:1.2pt;margin-top:179.15pt;width:435.75pt;height:15.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" filled="f" stroked="f">
                <v:textbox inset="0,0,0,0">
                  <w:txbxContent>
                    <w:p w14:paraId="7B87ADCD" w14:textId="73855C5F" w:rsidR="002E38A0" w:rsidRPr="003A7439" w:rsidRDefault="002E38A0" w:rsidP="00E466F2">
                      <w:pPr>
                        <w:pStyle w:val="Beschriftung"/>
                        <w:rPr>
                          <w:noProof/>
                          <w:sz w:val="24"/>
                          <w:szCs w:val="24"/>
                        </w:rPr>
                      </w:pPr>
                      <w:bookmarkStart w:id="61" w:name="_Toc408411217"/>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5</w:t>
                      </w:r>
                      <w:r>
                        <w:fldChar w:fldCharType="end"/>
                      </w:r>
                      <w:r>
                        <w:t xml:space="preserve"> Verschiedene Ansichten der Boxx3D</w:t>
                      </w:r>
                      <w:bookmarkEnd w:id="61"/>
                    </w:p>
                  </w:txbxContent>
                </v:textbox>
                <w10:wrap type="topAndBottom"/>
              </v:shape>
            </w:pict>
          </mc:Fallback>
        </mc:AlternateContent>
      </w:r>
    </w:p>
    <w:p w14:paraId="2F41CCB3" w14:textId="140B3B76" w:rsidR="004D5834" w:rsidRDefault="004D5834" w:rsidP="004D5834">
      <w:bookmarkStart w:id="62" w:name="_Toc408411139"/>
    </w:p>
    <w:p w14:paraId="28D647B8" w14:textId="360F21ED" w:rsidR="00C00D0E" w:rsidRDefault="00C00D0E" w:rsidP="00C00D0E">
      <w:pPr>
        <w:pStyle w:val="berschrift3"/>
      </w:pPr>
      <w:r>
        <w:t>Google Cardboard</w:t>
      </w:r>
      <w:bookmarkEnd w:id="62"/>
    </w:p>
    <w:p w14:paraId="277F8E96" w14:textId="1DCD0D7B" w:rsidR="001C12B7" w:rsidRPr="001C12B7" w:rsidRDefault="001C12B7" w:rsidP="001C12B7"/>
    <w:p w14:paraId="223BA412" w14:textId="7F18F257" w:rsidR="00882FB4" w:rsidRDefault="00D520F2" w:rsidP="00D520F2">
      <w:r>
        <w:t xml:space="preserve">Cardboard von Google entwickelt </w:t>
      </w:r>
      <w:r w:rsidR="00C06F02">
        <w:t xml:space="preserve">ist ähnlich zu der Boxx3D. Auch hier kann ein Smartphone hineingelegt werden und ein immersiver Eindruck wird vermittelt. </w:t>
      </w:r>
      <w:r w:rsidR="0070461E">
        <w:t>Neben den grundlegenden Eigenschaften besitzt Cardboard e</w:t>
      </w:r>
      <w:r w:rsidR="00C06F02">
        <w:t>ine zusätzliche Funktionalität</w:t>
      </w:r>
      <w:r w:rsidR="008F5A82">
        <w:t xml:space="preserve"> – einen an</w:t>
      </w:r>
      <w:r w:rsidR="00C06F02">
        <w:t xml:space="preserve"> </w:t>
      </w:r>
      <w:r w:rsidR="008F5A82">
        <w:t xml:space="preserve">der </w:t>
      </w:r>
      <w:r w:rsidR="00C06F02">
        <w:t>Seite befindliche</w:t>
      </w:r>
      <w:r w:rsidR="00F56C73">
        <w:t>n</w:t>
      </w:r>
      <w:r w:rsidR="00C06F02">
        <w:t xml:space="preserve"> Schalter. Dieser besteht aus zwei Magneten. Einer an der Außenseite und ein weiterer an der Innenseite des Gehäuses befestigt.</w:t>
      </w:r>
      <w:r w:rsidR="00DC2709">
        <w:t xml:space="preserve"> Durch das Herunterziehen des Schalters und das darauf </w:t>
      </w:r>
    </w:p>
    <w:p w14:paraId="7DC83C16" w14:textId="7B15E737" w:rsidR="00882FB4" w:rsidRDefault="00D06253" w:rsidP="00D520F2">
      <w:r>
        <w:rPr>
          <w:noProof/>
        </w:rPr>
        <w:drawing>
          <wp:anchor distT="0" distB="0" distL="114300" distR="114300" simplePos="0" relativeHeight="251707392" behindDoc="0" locked="0" layoutInCell="1" allowOverlap="1" wp14:anchorId="61FBC747" wp14:editId="3C3DEEEE">
            <wp:simplePos x="0" y="0"/>
            <wp:positionH relativeFrom="column">
              <wp:posOffset>19589</wp:posOffset>
            </wp:positionH>
            <wp:positionV relativeFrom="paragraph">
              <wp:posOffset>317500</wp:posOffset>
            </wp:positionV>
            <wp:extent cx="2733040" cy="1821180"/>
            <wp:effectExtent l="0" t="0" r="0" b="7620"/>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placeholder.png"/>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2733040"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4560" behindDoc="0" locked="0" layoutInCell="1" allowOverlap="1" wp14:anchorId="1B739DAB" wp14:editId="123051EB">
                <wp:simplePos x="0" y="0"/>
                <wp:positionH relativeFrom="column">
                  <wp:posOffset>-71120</wp:posOffset>
                </wp:positionH>
                <wp:positionV relativeFrom="paragraph">
                  <wp:posOffset>1936750</wp:posOffset>
                </wp:positionV>
                <wp:extent cx="5622925" cy="209550"/>
                <wp:effectExtent l="0" t="0" r="0" b="0"/>
                <wp:wrapTopAndBottom/>
                <wp:docPr id="30" name="Textfeld 30"/>
                <wp:cNvGraphicFramePr/>
                <a:graphic xmlns:a="http://schemas.openxmlformats.org/drawingml/2006/main">
                  <a:graphicData uri="http://schemas.microsoft.com/office/word/2010/wordprocessingShape">
                    <wps:wsp>
                      <wps:cNvSpPr txBox="1"/>
                      <wps:spPr>
                        <a:xfrm>
                          <a:off x="0" y="0"/>
                          <a:ext cx="5622925" cy="209550"/>
                        </a:xfrm>
                        <a:prstGeom prst="rect">
                          <a:avLst/>
                        </a:prstGeom>
                        <a:solidFill>
                          <a:prstClr val="white"/>
                        </a:solidFill>
                        <a:ln>
                          <a:noFill/>
                        </a:ln>
                        <a:effectLst/>
                      </wps:spPr>
                      <wps:txbx>
                        <w:txbxContent>
                          <w:p w14:paraId="328983BF" w14:textId="075B56F3" w:rsidR="002E38A0" w:rsidRPr="007024C6" w:rsidRDefault="002E38A0" w:rsidP="00014774">
                            <w:pPr>
                              <w:pStyle w:val="Beschriftung"/>
                              <w:rPr>
                                <w:noProof/>
                                <w:sz w:val="24"/>
                                <w:szCs w:val="24"/>
                              </w:rPr>
                            </w:pPr>
                            <w:bookmarkStart w:id="63" w:name="_Toc408411218"/>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6</w:t>
                            </w:r>
                            <w:r>
                              <w:fldChar w:fldCharType="end"/>
                            </w:r>
                            <w:r>
                              <w:t xml:space="preserve"> Verschiedene Ansichten der Cardbox</w:t>
                            </w:r>
                            <w:bookmarkEnd w:id="63"/>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39DAB" id="Textfeld 30" o:spid="_x0000_s1030" type="#_x0000_t202" style="position:absolute;left:0;text-align:left;margin-left:-5.6pt;margin-top:152.5pt;width:442.75pt;height:1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" stroked="f">
                <v:textbox inset="0,0,0,0">
                  <w:txbxContent>
                    <w:p w14:paraId="328983BF" w14:textId="075B56F3" w:rsidR="002E38A0" w:rsidRPr="007024C6" w:rsidRDefault="002E38A0" w:rsidP="00014774">
                      <w:pPr>
                        <w:pStyle w:val="Beschriftung"/>
                        <w:rPr>
                          <w:noProof/>
                          <w:sz w:val="24"/>
                          <w:szCs w:val="24"/>
                        </w:rPr>
                      </w:pPr>
                      <w:bookmarkStart w:id="64" w:name="_Toc408411218"/>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6</w:t>
                      </w:r>
                      <w:r>
                        <w:fldChar w:fldCharType="end"/>
                      </w:r>
                      <w:r>
                        <w:t xml:space="preserve"> Verschiedene Ansichten der Cardbox</w:t>
                      </w:r>
                      <w:bookmarkEnd w:id="64"/>
                      <w:r>
                        <w:t xml:space="preserve"> </w:t>
                      </w:r>
                    </w:p>
                  </w:txbxContent>
                </v:textbox>
                <w10:wrap type="topAndBottom"/>
              </v:shape>
            </w:pict>
          </mc:Fallback>
        </mc:AlternateContent>
      </w:r>
      <w:r>
        <w:rPr>
          <w:noProof/>
        </w:rPr>
        <w:drawing>
          <wp:anchor distT="0" distB="0" distL="114300" distR="114300" simplePos="0" relativeHeight="251709440" behindDoc="0" locked="0" layoutInCell="1" allowOverlap="1" wp14:anchorId="29682BCA" wp14:editId="3F9C1C8A">
            <wp:simplePos x="0" y="0"/>
            <wp:positionH relativeFrom="column">
              <wp:posOffset>2817495</wp:posOffset>
            </wp:positionH>
            <wp:positionV relativeFrom="paragraph">
              <wp:posOffset>318111</wp:posOffset>
            </wp:positionV>
            <wp:extent cx="2733040" cy="1821180"/>
            <wp:effectExtent l="0" t="0" r="0" b="7620"/>
            <wp:wrapTopAndBottom/>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placeholder.png"/>
                    <pic:cNvPicPr>
                      <a:picLocks noChangeAspect="1" noChangeArrowheads="1"/>
                    </pic:cNvPicPr>
                  </pic:nvPicPr>
                  <pic:blipFill>
                    <a:blip r:embed="rId35" cstate="print">
                      <a:extLst>
                        <a:ext uri="{28A0092B-C50C-407E-A947-70E740481C1C}">
                          <a14:useLocalDpi xmlns:a14="http://schemas.microsoft.com/office/drawing/2010/main" val="0"/>
                        </a:ext>
                      </a:extLst>
                    </a:blip>
                    <a:stretch>
                      <a:fillRect/>
                    </a:stretch>
                  </pic:blipFill>
                  <pic:spPr bwMode="auto">
                    <a:xfrm>
                      <a:off x="0" y="0"/>
                      <a:ext cx="2733040"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66B371" w14:textId="6511FA9D" w:rsidR="00D520F2" w:rsidRDefault="00DC2709" w:rsidP="00D520F2">
      <w:r>
        <w:lastRenderedPageBreak/>
        <w:t>folgende Zurückschnellen des äußeren Magneten, wird das Magnetfeld beeinflusst. Dieses wiederum kann von bestimmten Smartphones registriert werden und d</w:t>
      </w:r>
      <w:r w:rsidR="003B4179">
        <w:t>ann bestimmte Aktionen auslösen [@Car].</w:t>
      </w:r>
    </w:p>
    <w:p w14:paraId="307E836A" w14:textId="08AD4EF5" w:rsidR="00765DE7" w:rsidRDefault="00765DE7" w:rsidP="00765DE7"/>
    <w:p w14:paraId="0DB3D243" w14:textId="28962BDA" w:rsidR="00C00D0E" w:rsidRDefault="00C00D0E" w:rsidP="00C00D0E">
      <w:pPr>
        <w:pStyle w:val="berschrift3"/>
      </w:pPr>
      <w:bookmarkStart w:id="65" w:name="_Toc408411140"/>
      <w:r>
        <w:t>Gear</w:t>
      </w:r>
      <w:r w:rsidR="000601AF">
        <w:t xml:space="preserve"> </w:t>
      </w:r>
      <w:r>
        <w:t>VR</w:t>
      </w:r>
      <w:bookmarkEnd w:id="65"/>
    </w:p>
    <w:p w14:paraId="7EC7ADE3" w14:textId="65D954A3" w:rsidR="0058072A" w:rsidRDefault="0058072A">
      <w:pPr>
        <w:spacing w:before="0" w:after="0" w:line="240" w:lineRule="auto"/>
        <w:jc w:val="left"/>
      </w:pPr>
    </w:p>
    <w:p w14:paraId="400AE2B4" w14:textId="141FF7DF" w:rsidR="007577CA" w:rsidRDefault="000601AF" w:rsidP="00FB2FA8">
      <w:r>
        <w:t>Die Gear</w:t>
      </w:r>
      <w:r w:rsidR="00AE43BC">
        <w:t xml:space="preserve"> </w:t>
      </w:r>
      <w:r w:rsidR="00684079">
        <w:t>VR ist durch eine Kollaboration von Samsung Electronics und Oculus VR entstanden. Im Gegensatz zu der Boxx3D und Cardboard besitzt diese eine Kopf</w:t>
      </w:r>
      <w:r w:rsidR="00D260D7">
        <w:t xml:space="preserve">befestigung. Des Weiteren sind die Kosten gegenüber den anderen beiden vorgestellten Instrumenten deutlich höher, da das Gehäuse der Gear VR hochwertiger ist und Anschlüsse innerhalb des Gehäuses verbaut sind. </w:t>
      </w:r>
      <w:r w:rsidR="007577CA">
        <w:t>A</w:t>
      </w:r>
      <w:r w:rsidR="00D260D7">
        <w:t>ußerdem kann die Gear VR nur mit einem bestimmten Smartphone benutzt werden, was wieder Kosten verursachen kann</w:t>
      </w:r>
      <w:r w:rsidR="00CC6EB7">
        <w:t xml:space="preserve"> [@Gear]</w:t>
      </w:r>
      <w:r w:rsidR="007577CA">
        <w:t>.</w:t>
      </w:r>
    </w:p>
    <w:p w14:paraId="0C6CBC4C" w14:textId="60D529F3" w:rsidR="007577CA" w:rsidRDefault="007577CA">
      <w:pPr>
        <w:spacing w:before="0" w:after="0" w:line="240" w:lineRule="auto"/>
        <w:jc w:val="left"/>
      </w:pPr>
    </w:p>
    <w:p w14:paraId="052EB237" w14:textId="48E8BE05" w:rsidR="00F62CAF" w:rsidRDefault="007577CA" w:rsidP="00835D92">
      <w:r>
        <w:rPr>
          <w:noProof/>
        </w:rPr>
        <mc:AlternateContent>
          <mc:Choice Requires="wps">
            <w:drawing>
              <wp:anchor distT="0" distB="0" distL="114300" distR="114300" simplePos="0" relativeHeight="251712512" behindDoc="0" locked="0" layoutInCell="1" allowOverlap="1" wp14:anchorId="4071539A" wp14:editId="56D5BDB3">
                <wp:simplePos x="0" y="0"/>
                <wp:positionH relativeFrom="column">
                  <wp:posOffset>2775869</wp:posOffset>
                </wp:positionH>
                <wp:positionV relativeFrom="paragraph">
                  <wp:posOffset>1603375</wp:posOffset>
                </wp:positionV>
                <wp:extent cx="2233930" cy="208915"/>
                <wp:effectExtent l="0" t="0" r="0" b="635"/>
                <wp:wrapTopAndBottom/>
                <wp:docPr id="29" name="Textfeld 29"/>
                <wp:cNvGraphicFramePr/>
                <a:graphic xmlns:a="http://schemas.openxmlformats.org/drawingml/2006/main">
                  <a:graphicData uri="http://schemas.microsoft.com/office/word/2010/wordprocessingShape">
                    <wps:wsp>
                      <wps:cNvSpPr txBox="1"/>
                      <wps:spPr>
                        <a:xfrm>
                          <a:off x="0" y="0"/>
                          <a:ext cx="2233930" cy="208915"/>
                        </a:xfrm>
                        <a:prstGeom prst="rect">
                          <a:avLst/>
                        </a:prstGeom>
                        <a:solidFill>
                          <a:prstClr val="white"/>
                        </a:solidFill>
                        <a:ln>
                          <a:noFill/>
                        </a:ln>
                        <a:effectLst/>
                      </wps:spPr>
                      <wps:txbx>
                        <w:txbxContent>
                          <w:p w14:paraId="7424B1FB" w14:textId="01180CB5" w:rsidR="002E38A0" w:rsidRPr="006D0E94" w:rsidRDefault="002E38A0" w:rsidP="007577CA">
                            <w:pPr>
                              <w:pStyle w:val="Beschriftung"/>
                              <w:jc w:val="left"/>
                              <w:rPr>
                                <w:noProof/>
                                <w:sz w:val="24"/>
                                <w:szCs w:val="24"/>
                              </w:rPr>
                            </w:pPr>
                            <w:bookmarkStart w:id="66" w:name="_Toc408411219"/>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7</w:t>
                            </w:r>
                            <w:r>
                              <w:fldChar w:fldCharType="end"/>
                            </w:r>
                            <w:r>
                              <w:t xml:space="preserve"> Ansicht der Gear VR</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1539A" id="Textfeld 29" o:spid="_x0000_s1031" type="#_x0000_t202" style="position:absolute;left:0;text-align:left;margin-left:218.55pt;margin-top:126.25pt;width:175.9pt;height:16.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" stroked="f">
                <v:textbox inset="0,0,0,0">
                  <w:txbxContent>
                    <w:p w14:paraId="7424B1FB" w14:textId="01180CB5" w:rsidR="002E38A0" w:rsidRPr="006D0E94" w:rsidRDefault="002E38A0" w:rsidP="007577CA">
                      <w:pPr>
                        <w:pStyle w:val="Beschriftung"/>
                        <w:jc w:val="left"/>
                        <w:rPr>
                          <w:noProof/>
                          <w:sz w:val="24"/>
                          <w:szCs w:val="24"/>
                        </w:rPr>
                      </w:pPr>
                      <w:bookmarkStart w:id="67" w:name="_Toc408411219"/>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7</w:t>
                      </w:r>
                      <w:r>
                        <w:fldChar w:fldCharType="end"/>
                      </w:r>
                      <w:r>
                        <w:t xml:space="preserve"> Ansicht der Gear VR</w:t>
                      </w:r>
                      <w:bookmarkEnd w:id="67"/>
                    </w:p>
                  </w:txbxContent>
                </v:textbox>
                <w10:wrap type="topAndBottom"/>
              </v:shape>
            </w:pict>
          </mc:Fallback>
        </mc:AlternateContent>
      </w:r>
      <w:r w:rsidRPr="007577CA">
        <w:rPr>
          <w:noProof/>
        </w:rPr>
        <w:drawing>
          <wp:anchor distT="0" distB="0" distL="114300" distR="114300" simplePos="0" relativeHeight="251710464" behindDoc="0" locked="0" layoutInCell="1" allowOverlap="1" wp14:anchorId="6787C450" wp14:editId="7B4BF026">
            <wp:simplePos x="0" y="0"/>
            <wp:positionH relativeFrom="column">
              <wp:posOffset>-60960</wp:posOffset>
            </wp:positionH>
            <wp:positionV relativeFrom="paragraph">
              <wp:posOffset>0</wp:posOffset>
            </wp:positionV>
            <wp:extent cx="2732146" cy="1821600"/>
            <wp:effectExtent l="0" t="0" r="0" b="7620"/>
            <wp:wrapTopAndBottom/>
            <wp:docPr id="28" name="Grafik 28" descr="C:\projects\_ba\doc\img\Samsung_Gear_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_ba\doc\img\Samsung_Gear_VR.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32146" cy="18216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68" w:name="_Toc408411141"/>
    </w:p>
    <w:p w14:paraId="24305B7A" w14:textId="567943E6" w:rsidR="00F04C4F" w:rsidRDefault="00F04C4F" w:rsidP="00F04C4F">
      <w:pPr>
        <w:pStyle w:val="berschrift2"/>
        <w:rPr>
          <w:noProof/>
        </w:rPr>
      </w:pPr>
      <w:r>
        <w:rPr>
          <w:noProof/>
        </w:rPr>
        <w:t>Unity</w:t>
      </w:r>
      <w:bookmarkEnd w:id="68"/>
    </w:p>
    <w:p w14:paraId="70E83507" w14:textId="24B80CB5" w:rsidR="008704CA" w:rsidRPr="007B35F8" w:rsidRDefault="008704CA" w:rsidP="007B35F8">
      <w:r>
        <w:t>Unity wird als Entwicklungsumgebung genutzt, um die prototypische Anwendung umzusetzen. Unity ist besonders für Anwendungen im B</w:t>
      </w:r>
      <w:r w:rsidR="00E31CB6">
        <w:t xml:space="preserve">ereich VR geeignet, da Unity das Programmieren auf Objekte ermöglicht und die Platzierung von virtuellen Kameras trivial gestaltet. Des Weiteren können die Anwendungen auf verschiedene Plattformen veröffentlicht werden, ohne die Anwendung zu ändern [Sei14]. Dieser Abschnitt gibt einen Überblick über die </w:t>
      </w:r>
      <w:r w:rsidR="00342C6C">
        <w:t>Funktionen und Werkzeuge die Unity bietet</w:t>
      </w:r>
      <w:r w:rsidR="00E31CB6">
        <w:t>.</w:t>
      </w:r>
      <w:r w:rsidR="00342C6C">
        <w:t xml:space="preserve"> Außerdem werden genutzte Plugins kurz vorgestellt.</w:t>
      </w:r>
    </w:p>
    <w:p w14:paraId="1BC81728" w14:textId="240EC000" w:rsidR="007B35F8" w:rsidRDefault="008704CA" w:rsidP="00C50E03">
      <w:r>
        <w:t>Es wird mit Version 4.6 gearbeitet</w:t>
      </w:r>
      <w:r w:rsidR="004724F1">
        <w:t xml:space="preserve">, die zum Vorgänger Änderungen am GUI-System hat und allgemein </w:t>
      </w:r>
      <w:r w:rsidR="00184883">
        <w:t>eine höhere Leistung aufweist</w:t>
      </w:r>
      <w:r>
        <w:t xml:space="preserve"> [@Uni].</w:t>
      </w:r>
    </w:p>
    <w:p w14:paraId="5FE55E53" w14:textId="23431493" w:rsidR="00B95B04" w:rsidRDefault="002F1758" w:rsidP="00B95B04">
      <w:pPr>
        <w:pStyle w:val="berschrift3"/>
      </w:pPr>
      <w:bookmarkStart w:id="69" w:name="_Toc408411142"/>
      <w:r>
        <w:lastRenderedPageBreak/>
        <w:t>Programmierung über Skripte</w:t>
      </w:r>
      <w:bookmarkEnd w:id="69"/>
    </w:p>
    <w:p w14:paraId="7D608079" w14:textId="4970AA2D" w:rsidR="00B95B04" w:rsidRDefault="00B95B04" w:rsidP="00B95B04"/>
    <w:p w14:paraId="42592868" w14:textId="77777777" w:rsidR="009C654F" w:rsidRDefault="00E1534C" w:rsidP="000A53E7">
      <w:r>
        <w:t xml:space="preserve">Unity hat für das Programmieren von Skripten eine eigene Entwicklungsumgebung. </w:t>
      </w:r>
      <w:r w:rsidR="00540D63">
        <w:t xml:space="preserve">Diese ist MonoDevelop, welche </w:t>
      </w:r>
      <w:r>
        <w:t>Open-Source</w:t>
      </w:r>
      <w:r w:rsidR="00540D63">
        <w:t xml:space="preserve"> ist</w:t>
      </w:r>
      <w:r>
        <w:t xml:space="preserve"> und unter dem Aspekt entstanden</w:t>
      </w:r>
      <w:r w:rsidR="00540D63">
        <w:t xml:space="preserve"> ist</w:t>
      </w:r>
      <w:r>
        <w:t xml:space="preserve"> ein leichteres Debuggen von Unity Projekten zu ermöglichen. </w:t>
      </w:r>
      <w:r w:rsidR="00E2566B">
        <w:t>Verfügbare Programmiersprachen sind C#, JavaScript und Boo. In dieser</w:t>
      </w:r>
      <w:r w:rsidR="00B478C9">
        <w:t xml:space="preserve"> Arbeit wird mit C# gearbeitet. </w:t>
      </w:r>
      <w:r>
        <w:t xml:space="preserve">Skripte sind als eigene Klassen aufzufassen, die als Komponente an Objekte angehängt werden und dadurch erst genutzt werden können. </w:t>
      </w:r>
      <w:r w:rsidR="00B933C0">
        <w:t>Jedes Skript muss von der Klasse MonoBehaviour erben und die Funktionalität eines Skripts als Komponente ermöglicht.</w:t>
      </w:r>
      <w:r w:rsidR="00540D63">
        <w:t xml:space="preserve"> Skripte lassen über das Hauptmenü erstellen oder können direkt als Komponenten eines Objektes zugewiesen werden</w:t>
      </w:r>
      <w:r w:rsidR="009C654F">
        <w:t xml:space="preserve"> [Sei14]</w:t>
      </w:r>
      <w:r w:rsidR="00540D63">
        <w:t>.</w:t>
      </w:r>
    </w:p>
    <w:p w14:paraId="7B7A233E" w14:textId="6026B509" w:rsidR="00AB269A" w:rsidRDefault="008B7201" w:rsidP="000A53E7">
      <w:r>
        <w:t>Ein neu erstelltes C#-Skript enthält über using eingebundene Namespaces</w:t>
      </w:r>
      <w:r w:rsidR="001B642E">
        <w:t xml:space="preserve">, um bestimmte Grundlegende Funktionalitäten zur Verfügung zu stellen. Nach den Namespaces kommt die Klassendefinition und die MonoBehaviour-Erbung. </w:t>
      </w:r>
      <w:r w:rsidR="002E38A0">
        <w:t>Diese Erbung erhä</w:t>
      </w:r>
      <w:r w:rsidR="00A07824">
        <w:t>l</w:t>
      </w:r>
      <w:r w:rsidR="002E38A0">
        <w:t>t jedes Skript Standardmäßig da hier auch die Start- und Update-Methoden bereitgestellt werden [Sei14].</w:t>
      </w:r>
    </w:p>
    <w:p w14:paraId="12AF1718" w14:textId="7E57396C" w:rsidR="002E38A0" w:rsidRDefault="00E350A5" w:rsidP="000A53E7">
      <w:r>
        <w:t xml:space="preserve">Die Start-Methode wird einmalig ausgeführt, und dient der Initialisierung von Variablen. Sobald eine Skript-Instanz aktiviert ist, wird als erstes die Start-Methode ausgeführt. Dadurch ist es möglich die Reihenfolge von Initialisierungen zu bestimmen [Sei14]. </w:t>
      </w:r>
    </w:p>
    <w:p w14:paraId="7ED808D1" w14:textId="3A6D0159" w:rsidR="00AB269A" w:rsidRDefault="00A52BD3" w:rsidP="00B95B04">
      <w:r>
        <w:t>Die Update-Methode zählt zu den wichtigsten Methoden in Unity. Update wird jedes Mal aufgerufen</w:t>
      </w:r>
      <w:r w:rsidR="00356886">
        <w:t xml:space="preserve"> bevor ein Frame gerendert wird. Hier ist es z.B. möglich einenm Objekt Bewegungen zuzufügen durch das Verändern der Positionsparameter</w:t>
      </w:r>
      <w:r w:rsidR="008575CD">
        <w:t xml:space="preserve"> [Sei14]</w:t>
      </w:r>
      <w:r w:rsidR="00356886">
        <w:t>.</w:t>
      </w:r>
      <w:r w:rsidR="00202AE9">
        <w:t xml:space="preserve"> </w:t>
      </w:r>
    </w:p>
    <w:p w14:paraId="4695BDC9" w14:textId="77777777" w:rsidR="000A53E7" w:rsidRDefault="000A53E7" w:rsidP="00B95B04"/>
    <w:p w14:paraId="6148E93D" w14:textId="77777777" w:rsidR="00AB269A" w:rsidRDefault="00AB269A" w:rsidP="00AB269A">
      <w:pPr>
        <w:pStyle w:val="Code"/>
      </w:pPr>
      <w:r>
        <w:t>using UnityEngine;</w:t>
      </w:r>
    </w:p>
    <w:p w14:paraId="4528C34B" w14:textId="77777777" w:rsidR="00AB269A" w:rsidRDefault="00AB269A" w:rsidP="00AB269A">
      <w:pPr>
        <w:pStyle w:val="Code"/>
      </w:pPr>
      <w:r>
        <w:t>using System.Collections;</w:t>
      </w:r>
    </w:p>
    <w:p w14:paraId="47D8F0EF" w14:textId="77777777" w:rsidR="00AB269A" w:rsidRDefault="00AB269A" w:rsidP="00AB269A">
      <w:pPr>
        <w:pStyle w:val="Code"/>
      </w:pPr>
    </w:p>
    <w:p w14:paraId="689FCEBF" w14:textId="77777777" w:rsidR="00AB269A" w:rsidRDefault="00AB269A" w:rsidP="00AB269A">
      <w:pPr>
        <w:pStyle w:val="Code"/>
      </w:pPr>
      <w:r>
        <w:t>public class NewScript : MonoBehaviour {</w:t>
      </w:r>
    </w:p>
    <w:p w14:paraId="55CB71FE" w14:textId="77777777" w:rsidR="00AB269A" w:rsidRDefault="00AB269A" w:rsidP="00AB269A">
      <w:pPr>
        <w:pStyle w:val="Code"/>
      </w:pPr>
    </w:p>
    <w:p w14:paraId="78E0F9BB" w14:textId="77777777" w:rsidR="00AB269A" w:rsidRDefault="00AB269A" w:rsidP="00AB269A">
      <w:pPr>
        <w:pStyle w:val="Code"/>
      </w:pPr>
      <w:r>
        <w:tab/>
        <w:t>// Use this for initialization</w:t>
      </w:r>
    </w:p>
    <w:p w14:paraId="582A75E4" w14:textId="09AFDA97" w:rsidR="00AB269A" w:rsidRDefault="00BF2B0E" w:rsidP="00BF2B0E">
      <w:pPr>
        <w:pStyle w:val="Code"/>
      </w:pPr>
      <w:r>
        <w:tab/>
        <w:t>void Start () {</w:t>
      </w:r>
    </w:p>
    <w:p w14:paraId="6FF98E22" w14:textId="77777777" w:rsidR="00AB269A" w:rsidRDefault="00AB269A" w:rsidP="00AB269A">
      <w:pPr>
        <w:pStyle w:val="Code"/>
      </w:pPr>
      <w:r>
        <w:tab/>
        <w:t>}</w:t>
      </w:r>
    </w:p>
    <w:p w14:paraId="53CE942E" w14:textId="1B73DDF6" w:rsidR="00AB269A" w:rsidRDefault="00AB269A" w:rsidP="00AB269A">
      <w:pPr>
        <w:pStyle w:val="Code"/>
      </w:pPr>
    </w:p>
    <w:p w14:paraId="37177CDB" w14:textId="77777777" w:rsidR="00AB269A" w:rsidRDefault="00AB269A" w:rsidP="00AB269A">
      <w:pPr>
        <w:pStyle w:val="Code"/>
      </w:pPr>
      <w:r>
        <w:tab/>
        <w:t>// Update is called once per frame</w:t>
      </w:r>
    </w:p>
    <w:p w14:paraId="5DF7B6E4" w14:textId="12D1F36A" w:rsidR="00AB269A" w:rsidRDefault="00AB269A" w:rsidP="00356886">
      <w:pPr>
        <w:pStyle w:val="Code"/>
      </w:pPr>
      <w:r>
        <w:tab/>
        <w:t>v</w:t>
      </w:r>
      <w:r w:rsidR="00356886">
        <w:t>oid Update () {</w:t>
      </w:r>
    </w:p>
    <w:p w14:paraId="033020F3" w14:textId="77777777" w:rsidR="00AB269A" w:rsidRDefault="00AB269A" w:rsidP="00AB269A">
      <w:pPr>
        <w:pStyle w:val="Code"/>
      </w:pPr>
      <w:r>
        <w:tab/>
        <w:t>}</w:t>
      </w:r>
    </w:p>
    <w:p w14:paraId="1B98D8D7" w14:textId="686CAEC4" w:rsidR="00AB269A" w:rsidRPr="00FF07A0" w:rsidRDefault="00AB269A" w:rsidP="00AB269A">
      <w:pPr>
        <w:pStyle w:val="Code"/>
      </w:pPr>
      <w:r>
        <w:t>}</w:t>
      </w:r>
    </w:p>
    <w:p w14:paraId="3417C861" w14:textId="0BABD95D" w:rsidR="007E6C9E" w:rsidRDefault="00AB269A" w:rsidP="00AB269A">
      <w:pPr>
        <w:pStyle w:val="Beschriftung"/>
      </w:pPr>
      <w:bookmarkStart w:id="70" w:name="_Toc408411221"/>
      <w:r>
        <w:t xml:space="preserve">Code </w:t>
      </w:r>
      <w:r w:rsidR="000B0FDA">
        <w:fldChar w:fldCharType="begin"/>
      </w:r>
      <w:r w:rsidR="000B0FDA">
        <w:instrText xml:space="preserve"> STYLEREF 1 \s </w:instrText>
      </w:r>
      <w:r w:rsidR="000B0FDA">
        <w:fldChar w:fldCharType="separate"/>
      </w:r>
      <w:r w:rsidR="000B0FDA">
        <w:rPr>
          <w:noProof/>
        </w:rPr>
        <w:t>2</w:t>
      </w:r>
      <w:r w:rsidR="000B0FDA">
        <w:fldChar w:fldCharType="end"/>
      </w:r>
      <w:r w:rsidR="000B0FDA">
        <w:t>.</w:t>
      </w:r>
      <w:r w:rsidR="000B0FDA">
        <w:fldChar w:fldCharType="begin"/>
      </w:r>
      <w:r w:rsidR="000B0FDA">
        <w:instrText xml:space="preserve"> SEQ Code \* ARABIC \s 1 </w:instrText>
      </w:r>
      <w:r w:rsidR="000B0FDA">
        <w:fldChar w:fldCharType="separate"/>
      </w:r>
      <w:r w:rsidR="000B0FDA">
        <w:rPr>
          <w:noProof/>
        </w:rPr>
        <w:t>1</w:t>
      </w:r>
      <w:r w:rsidR="000B0FDA">
        <w:fldChar w:fldCharType="end"/>
      </w:r>
      <w:r>
        <w:t xml:space="preserve"> Grundgerüst eines </w:t>
      </w:r>
      <w:r w:rsidR="008B23BC">
        <w:t>C#-</w:t>
      </w:r>
      <w:r>
        <w:t>Skripts</w:t>
      </w:r>
      <w:bookmarkEnd w:id="70"/>
    </w:p>
    <w:p w14:paraId="0F6F0AB5" w14:textId="009A0069" w:rsidR="007E6C9E" w:rsidRDefault="009F2FC9" w:rsidP="00B95B04">
      <w:r>
        <w:lastRenderedPageBreak/>
        <w:t>Neben diesen beiden Methoden gibt es noch weitere Grundlegende Methoden die je nach Notwendigkeit genutzt, aber hier nicht näher beleuchtet werden.</w:t>
      </w:r>
    </w:p>
    <w:p w14:paraId="0808493D" w14:textId="64DA2FC4" w:rsidR="00D35661" w:rsidRDefault="00D35661" w:rsidP="00B95B04">
      <w:r>
        <w:t>Der nächste wichtige Aspekt ist die Komponentenprogrammierung. Diese erlaubt es ein Skript zu erstellen, welches an beliebig viele Objekte angehängt werden kann und nicht andersherum.</w:t>
      </w:r>
    </w:p>
    <w:p w14:paraId="2167600D" w14:textId="77777777" w:rsidR="00D35661" w:rsidRDefault="00D35661" w:rsidP="008575CD">
      <w:pPr>
        <w:ind w:left="431"/>
        <w:rPr>
          <w:rStyle w:val="Hervorhebung"/>
        </w:rPr>
      </w:pPr>
    </w:p>
    <w:p w14:paraId="5CCE92FE" w14:textId="5242F5F4" w:rsidR="008575CD" w:rsidRPr="008575CD" w:rsidRDefault="00D35661" w:rsidP="008575CD">
      <w:pPr>
        <w:ind w:left="431"/>
        <w:rPr>
          <w:rStyle w:val="Hervorhebung"/>
        </w:rPr>
      </w:pPr>
      <w:r>
        <w:rPr>
          <w:rStyle w:val="Hervorhebung"/>
        </w:rPr>
        <w:t>„</w:t>
      </w:r>
      <w:r w:rsidR="008575CD" w:rsidRPr="008575CD">
        <w:rPr>
          <w:rStyle w:val="Hervorhebung"/>
        </w:rPr>
        <w:t>Ein wichtiger Grundsatz von Unity ist, dass jedes GameObject seine eigenen Components</w:t>
      </w:r>
    </w:p>
    <w:p w14:paraId="7BEA093D" w14:textId="77777777" w:rsidR="008575CD" w:rsidRPr="008575CD" w:rsidRDefault="008575CD" w:rsidP="008575CD">
      <w:pPr>
        <w:ind w:left="431"/>
        <w:rPr>
          <w:rStyle w:val="Hervorhebung"/>
        </w:rPr>
      </w:pPr>
      <w:r w:rsidRPr="008575CD">
        <w:rPr>
          <w:rStyle w:val="Hervorhebung"/>
        </w:rPr>
        <w:t>besitzt. Sie programmieren also keine Lebensverwaltung, die die Lebensstärke aller Gegner</w:t>
      </w:r>
    </w:p>
    <w:p w14:paraId="5C7169BC" w14:textId="77777777" w:rsidR="008575CD" w:rsidRPr="008575CD" w:rsidRDefault="008575CD" w:rsidP="008575CD">
      <w:pPr>
        <w:ind w:left="431"/>
        <w:rPr>
          <w:rStyle w:val="Hervorhebung"/>
        </w:rPr>
      </w:pPr>
      <w:r w:rsidRPr="008575CD">
        <w:rPr>
          <w:rStyle w:val="Hervorhebung"/>
        </w:rPr>
        <w:t>verwaltet, sondern ein Skript, das lediglich die Gesundheit eines einzelnen Gegners verwaltet. Dieses Skript wird dann aber wieder jedem Gegner zugefügt, sodass jeder Gegner seine</w:t>
      </w:r>
    </w:p>
    <w:p w14:paraId="1B989800" w14:textId="0B1AD922" w:rsidR="00022397" w:rsidRPr="008575CD" w:rsidRDefault="008575CD" w:rsidP="008575CD">
      <w:pPr>
        <w:ind w:left="431"/>
        <w:rPr>
          <w:rStyle w:val="Hervorhebung"/>
        </w:rPr>
      </w:pPr>
      <w:r w:rsidRPr="008575CD">
        <w:rPr>
          <w:rStyle w:val="Hervorhebung"/>
        </w:rPr>
        <w:t>eigene Verwaltung hat</w:t>
      </w:r>
      <w:r w:rsidR="00D35661">
        <w:rPr>
          <w:rStyle w:val="Hervorhebung"/>
        </w:rPr>
        <w:t>.“</w:t>
      </w:r>
      <w:r>
        <w:rPr>
          <w:rStyle w:val="Hervorhebung"/>
        </w:rPr>
        <w:t xml:space="preserve"> [Sei14]</w:t>
      </w:r>
    </w:p>
    <w:p w14:paraId="480BFE48" w14:textId="200A8DEE" w:rsidR="00022397" w:rsidRDefault="00022397" w:rsidP="008575CD">
      <w:pPr>
        <w:rPr>
          <w:rStyle w:val="Hervorhebung"/>
          <w:i w:val="0"/>
        </w:rPr>
      </w:pPr>
    </w:p>
    <w:p w14:paraId="636D9C5D" w14:textId="7F14971D" w:rsidR="00411564" w:rsidRDefault="00411564" w:rsidP="008575CD">
      <w:pPr>
        <w:rPr>
          <w:rStyle w:val="Hervorhebung"/>
          <w:i w:val="0"/>
        </w:rPr>
      </w:pPr>
      <w:r>
        <w:rPr>
          <w:rStyle w:val="Hervorhebung"/>
          <w:i w:val="0"/>
        </w:rPr>
        <w:t>So ist es möglich über die Variable gameObject auf Komponenten des eigenen Objektes zuzugreifen.</w:t>
      </w:r>
    </w:p>
    <w:p w14:paraId="53F632FD" w14:textId="77777777" w:rsidR="00411564" w:rsidRDefault="00411564" w:rsidP="008575CD">
      <w:pPr>
        <w:rPr>
          <w:rStyle w:val="Hervorhebung"/>
          <w:i w:val="0"/>
        </w:rPr>
      </w:pPr>
    </w:p>
    <w:p w14:paraId="270EECB4" w14:textId="6321DF5C" w:rsidR="00411564" w:rsidRPr="000B0FDA" w:rsidRDefault="00411564" w:rsidP="000B0FDA">
      <w:pPr>
        <w:pStyle w:val="Code"/>
        <w:rPr>
          <w:rStyle w:val="Hervorhebung"/>
          <w:rFonts w:ascii="Courier New" w:hAnsi="Courier New"/>
          <w:i w:val="0"/>
          <w:iCs w:val="0"/>
        </w:rPr>
      </w:pPr>
      <w:r w:rsidRPr="000B0FDA">
        <w:rPr>
          <w:rStyle w:val="Hervorhebung"/>
          <w:rFonts w:ascii="Courier New" w:hAnsi="Courier New"/>
          <w:i w:val="0"/>
          <w:iCs w:val="0"/>
        </w:rPr>
        <w:t>Transform transform = gameObject.GetComponent&lt;Transform&gt;();</w:t>
      </w:r>
    </w:p>
    <w:p w14:paraId="052F70D5" w14:textId="6216F6BB" w:rsidR="00D35661" w:rsidRDefault="000B0FDA" w:rsidP="000B0FDA">
      <w:pPr>
        <w:pStyle w:val="Beschriftung"/>
      </w:pPr>
      <w:r>
        <w:t xml:space="preserve">Code </w:t>
      </w:r>
      <w:r>
        <w:fldChar w:fldCharType="begin"/>
      </w:r>
      <w:r>
        <w:instrText xml:space="preserve"> STYLEREF 1 \s </w:instrText>
      </w:r>
      <w:r>
        <w:fldChar w:fldCharType="separate"/>
      </w:r>
      <w:r>
        <w:rPr>
          <w:noProof/>
        </w:rPr>
        <w:t>2</w:t>
      </w:r>
      <w:r>
        <w:fldChar w:fldCharType="end"/>
      </w:r>
      <w:r>
        <w:t>.</w:t>
      </w:r>
      <w:r>
        <w:fldChar w:fldCharType="begin"/>
      </w:r>
      <w:r>
        <w:instrText xml:space="preserve"> SEQ Code \* ARABIC \s 1 </w:instrText>
      </w:r>
      <w:r>
        <w:fldChar w:fldCharType="separate"/>
      </w:r>
      <w:r>
        <w:rPr>
          <w:noProof/>
        </w:rPr>
        <w:t>2</w:t>
      </w:r>
      <w:r>
        <w:fldChar w:fldCharType="end"/>
      </w:r>
      <w:r>
        <w:t xml:space="preserve"> Zugriff auf eigene Komponente eines Objektes</w:t>
      </w:r>
    </w:p>
    <w:p w14:paraId="13489EA6" w14:textId="77777777" w:rsidR="00690630" w:rsidRPr="00690630" w:rsidRDefault="00690630" w:rsidP="00690630">
      <w:bookmarkStart w:id="71" w:name="_GoBack"/>
      <w:bookmarkEnd w:id="71"/>
    </w:p>
    <w:p w14:paraId="0B46B4DF" w14:textId="77777777" w:rsidR="00B95B04" w:rsidRDefault="00B95B04" w:rsidP="008575CD">
      <w:r>
        <w:t>Parallel Code ausführen</w:t>
      </w:r>
    </w:p>
    <w:p w14:paraId="329578F9" w14:textId="77777777" w:rsidR="00B95B04" w:rsidRDefault="00B95B04" w:rsidP="00B95B04">
      <w:r>
        <w:t>Invoke</w:t>
      </w:r>
    </w:p>
    <w:p w14:paraId="2B4EB782" w14:textId="77777777" w:rsidR="00B95B04" w:rsidRDefault="00B95B04" w:rsidP="00B95B04">
      <w:r>
        <w:t>Daten speichern</w:t>
      </w:r>
    </w:p>
    <w:p w14:paraId="05E2C1E8" w14:textId="77777777" w:rsidR="00B95B04" w:rsidRDefault="00B95B04" w:rsidP="00B95B04">
      <w:r>
        <w:t>Szeneübergreifen</w:t>
      </w:r>
    </w:p>
    <w:p w14:paraId="6735A64A" w14:textId="77777777" w:rsidR="00B95B04" w:rsidRDefault="00B95B04" w:rsidP="00B95B04">
      <w:r>
        <w:t>Debug</w:t>
      </w:r>
    </w:p>
    <w:p w14:paraId="103949E4" w14:textId="77777777" w:rsidR="00B95B04" w:rsidRDefault="00B95B04" w:rsidP="00B95B04">
      <w:r>
        <w:t>Kompilierung</w:t>
      </w:r>
    </w:p>
    <w:p w14:paraId="237879CC" w14:textId="7AB5206B" w:rsidR="0014138E" w:rsidRDefault="0014138E">
      <w:pPr>
        <w:spacing w:before="0" w:after="0" w:line="240" w:lineRule="auto"/>
        <w:jc w:val="left"/>
      </w:pPr>
      <w:r>
        <w:br w:type="page"/>
      </w:r>
    </w:p>
    <w:p w14:paraId="11A9997E" w14:textId="32722A8D" w:rsidR="0014138E" w:rsidRDefault="0014138E">
      <w:pPr>
        <w:spacing w:before="0" w:after="0" w:line="240" w:lineRule="auto"/>
        <w:jc w:val="left"/>
      </w:pPr>
      <w:r>
        <w:lastRenderedPageBreak/>
        <w:br w:type="page"/>
      </w:r>
    </w:p>
    <w:p w14:paraId="2E085CA8" w14:textId="410CD3D1" w:rsidR="003D3FBB" w:rsidRDefault="003D3FBB" w:rsidP="003D3FBB">
      <w:pPr>
        <w:pStyle w:val="berschrift3"/>
      </w:pPr>
      <w:bookmarkStart w:id="72" w:name="_Toc408411143"/>
      <w:r>
        <w:lastRenderedPageBreak/>
        <w:t>Objekte</w:t>
      </w:r>
      <w:r w:rsidR="00323202">
        <w:t xml:space="preserve"> im 3D-Raum</w:t>
      </w:r>
      <w:bookmarkEnd w:id="72"/>
    </w:p>
    <w:p w14:paraId="01C31E85" w14:textId="77777777" w:rsidR="005F7805" w:rsidRPr="005F7805" w:rsidRDefault="005F7805" w:rsidP="005F7805"/>
    <w:p w14:paraId="58265D29" w14:textId="52D0C21D" w:rsidR="00342C6C" w:rsidRDefault="00342C6C" w:rsidP="005222E8">
      <w:r>
        <w:t xml:space="preserve">Virtuelle Objekte können in Unity in einer Szene platziert werden. Es ist möglich platzierte Objekte zu skalieren, rotieren oder zu verschieben, um so eine virtuelle Welt für den Nutzer zu erzeugen. </w:t>
      </w:r>
    </w:p>
    <w:p w14:paraId="34765229" w14:textId="3A0D8D61" w:rsidR="00073107" w:rsidRDefault="005B3920" w:rsidP="005222E8">
      <w:r>
        <w:t xml:space="preserve">Für die Darstellung von Objekten wird ein linkshändiges Koordinatensystem genutzt. Die Darstellung erfolgt anhand von Punkten, die im dreidimensionalen Raum durch Vektoren beschrieben werden. </w:t>
      </w:r>
      <w:r w:rsidR="00970430">
        <w:t>Unity hat dafür den Typ Vector3, über den die Parameter x, y, z eines Vektors verändert werden können</w:t>
      </w:r>
      <w:r w:rsidR="0025265A">
        <w:t xml:space="preserve">. Neben der Beschreibung von Punkten werden Vektoren auch für die Richtungsbeschreibung und Abfragen von Kollisionen eingesetzt </w:t>
      </w:r>
      <w:r w:rsidR="00002AC9">
        <w:t>[Sei14]</w:t>
      </w:r>
      <w:r w:rsidR="00970430">
        <w:t>.</w:t>
      </w:r>
    </w:p>
    <w:p w14:paraId="34F582FA" w14:textId="00D45D9D" w:rsidR="00073107" w:rsidRDefault="00073107">
      <w:pPr>
        <w:spacing w:before="0" w:after="0" w:line="240" w:lineRule="auto"/>
        <w:jc w:val="left"/>
      </w:pPr>
    </w:p>
    <w:p w14:paraId="3C784B60" w14:textId="1F0D4020" w:rsidR="00A75186" w:rsidRDefault="00A75186" w:rsidP="00A75186">
      <w:pPr>
        <w:pStyle w:val="Code"/>
      </w:pPr>
      <w:r>
        <w:t>Vector3 v1 = new Vector3(1, 1, 1);</w:t>
      </w:r>
    </w:p>
    <w:p w14:paraId="3CE96601" w14:textId="74F562B5" w:rsidR="00570ABB" w:rsidRDefault="00A75186" w:rsidP="00570ABB">
      <w:pPr>
        <w:pStyle w:val="Code"/>
      </w:pPr>
      <w:r>
        <w:t>Vector3 v2</w:t>
      </w:r>
      <w:r w:rsidR="00570ABB">
        <w:t xml:space="preserve"> = new Vector3();</w:t>
      </w:r>
    </w:p>
    <w:p w14:paraId="60FB09A1" w14:textId="1650B758" w:rsidR="00570ABB" w:rsidRDefault="00A75186" w:rsidP="00570ABB">
      <w:pPr>
        <w:pStyle w:val="Code"/>
      </w:pPr>
      <w:r>
        <w:t>v2</w:t>
      </w:r>
      <w:r w:rsidR="00570ABB">
        <w:t>.x = 1;</w:t>
      </w:r>
    </w:p>
    <w:p w14:paraId="19AD5A74" w14:textId="06B29CBE" w:rsidR="00570ABB" w:rsidRDefault="00A75186" w:rsidP="00570ABB">
      <w:pPr>
        <w:pStyle w:val="Code"/>
      </w:pPr>
      <w:r>
        <w:t>v2</w:t>
      </w:r>
      <w:r w:rsidR="00570ABB">
        <w:t>.y = 1;</w:t>
      </w:r>
    </w:p>
    <w:p w14:paraId="2A73DC60" w14:textId="0595B5BD" w:rsidR="00570ABB" w:rsidRDefault="00A75186" w:rsidP="00570ABB">
      <w:pPr>
        <w:pStyle w:val="Code"/>
      </w:pPr>
      <w:r>
        <w:t>v2</w:t>
      </w:r>
      <w:r w:rsidR="00570ABB">
        <w:t>.z = 1;</w:t>
      </w:r>
    </w:p>
    <w:p w14:paraId="46FB7AEC" w14:textId="4B5AD125" w:rsidR="00570ABB" w:rsidRDefault="008A7CF9" w:rsidP="008A7CF9">
      <w:pPr>
        <w:pStyle w:val="Beschriftung"/>
      </w:pPr>
      <w:bookmarkStart w:id="73" w:name="_Toc408411222"/>
      <w:r>
        <w:t xml:space="preserve">Code </w:t>
      </w:r>
      <w:r w:rsidR="000B0FDA">
        <w:fldChar w:fldCharType="begin"/>
      </w:r>
      <w:r w:rsidR="000B0FDA">
        <w:instrText xml:space="preserve"> STYLEREF 1 \s </w:instrText>
      </w:r>
      <w:r w:rsidR="000B0FDA">
        <w:fldChar w:fldCharType="separate"/>
      </w:r>
      <w:r w:rsidR="000B0FDA">
        <w:rPr>
          <w:noProof/>
        </w:rPr>
        <w:t>2</w:t>
      </w:r>
      <w:r w:rsidR="000B0FDA">
        <w:fldChar w:fldCharType="end"/>
      </w:r>
      <w:r w:rsidR="000B0FDA">
        <w:t>.</w:t>
      </w:r>
      <w:r w:rsidR="000B0FDA">
        <w:fldChar w:fldCharType="begin"/>
      </w:r>
      <w:r w:rsidR="000B0FDA">
        <w:instrText xml:space="preserve"> SEQ Code \* ARABIC \s 1 </w:instrText>
      </w:r>
      <w:r w:rsidR="000B0FDA">
        <w:fldChar w:fldCharType="separate"/>
      </w:r>
      <w:r w:rsidR="000B0FDA">
        <w:rPr>
          <w:noProof/>
        </w:rPr>
        <w:t>3</w:t>
      </w:r>
      <w:r w:rsidR="000B0FDA">
        <w:fldChar w:fldCharType="end"/>
      </w:r>
      <w:r>
        <w:t xml:space="preserve"> Beispiel</w:t>
      </w:r>
      <w:r w:rsidR="00C644E8">
        <w:t>e</w:t>
      </w:r>
      <w:r>
        <w:t xml:space="preserve"> für die Erzeugung eines Vektors</w:t>
      </w:r>
      <w:bookmarkEnd w:id="73"/>
    </w:p>
    <w:p w14:paraId="08C226B7" w14:textId="77777777" w:rsidR="00E82C27" w:rsidRDefault="00E82C27" w:rsidP="005222E8"/>
    <w:p w14:paraId="1ED628D4" w14:textId="36FB7FE2" w:rsidR="00323202" w:rsidRDefault="00002AC9" w:rsidP="005222E8">
      <w:r>
        <w:t>Viele einzelne Vektoren zusammen ergeben dann ein 3D-Modell. Diese einzelnen Vektoren werden auch Vertices genannt und drei beieinander liegenden Vertices, die eine dreieckige Fläche ergeben, werden Polygone genannt. Komplexere 3D-Modelle bestehen also aus vielen Polygonen. Diese Struktur wird oft als Polygonnetz oder Mesh bezeichnet. In Unity wird der Begriff Mesh genutzt.</w:t>
      </w:r>
      <w:r w:rsidR="00907229">
        <w:t xml:space="preserve"> Umso mehr Polygone ein Objekt besitzt desto höher sind die Anforderungen an die Performance. Daher sollte immer darauf geachtet werden möglichst wenige Polygone pro Objekt zu haben, insbesondere wenn Anwendungen </w:t>
      </w:r>
      <w:r w:rsidR="00670190">
        <w:t>für mobile</w:t>
      </w:r>
      <w:r w:rsidR="00763162">
        <w:t xml:space="preserve"> Geräte (Apps) </w:t>
      </w:r>
      <w:r w:rsidR="00907229">
        <w:t>umgesetzt werden [Sei14]</w:t>
      </w:r>
      <w:r w:rsidR="00E95D83">
        <w:t xml:space="preserve"> [Bla11]</w:t>
      </w:r>
      <w:r w:rsidR="00907229">
        <w:t>.</w:t>
      </w:r>
    </w:p>
    <w:p w14:paraId="2BD58560" w14:textId="17FCAD36" w:rsidR="00F20207" w:rsidRDefault="00F20207" w:rsidP="005222E8">
      <w:r>
        <w:t xml:space="preserve">Jedes Objekt in einer Szene in Unity wird als GameObject bezeichnet. Ein GameObject kann mithilfe von Komponenten ein Mesh darstellen. </w:t>
      </w:r>
      <w:r w:rsidR="004161FE">
        <w:t xml:space="preserve">Die erste Komponente ist der MeshFilter, damit das GameObject das Mesh aufnehmen kann. Für das Anzeigen des eigentlichen 3D-Objektes ist im nächsten Schritt der MeshRenderer zuständig </w:t>
      </w:r>
      <w:r w:rsidR="00A75186">
        <w:t>Die Erzeugung der Komponenten findet automatisch statt, wenn ein 3D-Modell aus dem Project Browser in die Szene hineingezogen wird. Alle Komponenten können per Code verändert und angepasst werden</w:t>
      </w:r>
      <w:r w:rsidR="00DD3538">
        <w:t xml:space="preserve"> [Sei14]</w:t>
      </w:r>
      <w:r w:rsidR="00A75186">
        <w:t xml:space="preserve">. </w:t>
      </w:r>
    </w:p>
    <w:p w14:paraId="5753BDF5" w14:textId="77777777" w:rsidR="00612345" w:rsidRDefault="008530F9" w:rsidP="00424058">
      <w:r>
        <w:lastRenderedPageBreak/>
        <w:t>Eine weitere Komponente, die jedes GameObject erhält, ist die Transform-Komponente. Diese sorgt dafür, dass ein Objekt skaliert, rotiert und verschoben werden kann. Die zugehörigen Parameter können direkt in der Szene über die Transform-Tools geändert werden oder im Inspector in die entsprechenden Felder eingetragen werden.</w:t>
      </w:r>
      <w:r w:rsidR="006D671C">
        <w:t xml:space="preserve"> Der Inspector gibt eine Übersicht der Komponenten eines einzelnen Objektes und der Nutzer hat die Möglichkeit Werte </w:t>
      </w:r>
      <w:r w:rsidR="00424058">
        <w:t xml:space="preserve">anzupassen. </w:t>
      </w:r>
      <w:r w:rsidR="009D6CF7">
        <w:t xml:space="preserve">Diese Anpassung kann auch </w:t>
      </w:r>
      <w:r w:rsidR="008B428D">
        <w:t>mit Hilfe von</w:t>
      </w:r>
      <w:r w:rsidR="009D6CF7">
        <w:t xml:space="preserve"> Code erfolgen durch den Zugriff auf die Transform-Klasse. Diese stellt Eigenschaften und Methoden bereit um das Objekt zu transformieren </w:t>
      </w:r>
      <w:r w:rsidR="006D671C">
        <w:t>[Sei14].</w:t>
      </w:r>
    </w:p>
    <w:p w14:paraId="75C8265D" w14:textId="77777777" w:rsidR="000B1237" w:rsidRDefault="00612345" w:rsidP="00424058">
      <w:r>
        <w:t>Da ein Mesh ein aus Polygonen bestehendes Netz ist bietet Unity die Möglichkeit durch Materials die Oberfläche eines solchen Drahtgitters zu verändern. So können Eigenschaften wie die Textur, die Farbe und die Reaktion auf äußere Einflüsse wie Licht festgelegt werden. Die Berechnung des Aussehens findet mit Hilfe von Shadern statt. Shader bestimmen wie Materialien auf Oberflächen gerendert werden sollen</w:t>
      </w:r>
      <w:r w:rsidR="00A90C62">
        <w:t xml:space="preserve">. Hier muss bei Apps wieder darauf geachtet werden spezielle mobile Shader zu verwenden, um eine hohe Performance zu erreichen </w:t>
      </w:r>
      <w:r>
        <w:t>[Sei14].</w:t>
      </w:r>
    </w:p>
    <w:p w14:paraId="0A1CB682" w14:textId="6B2E9175" w:rsidR="000B1237" w:rsidRDefault="000B1237" w:rsidP="00424058">
      <w:r>
        <w:t xml:space="preserve">Das Hinzufügen von 3D-Modellen erfolgt wie erwähnt über den </w:t>
      </w:r>
      <w:r w:rsidR="00273A28">
        <w:t>Project Browser</w:t>
      </w:r>
      <w:r>
        <w:t xml:space="preserve">. Hier </w:t>
      </w:r>
      <w:r w:rsidR="00540E35">
        <w:t>stellt</w:t>
      </w:r>
      <w:r>
        <w:t xml:space="preserve"> Unity schon vorgefertigte Grundobjekte wie Kugeln oder Würfel zur Verfügung.</w:t>
      </w:r>
      <w:r w:rsidR="00876FE5">
        <w:t xml:space="preserve"> Diese werden oft als Hilfsmittel genutzt. Komplexere 3D-Modelle werden in einem dafür entsprechenden Programm erstellt und in Unity importiert. Die importierten Modelle werden als Prefab angelegt und erhalten sobald sie in die Szene gezogen werden, die notwendigen Komponenten</w:t>
      </w:r>
      <w:r w:rsidR="00F47579">
        <w:t xml:space="preserve"> [Sei14]</w:t>
      </w:r>
      <w:r w:rsidR="00876FE5">
        <w:t>. Auf Prefabs wird im Abschnitt 2.3.7 näher eingegangen.</w:t>
      </w:r>
    </w:p>
    <w:p w14:paraId="3261CA65" w14:textId="09838CB2" w:rsidR="005F7805" w:rsidRDefault="00273A28" w:rsidP="00273A28">
      <w:r>
        <w:br w:type="page"/>
      </w:r>
    </w:p>
    <w:p w14:paraId="6811AA4E" w14:textId="60DE7E39" w:rsidR="00E84638" w:rsidRDefault="00441CE4" w:rsidP="00E84638">
      <w:pPr>
        <w:pStyle w:val="berschrift3"/>
      </w:pPr>
      <w:bookmarkStart w:id="74" w:name="_Toc408411144"/>
      <w:r>
        <w:lastRenderedPageBreak/>
        <w:t>K</w:t>
      </w:r>
      <w:r w:rsidR="00FF07A0">
        <w:t>amera</w:t>
      </w:r>
      <w:bookmarkEnd w:id="74"/>
    </w:p>
    <w:p w14:paraId="03E9EA97" w14:textId="77777777" w:rsidR="00FF07A0" w:rsidRPr="00FF07A0" w:rsidRDefault="00FF07A0" w:rsidP="00FF07A0"/>
    <w:p w14:paraId="529D43A5" w14:textId="043CE22C" w:rsidR="00FF07A0" w:rsidRDefault="00FF07A0" w:rsidP="00FF07A0">
      <w:r>
        <w:t>ScreenPointToRay</w:t>
      </w:r>
    </w:p>
    <w:p w14:paraId="2EBD6443" w14:textId="7914B645" w:rsidR="00FF07A0" w:rsidRDefault="00FF07A0" w:rsidP="00FF07A0">
      <w:r>
        <w:t>Mehrere Kameras</w:t>
      </w:r>
    </w:p>
    <w:p w14:paraId="32BC339C" w14:textId="2AA163AA" w:rsidR="00FF07A0" w:rsidRDefault="00FF07A0" w:rsidP="00FF07A0">
      <w:r>
        <w:t>Skybox</w:t>
      </w:r>
    </w:p>
    <w:p w14:paraId="3FD95715" w14:textId="77777777" w:rsidR="00FF07A0" w:rsidRDefault="00FF07A0" w:rsidP="00FF07A0"/>
    <w:p w14:paraId="76390334" w14:textId="2AFAC6DF" w:rsidR="00FF07A0" w:rsidRDefault="00FF07A0" w:rsidP="00FF07A0">
      <w:pPr>
        <w:pStyle w:val="berschrift3"/>
      </w:pPr>
      <w:bookmarkStart w:id="75" w:name="_Toc408411145"/>
      <w:r>
        <w:t>Physik</w:t>
      </w:r>
      <w:bookmarkEnd w:id="75"/>
    </w:p>
    <w:p w14:paraId="3063E8E2" w14:textId="77777777" w:rsidR="00FF07A0" w:rsidRPr="00FF07A0" w:rsidRDefault="00FF07A0" w:rsidP="00FF07A0"/>
    <w:p w14:paraId="11CE1B52" w14:textId="747B5A22" w:rsidR="00FF07A0" w:rsidRDefault="00FF07A0" w:rsidP="00FF07A0">
      <w:r>
        <w:t>Rigidbodies</w:t>
      </w:r>
    </w:p>
    <w:p w14:paraId="71AC27AF" w14:textId="3123403B" w:rsidR="00FF07A0" w:rsidRDefault="00FF07A0" w:rsidP="00FF07A0">
      <w:r>
        <w:t>Character Controller</w:t>
      </w:r>
    </w:p>
    <w:p w14:paraId="014B7876" w14:textId="77777777" w:rsidR="00FF07A0" w:rsidRPr="00FF07A0" w:rsidRDefault="00FF07A0" w:rsidP="00FF07A0"/>
    <w:p w14:paraId="7630B115" w14:textId="2D0021C4" w:rsidR="00C73C00" w:rsidRDefault="00305366" w:rsidP="00C73C00">
      <w:pPr>
        <w:pStyle w:val="berschrift3"/>
      </w:pPr>
      <w:bookmarkStart w:id="76" w:name="_Toc408411146"/>
      <w:r>
        <w:t>Inputmöglichkeiten</w:t>
      </w:r>
      <w:bookmarkEnd w:id="76"/>
    </w:p>
    <w:p w14:paraId="4D613985" w14:textId="77777777" w:rsidR="00FF07A0" w:rsidRDefault="00FF07A0" w:rsidP="00FF07A0"/>
    <w:p w14:paraId="25E8754A" w14:textId="2BBBEAC3" w:rsidR="00FF07A0" w:rsidRDefault="00FF07A0" w:rsidP="00FF07A0">
      <w:r>
        <w:t>Input Manager</w:t>
      </w:r>
    </w:p>
    <w:p w14:paraId="61E866C8" w14:textId="38BFC1DC" w:rsidR="00FF07A0" w:rsidRDefault="00FF07A0" w:rsidP="00FF07A0">
      <w:r>
        <w:t>Auswertung von Eingaben</w:t>
      </w:r>
    </w:p>
    <w:p w14:paraId="2F7CF0EF" w14:textId="4BA8F9CF" w:rsidR="00FF07A0" w:rsidRDefault="00FF07A0" w:rsidP="00FF07A0">
      <w:r>
        <w:t>Auswertung von Beschleunigungssensor</w:t>
      </w:r>
    </w:p>
    <w:p w14:paraId="6733DCC2" w14:textId="77777777" w:rsidR="00FF07A0" w:rsidRPr="00FF07A0" w:rsidRDefault="00FF07A0" w:rsidP="00FF07A0"/>
    <w:p w14:paraId="05CDD072" w14:textId="155B220D" w:rsidR="00C73C00" w:rsidRDefault="00C73C00" w:rsidP="00C73C00">
      <w:pPr>
        <w:pStyle w:val="berschrift3"/>
      </w:pPr>
      <w:bookmarkStart w:id="77" w:name="_Toc408411147"/>
      <w:r>
        <w:t>GUI</w:t>
      </w:r>
      <w:bookmarkEnd w:id="77"/>
    </w:p>
    <w:p w14:paraId="09AD73CE" w14:textId="77777777" w:rsidR="00FF07A0" w:rsidRDefault="00FF07A0" w:rsidP="005222E8"/>
    <w:p w14:paraId="3B683B7A" w14:textId="6F0E10F5" w:rsidR="005222E8" w:rsidRDefault="00FF07A0" w:rsidP="005222E8">
      <w:r>
        <w:t>Elemente</w:t>
      </w:r>
    </w:p>
    <w:p w14:paraId="5E404F6B" w14:textId="5DDD5C4D" w:rsidR="00FF07A0" w:rsidRDefault="00FF07A0" w:rsidP="005222E8">
      <w:r>
        <w:t>Positionierung und Verankerung</w:t>
      </w:r>
    </w:p>
    <w:p w14:paraId="1CCC1F66" w14:textId="102AE46C" w:rsidR="00FF07A0" w:rsidRDefault="00FF07A0" w:rsidP="005222E8">
      <w:r>
        <w:t>uGui</w:t>
      </w:r>
    </w:p>
    <w:p w14:paraId="566B57A4" w14:textId="77777777" w:rsidR="00FF07A0" w:rsidRPr="005222E8" w:rsidRDefault="00FF07A0" w:rsidP="005222E8"/>
    <w:p w14:paraId="64046987" w14:textId="58390614" w:rsidR="00C73C00" w:rsidRDefault="00C73C00" w:rsidP="00C73C00">
      <w:pPr>
        <w:pStyle w:val="berschrift3"/>
      </w:pPr>
      <w:bookmarkStart w:id="78" w:name="_Toc408411148"/>
      <w:r>
        <w:t>Prefabs/Plugins</w:t>
      </w:r>
      <w:bookmarkEnd w:id="78"/>
    </w:p>
    <w:p w14:paraId="0DAC01FD" w14:textId="77777777" w:rsidR="00FF07A0" w:rsidRDefault="00FF07A0" w:rsidP="00FF07A0"/>
    <w:p w14:paraId="5889ACAB" w14:textId="2CC7F26D" w:rsidR="00FF07A0" w:rsidRDefault="00FF07A0" w:rsidP="00FF07A0">
      <w:r>
        <w:lastRenderedPageBreak/>
        <w:t>Was ist das</w:t>
      </w:r>
    </w:p>
    <w:p w14:paraId="34B2071F" w14:textId="7734BE08" w:rsidR="00FF07A0" w:rsidRDefault="00FF07A0" w:rsidP="00FF07A0">
      <w:r>
        <w:t>Erzeugen</w:t>
      </w:r>
    </w:p>
    <w:p w14:paraId="1AD4F7D7" w14:textId="5369D0B7" w:rsidR="00FF07A0" w:rsidRDefault="00FF07A0" w:rsidP="00FF07A0">
      <w:r>
        <w:t>Instanzen</w:t>
      </w:r>
    </w:p>
    <w:p w14:paraId="3F07F609" w14:textId="77777777" w:rsidR="00FF07A0" w:rsidRDefault="00FF07A0" w:rsidP="00FF07A0"/>
    <w:p w14:paraId="1D78D3D9" w14:textId="304415E0" w:rsidR="00FF07A0" w:rsidRDefault="00FF07A0" w:rsidP="00FF07A0">
      <w:pPr>
        <w:pStyle w:val="berschrift3"/>
      </w:pPr>
      <w:bookmarkStart w:id="79" w:name="_Toc408411149"/>
      <w:r>
        <w:t>Performance/Fehlersuche</w:t>
      </w:r>
      <w:bookmarkEnd w:id="79"/>
    </w:p>
    <w:p w14:paraId="7BF63B0B" w14:textId="77777777" w:rsidR="00FF07A0" w:rsidRDefault="00FF07A0" w:rsidP="00FF07A0"/>
    <w:p w14:paraId="3A1DBC0C" w14:textId="21C3F56C" w:rsidR="00FF07A0" w:rsidRDefault="00FF07A0" w:rsidP="00FF07A0">
      <w:r>
        <w:t>Debugging</w:t>
      </w:r>
    </w:p>
    <w:p w14:paraId="72C94F6B" w14:textId="2EEC4B9E" w:rsidR="00FF07A0" w:rsidRDefault="00FF07A0" w:rsidP="00FF07A0">
      <w:r>
        <w:t>Echtzeitanaylyse</w:t>
      </w:r>
    </w:p>
    <w:p w14:paraId="2F7691EF" w14:textId="75AAFAA3" w:rsidR="00FF07A0" w:rsidRDefault="00FF07A0">
      <w:pPr>
        <w:spacing w:before="0" w:after="0" w:line="240" w:lineRule="auto"/>
        <w:jc w:val="left"/>
      </w:pPr>
      <w:r>
        <w:br w:type="page"/>
      </w:r>
    </w:p>
    <w:p w14:paraId="2C414F37" w14:textId="2A0BE794" w:rsidR="00E84638" w:rsidRDefault="00C73C00" w:rsidP="00E84638">
      <w:pPr>
        <w:pStyle w:val="berschrift3"/>
      </w:pPr>
      <w:bookmarkStart w:id="80" w:name="_Toc408411150"/>
      <w:r>
        <w:lastRenderedPageBreak/>
        <w:t>Build Prozess</w:t>
      </w:r>
      <w:bookmarkEnd w:id="80"/>
    </w:p>
    <w:p w14:paraId="15701534" w14:textId="77777777" w:rsidR="002313A5" w:rsidRPr="002313A5" w:rsidRDefault="002313A5" w:rsidP="002313A5"/>
    <w:p w14:paraId="3B6C8F67" w14:textId="55DC8816" w:rsidR="005222E8" w:rsidRDefault="002313A5" w:rsidP="005222E8">
      <w:r>
        <w:t>Plattformen</w:t>
      </w:r>
    </w:p>
    <w:p w14:paraId="40566C14" w14:textId="18204586" w:rsidR="002313A5" w:rsidRDefault="002313A5" w:rsidP="005222E8">
      <w:r>
        <w:t>SDK’s</w:t>
      </w:r>
    </w:p>
    <w:p w14:paraId="2917E6F2" w14:textId="77777777" w:rsidR="002313A5" w:rsidRPr="00CC4E54" w:rsidRDefault="002313A5" w:rsidP="00CC4E54"/>
    <w:p w14:paraId="357A543A" w14:textId="67F254CF" w:rsidR="00C55B52" w:rsidRDefault="00C55B52" w:rsidP="00E84638">
      <w:pPr>
        <w:pStyle w:val="berschrift4"/>
      </w:pPr>
      <w:bookmarkStart w:id="81" w:name="_Toc408411151"/>
      <w:r>
        <w:t>DiveFPSController</w:t>
      </w:r>
      <w:bookmarkEnd w:id="81"/>
    </w:p>
    <w:p w14:paraId="01C67C41" w14:textId="77777777" w:rsidR="002313A5" w:rsidRPr="002313A5" w:rsidRDefault="002313A5" w:rsidP="002313A5"/>
    <w:p w14:paraId="77D1657C" w14:textId="49AF1B0C" w:rsidR="00142016" w:rsidRPr="00142016" w:rsidRDefault="00CC1F11" w:rsidP="00142016">
      <w:r>
        <w:t>Von Durovis Dive zur Verrfügung gestelltes Plugin um aus der First Person Perspektive zu sehen. Steuerung durch Tastatur und Maus möglich</w:t>
      </w:r>
    </w:p>
    <w:p w14:paraId="4E9979D1" w14:textId="77777777" w:rsidR="000F4BDB" w:rsidRPr="000F4BDB" w:rsidRDefault="000F4BDB" w:rsidP="000F4BDB"/>
    <w:p w14:paraId="7EDEDA57" w14:textId="2117704C" w:rsidR="00F04C4F" w:rsidRDefault="00FD4654" w:rsidP="00C36929">
      <w:pPr>
        <w:pStyle w:val="berschrift4"/>
      </w:pPr>
      <w:bookmarkStart w:id="82" w:name="_Toc408411152"/>
      <w:r>
        <w:t>Durovis Dive SDK in Unity</w:t>
      </w:r>
      <w:bookmarkEnd w:id="82"/>
    </w:p>
    <w:p w14:paraId="369975D3" w14:textId="77777777" w:rsidR="002313A5" w:rsidRPr="002313A5" w:rsidRDefault="002313A5" w:rsidP="002313A5"/>
    <w:p w14:paraId="5BBBCC4C" w14:textId="70E32A94" w:rsidR="000F4BDB" w:rsidRDefault="000F4BDB" w:rsidP="000F4BDB">
      <w:r>
        <w:t>Dive SDK platziert zwei Kameras</w:t>
      </w:r>
    </w:p>
    <w:p w14:paraId="5B9E2A84" w14:textId="77777777" w:rsidR="000F4BDB" w:rsidRPr="000F4BDB" w:rsidRDefault="000F4BDB" w:rsidP="000F4BDB"/>
    <w:p w14:paraId="794F6C8F" w14:textId="5DF8DE2C" w:rsidR="005264CD" w:rsidRDefault="008D4CD5" w:rsidP="008D4CD5">
      <w:pPr>
        <w:pStyle w:val="berschrift2"/>
      </w:pPr>
      <w:bookmarkStart w:id="83" w:name="_Toc408411153"/>
      <w:r>
        <w:t>Android</w:t>
      </w:r>
      <w:bookmarkEnd w:id="83"/>
    </w:p>
    <w:p w14:paraId="1006FB7F" w14:textId="77777777" w:rsidR="004D3E32" w:rsidRPr="004D3E32" w:rsidRDefault="004D3E32" w:rsidP="004D3E32"/>
    <w:p w14:paraId="44F1ADE0" w14:textId="06A84724" w:rsidR="004D3E32" w:rsidRDefault="004D3E32" w:rsidP="004D3E32">
      <w:r>
        <w:t>Betriebssystem</w:t>
      </w:r>
    </w:p>
    <w:p w14:paraId="76EAED62" w14:textId="77777777" w:rsidR="004D3E32" w:rsidRPr="004D3E32" w:rsidRDefault="004D3E32" w:rsidP="004D3E32"/>
    <w:p w14:paraId="4ED50A4C" w14:textId="2F7032A6" w:rsidR="008D4CD5" w:rsidRDefault="008D4CD5" w:rsidP="008D4CD5">
      <w:pPr>
        <w:pStyle w:val="berschrift3"/>
      </w:pPr>
      <w:bookmarkStart w:id="84" w:name="_Toc408411154"/>
      <w:r>
        <w:t>Android Debug Bridge(ADB)</w:t>
      </w:r>
      <w:bookmarkEnd w:id="84"/>
    </w:p>
    <w:p w14:paraId="78288E6A" w14:textId="77777777" w:rsidR="004D3E32" w:rsidRDefault="004D3E32" w:rsidP="004D3E32"/>
    <w:p w14:paraId="46EC7018" w14:textId="77951EA9" w:rsidR="004D3E32" w:rsidRPr="004D3E32" w:rsidRDefault="004D3E32" w:rsidP="004D3E32">
      <w:r>
        <w:t>Echtzeit debugging möglich, filtern nach Unity ausgaben</w:t>
      </w:r>
    </w:p>
    <w:p w14:paraId="72F0D8B9" w14:textId="7D707B92" w:rsidR="008A5A79" w:rsidRDefault="008A5A79" w:rsidP="008A5A79">
      <w:pPr>
        <w:pStyle w:val="berschrift2"/>
      </w:pPr>
      <w:bookmarkStart w:id="85" w:name="_Toc408411155"/>
      <w:r>
        <w:t>Git</w:t>
      </w:r>
      <w:bookmarkEnd w:id="85"/>
    </w:p>
    <w:p w14:paraId="27811885" w14:textId="09FF66E9" w:rsidR="000F4BDB" w:rsidRDefault="000F4BDB" w:rsidP="000F4BDB">
      <w:r>
        <w:t xml:space="preserve">Versionierungstool </w:t>
      </w:r>
    </w:p>
    <w:p w14:paraId="4C876A02" w14:textId="77777777" w:rsidR="005264CD" w:rsidRPr="000F4BDB" w:rsidRDefault="005264CD" w:rsidP="000F4BDB"/>
    <w:p w14:paraId="1CB72FC4" w14:textId="4B2C3F80" w:rsidR="008A5A79" w:rsidRDefault="008A5A79" w:rsidP="008A5A79">
      <w:pPr>
        <w:pStyle w:val="berschrift3"/>
      </w:pPr>
      <w:bookmarkStart w:id="86" w:name="_Toc408411156"/>
      <w:r>
        <w:lastRenderedPageBreak/>
        <w:t>GitHub</w:t>
      </w:r>
      <w:bookmarkEnd w:id="86"/>
    </w:p>
    <w:p w14:paraId="42EE4E37" w14:textId="69DA1805" w:rsidR="001B111C" w:rsidRPr="001B111C" w:rsidRDefault="001B111C" w:rsidP="001B111C">
      <w:r>
        <w:t>Hosting services für git repositories</w:t>
      </w:r>
    </w:p>
    <w:p w14:paraId="6316908D" w14:textId="4B5BCB13" w:rsidR="008A5A79" w:rsidRDefault="008A5A79" w:rsidP="008A5A79">
      <w:pPr>
        <w:pStyle w:val="berschrift3"/>
      </w:pPr>
      <w:bookmarkStart w:id="87" w:name="_Toc408411157"/>
      <w:r>
        <w:t>GitExtensions</w:t>
      </w:r>
      <w:bookmarkEnd w:id="87"/>
    </w:p>
    <w:p w14:paraId="6ED86F79" w14:textId="3ED8741A" w:rsidR="001B111C" w:rsidRPr="001B111C" w:rsidRDefault="001B111C" w:rsidP="001B111C">
      <w:r>
        <w:t xml:space="preserve">Tool für das arbeiten mit git unter windows </w:t>
      </w:r>
    </w:p>
    <w:p w14:paraId="6CE508E2" w14:textId="24C26DEF" w:rsidR="0015703F" w:rsidRDefault="0015703F" w:rsidP="0015703F"/>
    <w:p w14:paraId="38290A4C" w14:textId="77777777" w:rsidR="0015703F" w:rsidRPr="00FD2A51" w:rsidRDefault="0015703F" w:rsidP="00FD2A51">
      <w:pPr>
        <w:sectPr w:rsidR="0015703F" w:rsidRPr="00FD2A51" w:rsidSect="00CF380C">
          <w:pgSz w:w="11906" w:h="16838" w:code="9"/>
          <w:pgMar w:top="1531" w:right="1418" w:bottom="1701" w:left="1701" w:header="510" w:footer="624" w:gutter="0"/>
          <w:cols w:space="708"/>
          <w:docGrid w:linePitch="360"/>
        </w:sectPr>
      </w:pPr>
    </w:p>
    <w:bookmarkStart w:id="88" w:name="_Toc408411158"/>
    <w:p w14:paraId="1B470396" w14:textId="1D3B1B85" w:rsidR="006A3E8E" w:rsidRDefault="00572448" w:rsidP="006A3E8E">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5648" behindDoc="1" locked="0" layoutInCell="1" allowOverlap="1" wp14:anchorId="7A3EED99" wp14:editId="61BC70B7">
                <wp:simplePos x="0" y="0"/>
                <wp:positionH relativeFrom="page">
                  <wp:align>left</wp:align>
                </wp:positionH>
                <wp:positionV relativeFrom="paragraph">
                  <wp:posOffset>-439102</wp:posOffset>
                </wp:positionV>
                <wp:extent cx="436247" cy="1507490"/>
                <wp:effectExtent l="0" t="2222" r="0" b="0"/>
                <wp:wrapNone/>
                <wp:docPr id="15" name="Rechteck 1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8A4B" id="Rechteck 15" o:spid="_x0000_s1026" style="position:absolute;margin-left:0;margin-top:-34.55pt;width:34.35pt;height:118.7pt;rotation:90;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P4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c&#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BJOWP4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FA7E5E">
        <w:t>A</w:t>
      </w:r>
      <w:commentRangeStart w:id="89"/>
      <w:r w:rsidR="00FA7E5E">
        <w:t>nforderungsanalyse</w:t>
      </w:r>
      <w:commentRangeEnd w:id="89"/>
      <w:r w:rsidR="00E93AE0">
        <w:rPr>
          <w:rStyle w:val="Kommentarzeichen"/>
          <w:rFonts w:ascii="Adobe Garamond Pro" w:hAnsi="Adobe Garamond Pro" w:cs="Times New Roman"/>
          <w:b w:val="0"/>
          <w:bCs w:val="0"/>
          <w:kern w:val="0"/>
        </w:rPr>
        <w:commentReference w:id="89"/>
      </w:r>
      <w:bookmarkEnd w:id="88"/>
    </w:p>
    <w:p w14:paraId="68E349E4" w14:textId="77777777" w:rsidR="00B729AB" w:rsidRPr="00B729AB" w:rsidRDefault="00B729AB" w:rsidP="00B729AB"/>
    <w:p w14:paraId="5760E462" w14:textId="20006EDA" w:rsidR="00DE50F4" w:rsidRDefault="00666D27" w:rsidP="00DE50F4">
      <w:pPr>
        <w:pStyle w:val="berschrift2"/>
      </w:pPr>
      <w:bookmarkStart w:id="90" w:name="_Toc408411159"/>
      <w:r>
        <w:t>Systemidee</w:t>
      </w:r>
      <w:bookmarkEnd w:id="90"/>
    </w:p>
    <w:p w14:paraId="52637816" w14:textId="4D02B776" w:rsidR="002633DF" w:rsidRPr="002633DF" w:rsidRDefault="002633DF" w:rsidP="002633DF">
      <w:r>
        <w:t xml:space="preserve">Controller evaluieren für die Steuerung von Fortbewegung in einer VR, </w:t>
      </w:r>
    </w:p>
    <w:p w14:paraId="012A6225" w14:textId="36030D17" w:rsidR="00DE50F4" w:rsidRDefault="00DE50F4" w:rsidP="00DE50F4">
      <w:pPr>
        <w:pStyle w:val="berschrift2"/>
      </w:pPr>
      <w:bookmarkStart w:id="91" w:name="_Toc408411160"/>
      <w:r>
        <w:t>Stakeholder</w:t>
      </w:r>
      <w:bookmarkEnd w:id="91"/>
    </w:p>
    <w:p w14:paraId="03AA7A3C" w14:textId="6AD1A121" w:rsidR="002633DF" w:rsidRDefault="002633DF" w:rsidP="002633DF">
      <w:r>
        <w:t>Nutzer von Smartphones die VR erleben wollen</w:t>
      </w:r>
    </w:p>
    <w:p w14:paraId="3E1FF39D" w14:textId="710DDEB2" w:rsidR="002633DF" w:rsidRDefault="002633DF" w:rsidP="002633DF">
      <w:r>
        <w:t>Die nicht so viel geld ausgeben wollen</w:t>
      </w:r>
    </w:p>
    <w:p w14:paraId="2AB4B198" w14:textId="3C2541A2" w:rsidR="002633DF" w:rsidRPr="002633DF" w:rsidRDefault="002633DF" w:rsidP="002633DF">
      <w:r>
        <w:t>Steuerung innerhalb der VR</w:t>
      </w:r>
    </w:p>
    <w:p w14:paraId="4C12415F" w14:textId="3A724504" w:rsidR="00666D27" w:rsidRDefault="00666D27" w:rsidP="00DE50F4">
      <w:pPr>
        <w:pStyle w:val="berschrift3"/>
      </w:pPr>
      <w:bookmarkStart w:id="92" w:name="_Toc408411161"/>
      <w:r>
        <w:t>Stakeholdermap</w:t>
      </w:r>
      <w:bookmarkEnd w:id="92"/>
    </w:p>
    <w:p w14:paraId="3F7813D0" w14:textId="3F45F238" w:rsidR="00B729AB" w:rsidRDefault="00B57415" w:rsidP="00B729AB">
      <w:pPr>
        <w:rPr>
          <w:noProof/>
        </w:rPr>
      </w:pPr>
      <w:r>
        <w:rPr>
          <w:noProof/>
        </w:rPr>
        <w:t>Nach einfluss und Motivation der stakeholder</w:t>
      </w:r>
    </w:p>
    <w:p w14:paraId="77EACC60" w14:textId="16A9DD88" w:rsidR="00B57415" w:rsidRDefault="00B57415" w:rsidP="00B57415">
      <w:pPr>
        <w:pStyle w:val="berschrift2"/>
      </w:pPr>
      <w:bookmarkStart w:id="93" w:name="_Toc408411162"/>
      <w:r>
        <w:t>Ziele</w:t>
      </w:r>
      <w:bookmarkEnd w:id="93"/>
    </w:p>
    <w:p w14:paraId="3B44E1A0" w14:textId="76291F5D" w:rsidR="00881A7B" w:rsidRDefault="00881A7B" w:rsidP="00881A7B">
      <w:pPr>
        <w:pStyle w:val="berschrift3"/>
      </w:pPr>
      <w:bookmarkStart w:id="94" w:name="_Toc408411163"/>
      <w:r>
        <w:t>Muss</w:t>
      </w:r>
      <w:bookmarkEnd w:id="94"/>
    </w:p>
    <w:p w14:paraId="63D82F37" w14:textId="77777777" w:rsidR="00881A7B" w:rsidRDefault="00881A7B" w:rsidP="00881A7B">
      <w:r>
        <w:t>Steuerung in der VR</w:t>
      </w:r>
    </w:p>
    <w:p w14:paraId="77983382" w14:textId="77777777" w:rsidR="00881A7B" w:rsidRDefault="00881A7B" w:rsidP="00881A7B">
      <w:r>
        <w:t>Stabile Verbindung mit dem Controller</w:t>
      </w:r>
    </w:p>
    <w:p w14:paraId="24FCFCF6" w14:textId="77777777" w:rsidR="00881A7B" w:rsidRPr="002633DF" w:rsidRDefault="00881A7B" w:rsidP="00881A7B">
      <w:r>
        <w:t>Verbindung wird automatisch hergestellt</w:t>
      </w:r>
    </w:p>
    <w:p w14:paraId="448956EA" w14:textId="77777777" w:rsidR="00881A7B" w:rsidRPr="00881A7B" w:rsidRDefault="00881A7B" w:rsidP="00881A7B"/>
    <w:p w14:paraId="060DCD45" w14:textId="1D7E80B7" w:rsidR="00881A7B" w:rsidRDefault="00881A7B" w:rsidP="00881A7B">
      <w:pPr>
        <w:pStyle w:val="berschrift3"/>
      </w:pPr>
      <w:bookmarkStart w:id="95" w:name="_Toc408411164"/>
      <w:r>
        <w:t>Wunsch</w:t>
      </w:r>
      <w:bookmarkEnd w:id="95"/>
    </w:p>
    <w:p w14:paraId="1881313A" w14:textId="77777777" w:rsidR="00881A7B" w:rsidRPr="00881A7B" w:rsidRDefault="00881A7B" w:rsidP="00881A7B"/>
    <w:p w14:paraId="771ED4E9" w14:textId="1BB8237B" w:rsidR="00666D27" w:rsidRDefault="00666D27" w:rsidP="00666D27">
      <w:pPr>
        <w:pStyle w:val="berschrift2"/>
      </w:pPr>
      <w:bookmarkStart w:id="96" w:name="_Toc408411165"/>
      <w:r>
        <w:lastRenderedPageBreak/>
        <w:t>Systemkontext</w:t>
      </w:r>
      <w:bookmarkEnd w:id="96"/>
    </w:p>
    <w:p w14:paraId="480057B6" w14:textId="079DAFC4" w:rsidR="00385C8E" w:rsidRPr="00385C8E" w:rsidRDefault="00881A7B" w:rsidP="00646024">
      <w:pPr>
        <w:pStyle w:val="berschrift2"/>
      </w:pPr>
      <w:bookmarkStart w:id="97" w:name="_Toc408411166"/>
      <w:r>
        <w:t>Systemabgrenzung</w:t>
      </w:r>
      <w:bookmarkEnd w:id="97"/>
    </w:p>
    <w:p w14:paraId="74DADAD7" w14:textId="6F8FD5C9" w:rsidR="00666D27" w:rsidRDefault="00666D27" w:rsidP="00666D27">
      <w:pPr>
        <w:pStyle w:val="berschrift2"/>
      </w:pPr>
      <w:bookmarkStart w:id="98" w:name="_Toc408411167"/>
      <w:r>
        <w:t>Funktionale Anforderungen</w:t>
      </w:r>
      <w:bookmarkEnd w:id="98"/>
    </w:p>
    <w:p w14:paraId="2586D986" w14:textId="6779FC5C" w:rsidR="00666D27" w:rsidRDefault="00666D27" w:rsidP="005A25F1">
      <w:pPr>
        <w:pStyle w:val="berschrift3"/>
      </w:pPr>
      <w:bookmarkStart w:id="99" w:name="_Toc408411168"/>
      <w:r>
        <w:t>Use-Case</w:t>
      </w:r>
      <w:bookmarkEnd w:id="99"/>
    </w:p>
    <w:p w14:paraId="7A6CA821" w14:textId="357AEAC2" w:rsidR="00B729AB" w:rsidRDefault="00B729AB" w:rsidP="00B729AB">
      <w:r>
        <w:t>Bild</w:t>
      </w:r>
    </w:p>
    <w:p w14:paraId="6AD531B2" w14:textId="56872061" w:rsidR="005A25F1" w:rsidRPr="00B729AB" w:rsidRDefault="005A25F1" w:rsidP="005A25F1">
      <w:pPr>
        <w:pStyle w:val="berschrift3"/>
      </w:pPr>
      <w:bookmarkStart w:id="100" w:name="_Toc408411169"/>
      <w:r>
        <w:t>Anforderungen</w:t>
      </w:r>
      <w:bookmarkEnd w:id="100"/>
    </w:p>
    <w:p w14:paraId="4150673A" w14:textId="2999CFAB" w:rsidR="00666D27" w:rsidRDefault="00666D27" w:rsidP="00666D27">
      <w:pPr>
        <w:pStyle w:val="berschrift2"/>
      </w:pPr>
      <w:bookmarkStart w:id="101" w:name="_Toc408411170"/>
      <w:r>
        <w:t>Nicht Funktionale Anforderungen</w:t>
      </w:r>
      <w:bookmarkEnd w:id="101"/>
    </w:p>
    <w:p w14:paraId="3526202F" w14:textId="20CC5A0C" w:rsidR="00C66C87" w:rsidRDefault="00C66C87" w:rsidP="00C66C87">
      <w:pPr>
        <w:pStyle w:val="berschrift3"/>
      </w:pPr>
      <w:bookmarkStart w:id="102" w:name="_Toc408411171"/>
      <w:r>
        <w:t>Technologisch</w:t>
      </w:r>
      <w:bookmarkEnd w:id="102"/>
    </w:p>
    <w:p w14:paraId="308DFD69" w14:textId="14E46E29" w:rsidR="00C66C87" w:rsidRDefault="00C66C87" w:rsidP="00C66C87">
      <w:pPr>
        <w:pStyle w:val="berschrift3"/>
      </w:pPr>
      <w:bookmarkStart w:id="103" w:name="_Toc408411172"/>
      <w:r>
        <w:t>Benutzeroberfläche</w:t>
      </w:r>
      <w:bookmarkEnd w:id="103"/>
    </w:p>
    <w:p w14:paraId="5EA345C2" w14:textId="20338633" w:rsidR="00C66C87" w:rsidRDefault="00C66C87" w:rsidP="00C66C87">
      <w:pPr>
        <w:pStyle w:val="berschrift3"/>
      </w:pPr>
      <w:bookmarkStart w:id="104" w:name="_Toc408411173"/>
      <w:r>
        <w:t>Qualität</w:t>
      </w:r>
      <w:bookmarkEnd w:id="104"/>
    </w:p>
    <w:p w14:paraId="56F40E11" w14:textId="165CBD3A" w:rsidR="00C66C87" w:rsidRDefault="00C66C87" w:rsidP="00C66C87">
      <w:pPr>
        <w:pStyle w:val="berschrift3"/>
      </w:pPr>
      <w:bookmarkStart w:id="105" w:name="_Toc408411174"/>
      <w:r>
        <w:t>Durchzuführende Tätigkeiten</w:t>
      </w:r>
      <w:bookmarkEnd w:id="105"/>
    </w:p>
    <w:p w14:paraId="333D66DF" w14:textId="3AC711F7" w:rsidR="00C66C87" w:rsidRDefault="00C66C87" w:rsidP="00C66C87">
      <w:pPr>
        <w:pStyle w:val="berschrift3"/>
      </w:pPr>
      <w:bookmarkStart w:id="106" w:name="_Toc408411175"/>
      <w:r>
        <w:t>Rechtlich-vertraglich</w:t>
      </w:r>
      <w:bookmarkEnd w:id="106"/>
    </w:p>
    <w:p w14:paraId="6207C93A" w14:textId="14D4A176" w:rsidR="00C66C87" w:rsidRPr="00C66C87" w:rsidRDefault="00D61140" w:rsidP="00C66C87">
      <w:pPr>
        <w:pStyle w:val="berschrift3"/>
      </w:pPr>
      <w:bookmarkStart w:id="107" w:name="_Toc408411176"/>
      <w:r>
        <w:t>Hier fehlt noch eine</w:t>
      </w:r>
      <w:bookmarkEnd w:id="107"/>
    </w:p>
    <w:p w14:paraId="24910CBA" w14:textId="37ADCD67" w:rsidR="00950A59" w:rsidRDefault="00F87858" w:rsidP="00B234C9">
      <w:pPr>
        <w:pStyle w:val="berschrift2"/>
      </w:pPr>
      <w:bookmarkStart w:id="108" w:name="_Toc408411177"/>
      <w:r>
        <w:t>Tests</w:t>
      </w:r>
      <w:bookmarkEnd w:id="108"/>
    </w:p>
    <w:p w14:paraId="1120985B" w14:textId="1612B638" w:rsidR="00C903B9" w:rsidRDefault="00C903B9" w:rsidP="00C903B9">
      <w:pPr>
        <w:pStyle w:val="berschrift3"/>
      </w:pPr>
      <w:bookmarkStart w:id="109" w:name="_Toc408411178"/>
      <w:r>
        <w:t>Testgeräte</w:t>
      </w:r>
      <w:bookmarkEnd w:id="109"/>
    </w:p>
    <w:p w14:paraId="6C53FF0F" w14:textId="036E475F" w:rsidR="002633DF" w:rsidRPr="002633DF" w:rsidRDefault="002633DF" w:rsidP="002633DF">
      <w:r>
        <w:t>Galaxy S5, Galaxy S3, anderes Android smartphone, iPhone?</w:t>
      </w:r>
    </w:p>
    <w:p w14:paraId="2D581AD7" w14:textId="2E6DEFE6" w:rsidR="00C903B9" w:rsidRDefault="00C903B9" w:rsidP="00C903B9">
      <w:pPr>
        <w:pStyle w:val="berschrift3"/>
      </w:pPr>
      <w:bookmarkStart w:id="110" w:name="_Toc408411179"/>
      <w:r>
        <w:t>Testszenarien</w:t>
      </w:r>
      <w:bookmarkEnd w:id="110"/>
    </w:p>
    <w:p w14:paraId="38B4AAA7" w14:textId="0603A9C7" w:rsidR="002633DF" w:rsidRPr="002633DF" w:rsidRDefault="002633DF" w:rsidP="002633DF">
      <w:r>
        <w:t>Tabelle von Testszenarien, Erklärungen</w:t>
      </w:r>
    </w:p>
    <w:p w14:paraId="15E14C1C" w14:textId="5C35C704" w:rsidR="005958CB" w:rsidRDefault="00425FF0" w:rsidP="00425FF0">
      <w:pPr>
        <w:pStyle w:val="berschrift2"/>
      </w:pPr>
      <w:bookmarkStart w:id="111" w:name="_Toc408411180"/>
      <w:r>
        <w:t>Risikomanagement?</w:t>
      </w:r>
      <w:bookmarkEnd w:id="111"/>
    </w:p>
    <w:p w14:paraId="5C668CCF" w14:textId="77777777" w:rsidR="005958CB" w:rsidRDefault="005958CB">
      <w:pPr>
        <w:spacing w:before="0" w:after="0" w:line="240" w:lineRule="auto"/>
        <w:jc w:val="left"/>
        <w:rPr>
          <w:rFonts w:ascii="Helvetica" w:hAnsi="Helvetica" w:cs="Arial"/>
          <w:b/>
          <w:bCs/>
          <w:iCs/>
          <w:sz w:val="32"/>
          <w:szCs w:val="28"/>
        </w:rPr>
      </w:pPr>
      <w:r>
        <w:br w:type="page"/>
      </w:r>
    </w:p>
    <w:bookmarkStart w:id="112" w:name="_Toc408411181"/>
    <w:commentRangeStart w:id="113"/>
    <w:p w14:paraId="58B725B4" w14:textId="0DFAF64C" w:rsidR="00425FF0" w:rsidRDefault="005958CB" w:rsidP="005958CB">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92032" behindDoc="1" locked="0" layoutInCell="1" allowOverlap="1" wp14:anchorId="786F26BE" wp14:editId="3AAF7493">
                <wp:simplePos x="0" y="0"/>
                <wp:positionH relativeFrom="page">
                  <wp:align>left</wp:align>
                </wp:positionH>
                <wp:positionV relativeFrom="paragraph">
                  <wp:posOffset>-522287</wp:posOffset>
                </wp:positionV>
                <wp:extent cx="436247" cy="1507490"/>
                <wp:effectExtent l="0" t="2222" r="0" b="0"/>
                <wp:wrapNone/>
                <wp:docPr id="2" name="Rechteck 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A4F42" id="Rechteck 2" o:spid="_x0000_s1026" style="position:absolute;margin-left:0;margin-top:-41.1pt;width:34.35pt;height:118.7pt;rotation:90;z-index:-2516244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" fillcolor="#303338" stroked="f" strokeweight="2pt">
                <w10:wrap anchorx="page"/>
              </v:rect>
            </w:pict>
          </mc:Fallback>
        </mc:AlternateContent>
      </w:r>
      <w:r>
        <w:t>Evaluation des Controllers</w:t>
      </w:r>
      <w:commentRangeEnd w:id="113"/>
      <w:r w:rsidR="005845A9">
        <w:rPr>
          <w:rStyle w:val="Kommentarzeichen"/>
          <w:rFonts w:ascii="Adobe Garamond Pro" w:hAnsi="Adobe Garamond Pro" w:cs="Times New Roman"/>
          <w:b w:val="0"/>
          <w:bCs w:val="0"/>
          <w:kern w:val="0"/>
        </w:rPr>
        <w:commentReference w:id="113"/>
      </w:r>
      <w:bookmarkEnd w:id="112"/>
    </w:p>
    <w:p w14:paraId="2F5E652F" w14:textId="77777777" w:rsidR="005958CB" w:rsidRDefault="005958CB" w:rsidP="005958CB"/>
    <w:p w14:paraId="24E8F5FB" w14:textId="77777777" w:rsidR="00C74090" w:rsidRDefault="00C74090" w:rsidP="005958CB"/>
    <w:p w14:paraId="17671DAF" w14:textId="77777777" w:rsidR="00C74090" w:rsidRDefault="00C74090" w:rsidP="00C74090">
      <w:r>
        <w:t>Aus Nutzersicht wäre ein markenloses Outside-In-verfahren natürlich wünschenswert, da</w:t>
      </w:r>
    </w:p>
    <w:p w14:paraId="69EA77FF" w14:textId="77777777" w:rsidR="00C74090" w:rsidRDefault="00C74090" w:rsidP="00C74090">
      <w:r>
        <w:t>hierbei die Einschränkungen für den Nutzer am geringsten sind. Nutzer müssen nichts in</w:t>
      </w:r>
    </w:p>
    <w:p w14:paraId="630A5F08" w14:textId="77777777" w:rsidR="00C74090" w:rsidRDefault="00C74090" w:rsidP="00C74090">
      <w:r>
        <w:t>den Händen halten, brauchen keine Markierungen auf der Kleidung und können sich frei</w:t>
      </w:r>
    </w:p>
    <w:p w14:paraId="1FEC973E" w14:textId="77777777" w:rsidR="00C74090" w:rsidRDefault="00C74090" w:rsidP="00C74090">
      <w:r>
        <w:t>bewegen und auch frei durch den Raum gehen. In der Praxis zeigt sich allerdings, dass</w:t>
      </w:r>
    </w:p>
    <w:p w14:paraId="5272D720" w14:textId="77777777" w:rsidR="00C74090" w:rsidRDefault="00C74090" w:rsidP="00C74090">
      <w:r>
        <w:t>markenlose Tracking-Systeme gegenüber markenbasierten zum einen anfälliger gegen-</w:t>
      </w:r>
    </w:p>
    <w:p w14:paraId="1AB3C9E8" w14:textId="77777777" w:rsidR="00C74090" w:rsidRDefault="00C74090" w:rsidP="00C74090">
      <w:r>
        <w:t>über Störungen (z. B. weitere Personen im Raum oder sich wechselnde Lichtverhältnisse) sind und zum anderen, dass die Genauigkeit bei markenbasierten Systemen höher ist.</w:t>
      </w:r>
    </w:p>
    <w:p w14:paraId="7E55969B" w14:textId="77777777" w:rsidR="00C74090" w:rsidRDefault="00C74090" w:rsidP="00C74090">
      <w:r>
        <w:t>Auch weisen Outside-In-verfahren den Nachteil auf, dass die Interaktionsfläche durch die</w:t>
      </w:r>
    </w:p>
    <w:p w14:paraId="347FA388" w14:textId="77777777" w:rsidR="00C74090" w:rsidRDefault="00C74090" w:rsidP="00C74090">
      <w:r>
        <w:t>Kamerapositionen begrenzt ist. Der Interaktionsbereich kann zwar durch den Einsatz von</w:t>
      </w:r>
    </w:p>
    <w:p w14:paraId="1831564F" w14:textId="1FB16F8D" w:rsidR="00C74090" w:rsidRDefault="00C74090" w:rsidP="00C74090">
      <w:r>
        <w:t>zusätzlichen Kameras vergrößert werden, dennoch bedeutet ein größerer Interaktionsraum entweder Mehrkosten (für die zusätzlichen Kameras) oder durch den größeren Abstand zu den Kameras eine größere Ungenauigkeit.</w:t>
      </w:r>
    </w:p>
    <w:p w14:paraId="535C99A9" w14:textId="4D7DE059" w:rsidR="005958CB" w:rsidRDefault="005958CB" w:rsidP="005958CB">
      <w:pPr>
        <w:pStyle w:val="berschrift2"/>
      </w:pPr>
      <w:bookmarkStart w:id="114" w:name="_Toc408411182"/>
      <w:r>
        <w:t>Verfügbare Controller</w:t>
      </w:r>
      <w:bookmarkEnd w:id="114"/>
    </w:p>
    <w:p w14:paraId="1C97859C" w14:textId="478E0536" w:rsidR="0041725D" w:rsidRDefault="00AB693C" w:rsidP="0041725D">
      <w:r>
        <w:t>Vorstellung von Controllern Verschiedene Arten</w:t>
      </w:r>
    </w:p>
    <w:p w14:paraId="09B6DECD" w14:textId="435298E0" w:rsidR="00AB693C" w:rsidRDefault="00AB693C" w:rsidP="00AB693C">
      <w:pPr>
        <w:pStyle w:val="berschrift3"/>
      </w:pPr>
      <w:bookmarkStart w:id="115" w:name="_Toc408411183"/>
      <w:r>
        <w:t>Veränderung des Magnetfeldes</w:t>
      </w:r>
      <w:bookmarkEnd w:id="115"/>
    </w:p>
    <w:p w14:paraId="4D9AB65B" w14:textId="7FE09781" w:rsidR="00AB693C" w:rsidRDefault="00AB693C" w:rsidP="00AB693C">
      <w:pPr>
        <w:pStyle w:val="berschrift3"/>
      </w:pPr>
      <w:bookmarkStart w:id="116" w:name="_Toc408411184"/>
      <w:r>
        <w:t>Gyroskop</w:t>
      </w:r>
      <w:bookmarkEnd w:id="116"/>
    </w:p>
    <w:p w14:paraId="4A537C9E" w14:textId="22C70BF4" w:rsidR="00AB693C" w:rsidRDefault="00AB693C" w:rsidP="00AB693C">
      <w:pPr>
        <w:pStyle w:val="berschrift3"/>
      </w:pPr>
      <w:bookmarkStart w:id="117" w:name="_Toc408411185"/>
      <w:r>
        <w:t>Gamepad</w:t>
      </w:r>
      <w:bookmarkEnd w:id="117"/>
    </w:p>
    <w:p w14:paraId="1B017A8C" w14:textId="49224C5F" w:rsidR="00AB693C" w:rsidRPr="00AB693C" w:rsidRDefault="00AB693C" w:rsidP="00AB693C">
      <w:pPr>
        <w:pStyle w:val="berschrift3"/>
      </w:pPr>
      <w:bookmarkStart w:id="118" w:name="_Toc408411186"/>
      <w:r>
        <w:t>Kamera die Bewegungen aufnimmt kinect</w:t>
      </w:r>
      <w:bookmarkEnd w:id="118"/>
    </w:p>
    <w:p w14:paraId="628DE344" w14:textId="5EB1FD67" w:rsidR="002A6890" w:rsidRPr="002A6890" w:rsidRDefault="005958CB" w:rsidP="002A6890">
      <w:pPr>
        <w:pStyle w:val="berschrift2"/>
      </w:pPr>
      <w:bookmarkStart w:id="119" w:name="_Toc408411187"/>
      <w:r>
        <w:t>Bewertung der Controller</w:t>
      </w:r>
      <w:bookmarkEnd w:id="119"/>
    </w:p>
    <w:p w14:paraId="2516A6CF" w14:textId="5D8D71A1" w:rsidR="0041725D" w:rsidRDefault="0041725D" w:rsidP="0041725D">
      <w:r>
        <w:t>Bewertungsskala erstellen, Punktesystem aufstellen danach dann Controller auswählen</w:t>
      </w:r>
    </w:p>
    <w:p w14:paraId="7E45222B" w14:textId="31C5BEA2" w:rsidR="001F197D" w:rsidRPr="0041725D" w:rsidRDefault="001F197D" w:rsidP="0041725D">
      <w:r>
        <w:t>Bewertungsskala anhand der Grundlagen aus [Dör13]</w:t>
      </w:r>
      <w:r w:rsidR="00856750">
        <w:t>, Freiheitsgrad etc.</w:t>
      </w:r>
    </w:p>
    <w:p w14:paraId="05B32AF3" w14:textId="7C865B5E" w:rsidR="005958CB" w:rsidRPr="005958CB" w:rsidRDefault="005958CB" w:rsidP="005958CB">
      <w:pPr>
        <w:pStyle w:val="berschrift2"/>
      </w:pPr>
      <w:bookmarkStart w:id="120" w:name="_Toc408411188"/>
      <w:r>
        <w:lastRenderedPageBreak/>
        <w:t>Auswahl eines Controllers</w:t>
      </w:r>
      <w:bookmarkEnd w:id="120"/>
    </w:p>
    <w:p w14:paraId="64F49411" w14:textId="77777777" w:rsidR="00425FF0" w:rsidRPr="00425FF0" w:rsidRDefault="00425FF0" w:rsidP="00425FF0"/>
    <w:p w14:paraId="507AD40D" w14:textId="5C2485AB" w:rsidR="00151EBD" w:rsidRPr="00BD7578" w:rsidRDefault="00151EBD" w:rsidP="0073618E"/>
    <w:p w14:paraId="1325E146" w14:textId="77777777"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121" w:name="_Toc408411189"/>
    <w:p w14:paraId="1C0C8D3D" w14:textId="51ABC425" w:rsidR="008F3981"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7696" behindDoc="1" locked="0" layoutInCell="1" allowOverlap="1" wp14:anchorId="286E77F7" wp14:editId="620533CF">
                <wp:simplePos x="0" y="0"/>
                <wp:positionH relativeFrom="page">
                  <wp:align>left</wp:align>
                </wp:positionH>
                <wp:positionV relativeFrom="paragraph">
                  <wp:posOffset>-446722</wp:posOffset>
                </wp:positionV>
                <wp:extent cx="436247" cy="1507490"/>
                <wp:effectExtent l="0" t="2222" r="0" b="0"/>
                <wp:wrapNone/>
                <wp:docPr id="5" name="Rechteck 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E6A22" id="Rechteck 5" o:spid="_x0000_s1026" style="position:absolute;margin-left:0;margin-top:-35.15pt;width:34.35pt;height:118.7pt;rotation:90;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MbogIAAJI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" fillcolor="#303338" stroked="f" strokeweight="2pt">
                <w10:wrap anchorx="page"/>
              </v:rect>
            </w:pict>
          </mc:Fallback>
        </mc:AlternateContent>
      </w:r>
      <w:r w:rsidR="00FD4654">
        <w:t>Konzept</w:t>
      </w:r>
      <w:r w:rsidR="00CA4B74">
        <w:t xml:space="preserve"> der Anwendung</w:t>
      </w:r>
      <w:bookmarkEnd w:id="121"/>
    </w:p>
    <w:p w14:paraId="4B9C93C7" w14:textId="40E95C93" w:rsidR="008F3981" w:rsidRDefault="00FD4654" w:rsidP="00FD4654">
      <w:pPr>
        <w:pStyle w:val="berschrift2"/>
      </w:pPr>
      <w:bookmarkStart w:id="122" w:name="_Toc408411190"/>
      <w:r>
        <w:t>GUI</w:t>
      </w:r>
      <w:bookmarkEnd w:id="122"/>
    </w:p>
    <w:p w14:paraId="4C7175F1" w14:textId="71ED45AE" w:rsidR="00FD4654" w:rsidRDefault="00FD4654" w:rsidP="00FD4654">
      <w:pPr>
        <w:pStyle w:val="berschrift2"/>
      </w:pPr>
      <w:bookmarkStart w:id="123" w:name="_Toc408411191"/>
      <w:r>
        <w:t>VR Szene</w:t>
      </w:r>
      <w:bookmarkEnd w:id="123"/>
    </w:p>
    <w:p w14:paraId="0D4B8835" w14:textId="0DEF264F" w:rsidR="00FD4654" w:rsidRDefault="00FD4654" w:rsidP="00FD4654">
      <w:pPr>
        <w:pStyle w:val="berschrift2"/>
      </w:pPr>
      <w:bookmarkStart w:id="124" w:name="_Toc408411192"/>
      <w:r>
        <w:t>Benötigte Funktionen</w:t>
      </w:r>
      <w:bookmarkEnd w:id="124"/>
    </w:p>
    <w:p w14:paraId="25B505B0" w14:textId="3C8B4FF0" w:rsidR="00FD4654" w:rsidRPr="00FD4654" w:rsidRDefault="00FD4654" w:rsidP="00FD4654">
      <w:pPr>
        <w:pStyle w:val="berschrift2"/>
      </w:pPr>
      <w:bookmarkStart w:id="125" w:name="_Toc408411193"/>
      <w:r>
        <w:t>Spiellogik</w:t>
      </w:r>
      <w:bookmarkEnd w:id="125"/>
    </w:p>
    <w:p w14:paraId="73572819" w14:textId="77777777" w:rsidR="008F3981" w:rsidRPr="008F3981" w:rsidRDefault="008F3981" w:rsidP="008F3981"/>
    <w:p w14:paraId="3946C5A6" w14:textId="3B345F81" w:rsidR="008F3981" w:rsidRDefault="008F3981" w:rsidP="008F3981">
      <w:pPr>
        <w:tabs>
          <w:tab w:val="left" w:pos="5760"/>
        </w:tabs>
      </w:pPr>
      <w:r>
        <w:tab/>
      </w:r>
    </w:p>
    <w:p w14:paraId="2A0DC968" w14:textId="52DC9792" w:rsidR="008F3981" w:rsidRDefault="008F3981" w:rsidP="008F3981"/>
    <w:p w14:paraId="73AF9DD1" w14:textId="77777777" w:rsidR="00BB2793" w:rsidRPr="008F3981" w:rsidRDefault="00BB2793" w:rsidP="008F3981">
      <w:pPr>
        <w:sectPr w:rsidR="00BB2793" w:rsidRPr="008F3981" w:rsidSect="00CF380C">
          <w:pgSz w:w="11906" w:h="16838" w:code="9"/>
          <w:pgMar w:top="1531" w:right="1418" w:bottom="1701" w:left="1701" w:header="510" w:footer="624" w:gutter="0"/>
          <w:cols w:space="708"/>
          <w:docGrid w:linePitch="360"/>
        </w:sectPr>
      </w:pPr>
    </w:p>
    <w:bookmarkStart w:id="126" w:name="_Toc408411194"/>
    <w:p w14:paraId="7A231BDF" w14:textId="62CB5655" w:rsidR="00BD05E9"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9744" behindDoc="1" locked="0" layoutInCell="1" allowOverlap="1" wp14:anchorId="0FA84A53" wp14:editId="36D16F1B">
                <wp:simplePos x="0" y="0"/>
                <wp:positionH relativeFrom="page">
                  <wp:align>left</wp:align>
                </wp:positionH>
                <wp:positionV relativeFrom="paragraph">
                  <wp:posOffset>-448627</wp:posOffset>
                </wp:positionV>
                <wp:extent cx="436247" cy="1507490"/>
                <wp:effectExtent l="0" t="2222" r="0" b="0"/>
                <wp:wrapNone/>
                <wp:docPr id="6" name="Rechteck 6"/>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9E5E9" id="Rechteck 6" o:spid="_x0000_s1026" style="position:absolute;margin-left:0;margin-top:-35.3pt;width:34.35pt;height:118.7pt;rotation:90;z-index:-251636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V0y63KICAACSBQAADgAAAAAAAAAAAAAAAAAu&#10;AgAAZHJzL2Uyb0RvYy54bWxQSwECLQAUAAYACAAAACEAHepeEOAAAAAJAQAADwAAAAAAAAAAAAAA&#10;AAD8BAAAZHJzL2Rvd25yZXYueG1sUEsFBgAAAAAEAAQA8wAAAAkGAAAAAA==&#10;" fillcolor="#303338" stroked="f" strokeweight="2pt">
                <w10:wrap anchorx="page"/>
              </v:rect>
            </w:pict>
          </mc:Fallback>
        </mc:AlternateContent>
      </w:r>
      <w:r w:rsidR="00FD4654">
        <w:t>Umsetzung</w:t>
      </w:r>
      <w:r w:rsidR="00CA4B74">
        <w:t xml:space="preserve"> der Anwendung</w:t>
      </w:r>
      <w:bookmarkEnd w:id="126"/>
    </w:p>
    <w:p w14:paraId="00FDC90F" w14:textId="583E0BA9" w:rsidR="00FD4654" w:rsidRDefault="00FD4654" w:rsidP="00FD4654">
      <w:pPr>
        <w:pStyle w:val="berschrift2"/>
      </w:pPr>
      <w:bookmarkStart w:id="127" w:name="_Toc408411195"/>
      <w:r>
        <w:t>GUI</w:t>
      </w:r>
      <w:bookmarkEnd w:id="127"/>
    </w:p>
    <w:p w14:paraId="753CB00E" w14:textId="7AF0D8C1" w:rsidR="00FD4654" w:rsidRDefault="00FD4654" w:rsidP="00FD4654">
      <w:pPr>
        <w:pStyle w:val="berschrift2"/>
      </w:pPr>
      <w:bookmarkStart w:id="128" w:name="_Toc408411196"/>
      <w:r>
        <w:t>Verbindung des Motion Controllers</w:t>
      </w:r>
      <w:bookmarkEnd w:id="128"/>
    </w:p>
    <w:p w14:paraId="5398FEFA" w14:textId="77F33697" w:rsidR="00FD4654" w:rsidRDefault="00FD4654" w:rsidP="00FD4654">
      <w:pPr>
        <w:pStyle w:val="berschrift2"/>
      </w:pPr>
      <w:bookmarkStart w:id="129" w:name="_Toc408411197"/>
      <w:r>
        <w:t>Auslesen der Daten</w:t>
      </w:r>
      <w:bookmarkEnd w:id="129"/>
    </w:p>
    <w:p w14:paraId="7A3201E5" w14:textId="678F8033" w:rsidR="00FD4654" w:rsidRDefault="00FD4654" w:rsidP="00FD4654">
      <w:pPr>
        <w:pStyle w:val="berschrift2"/>
      </w:pPr>
      <w:bookmarkStart w:id="130" w:name="_Toc408411198"/>
      <w:r>
        <w:t>Szene</w:t>
      </w:r>
      <w:bookmarkEnd w:id="130"/>
    </w:p>
    <w:p w14:paraId="197DCB08" w14:textId="24158A8D" w:rsidR="00FD4654" w:rsidRPr="00FD4654" w:rsidRDefault="00FD4654" w:rsidP="00FD4654">
      <w:pPr>
        <w:pStyle w:val="berschrift2"/>
      </w:pPr>
      <w:bookmarkStart w:id="131" w:name="_Toc408411199"/>
      <w:r>
        <w:t>Spiellogik</w:t>
      </w:r>
      <w:bookmarkEnd w:id="131"/>
    </w:p>
    <w:p w14:paraId="3FF35625" w14:textId="77777777" w:rsidR="00FD4654" w:rsidRPr="00FD4654" w:rsidRDefault="00FD4654" w:rsidP="00FD4654"/>
    <w:p w14:paraId="56052E46" w14:textId="3E82C98F" w:rsidR="00BD05E9" w:rsidRPr="00BD7578" w:rsidRDefault="00BD05E9" w:rsidP="0073618E">
      <w:pPr>
        <w:sectPr w:rsidR="00BD05E9" w:rsidRPr="00BD7578" w:rsidSect="00CF380C">
          <w:pgSz w:w="11906" w:h="16838" w:code="9"/>
          <w:pgMar w:top="1531" w:right="1418" w:bottom="1701" w:left="1701" w:header="510" w:footer="624" w:gutter="0"/>
          <w:cols w:space="708"/>
          <w:docGrid w:linePitch="360"/>
        </w:sectPr>
      </w:pPr>
    </w:p>
    <w:bookmarkStart w:id="132" w:name="_Toc224810323"/>
    <w:bookmarkStart w:id="133" w:name="_Toc225071808"/>
    <w:bookmarkStart w:id="134" w:name="_Toc408411200"/>
    <w:p w14:paraId="68B137AC" w14:textId="32EE5CFE" w:rsidR="0073618E" w:rsidRDefault="005F4467" w:rsidP="00067295">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3840" behindDoc="1" locked="0" layoutInCell="1" allowOverlap="1" wp14:anchorId="4E50F159" wp14:editId="656BCCF3">
                <wp:simplePos x="0" y="0"/>
                <wp:positionH relativeFrom="page">
                  <wp:align>left</wp:align>
                </wp:positionH>
                <wp:positionV relativeFrom="paragraph">
                  <wp:posOffset>-449898</wp:posOffset>
                </wp:positionV>
                <wp:extent cx="436247" cy="1507490"/>
                <wp:effectExtent l="0" t="2222" r="0" b="0"/>
                <wp:wrapNone/>
                <wp:docPr id="8" name="Rechteck 8"/>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A500D" id="Rechteck 8" o:spid="_x0000_s1026" style="position:absolute;margin-left:0;margin-top:-35.45pt;width:34.35pt;height:118.7pt;rotation:90;z-index:-2516326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" fillcolor="#303338" stroked="f" strokeweight="2pt">
                <w10:wrap anchorx="page"/>
              </v:rect>
            </w:pict>
          </mc:Fallback>
        </mc:AlternateContent>
      </w:r>
      <w:bookmarkEnd w:id="132"/>
      <w:bookmarkEnd w:id="133"/>
      <w:r w:rsidR="00FD4654">
        <w:t>Tests</w:t>
      </w:r>
      <w:bookmarkEnd w:id="134"/>
    </w:p>
    <w:p w14:paraId="1F576A81" w14:textId="3ACA1FDF" w:rsidR="00083880" w:rsidRDefault="00FD4654" w:rsidP="00083880">
      <w:pPr>
        <w:pStyle w:val="berschrift2"/>
      </w:pPr>
      <w:bookmarkStart w:id="135" w:name="_Toc408411201"/>
      <w:r>
        <w:t>Schnelle Bewegungen</w:t>
      </w:r>
      <w:bookmarkEnd w:id="135"/>
    </w:p>
    <w:p w14:paraId="61FAE6B2" w14:textId="1A1A5B4A" w:rsidR="00FD4654" w:rsidRDefault="00FD4654" w:rsidP="00FD4654">
      <w:pPr>
        <w:pStyle w:val="berschrift2"/>
      </w:pPr>
      <w:bookmarkStart w:id="136" w:name="_Toc408411202"/>
      <w:r>
        <w:t>Bewegungsräume bei falscher Handhabung</w:t>
      </w:r>
      <w:bookmarkEnd w:id="136"/>
    </w:p>
    <w:p w14:paraId="1E317C3D" w14:textId="50E84983" w:rsidR="00FD4654" w:rsidRPr="00FD4654" w:rsidRDefault="00FD4654" w:rsidP="00FD4654">
      <w:pPr>
        <w:pStyle w:val="berschrift2"/>
      </w:pPr>
      <w:bookmarkStart w:id="137" w:name="_Toc408411203"/>
      <w:r>
        <w:t>Erfahrungen</w:t>
      </w:r>
      <w:bookmarkEnd w:id="137"/>
    </w:p>
    <w:p w14:paraId="672297A8" w14:textId="4A8DC272" w:rsidR="00126263" w:rsidRPr="00BD7578" w:rsidRDefault="00126263" w:rsidP="0073618E"/>
    <w:p w14:paraId="39C7DB1C" w14:textId="3D436838"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138" w:name="_Toc224810328"/>
    <w:bookmarkStart w:id="139" w:name="_Toc225071813"/>
    <w:bookmarkStart w:id="140" w:name="_Toc408411204"/>
    <w:p w14:paraId="33F7FE48" w14:textId="666B9860" w:rsidR="0092589D" w:rsidRPr="0092589D" w:rsidRDefault="005F4467" w:rsidP="0092589D">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1792" behindDoc="1" locked="0" layoutInCell="1" allowOverlap="1" wp14:anchorId="115516B2" wp14:editId="71330439">
                <wp:simplePos x="0" y="0"/>
                <wp:positionH relativeFrom="page">
                  <wp:align>left</wp:align>
                </wp:positionH>
                <wp:positionV relativeFrom="paragraph">
                  <wp:posOffset>-448626</wp:posOffset>
                </wp:positionV>
                <wp:extent cx="436247" cy="1507490"/>
                <wp:effectExtent l="0" t="2222" r="0" b="0"/>
                <wp:wrapNone/>
                <wp:docPr id="7" name="Rechteck 7"/>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A559" id="Rechteck 7" o:spid="_x0000_s1026" style="position:absolute;margin-left:0;margin-top:-35.3pt;width:34.35pt;height:118.7pt;rotation:90;z-index:-251634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IoogIAAJIFAAAOAAAAZHJzL2Uyb0RvYy54bWysVFFP2zAQfp+0/2D5fSRtUwoVKapATJMQ&#10;Q8DEs+vYTTTH59lu0+7X72wngTH2Mi0Pke377ru7z+e7uDy0iuyFdQ3okk5OckqE5lA1elvSb083&#10;n84o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wyWiKKICAACSBQAADgAAAAAAAAAAAAAAAAAu&#10;AgAAZHJzL2Uyb0RvYy54bWxQSwECLQAUAAYACAAAACEAHepeEOAAAAAJAQAADwAAAAAAAAAAAAAA&#10;AAD8BAAAZHJzL2Rvd25yZXYueG1sUEsFBgAAAAAEAAQA8wAAAAkGAAAAAA==&#10;" fillcolor="#303338" stroked="f" strokeweight="2pt">
                <w10:wrap anchorx="page"/>
              </v:rect>
            </w:pict>
          </mc:Fallback>
        </mc:AlternateContent>
      </w:r>
      <w:bookmarkEnd w:id="138"/>
      <w:bookmarkEnd w:id="139"/>
      <w:r w:rsidR="00FD4654">
        <w:t>Ergebnisse und Ausblick</w:t>
      </w:r>
      <w:bookmarkEnd w:id="140"/>
    </w:p>
    <w:p w14:paraId="56D6AAB4" w14:textId="77777777" w:rsidR="00151EBD" w:rsidRDefault="00151EBD" w:rsidP="00151EBD"/>
    <w:p w14:paraId="380B0216" w14:textId="03647FFA" w:rsidR="005F4467" w:rsidRDefault="00FD4654" w:rsidP="005F4467">
      <w:pPr>
        <w:pStyle w:val="berschrift2"/>
      </w:pPr>
      <w:bookmarkStart w:id="141" w:name="_Toc408411205"/>
      <w:r>
        <w:t>Bewertung</w:t>
      </w:r>
      <w:bookmarkEnd w:id="141"/>
    </w:p>
    <w:p w14:paraId="3ACB2775" w14:textId="5288CBB4" w:rsidR="00C033DC" w:rsidRDefault="00C033DC" w:rsidP="00C033DC">
      <w:pPr>
        <w:pStyle w:val="berschrift3"/>
      </w:pPr>
      <w:bookmarkStart w:id="142" w:name="_Toc408411206"/>
      <w:r>
        <w:t>Controller</w:t>
      </w:r>
      <w:bookmarkEnd w:id="142"/>
    </w:p>
    <w:p w14:paraId="1EB588C6" w14:textId="192B9247" w:rsidR="00C033DC" w:rsidRPr="00C033DC" w:rsidRDefault="00C033DC" w:rsidP="00C033DC">
      <w:pPr>
        <w:pStyle w:val="berschrift3"/>
      </w:pPr>
      <w:bookmarkStart w:id="143" w:name="_Toc408411207"/>
      <w:r>
        <w:t>Applikation</w:t>
      </w:r>
      <w:bookmarkEnd w:id="143"/>
    </w:p>
    <w:p w14:paraId="4E3F06C9" w14:textId="62F436AB" w:rsidR="00D27870" w:rsidRPr="00D27870" w:rsidRDefault="00D27870" w:rsidP="00D27870">
      <w:r>
        <w:t>asdasd</w:t>
      </w:r>
    </w:p>
    <w:p w14:paraId="39AC549C" w14:textId="35A44167" w:rsidR="00D27870" w:rsidRDefault="0087118A" w:rsidP="00FD4654">
      <w:pPr>
        <w:pStyle w:val="berschrift2"/>
      </w:pPr>
      <w:bookmarkStart w:id="144" w:name="_Toc408411208"/>
      <w:r>
        <w:t>Ausblick</w:t>
      </w:r>
      <w:bookmarkEnd w:id="144"/>
    </w:p>
    <w:p w14:paraId="05B96D56" w14:textId="796DD8FE" w:rsidR="0087118A" w:rsidRPr="0087118A" w:rsidRDefault="0087118A" w:rsidP="0087118A">
      <w:pPr>
        <w:pStyle w:val="berschrift3"/>
      </w:pPr>
      <w:bookmarkStart w:id="145" w:name="_Toc408411209"/>
      <w:r>
        <w:t>Prototypen von Controllern, was kommt ist in Arbeit</w:t>
      </w:r>
      <w:bookmarkEnd w:id="145"/>
    </w:p>
    <w:p w14:paraId="66700056" w14:textId="77777777" w:rsidR="005F4467" w:rsidRPr="005F4467" w:rsidRDefault="005F4467" w:rsidP="005F4467"/>
    <w:p w14:paraId="424414DB" w14:textId="5D75AB34" w:rsidR="005F4467" w:rsidRPr="005F4467" w:rsidRDefault="005F4467" w:rsidP="005F4467">
      <w:pPr>
        <w:sectPr w:rsidR="005F4467" w:rsidRPr="005F4467" w:rsidSect="00CF380C">
          <w:headerReference w:type="default" r:id="rId37"/>
          <w:pgSz w:w="11906" w:h="16838" w:code="9"/>
          <w:pgMar w:top="1531" w:right="1418" w:bottom="1701" w:left="1701" w:header="510" w:footer="624" w:gutter="0"/>
          <w:cols w:space="708"/>
          <w:docGrid w:linePitch="360"/>
        </w:sectPr>
      </w:pPr>
    </w:p>
    <w:bookmarkStart w:id="146" w:name="_Toc408411210"/>
    <w:p w14:paraId="3F80548D" w14:textId="0040D571" w:rsidR="00FD4654" w:rsidRDefault="00FD4654" w:rsidP="00FD4654">
      <w:pPr>
        <w:pStyle w:val="berschrift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9984" behindDoc="1" locked="0" layoutInCell="1" allowOverlap="1" wp14:anchorId="063F0B14" wp14:editId="1B580A2A">
                <wp:simplePos x="0" y="0"/>
                <wp:positionH relativeFrom="page">
                  <wp:align>left</wp:align>
                </wp:positionH>
                <wp:positionV relativeFrom="paragraph">
                  <wp:posOffset>-446087</wp:posOffset>
                </wp:positionV>
                <wp:extent cx="436247" cy="1507490"/>
                <wp:effectExtent l="0" t="2222" r="0" b="0"/>
                <wp:wrapNone/>
                <wp:docPr id="9" name="Rechteck 9"/>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45D27" id="Rechteck 9" o:spid="_x0000_s1026" style="position:absolute;margin-left:0;margin-top:-35.1pt;width:34.35pt;height:118.7pt;rotation:90;z-index:-2516264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ewogIAAJIFAAAOAAAAZHJzL2Uyb0RvYy54bWysVFFP2zAQfp+0/2D5fSRtU6AVKapATJMQ&#10;Q8DEs+vYTTTH59lu0+7X72wngTH2Mi0Pke377ru7z+e7uDy0iuyFdQ3okk5OckqE5lA1elvSb083&#10;n84p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" fillcolor="#303338" stroked="f" strokeweight="2pt">
                <w10:wrap anchorx="page"/>
              </v:rect>
            </w:pict>
          </mc:Fallback>
        </mc:AlternateContent>
      </w:r>
      <w:r>
        <w:rPr>
          <w:lang w:val="en-US"/>
        </w:rPr>
        <w:t>Zusammenfassung</w:t>
      </w:r>
      <w:bookmarkEnd w:id="146"/>
    </w:p>
    <w:p w14:paraId="6D0AB607" w14:textId="4EF62D71" w:rsidR="00FD4654" w:rsidRPr="00FD4654" w:rsidRDefault="00FD4654" w:rsidP="00FD4654">
      <w:pPr>
        <w:rPr>
          <w:lang w:val="en-US"/>
        </w:rPr>
      </w:pPr>
      <w:r>
        <w:rPr>
          <w:lang w:val="en-US"/>
        </w:rPr>
        <w:t>asd</w:t>
      </w:r>
    </w:p>
    <w:p w14:paraId="0D075DBC" w14:textId="77777777" w:rsidR="00FD4654" w:rsidRDefault="00FD4654" w:rsidP="00FD4654">
      <w:pPr>
        <w:rPr>
          <w:lang w:val="en-US"/>
        </w:rPr>
      </w:pPr>
    </w:p>
    <w:p w14:paraId="1868FBC7" w14:textId="77777777" w:rsidR="00FD4654" w:rsidRPr="00FD4654" w:rsidRDefault="00FD4654" w:rsidP="00FD4654">
      <w:pPr>
        <w:rPr>
          <w:lang w:val="en-US"/>
        </w:rPr>
        <w:sectPr w:rsidR="00FD4654" w:rsidRPr="00FD4654" w:rsidSect="00CF380C">
          <w:pgSz w:w="11906" w:h="16838" w:code="9"/>
          <w:pgMar w:top="1531" w:right="1418" w:bottom="1701" w:left="1701" w:header="510" w:footer="624" w:gutter="0"/>
          <w:cols w:space="708"/>
          <w:docGrid w:linePitch="360"/>
        </w:sectPr>
      </w:pPr>
    </w:p>
    <w:bookmarkStart w:id="147" w:name="_Toc408411211"/>
    <w:p w14:paraId="045FB12F" w14:textId="32DCE1A0" w:rsidR="0073618E"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5888" behindDoc="1" locked="0" layoutInCell="1" allowOverlap="1" wp14:anchorId="2CE0CEE9" wp14:editId="2AB239DB">
                <wp:simplePos x="0" y="0"/>
                <wp:positionH relativeFrom="page">
                  <wp:align>left</wp:align>
                </wp:positionH>
                <wp:positionV relativeFrom="paragraph">
                  <wp:posOffset>-446086</wp:posOffset>
                </wp:positionV>
                <wp:extent cx="436247" cy="1507490"/>
                <wp:effectExtent l="0" t="2222" r="0" b="0"/>
                <wp:wrapNone/>
                <wp:docPr id="10" name="Rechteck 10"/>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EE4B0" id="Rechteck 10" o:spid="_x0000_s1026" style="position:absolute;margin-left:0;margin-top:-35.1pt;width:34.35pt;height:118.7pt;rotation:90;z-index:-2516305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" fillcolor="#303338" stroked="f" strokeweight="2pt">
                <w10:wrap anchorx="page"/>
              </v:rect>
            </w:pict>
          </mc:Fallback>
        </mc:AlternateContent>
      </w:r>
      <w:r w:rsidR="0092098D" w:rsidRPr="008D3867">
        <w:rPr>
          <w:lang w:val="en-US"/>
        </w:rPr>
        <w:t>Referenzen</w:t>
      </w:r>
      <w:bookmarkEnd w:id="147"/>
    </w:p>
    <w:p w14:paraId="265BBDB5" w14:textId="77777777" w:rsidR="005A2D3C" w:rsidRPr="005A2D3C" w:rsidRDefault="005A2D3C" w:rsidP="005A2D3C">
      <w:pPr>
        <w:rPr>
          <w:lang w:val="en-US"/>
        </w:rPr>
      </w:pPr>
    </w:p>
    <w:p w14:paraId="28899465" w14:textId="77777777" w:rsidR="005A2D3C" w:rsidRPr="005A2D3C" w:rsidRDefault="005A2D3C" w:rsidP="005A2D3C">
      <w:pPr>
        <w:rPr>
          <w:b/>
          <w:sz w:val="36"/>
          <w:lang w:val="en-US"/>
        </w:rPr>
      </w:pPr>
      <w:r w:rsidRPr="005A2D3C">
        <w:rPr>
          <w:b/>
          <w:sz w:val="36"/>
          <w:lang w:val="en-US"/>
        </w:rPr>
        <w:t>Berichte</w:t>
      </w:r>
    </w:p>
    <w:p w14:paraId="410EBB66" w14:textId="77777777" w:rsidR="005A2D3C" w:rsidRPr="005A2D3C" w:rsidRDefault="005A2D3C" w:rsidP="005A2D3C">
      <w:pPr>
        <w:rPr>
          <w:lang w:val="en-US"/>
        </w:rPr>
      </w:pPr>
    </w:p>
    <w:p w14:paraId="196213A7" w14:textId="2A8392F6" w:rsidR="0030177F" w:rsidRDefault="009B1FBE" w:rsidP="009F1AB6">
      <w:pPr>
        <w:ind w:left="1077" w:hanging="1077"/>
        <w:rPr>
          <w:lang w:val="en-US"/>
        </w:rPr>
      </w:pPr>
      <w:r>
        <w:rPr>
          <w:lang w:val="en-US"/>
        </w:rPr>
        <w:t>[Bus14]</w:t>
      </w:r>
      <w:r>
        <w:rPr>
          <w:lang w:val="en-US"/>
        </w:rPr>
        <w:tab/>
      </w:r>
      <w:r w:rsidR="005A2D3C" w:rsidRPr="005A2D3C">
        <w:rPr>
          <w:lang w:val="en-US"/>
        </w:rPr>
        <w:t>T. Busch: „Einarbeitung in Virtual Reality und Augmented Reality durch die Umsetzung von prototypischen Applikationen“, Osnabrück, November 2014</w:t>
      </w:r>
    </w:p>
    <w:p w14:paraId="3405D2D8" w14:textId="77777777" w:rsidR="005A2D3C" w:rsidRPr="0030177F" w:rsidRDefault="005A2D3C" w:rsidP="0030177F">
      <w:pPr>
        <w:rPr>
          <w:lang w:val="en-US"/>
        </w:rPr>
      </w:pPr>
    </w:p>
    <w:p w14:paraId="2DBEEEAA" w14:textId="0B8B2A02" w:rsidR="00002720" w:rsidRDefault="00002720" w:rsidP="00002720">
      <w:pPr>
        <w:rPr>
          <w:rFonts w:cs="Arial"/>
          <w:b/>
          <w:sz w:val="36"/>
          <w:lang w:val="en-US"/>
        </w:rPr>
      </w:pPr>
      <w:r w:rsidRPr="007253E1">
        <w:rPr>
          <w:rFonts w:cs="Arial"/>
          <w:b/>
          <w:sz w:val="36"/>
          <w:lang w:val="en-US"/>
        </w:rPr>
        <w:t>Bücher</w:t>
      </w:r>
    </w:p>
    <w:p w14:paraId="26D75932" w14:textId="77777777" w:rsidR="00B30E9E" w:rsidRPr="007253E1" w:rsidRDefault="00B30E9E" w:rsidP="00B30E9E">
      <w:pPr>
        <w:rPr>
          <w:lang w:val="en-US"/>
        </w:rPr>
      </w:pPr>
    </w:p>
    <w:p w14:paraId="26FF3559" w14:textId="77777777" w:rsidR="00CB0226" w:rsidRPr="008D3867" w:rsidRDefault="00CB0226" w:rsidP="00B769E5">
      <w:pPr>
        <w:ind w:left="1077" w:hanging="1077"/>
        <w:jc w:val="left"/>
        <w:rPr>
          <w:lang w:val="en-US"/>
        </w:rPr>
      </w:pPr>
      <w:r w:rsidRPr="008D3867">
        <w:rPr>
          <w:lang w:val="en-US"/>
        </w:rPr>
        <w:t>[Bla11]</w:t>
      </w:r>
      <w:r w:rsidRPr="008D3867">
        <w:rPr>
          <w:lang w:val="en-US"/>
        </w:rPr>
        <w:tab/>
        <w:t>S. Blackman: „Beginning 3D Game Development with Unity: The World’s most widely used multiplatform game engine“, Apress, New York, Mai 2011</w:t>
      </w:r>
    </w:p>
    <w:p w14:paraId="27AE5DD7" w14:textId="77777777" w:rsidR="00CB0226" w:rsidRDefault="00CB0226" w:rsidP="00B769E5">
      <w:pPr>
        <w:ind w:left="1077" w:hanging="1077"/>
        <w:jc w:val="left"/>
      </w:pPr>
      <w:r>
        <w:t>[Dör13]</w:t>
      </w:r>
      <w:r>
        <w:tab/>
        <w:t xml:space="preserve">R. Dörner </w:t>
      </w:r>
      <w:r w:rsidRPr="00BD7578">
        <w:t>et al.</w:t>
      </w:r>
      <w:r>
        <w:t xml:space="preserve"> (Hrsg):</w:t>
      </w:r>
      <w:r w:rsidRPr="00BD7578">
        <w:t xml:space="preserve"> </w:t>
      </w:r>
      <w:r>
        <w:t>„</w:t>
      </w:r>
      <w:r w:rsidRPr="00BD7578">
        <w:t>Virtual und Augmented Reality (VR/AR): Grundlagen und Methoden der Virtuellen und Augmentierten Realität</w:t>
      </w:r>
      <w:r>
        <w:t>“</w:t>
      </w:r>
      <w:r w:rsidRPr="00BD7578">
        <w:t>, 1.Auflage, Springer Verlag</w:t>
      </w:r>
      <w:r>
        <w:t>, Berlin Heidelberg, September 2013</w:t>
      </w:r>
    </w:p>
    <w:p w14:paraId="6752D805" w14:textId="77777777" w:rsidR="00CB0226" w:rsidRPr="00BD7578" w:rsidRDefault="00CB0226" w:rsidP="00AF0A81">
      <w:pPr>
        <w:ind w:left="1077" w:hanging="1077"/>
      </w:pPr>
      <w:r>
        <w:t>[Rup14]</w:t>
      </w:r>
      <w:r>
        <w:tab/>
        <w:t>C. Rupp, die SOPHISTen: „</w:t>
      </w:r>
      <w:r w:rsidRPr="009E468F">
        <w:t>Requirements-Engineering und -Management: Aus der Praxis von klassisch bis agil</w:t>
      </w:r>
      <w:r>
        <w:t>“,6. Auflage, Carl Hanser Verlag, München, Oktober 2014</w:t>
      </w:r>
    </w:p>
    <w:p w14:paraId="0417B121" w14:textId="6AA2EB70" w:rsidR="00844C3B" w:rsidRDefault="00CB0226" w:rsidP="00844C3B">
      <w:pPr>
        <w:ind w:left="1077" w:hanging="1077"/>
      </w:pPr>
      <w:r>
        <w:t>[Sei14]</w:t>
      </w:r>
      <w:r>
        <w:tab/>
        <w:t>C. Seifert: „</w:t>
      </w:r>
      <w:r w:rsidRPr="00AF0A81">
        <w:t>Spiele entwickeln mit Unity: 3D-Games mit Unity und C# für Desk</w:t>
      </w:r>
      <w:r>
        <w:t>top, Web &amp; Mobile“, 1. Auflage, Carl Hanser Verlag, München, September 2014</w:t>
      </w:r>
    </w:p>
    <w:p w14:paraId="6D12B5ED" w14:textId="77777777" w:rsidR="00B30E9E" w:rsidRDefault="00B30E9E">
      <w:pPr>
        <w:spacing w:before="0" w:after="0" w:line="240" w:lineRule="auto"/>
        <w:jc w:val="left"/>
      </w:pPr>
    </w:p>
    <w:p w14:paraId="01DA412F" w14:textId="2D0353C2" w:rsidR="00B30E9E" w:rsidRDefault="00B30E9E">
      <w:pPr>
        <w:spacing w:before="0" w:after="0" w:line="240" w:lineRule="auto"/>
        <w:jc w:val="left"/>
        <w:rPr>
          <w:b/>
          <w:sz w:val="36"/>
        </w:rPr>
      </w:pPr>
      <w:r w:rsidRPr="00B30E9E">
        <w:rPr>
          <w:b/>
          <w:sz w:val="36"/>
        </w:rPr>
        <w:t>Magazine</w:t>
      </w:r>
    </w:p>
    <w:p w14:paraId="73B10F58" w14:textId="77777777" w:rsidR="00B30E9E" w:rsidRDefault="00B30E9E" w:rsidP="00B30E9E"/>
    <w:p w14:paraId="146D1091" w14:textId="4ADC6EB1" w:rsidR="00B30E9E" w:rsidRDefault="00B30E9E" w:rsidP="00B30E9E">
      <w:pPr>
        <w:ind w:left="1077" w:hanging="1077"/>
      </w:pPr>
      <w:r>
        <w:t>[FRE03]</w:t>
      </w:r>
      <w:r>
        <w:tab/>
      </w:r>
      <w:r w:rsidRPr="00DB738F">
        <w:t>K</w:t>
      </w:r>
      <w:r>
        <w:t>.</w:t>
      </w:r>
      <w:r w:rsidRPr="00DB738F">
        <w:t>J</w:t>
      </w:r>
      <w:r>
        <w:t>.</w:t>
      </w:r>
      <w:r w:rsidRPr="00DB738F">
        <w:t xml:space="preserve"> Fernandes,</w:t>
      </w:r>
      <w:r>
        <w:t xml:space="preserve"> V. Raja, J. Eyre: „</w:t>
      </w:r>
      <w:r w:rsidRPr="00DB738F">
        <w:t>Cybersphere: the fully immersive spherical projection system</w:t>
      </w:r>
      <w:r>
        <w:t>“,</w:t>
      </w:r>
      <w:r w:rsidRPr="00DB738F">
        <w:t xml:space="preserve"> Communications of the ACM 46 </w:t>
      </w:r>
      <w:r>
        <w:t xml:space="preserve">Nr. 9, </w:t>
      </w:r>
      <w:r w:rsidRPr="00DB738F">
        <w:t>ACM</w:t>
      </w:r>
      <w:r>
        <w:t>,</w:t>
      </w:r>
      <w:r w:rsidRPr="00DB738F">
        <w:t xml:space="preserve"> New York</w:t>
      </w:r>
      <w:r w:rsidR="001E3B02">
        <w:t>,</w:t>
      </w:r>
      <w:r w:rsidR="007E568B">
        <w:t xml:space="preserve"> September 2003</w:t>
      </w:r>
    </w:p>
    <w:p w14:paraId="6AA699F4" w14:textId="77777777" w:rsidR="00B30E9E" w:rsidRPr="00B30E9E" w:rsidRDefault="00B30E9E" w:rsidP="00B30E9E"/>
    <w:p w14:paraId="5EAB4F6B" w14:textId="77777777" w:rsidR="00B30E9E" w:rsidRDefault="00B30E9E">
      <w:pPr>
        <w:spacing w:before="0" w:after="0" w:line="240" w:lineRule="auto"/>
        <w:jc w:val="left"/>
      </w:pPr>
      <w:r>
        <w:br w:type="page"/>
      </w:r>
    </w:p>
    <w:p w14:paraId="5A05A12A" w14:textId="4420D224" w:rsidR="00002720" w:rsidRDefault="000E55E2" w:rsidP="00DC6803">
      <w:pPr>
        <w:ind w:left="1080" w:hanging="1080"/>
        <w:rPr>
          <w:b/>
          <w:sz w:val="28"/>
        </w:rPr>
      </w:pPr>
      <w:r w:rsidRPr="007253E1">
        <w:rPr>
          <w:rFonts w:cs="Arial"/>
          <w:b/>
          <w:sz w:val="36"/>
        </w:rPr>
        <w:lastRenderedPageBreak/>
        <w:t>Webs</w:t>
      </w:r>
      <w:r w:rsidR="00DC6803" w:rsidRPr="007253E1">
        <w:rPr>
          <w:rFonts w:cs="Arial"/>
          <w:b/>
          <w:sz w:val="36"/>
        </w:rPr>
        <w:t>eiten</w:t>
      </w:r>
      <w:r w:rsidR="00DC6803" w:rsidRPr="007253E1">
        <w:rPr>
          <w:b/>
          <w:sz w:val="28"/>
        </w:rPr>
        <w:t xml:space="preserve"> </w:t>
      </w:r>
    </w:p>
    <w:p w14:paraId="58C0D73E" w14:textId="77777777" w:rsidR="00B30E9E" w:rsidRPr="007253E1" w:rsidRDefault="00B30E9E" w:rsidP="00DC6803">
      <w:pPr>
        <w:ind w:left="1080" w:hanging="1080"/>
        <w:rPr>
          <w:b/>
          <w:sz w:val="28"/>
        </w:rPr>
      </w:pPr>
    </w:p>
    <w:p w14:paraId="01CECBEA" w14:textId="1CBA2023" w:rsidR="00DC6803" w:rsidRDefault="00DC6803" w:rsidP="00DC6803">
      <w:pPr>
        <w:ind w:left="1080" w:hanging="1080"/>
      </w:pPr>
      <w:r w:rsidRPr="00BD7578">
        <w:t xml:space="preserve">zuletzt am </w:t>
      </w:r>
      <w:r>
        <w:t>01.</w:t>
      </w:r>
      <w:r w:rsidR="00823721">
        <w:t>02</w:t>
      </w:r>
      <w:r>
        <w:t>.20</w:t>
      </w:r>
      <w:r w:rsidR="00823721">
        <w:t>15</w:t>
      </w:r>
      <w:r w:rsidRPr="00BD7578">
        <w:t xml:space="preserve"> abgerufen.</w:t>
      </w:r>
    </w:p>
    <w:p w14:paraId="5E17C93B" w14:textId="77777777" w:rsidR="00BE5C89" w:rsidRDefault="00BE5C89" w:rsidP="00FD5595">
      <w:pPr>
        <w:ind w:left="1077" w:hanging="1077"/>
        <w:jc w:val="left"/>
        <w:rPr>
          <w:lang w:val="en-US"/>
        </w:rPr>
      </w:pPr>
      <w:r>
        <w:rPr>
          <w:lang w:val="en-US"/>
        </w:rPr>
        <w:t>[@Car]</w:t>
      </w:r>
      <w:r>
        <w:rPr>
          <w:lang w:val="en-US"/>
        </w:rPr>
        <w:tab/>
        <w:t xml:space="preserve">Google Cardboard Developer Documentation, </w:t>
      </w:r>
      <w:hyperlink r:id="rId38" w:history="1">
        <w:r w:rsidRPr="002F4D93">
          <w:rPr>
            <w:rStyle w:val="Hyperlink"/>
            <w:lang w:val="en-US"/>
          </w:rPr>
          <w:t>https://developers.google.com/cardboard/overview</w:t>
        </w:r>
      </w:hyperlink>
      <w:r>
        <w:rPr>
          <w:lang w:val="en-US"/>
        </w:rPr>
        <w:t xml:space="preserve"> </w:t>
      </w:r>
    </w:p>
    <w:p w14:paraId="518FB812" w14:textId="77777777" w:rsidR="00BE5C89" w:rsidRDefault="00BE5C89" w:rsidP="00FD5595">
      <w:pPr>
        <w:ind w:left="1077" w:hanging="1077"/>
        <w:jc w:val="left"/>
        <w:rPr>
          <w:lang w:val="en-US"/>
        </w:rPr>
      </w:pPr>
      <w:r w:rsidRPr="00253C80">
        <w:rPr>
          <w:lang w:val="en-US"/>
        </w:rPr>
        <w:t>[@Dur]</w:t>
      </w:r>
      <w:r w:rsidRPr="00253C80">
        <w:rPr>
          <w:lang w:val="en-US"/>
        </w:rPr>
        <w:tab/>
        <w:t xml:space="preserve">Durovis Dive SDK, </w:t>
      </w:r>
      <w:hyperlink r:id="rId39" w:history="1">
        <w:r w:rsidRPr="002F4D93">
          <w:rPr>
            <w:rStyle w:val="Hyperlink"/>
            <w:lang w:val="en-US"/>
          </w:rPr>
          <w:t>https://www.durovis.com/sdk.html</w:t>
        </w:r>
      </w:hyperlink>
    </w:p>
    <w:p w14:paraId="11956A00" w14:textId="77777777" w:rsidR="00BE5C89" w:rsidRDefault="00BE5C89" w:rsidP="00FD5595">
      <w:pPr>
        <w:ind w:left="1077" w:hanging="1077"/>
        <w:jc w:val="left"/>
        <w:rPr>
          <w:lang w:val="en-US"/>
        </w:rPr>
      </w:pPr>
      <w:r>
        <w:rPr>
          <w:lang w:val="en-US"/>
        </w:rPr>
        <w:t>[@Ext]</w:t>
      </w:r>
      <w:r>
        <w:rPr>
          <w:lang w:val="en-US"/>
        </w:rPr>
        <w:tab/>
        <w:t xml:space="preserve">Git Extensions Manual, </w:t>
      </w:r>
      <w:hyperlink r:id="rId40" w:history="1">
        <w:r w:rsidRPr="007F7E8C">
          <w:rPr>
            <w:rStyle w:val="Hyperlink"/>
            <w:lang w:val="en-US"/>
          </w:rPr>
          <w:t>https://git-extensions-documentation.readthedocs.org/en/latest/https://git-extensions-documentation.readthedocs.org/en/latest/</w:t>
        </w:r>
      </w:hyperlink>
      <w:r>
        <w:rPr>
          <w:lang w:val="en-US"/>
        </w:rPr>
        <w:t xml:space="preserve"> </w:t>
      </w:r>
    </w:p>
    <w:p w14:paraId="2C104536" w14:textId="77777777" w:rsidR="00BE5C89" w:rsidRDefault="00BE5C89" w:rsidP="00EE42A9">
      <w:pPr>
        <w:ind w:left="1077" w:hanging="1077"/>
        <w:jc w:val="left"/>
        <w:rPr>
          <w:rStyle w:val="Hyperlink"/>
          <w:color w:val="auto"/>
          <w:u w:val="none"/>
          <w:lang w:val="en-US"/>
        </w:rPr>
      </w:pPr>
      <w:r>
        <w:rPr>
          <w:lang w:val="en-US"/>
        </w:rPr>
        <w:t>[@Gear]</w:t>
      </w:r>
      <w:r>
        <w:rPr>
          <w:lang w:val="en-US"/>
        </w:rPr>
        <w:tab/>
        <w:t xml:space="preserve">Gear VR, </w:t>
      </w:r>
      <w:hyperlink r:id="rId41" w:history="1">
        <w:r w:rsidRPr="00F763D9">
          <w:rPr>
            <w:rStyle w:val="Hyperlink"/>
            <w:lang w:val="en-US"/>
          </w:rPr>
          <w:t>http://www.samsung.com/global/microsite/gearvr/index.html</w:t>
        </w:r>
      </w:hyperlink>
      <w:r>
        <w:rPr>
          <w:rStyle w:val="Hyperlink"/>
          <w:color w:val="auto"/>
          <w:u w:val="none"/>
          <w:lang w:val="en-US"/>
        </w:rPr>
        <w:t xml:space="preserve"> </w:t>
      </w:r>
    </w:p>
    <w:p w14:paraId="073BFFD6" w14:textId="77777777" w:rsidR="00BE5C89" w:rsidRDefault="00BE5C89" w:rsidP="00FD5595">
      <w:pPr>
        <w:ind w:left="1077" w:hanging="1077"/>
        <w:jc w:val="left"/>
        <w:rPr>
          <w:lang w:val="en-US"/>
        </w:rPr>
      </w:pPr>
      <w:r>
        <w:rPr>
          <w:lang w:val="en-US"/>
        </w:rPr>
        <w:t>[@Git]</w:t>
      </w:r>
      <w:r>
        <w:rPr>
          <w:lang w:val="en-US"/>
        </w:rPr>
        <w:tab/>
        <w:t xml:space="preserve">Git Documentation, </w:t>
      </w:r>
      <w:hyperlink r:id="rId42" w:history="1">
        <w:r w:rsidRPr="007F7E8C">
          <w:rPr>
            <w:rStyle w:val="Hyperlink"/>
            <w:lang w:val="en-US"/>
          </w:rPr>
          <w:t>http://git-scm.com/doc</w:t>
        </w:r>
      </w:hyperlink>
    </w:p>
    <w:p w14:paraId="23D278B4" w14:textId="77777777" w:rsidR="00BE5C89" w:rsidRDefault="00BE5C89" w:rsidP="00FD5595">
      <w:pPr>
        <w:ind w:left="1077" w:hanging="1077"/>
        <w:jc w:val="left"/>
        <w:rPr>
          <w:rStyle w:val="Hyperlink"/>
          <w:lang w:val="en-US"/>
        </w:rPr>
      </w:pPr>
      <w:r>
        <w:rPr>
          <w:lang w:val="en-US"/>
        </w:rPr>
        <w:t>[@Hub]</w:t>
      </w:r>
      <w:r>
        <w:rPr>
          <w:lang w:val="en-US"/>
        </w:rPr>
        <w:tab/>
        <w:t xml:space="preserve">GitHub, </w:t>
      </w:r>
      <w:hyperlink r:id="rId43" w:history="1">
        <w:r w:rsidRPr="000524A6">
          <w:rPr>
            <w:rStyle w:val="Hyperlink"/>
            <w:lang w:val="en-US"/>
          </w:rPr>
          <w:t>https://github.com/</w:t>
        </w:r>
      </w:hyperlink>
      <w:r>
        <w:rPr>
          <w:lang w:val="en-US"/>
        </w:rPr>
        <w:t xml:space="preserve"> </w:t>
      </w:r>
    </w:p>
    <w:p w14:paraId="5C6D6190" w14:textId="77777777" w:rsidR="00BE5C89" w:rsidRPr="00BD7578" w:rsidRDefault="00BE5C89" w:rsidP="00FD5595">
      <w:pPr>
        <w:ind w:left="1080" w:hanging="1080"/>
      </w:pPr>
      <w:r>
        <w:t>[@Leap]</w:t>
      </w:r>
      <w:r>
        <w:tab/>
        <w:t xml:space="preserve">Leap Motion Forum, </w:t>
      </w:r>
      <w:hyperlink r:id="rId44" w:history="1">
        <w:r w:rsidRPr="000524A6">
          <w:rPr>
            <w:rStyle w:val="Hyperlink"/>
          </w:rPr>
          <w:t>https://forums.leapmotion.com/</w:t>
        </w:r>
      </w:hyperlink>
      <w:r>
        <w:t xml:space="preserve"> </w:t>
      </w:r>
    </w:p>
    <w:p w14:paraId="6B44B8C9" w14:textId="77777777" w:rsidR="00BE5C89" w:rsidRDefault="00BE5C89" w:rsidP="00FD5595">
      <w:pPr>
        <w:ind w:left="1077" w:hanging="1077"/>
        <w:jc w:val="left"/>
        <w:rPr>
          <w:lang w:val="en-US"/>
        </w:rPr>
      </w:pPr>
      <w:r>
        <w:rPr>
          <w:lang w:val="en-US"/>
        </w:rPr>
        <w:t>[@Mag]</w:t>
      </w:r>
      <w:r>
        <w:rPr>
          <w:lang w:val="en-US"/>
        </w:rPr>
        <w:tab/>
        <w:t xml:space="preserve">Magnet Button for Cardboard, </w:t>
      </w:r>
      <w:hyperlink r:id="rId45" w:history="1">
        <w:r w:rsidRPr="000524A6">
          <w:rPr>
            <w:rStyle w:val="Hyperlink"/>
            <w:lang w:val="en-US"/>
          </w:rPr>
          <w:t>https://www.quora.com/How-does-the-magnet-select-button-for-Android-Cardboard-work</w:t>
        </w:r>
      </w:hyperlink>
      <w:r>
        <w:rPr>
          <w:lang w:val="en-US"/>
        </w:rPr>
        <w:t xml:space="preserve"> </w:t>
      </w:r>
    </w:p>
    <w:p w14:paraId="4671F14D" w14:textId="77777777" w:rsidR="00BE5C89" w:rsidRDefault="00BE5C89" w:rsidP="000855D1">
      <w:pPr>
        <w:ind w:left="1077" w:hanging="1077"/>
        <w:jc w:val="left"/>
        <w:rPr>
          <w:rStyle w:val="Hyperlink"/>
          <w:color w:val="auto"/>
          <w:u w:val="none"/>
          <w:lang w:val="en-US"/>
        </w:rPr>
      </w:pPr>
      <w:r>
        <w:rPr>
          <w:lang w:val="en-US"/>
        </w:rPr>
        <w:t>[@Ocu]</w:t>
      </w:r>
      <w:r>
        <w:rPr>
          <w:lang w:val="en-US"/>
        </w:rPr>
        <w:tab/>
        <w:t xml:space="preserve">Oculus Rift Support, </w:t>
      </w:r>
      <w:hyperlink r:id="rId46" w:history="1">
        <w:r w:rsidRPr="00F763D9">
          <w:rPr>
            <w:rStyle w:val="Hyperlink"/>
            <w:lang w:val="en-US"/>
          </w:rPr>
          <w:t>https://support.oculus.com</w:t>
        </w:r>
      </w:hyperlink>
      <w:r>
        <w:rPr>
          <w:rStyle w:val="Hyperlink"/>
          <w:color w:val="auto"/>
          <w:u w:val="none"/>
          <w:lang w:val="en-US"/>
        </w:rPr>
        <w:t xml:space="preserve"> </w:t>
      </w:r>
    </w:p>
    <w:p w14:paraId="1C430199" w14:textId="77777777" w:rsidR="00BE5C89" w:rsidRDefault="00BE5C89" w:rsidP="00FD5595">
      <w:pPr>
        <w:ind w:left="1077" w:hanging="1077"/>
        <w:jc w:val="left"/>
        <w:rPr>
          <w:lang w:val="en-US"/>
        </w:rPr>
      </w:pPr>
      <w:r>
        <w:rPr>
          <w:lang w:val="en-US"/>
        </w:rPr>
        <w:t>[@Rud]</w:t>
      </w:r>
      <w:r>
        <w:rPr>
          <w:lang w:val="en-US"/>
        </w:rPr>
        <w:tab/>
        <w:t xml:space="preserve">3DRudder, </w:t>
      </w:r>
      <w:hyperlink r:id="rId47" w:history="1">
        <w:r w:rsidRPr="000524A6">
          <w:rPr>
            <w:rStyle w:val="Hyperlink"/>
            <w:lang w:val="en-US"/>
          </w:rPr>
          <w:t>http://www.3drudder.com/</w:t>
        </w:r>
      </w:hyperlink>
      <w:r>
        <w:rPr>
          <w:lang w:val="en-US"/>
        </w:rPr>
        <w:t xml:space="preserve"> </w:t>
      </w:r>
    </w:p>
    <w:p w14:paraId="51A11044" w14:textId="77777777" w:rsidR="00BE5C89" w:rsidRDefault="00BE5C89" w:rsidP="00FD5595">
      <w:pPr>
        <w:ind w:left="1077" w:hanging="1077"/>
        <w:jc w:val="left"/>
        <w:rPr>
          <w:lang w:val="en-US"/>
        </w:rPr>
      </w:pPr>
      <w:r>
        <w:rPr>
          <w:lang w:val="en-US"/>
        </w:rPr>
        <w:t>[@Sph]</w:t>
      </w:r>
      <w:r>
        <w:rPr>
          <w:lang w:val="en-US"/>
        </w:rPr>
        <w:tab/>
        <w:t xml:space="preserve">Sphero, </w:t>
      </w:r>
      <w:hyperlink r:id="rId48" w:history="1">
        <w:r w:rsidRPr="000524A6">
          <w:rPr>
            <w:rStyle w:val="Hyperlink"/>
            <w:lang w:val="en-US"/>
          </w:rPr>
          <w:t>http://www.gosphero.com/de/</w:t>
        </w:r>
      </w:hyperlink>
      <w:r>
        <w:rPr>
          <w:lang w:val="en-US"/>
        </w:rPr>
        <w:t xml:space="preserve"> </w:t>
      </w:r>
    </w:p>
    <w:p w14:paraId="2AF9D7B2" w14:textId="77777777" w:rsidR="00BE5C89" w:rsidRPr="00B52B9F" w:rsidRDefault="00BE5C89" w:rsidP="00D95D22">
      <w:pPr>
        <w:ind w:left="1077" w:hanging="1077"/>
        <w:jc w:val="left"/>
        <w:rPr>
          <w:rStyle w:val="Hyperlink"/>
          <w:color w:val="auto"/>
          <w:u w:val="none"/>
          <w:lang w:val="en-US"/>
        </w:rPr>
      </w:pPr>
      <w:r>
        <w:rPr>
          <w:lang w:val="en-US"/>
        </w:rPr>
        <w:t>[@Tan]</w:t>
      </w:r>
      <w:r>
        <w:rPr>
          <w:lang w:val="en-US"/>
        </w:rPr>
        <w:tab/>
        <w:t xml:space="preserve">Project Tango, </w:t>
      </w:r>
      <w:hyperlink r:id="rId49" w:history="1">
        <w:r w:rsidRPr="00D1219C">
          <w:rPr>
            <w:rStyle w:val="Hyperlink"/>
            <w:lang w:val="en-US"/>
          </w:rPr>
          <w:t>https://www.google.com/atap/projecttango/#project</w:t>
        </w:r>
      </w:hyperlink>
      <w:r>
        <w:rPr>
          <w:rStyle w:val="Hyperlink"/>
          <w:color w:val="auto"/>
          <w:u w:val="none"/>
          <w:lang w:val="en-US"/>
        </w:rPr>
        <w:t xml:space="preserve"> </w:t>
      </w:r>
    </w:p>
    <w:p w14:paraId="4DD49D15" w14:textId="77777777" w:rsidR="00BE5C89" w:rsidRDefault="00BE5C89" w:rsidP="00786B3A">
      <w:pPr>
        <w:ind w:left="1077" w:hanging="1077"/>
        <w:jc w:val="left"/>
      </w:pPr>
      <w:r>
        <w:rPr>
          <w:lang w:val="en-US"/>
        </w:rPr>
        <w:t>[@Uni]</w:t>
      </w:r>
      <w:r>
        <w:rPr>
          <w:lang w:val="en-US"/>
        </w:rPr>
        <w:tab/>
        <w:t xml:space="preserve">Unity Documentation, </w:t>
      </w:r>
      <w:hyperlink r:id="rId50" w:history="1">
        <w:r w:rsidRPr="00D1219C">
          <w:rPr>
            <w:rStyle w:val="Hyperlink"/>
          </w:rPr>
          <w:t>http://unity3d.com/learn/documentation</w:t>
        </w:r>
      </w:hyperlink>
      <w:r>
        <w:t xml:space="preserve"> </w:t>
      </w:r>
    </w:p>
    <w:p w14:paraId="086196B8" w14:textId="0935A402" w:rsidR="00D95D22" w:rsidRDefault="00D95D22" w:rsidP="00786B3A">
      <w:pPr>
        <w:ind w:left="1077" w:hanging="1077"/>
        <w:jc w:val="left"/>
      </w:pPr>
    </w:p>
    <w:p w14:paraId="68FDCC2D" w14:textId="69A7A1A1" w:rsidR="00A829FF" w:rsidRDefault="00A829FF" w:rsidP="00A829FF">
      <w:pPr>
        <w:ind w:left="1080" w:hanging="1080"/>
        <w:rPr>
          <w:b/>
          <w:sz w:val="28"/>
        </w:rPr>
      </w:pPr>
      <w:r>
        <w:rPr>
          <w:rFonts w:cs="Arial"/>
          <w:b/>
          <w:sz w:val="36"/>
        </w:rPr>
        <w:t>Bildquellen</w:t>
      </w:r>
    </w:p>
    <w:p w14:paraId="0568191B" w14:textId="77777777" w:rsidR="00786B3A" w:rsidRPr="00B52B9F" w:rsidRDefault="00786B3A" w:rsidP="00EE42A9">
      <w:pPr>
        <w:ind w:left="1077" w:hanging="1077"/>
        <w:jc w:val="left"/>
        <w:rPr>
          <w:rStyle w:val="Hyperlink"/>
          <w:color w:val="auto"/>
          <w:u w:val="none"/>
          <w:lang w:val="en-US"/>
        </w:rPr>
      </w:pPr>
    </w:p>
    <w:p w14:paraId="6C32FAC4" w14:textId="33F21819" w:rsidR="00EE42A9" w:rsidRDefault="000134C9" w:rsidP="00EE42A9">
      <w:pPr>
        <w:ind w:left="1077" w:hanging="1077"/>
        <w:jc w:val="left"/>
        <w:rPr>
          <w:rStyle w:val="Hyperlink"/>
          <w:color w:val="auto"/>
          <w:u w:val="none"/>
          <w:lang w:val="en-US"/>
        </w:rPr>
      </w:pPr>
      <w:r>
        <w:rPr>
          <w:lang w:val="en-US"/>
        </w:rPr>
        <w:t>[@Com]</w:t>
      </w:r>
      <w:r>
        <w:rPr>
          <w:lang w:val="en-US"/>
        </w:rPr>
        <w:tab/>
        <w:t>Wikimedia Commons</w:t>
      </w:r>
      <w:r w:rsidR="00440C4E">
        <w:rPr>
          <w:lang w:val="en-US"/>
        </w:rPr>
        <w:t>: Eine freie Sammlung von Bildern</w:t>
      </w:r>
      <w:r>
        <w:rPr>
          <w:lang w:val="en-US"/>
        </w:rPr>
        <w:t xml:space="preserve">, </w:t>
      </w:r>
      <w:hyperlink r:id="rId51" w:history="1">
        <w:r w:rsidR="00A829FF" w:rsidRPr="00D1219C">
          <w:rPr>
            <w:rStyle w:val="Hyperlink"/>
            <w:lang w:val="en-US"/>
          </w:rPr>
          <w:t>www.commons.wikimedia.org</w:t>
        </w:r>
      </w:hyperlink>
      <w:r w:rsidR="00A829FF">
        <w:rPr>
          <w:rStyle w:val="Hyperlink"/>
          <w:color w:val="auto"/>
          <w:u w:val="none"/>
          <w:lang w:val="en-US"/>
        </w:rPr>
        <w:t xml:space="preserve"> </w:t>
      </w:r>
    </w:p>
    <w:p w14:paraId="0239CF7F" w14:textId="7FBA74DE" w:rsidR="00436B0C" w:rsidRDefault="00436B0C" w:rsidP="00EE42A9">
      <w:pPr>
        <w:ind w:left="1077" w:hanging="1077"/>
        <w:jc w:val="left"/>
        <w:rPr>
          <w:rStyle w:val="Hyperlink"/>
          <w:color w:val="auto"/>
          <w:u w:val="none"/>
          <w:lang w:val="en-US"/>
        </w:rPr>
      </w:pPr>
      <w:r>
        <w:rPr>
          <w:rStyle w:val="Hyperlink"/>
          <w:color w:val="auto"/>
          <w:u w:val="none"/>
          <w:lang w:val="en-US"/>
        </w:rPr>
        <w:t>[@Bus]</w:t>
      </w:r>
      <w:r>
        <w:rPr>
          <w:rStyle w:val="Hyperlink"/>
          <w:color w:val="auto"/>
          <w:u w:val="none"/>
          <w:lang w:val="en-US"/>
        </w:rPr>
        <w:tab/>
        <w:t>Bilder von Tobias Busch</w:t>
      </w:r>
    </w:p>
    <w:p w14:paraId="2DD55537" w14:textId="77777777" w:rsidR="00EE42A9" w:rsidRDefault="00EE42A9" w:rsidP="000855D1">
      <w:pPr>
        <w:ind w:left="1077" w:hanging="1077"/>
        <w:jc w:val="left"/>
        <w:rPr>
          <w:rStyle w:val="Hyperlink"/>
          <w:color w:val="auto"/>
          <w:u w:val="none"/>
          <w:lang w:val="en-US"/>
        </w:rPr>
      </w:pPr>
    </w:p>
    <w:p w14:paraId="65EAE948" w14:textId="77777777" w:rsidR="0073618E" w:rsidRDefault="0073618E" w:rsidP="00F0120D">
      <w:pPr>
        <w:rPr>
          <w:lang w:val="en-US"/>
        </w:rPr>
      </w:pPr>
    </w:p>
    <w:p w14:paraId="14752E07" w14:textId="77777777" w:rsidR="00113516" w:rsidRPr="00F0120D" w:rsidRDefault="00113516" w:rsidP="00F0120D">
      <w:pPr>
        <w:rPr>
          <w:lang w:val="en-US"/>
        </w:rPr>
        <w:sectPr w:rsidR="00113516" w:rsidRPr="00F0120D" w:rsidSect="00CF380C">
          <w:pgSz w:w="11906" w:h="16838" w:code="9"/>
          <w:pgMar w:top="1531" w:right="1418" w:bottom="1701" w:left="1701" w:header="510" w:footer="624" w:gutter="0"/>
          <w:cols w:space="708"/>
          <w:docGrid w:linePitch="360"/>
        </w:sectPr>
      </w:pPr>
    </w:p>
    <w:bookmarkStart w:id="148" w:name="_Toc224810330"/>
    <w:bookmarkStart w:id="149" w:name="_Toc225071815"/>
    <w:bookmarkStart w:id="150" w:name="_Toc408411212"/>
    <w:bookmarkEnd w:id="148"/>
    <w:p w14:paraId="6F7FE4DC" w14:textId="1DB5846B" w:rsidR="006D7161"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7936" behindDoc="1" locked="0" layoutInCell="1" allowOverlap="1" wp14:anchorId="01AC561D" wp14:editId="1B619168">
                <wp:simplePos x="0" y="0"/>
                <wp:positionH relativeFrom="page">
                  <wp:align>left</wp:align>
                </wp:positionH>
                <wp:positionV relativeFrom="paragraph">
                  <wp:posOffset>-450533</wp:posOffset>
                </wp:positionV>
                <wp:extent cx="436247" cy="1507490"/>
                <wp:effectExtent l="0" t="2222" r="0" b="0"/>
                <wp:wrapNone/>
                <wp:docPr id="11" name="Rechteck 11"/>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E75AF" id="Rechteck 11" o:spid="_x0000_s1026" style="position:absolute;margin-left:0;margin-top:-35.5pt;width:34.35pt;height:118.7pt;rotation:90;z-index:-251628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" fillcolor="#303338" stroked="f" strokeweight="2pt">
                <w10:wrap anchorx="page"/>
              </v:rect>
            </w:pict>
          </mc:Fallback>
        </mc:AlternateContent>
      </w:r>
      <w:r>
        <w:rPr>
          <w:lang w:val="en-US"/>
        </w:rPr>
        <w:t>Inhalt der CD</w:t>
      </w:r>
      <w:bookmarkEnd w:id="150"/>
    </w:p>
    <w:p w14:paraId="5E3AA4EC" w14:textId="77777777" w:rsidR="00E85212" w:rsidRPr="00E85212" w:rsidRDefault="00E85212" w:rsidP="00E85212">
      <w:pPr>
        <w:rPr>
          <w:lang w:val="en-US"/>
        </w:rPr>
      </w:pPr>
    </w:p>
    <w:bookmarkEnd w:id="149"/>
    <w:p w14:paraId="2C154DDE" w14:textId="314517E2" w:rsidR="0073618E" w:rsidRDefault="0073618E" w:rsidP="0073618E">
      <w:r w:rsidRPr="00BD7578">
        <w:t>In der beigefügten CD sind folgende Ordner und Dateien enthalten.</w:t>
      </w:r>
    </w:p>
    <w:p w14:paraId="0AD5D205" w14:textId="77777777" w:rsidR="00E85212" w:rsidRPr="00BD7578" w:rsidRDefault="00E85212" w:rsidP="0073618E"/>
    <w:tbl>
      <w:tblPr>
        <w:tblStyle w:val="EinfacheTabelle2"/>
        <w:tblW w:w="0" w:type="auto"/>
        <w:tblLook w:val="01E0" w:firstRow="1" w:lastRow="1" w:firstColumn="1" w:lastColumn="1" w:noHBand="0" w:noVBand="0"/>
      </w:tblPr>
      <w:tblGrid>
        <w:gridCol w:w="2127"/>
        <w:gridCol w:w="3506"/>
        <w:gridCol w:w="3154"/>
      </w:tblGrid>
      <w:tr w:rsidR="006D7161" w:rsidRPr="00BD7578" w14:paraId="4BF38DA1" w14:textId="77777777" w:rsidTr="004E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7F7F7F" w:themeColor="text1" w:themeTint="80"/>
              <w:right w:val="nil"/>
            </w:tcBorders>
            <w:shd w:val="clear" w:color="auto" w:fill="AAAFB6"/>
          </w:tcPr>
          <w:p w14:paraId="48590189" w14:textId="638C701A" w:rsidR="0073618E" w:rsidRPr="00BD7578" w:rsidRDefault="0073618E" w:rsidP="0073618E">
            <w:pPr>
              <w:rPr>
                <w:b w:val="0"/>
                <w:bCs w:val="0"/>
              </w:rPr>
            </w:pPr>
            <w:r w:rsidRPr="00BD7578">
              <w:t>Ordnerverzeichnis</w:t>
            </w:r>
          </w:p>
        </w:tc>
        <w:tc>
          <w:tcPr>
            <w:cnfStyle w:val="000010000000" w:firstRow="0" w:lastRow="0" w:firstColumn="0" w:lastColumn="0" w:oddVBand="1" w:evenVBand="0" w:oddHBand="0" w:evenHBand="0" w:firstRowFirstColumn="0" w:firstRowLastColumn="0" w:lastRowFirstColumn="0" w:lastRowLastColumn="0"/>
            <w:tcW w:w="3506" w:type="dxa"/>
            <w:tcBorders>
              <w:top w:val="single" w:sz="4" w:space="0" w:color="7F7F7F" w:themeColor="text1" w:themeTint="80"/>
              <w:left w:val="nil"/>
              <w:right w:val="nil"/>
            </w:tcBorders>
            <w:shd w:val="clear" w:color="auto" w:fill="AAAFB6"/>
          </w:tcPr>
          <w:p w14:paraId="199CADFA" w14:textId="77777777" w:rsidR="0073618E" w:rsidRPr="00BD7578" w:rsidRDefault="0073618E" w:rsidP="0073618E">
            <w:pPr>
              <w:rPr>
                <w:b w:val="0"/>
                <w:bCs w:val="0"/>
              </w:rPr>
            </w:pPr>
            <w:r w:rsidRPr="00BD7578">
              <w:t>Dateien</w:t>
            </w:r>
          </w:p>
        </w:tc>
        <w:tc>
          <w:tcPr>
            <w:cnfStyle w:val="000100000000" w:firstRow="0" w:lastRow="0" w:firstColumn="0" w:lastColumn="1" w:oddVBand="0" w:evenVBand="0" w:oddHBand="0" w:evenHBand="0" w:firstRowFirstColumn="0" w:firstRowLastColumn="0" w:lastRowFirstColumn="0" w:lastRowLastColumn="0"/>
            <w:tcW w:w="3154" w:type="dxa"/>
            <w:tcBorders>
              <w:top w:val="single" w:sz="4" w:space="0" w:color="7F7F7F" w:themeColor="text1" w:themeTint="80"/>
              <w:left w:val="nil"/>
            </w:tcBorders>
            <w:shd w:val="clear" w:color="auto" w:fill="AAAFB6"/>
          </w:tcPr>
          <w:p w14:paraId="2ACB150E" w14:textId="77777777" w:rsidR="0073618E" w:rsidRPr="00BD7578" w:rsidRDefault="0073618E" w:rsidP="0073618E">
            <w:pPr>
              <w:rPr>
                <w:b w:val="0"/>
                <w:bCs w:val="0"/>
              </w:rPr>
            </w:pPr>
            <w:r w:rsidRPr="00BD7578">
              <w:t>Beschreibung</w:t>
            </w:r>
          </w:p>
        </w:tc>
      </w:tr>
      <w:tr w:rsidR="0073618E" w:rsidRPr="00BD7578" w14:paraId="220DC331" w14:textId="77777777" w:rsidTr="004E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val="restart"/>
            <w:tcBorders>
              <w:bottom w:val="nil"/>
              <w:right w:val="nil"/>
            </w:tcBorders>
          </w:tcPr>
          <w:p w14:paraId="598D47A2" w14:textId="7E1C0418" w:rsidR="0073618E" w:rsidRPr="005871C7" w:rsidRDefault="005871C7" w:rsidP="004E5070">
            <w:pPr>
              <w:rPr>
                <w:b w:val="0"/>
              </w:rPr>
            </w:pPr>
            <w:r>
              <w:rPr>
                <w:b w:val="0"/>
              </w:rPr>
              <w:t>\</w:t>
            </w:r>
            <w:r w:rsidR="004E5070">
              <w:rPr>
                <w:b w:val="0"/>
              </w:rPr>
              <w:t>Bachelorarbeit</w:t>
            </w:r>
          </w:p>
        </w:tc>
        <w:tc>
          <w:tcPr>
            <w:cnfStyle w:val="000010000000" w:firstRow="0" w:lastRow="0" w:firstColumn="0" w:lastColumn="0" w:oddVBand="1" w:evenVBand="0" w:oddHBand="0" w:evenHBand="0" w:firstRowFirstColumn="0" w:firstRowLastColumn="0" w:lastRowFirstColumn="0" w:lastRowLastColumn="0"/>
            <w:tcW w:w="3506" w:type="dxa"/>
            <w:tcBorders>
              <w:left w:val="nil"/>
              <w:bottom w:val="nil"/>
              <w:right w:val="nil"/>
            </w:tcBorders>
          </w:tcPr>
          <w:p w14:paraId="1C01EC25" w14:textId="53DCBD06" w:rsidR="0073618E" w:rsidRPr="00BD7578" w:rsidRDefault="004E5070" w:rsidP="006000B1">
            <w:r>
              <w:t>Bachelorarbeit</w:t>
            </w:r>
            <w:r w:rsidR="0073618E" w:rsidRPr="00BD7578">
              <w:t>_</w:t>
            </w:r>
            <w:r w:rsidR="006000B1">
              <w:t>BuschTobias</w:t>
            </w:r>
            <w:r w:rsidR="0073618E"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nil"/>
            </w:tcBorders>
          </w:tcPr>
          <w:p w14:paraId="10CCF633" w14:textId="0DFCCD58" w:rsidR="0073618E" w:rsidRPr="005871C7" w:rsidRDefault="004E5070" w:rsidP="00D614D3">
            <w:pPr>
              <w:rPr>
                <w:b w:val="0"/>
              </w:rPr>
            </w:pPr>
            <w:r>
              <w:rPr>
                <w:b w:val="0"/>
              </w:rPr>
              <w:t>Die Bachelorarbeit</w:t>
            </w:r>
            <w:r w:rsidR="0073618E" w:rsidRPr="005871C7">
              <w:rPr>
                <w:b w:val="0"/>
              </w:rPr>
              <w:t xml:space="preserve"> im Portable Document Format (PDF)</w:t>
            </w:r>
          </w:p>
        </w:tc>
      </w:tr>
      <w:tr w:rsidR="0073618E" w:rsidRPr="00BD7578" w14:paraId="58F45D75" w14:textId="77777777" w:rsidTr="004E5070">
        <w:tc>
          <w:tcPr>
            <w:cnfStyle w:val="001000000000" w:firstRow="0" w:lastRow="0" w:firstColumn="1" w:lastColumn="0" w:oddVBand="0" w:evenVBand="0" w:oddHBand="0" w:evenHBand="0" w:firstRowFirstColumn="0" w:firstRowLastColumn="0" w:lastRowFirstColumn="0" w:lastRowLastColumn="0"/>
            <w:tcW w:w="2127" w:type="dxa"/>
            <w:vMerge/>
            <w:tcBorders>
              <w:top w:val="nil"/>
              <w:bottom w:val="single" w:sz="4" w:space="0" w:color="7F7F7F" w:themeColor="text1" w:themeTint="80"/>
              <w:right w:val="nil"/>
            </w:tcBorders>
          </w:tcPr>
          <w:p w14:paraId="0505FF47" w14:textId="77777777" w:rsidR="0073618E" w:rsidRPr="005871C7" w:rsidRDefault="0073618E" w:rsidP="0073618E">
            <w:pPr>
              <w:rPr>
                <w:b w:val="0"/>
              </w:rPr>
            </w:pPr>
          </w:p>
        </w:tc>
        <w:tc>
          <w:tcPr>
            <w:cnfStyle w:val="000010000000" w:firstRow="0" w:lastRow="0" w:firstColumn="0" w:lastColumn="0" w:oddVBand="1" w:evenVBand="0" w:oddHBand="0" w:evenHBand="0" w:firstRowFirstColumn="0" w:firstRowLastColumn="0" w:lastRowFirstColumn="0" w:lastRowLastColumn="0"/>
            <w:tcW w:w="3506" w:type="dxa"/>
            <w:tcBorders>
              <w:top w:val="nil"/>
              <w:left w:val="nil"/>
              <w:bottom w:val="single" w:sz="4" w:space="0" w:color="7F7F7F" w:themeColor="text1" w:themeTint="80"/>
              <w:right w:val="nil"/>
            </w:tcBorders>
          </w:tcPr>
          <w:p w14:paraId="521EFD6A" w14:textId="27BDDAD7" w:rsidR="0073618E" w:rsidRPr="00BD7578" w:rsidRDefault="004E5070" w:rsidP="004E5070">
            <w:r>
              <w:t>Bachelorarbeit</w:t>
            </w:r>
            <w:r w:rsidR="0073618E" w:rsidRPr="00BD7578">
              <w:t>_</w:t>
            </w:r>
            <w:r w:rsidR="006000B1">
              <w:t>BuschTobias</w:t>
            </w:r>
            <w:r w:rsidR="0073618E" w:rsidRPr="00BD7578">
              <w:t>.doc</w:t>
            </w:r>
            <w:r w:rsidR="00B81CE1">
              <w:t>x</w:t>
            </w:r>
          </w:p>
        </w:tc>
        <w:tc>
          <w:tcPr>
            <w:cnfStyle w:val="000100000000" w:firstRow="0" w:lastRow="0" w:firstColumn="0" w:lastColumn="1" w:oddVBand="0" w:evenVBand="0" w:oddHBand="0" w:evenHBand="0" w:firstRowFirstColumn="0" w:firstRowLastColumn="0" w:lastRowFirstColumn="0" w:lastRowLastColumn="0"/>
            <w:tcW w:w="3154" w:type="dxa"/>
            <w:tcBorders>
              <w:top w:val="nil"/>
              <w:left w:val="nil"/>
              <w:bottom w:val="single" w:sz="4" w:space="0" w:color="7F7F7F" w:themeColor="text1" w:themeTint="80"/>
            </w:tcBorders>
          </w:tcPr>
          <w:p w14:paraId="09ECB54F" w14:textId="4948947B" w:rsidR="0073618E" w:rsidRPr="005871C7" w:rsidRDefault="004E5070" w:rsidP="0073618E">
            <w:pPr>
              <w:rPr>
                <w:b w:val="0"/>
              </w:rPr>
            </w:pPr>
            <w:r>
              <w:rPr>
                <w:b w:val="0"/>
              </w:rPr>
              <w:t>Die Bachelorarbeit</w:t>
            </w:r>
            <w:r w:rsidR="0073618E" w:rsidRPr="005871C7">
              <w:rPr>
                <w:b w:val="0"/>
              </w:rPr>
              <w:t xml:space="preserve"> im Microsoft Word Format</w:t>
            </w:r>
          </w:p>
        </w:tc>
      </w:tr>
      <w:tr w:rsidR="0012355F" w:rsidRPr="00BD7578" w14:paraId="0F720F79" w14:textId="77777777" w:rsidTr="004E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tcPr>
          <w:p w14:paraId="31B22F77" w14:textId="68F34C1F" w:rsidR="0012355F" w:rsidRPr="005871C7" w:rsidRDefault="0012355F" w:rsidP="0073618E">
            <w:pPr>
              <w:rPr>
                <w:b w:val="0"/>
              </w:rPr>
            </w:pPr>
            <w:r w:rsidRPr="005871C7">
              <w:rPr>
                <w:b w:val="0"/>
              </w:rPr>
              <w:t>\Quellen</w:t>
            </w:r>
          </w:p>
        </w:tc>
        <w:tc>
          <w:tcPr>
            <w:cnfStyle w:val="000010000000" w:firstRow="0" w:lastRow="0" w:firstColumn="0" w:lastColumn="0" w:oddVBand="1" w:evenVBand="0" w:oddHBand="0" w:evenHBand="0" w:firstRowFirstColumn="0" w:firstRowLastColumn="0" w:lastRowFirstColumn="0" w:lastRowLastColumn="0"/>
            <w:tcW w:w="3506" w:type="dxa"/>
            <w:tcBorders>
              <w:left w:val="nil"/>
              <w:right w:val="nil"/>
            </w:tcBorders>
          </w:tcPr>
          <w:p w14:paraId="1BD3B988" w14:textId="77777777" w:rsidR="0012355F" w:rsidRPr="00BD7578" w:rsidRDefault="0012355F" w:rsidP="0073618E">
            <w:r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24814CF5" w14:textId="77777777" w:rsidR="0012355F" w:rsidRPr="005871C7" w:rsidRDefault="0012355F" w:rsidP="0073618E">
            <w:pPr>
              <w:rPr>
                <w:b w:val="0"/>
              </w:rPr>
            </w:pPr>
            <w:r w:rsidRPr="005871C7">
              <w:rPr>
                <w:b w:val="0"/>
              </w:rPr>
              <w:t>benutzte Internetseiten</w:t>
            </w:r>
          </w:p>
        </w:tc>
      </w:tr>
      <w:tr w:rsidR="00DB1A60" w:rsidRPr="00BD7578" w14:paraId="11A9AF4C" w14:textId="77777777" w:rsidTr="004E5070">
        <w:tc>
          <w:tcPr>
            <w:cnfStyle w:val="001000000000" w:firstRow="0" w:lastRow="0" w:firstColumn="1" w:lastColumn="0" w:oddVBand="0" w:evenVBand="0" w:oddHBand="0" w:evenHBand="0" w:firstRowFirstColumn="0" w:firstRowLastColumn="0" w:lastRowFirstColumn="0" w:lastRowLastColumn="0"/>
            <w:tcW w:w="2127" w:type="dxa"/>
            <w:tcBorders>
              <w:right w:val="nil"/>
            </w:tcBorders>
          </w:tcPr>
          <w:p w14:paraId="415D0E6C" w14:textId="1477CAE1" w:rsidR="00DB1A60" w:rsidRPr="005871C7" w:rsidRDefault="00DB1A60" w:rsidP="0073618E">
            <w:pPr>
              <w:rPr>
                <w:b w:val="0"/>
              </w:rPr>
            </w:pPr>
            <w:r>
              <w:rPr>
                <w:b w:val="0"/>
              </w:rPr>
              <w:t>\Bilder</w:t>
            </w:r>
          </w:p>
        </w:tc>
        <w:tc>
          <w:tcPr>
            <w:cnfStyle w:val="000010000000" w:firstRow="0" w:lastRow="0" w:firstColumn="0" w:lastColumn="0" w:oddVBand="1" w:evenVBand="0" w:oddHBand="0" w:evenHBand="0" w:firstRowFirstColumn="0" w:firstRowLastColumn="0" w:lastRowFirstColumn="0" w:lastRowLastColumn="0"/>
            <w:tcW w:w="3506" w:type="dxa"/>
            <w:tcBorders>
              <w:left w:val="nil"/>
              <w:right w:val="nil"/>
            </w:tcBorders>
          </w:tcPr>
          <w:p w14:paraId="29FF2645" w14:textId="3F4E15A2" w:rsidR="00DB1A60" w:rsidRPr="00BD7578" w:rsidRDefault="00DB1A60" w:rsidP="0073618E">
            <w:r>
              <w:t>*.jpg, *.png</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3C6BE129" w14:textId="31A0C49D" w:rsidR="00DB1A60" w:rsidRPr="005871C7" w:rsidRDefault="00DB1A60" w:rsidP="0073618E">
            <w:pPr>
              <w:rPr>
                <w:b w:val="0"/>
              </w:rPr>
            </w:pPr>
            <w:r>
              <w:rPr>
                <w:b w:val="0"/>
              </w:rPr>
              <w:t>verwendete Bilder in größerem Format</w:t>
            </w:r>
          </w:p>
        </w:tc>
      </w:tr>
      <w:tr w:rsidR="006A0BAD" w:rsidRPr="00BD7578" w14:paraId="18FC8892" w14:textId="77777777" w:rsidTr="004E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tcPr>
          <w:p w14:paraId="33EFA4C7" w14:textId="4F35C3F6" w:rsidR="006A0BAD" w:rsidRPr="005871C7" w:rsidRDefault="006A0BAD" w:rsidP="00EC6F81">
            <w:pPr>
              <w:rPr>
                <w:b w:val="0"/>
              </w:rPr>
            </w:pPr>
            <w:r w:rsidRPr="005871C7">
              <w:rPr>
                <w:b w:val="0"/>
              </w:rPr>
              <w:t>\</w:t>
            </w:r>
            <w:r w:rsidR="00EC6F81">
              <w:rPr>
                <w:b w:val="0"/>
              </w:rPr>
              <w:t>unity-project</w:t>
            </w:r>
          </w:p>
        </w:tc>
        <w:tc>
          <w:tcPr>
            <w:cnfStyle w:val="000010000000" w:firstRow="0" w:lastRow="0" w:firstColumn="0" w:lastColumn="0" w:oddVBand="1" w:evenVBand="0" w:oddHBand="0" w:evenHBand="0" w:firstRowFirstColumn="0" w:firstRowLastColumn="0" w:lastRowFirstColumn="0" w:lastRowLastColumn="0"/>
            <w:tcW w:w="3506" w:type="dxa"/>
            <w:tcBorders>
              <w:left w:val="nil"/>
              <w:right w:val="nil"/>
            </w:tcBorders>
          </w:tcPr>
          <w:p w14:paraId="0B913B57" w14:textId="5CAB9852" w:rsidR="007765AE" w:rsidRPr="00F214FB" w:rsidRDefault="00EC6F81" w:rsidP="0073618E">
            <w:pPr>
              <w:rPr>
                <w:b/>
              </w:rPr>
            </w:pPr>
            <w:r>
              <w:rPr>
                <w:b/>
              </w:rPr>
              <w:t>*.*</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5D9E324C" w14:textId="1B8DB603" w:rsidR="006A0BAD" w:rsidRPr="005871C7" w:rsidRDefault="00EC6F81" w:rsidP="00B866D2">
            <w:pPr>
              <w:keepNext/>
              <w:rPr>
                <w:b w:val="0"/>
              </w:rPr>
            </w:pPr>
            <w:r>
              <w:rPr>
                <w:b w:val="0"/>
              </w:rPr>
              <w:t>Testapplikation</w:t>
            </w:r>
          </w:p>
        </w:tc>
      </w:tr>
      <w:tr w:rsidR="00BA09C2" w:rsidRPr="00BD7578" w14:paraId="208A9F91" w14:textId="77777777" w:rsidTr="004E507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bottom w:val="single" w:sz="4" w:space="0" w:color="7F7F7F" w:themeColor="text1" w:themeTint="80"/>
              <w:right w:val="nil"/>
            </w:tcBorders>
          </w:tcPr>
          <w:p w14:paraId="2957DF8E" w14:textId="54BE2473" w:rsidR="00BA09C2" w:rsidRPr="005871C7" w:rsidRDefault="00BA09C2" w:rsidP="0073618E">
            <w:pPr>
              <w:rPr>
                <w:b w:val="0"/>
              </w:rPr>
            </w:pPr>
            <w:r>
              <w:rPr>
                <w:b w:val="0"/>
              </w:rPr>
              <w:t>\Videos</w:t>
            </w:r>
          </w:p>
        </w:tc>
        <w:tc>
          <w:tcPr>
            <w:cnfStyle w:val="000010000000" w:firstRow="0" w:lastRow="0" w:firstColumn="0" w:lastColumn="0" w:oddVBand="1" w:evenVBand="0" w:oddHBand="0" w:evenHBand="0" w:firstRowFirstColumn="0" w:firstRowLastColumn="0" w:lastRowFirstColumn="0" w:lastRowLastColumn="0"/>
            <w:tcW w:w="3506" w:type="dxa"/>
            <w:tcBorders>
              <w:left w:val="nil"/>
              <w:bottom w:val="single" w:sz="4" w:space="0" w:color="7F7F7F" w:themeColor="text1" w:themeTint="80"/>
              <w:right w:val="nil"/>
            </w:tcBorders>
          </w:tcPr>
          <w:p w14:paraId="2B280375" w14:textId="3D4DEE6E" w:rsidR="00BA09C2" w:rsidRDefault="00BA09C2" w:rsidP="0073618E">
            <w:pPr>
              <w:rPr>
                <w:b w:val="0"/>
              </w:rPr>
            </w:pPr>
            <w:r>
              <w:rPr>
                <w:b w:val="0"/>
              </w:rPr>
              <w:t>*.mp4</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single" w:sz="4" w:space="0" w:color="7F7F7F" w:themeColor="text1" w:themeTint="80"/>
            </w:tcBorders>
          </w:tcPr>
          <w:p w14:paraId="3919742C" w14:textId="7F4BD1DA" w:rsidR="00BA09C2" w:rsidRDefault="001C3942" w:rsidP="00B866D2">
            <w:pPr>
              <w:keepNext/>
              <w:rPr>
                <w:b w:val="0"/>
              </w:rPr>
            </w:pPr>
            <w:r>
              <w:rPr>
                <w:b w:val="0"/>
              </w:rPr>
              <w:t>Videos der getesteten Controller</w:t>
            </w:r>
          </w:p>
        </w:tc>
      </w:tr>
    </w:tbl>
    <w:p w14:paraId="434D3645" w14:textId="5CFBFE9B" w:rsidR="00B866D2" w:rsidRDefault="00B866D2" w:rsidP="00B866D2">
      <w:pPr>
        <w:pStyle w:val="Beschriftung"/>
      </w:pPr>
      <w:bookmarkStart w:id="151" w:name="_Toc224810331"/>
      <w:bookmarkStart w:id="152" w:name="_Toc408411220"/>
      <w:bookmarkEnd w:id="151"/>
      <w:r>
        <w:t xml:space="preserve">Tabelle </w:t>
      </w:r>
      <w:r w:rsidR="00B60932">
        <w:fldChar w:fldCharType="begin"/>
      </w:r>
      <w:r w:rsidR="00B60932">
        <w:instrText xml:space="preserve"> STYLEREF 1 \s </w:instrText>
      </w:r>
      <w:r w:rsidR="00B60932">
        <w:fldChar w:fldCharType="separate"/>
      </w:r>
      <w:r w:rsidR="001A117B">
        <w:rPr>
          <w:noProof/>
        </w:rPr>
        <w:t>B</w:t>
      </w:r>
      <w:r w:rsidR="00B60932">
        <w:rPr>
          <w:noProof/>
        </w:rPr>
        <w:fldChar w:fldCharType="end"/>
      </w:r>
      <w:r w:rsidR="00532BE8">
        <w:t>.</w:t>
      </w:r>
      <w:r w:rsidR="00B60932">
        <w:fldChar w:fldCharType="begin"/>
      </w:r>
      <w:r w:rsidR="00B60932">
        <w:instrText xml:space="preserve"> SEQ Tabelle \* ARABIC \s 1 </w:instrText>
      </w:r>
      <w:r w:rsidR="00B60932">
        <w:fldChar w:fldCharType="separate"/>
      </w:r>
      <w:r w:rsidR="001A117B">
        <w:rPr>
          <w:noProof/>
        </w:rPr>
        <w:t>1</w:t>
      </w:r>
      <w:r w:rsidR="00B60932">
        <w:rPr>
          <w:noProof/>
        </w:rPr>
        <w:fldChar w:fldCharType="end"/>
      </w:r>
      <w:r>
        <w:t xml:space="preserve"> Inhalt der CD</w:t>
      </w:r>
      <w:bookmarkEnd w:id="152"/>
    </w:p>
    <w:p w14:paraId="6E23B957" w14:textId="77777777" w:rsidR="004B2442" w:rsidRPr="00BD7578" w:rsidRDefault="004B2442" w:rsidP="004B2442"/>
    <w:p w14:paraId="6B8A3763" w14:textId="77777777" w:rsidR="00D21D3C" w:rsidRPr="00BD7578" w:rsidRDefault="00D21D3C" w:rsidP="0073618E">
      <w:pPr>
        <w:sectPr w:rsidR="00D21D3C" w:rsidRPr="00BD7578" w:rsidSect="002C4BB0">
          <w:headerReference w:type="default" r:id="rId52"/>
          <w:headerReference w:type="first" r:id="rId53"/>
          <w:pgSz w:w="11906" w:h="16838" w:code="9"/>
          <w:pgMar w:top="1531" w:right="1418" w:bottom="1701" w:left="1701" w:header="510" w:footer="624" w:gutter="0"/>
          <w:cols w:space="708"/>
          <w:docGrid w:linePitch="360"/>
        </w:sectPr>
      </w:pPr>
    </w:p>
    <w:p w14:paraId="307BC9AD" w14:textId="77777777" w:rsidR="0073618E" w:rsidRPr="00BD7578" w:rsidRDefault="0073618E" w:rsidP="0073618E">
      <w:pPr>
        <w:jc w:val="center"/>
        <w:rPr>
          <w:b/>
          <w:sz w:val="32"/>
          <w:szCs w:val="32"/>
        </w:rPr>
      </w:pPr>
      <w:r w:rsidRPr="00BD7578">
        <w:rPr>
          <w:b/>
          <w:sz w:val="32"/>
          <w:szCs w:val="32"/>
        </w:rPr>
        <w:lastRenderedPageBreak/>
        <w:t>Erklärung</w:t>
      </w:r>
    </w:p>
    <w:p w14:paraId="17F4BD4E" w14:textId="77777777" w:rsidR="0073618E" w:rsidRPr="00BD7578" w:rsidRDefault="0073618E" w:rsidP="0073618E"/>
    <w:p w14:paraId="230F0971" w14:textId="77777777" w:rsidR="0073618E" w:rsidRPr="00BD7578" w:rsidRDefault="0073618E" w:rsidP="0073618E">
      <w:r w:rsidRPr="00BD7578">
        <w:t>Hiermit versichere ich, dass ich meinen Projektbericht selbständig verfasst und keine anderen als die angegebenen Quellen und Hilfsmittel benutzt habe.</w:t>
      </w:r>
    </w:p>
    <w:p w14:paraId="12E9FF0F" w14:textId="77777777" w:rsidR="0073618E" w:rsidRPr="00BD7578" w:rsidRDefault="0073618E" w:rsidP="0073618E"/>
    <w:p w14:paraId="35EA8F1C" w14:textId="77777777" w:rsidR="0073618E" w:rsidRPr="00BD7578" w:rsidRDefault="0073618E" w:rsidP="0073618E"/>
    <w:p w14:paraId="0280E28B" w14:textId="77777777" w:rsidR="0073618E" w:rsidRPr="00BD7578" w:rsidRDefault="0073618E" w:rsidP="0073618E">
      <w:r w:rsidRPr="00BD7578">
        <w:t xml:space="preserve">Datum: </w:t>
      </w:r>
      <w:r w:rsidRPr="00BD7578">
        <w:tab/>
      </w:r>
      <w:r w:rsidRPr="00BD7578">
        <w:tab/>
      </w:r>
      <w:r w:rsidRPr="00BD7578">
        <w:tab/>
      </w:r>
      <w:r w:rsidRPr="00BD7578">
        <w:tab/>
      </w:r>
      <w:r w:rsidRPr="00BD7578">
        <w:tab/>
      </w:r>
      <w:r w:rsidRPr="00BD7578">
        <w:tab/>
      </w:r>
      <w:r w:rsidRPr="00BD7578">
        <w:tab/>
      </w:r>
      <w:r w:rsidRPr="00BD7578">
        <w:tab/>
      </w:r>
      <w:r w:rsidRPr="00BD7578">
        <w:tab/>
      </w:r>
      <w:r w:rsidRPr="00BD7578">
        <w:tab/>
        <w:t>……......................................................</w:t>
      </w:r>
    </w:p>
    <w:p w14:paraId="257F98E8" w14:textId="77777777" w:rsidR="0073618E" w:rsidRPr="00BD7578" w:rsidRDefault="0073618E" w:rsidP="0073618E">
      <w:pPr>
        <w:ind w:left="5603" w:firstLine="431"/>
      </w:pPr>
      <w:r w:rsidRPr="00BD7578">
        <w:t xml:space="preserve"> (Unterschrift)</w:t>
      </w:r>
    </w:p>
    <w:p w14:paraId="2B19CEC8" w14:textId="77777777" w:rsidR="0073618E" w:rsidRPr="00BD7578" w:rsidRDefault="0073618E" w:rsidP="0073618E"/>
    <w:p w14:paraId="181E989D" w14:textId="77777777" w:rsidR="002E6FAB" w:rsidRPr="00BD7578" w:rsidRDefault="002E6FAB" w:rsidP="0073618E"/>
    <w:p w14:paraId="1AF9BF76" w14:textId="77777777" w:rsidR="00E02ACC" w:rsidRPr="00BD7578" w:rsidRDefault="00E02ACC"/>
    <w:p w14:paraId="64176C4D" w14:textId="77777777" w:rsidR="00BD4F8B" w:rsidRPr="00BD7578" w:rsidRDefault="00BD4F8B"/>
    <w:sectPr w:rsidR="00BD4F8B" w:rsidRPr="00BD7578" w:rsidSect="00CF380C">
      <w:headerReference w:type="even" r:id="rId54"/>
      <w:headerReference w:type="default" r:id="rId55"/>
      <w:footerReference w:type="default" r:id="rId56"/>
      <w:headerReference w:type="first" r:id="rId57"/>
      <w:footerReference w:type="first" r:id="rId58"/>
      <w:pgSz w:w="11906" w:h="16838" w:code="9"/>
      <w:pgMar w:top="1531" w:right="1418" w:bottom="1701" w:left="1701" w:header="510" w:footer="624" w:gutter="0"/>
      <w:pgNumType w:fmt="upperRoman"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Autor" w:initials="A">
    <w:p w14:paraId="470D6465" w14:textId="657B3286" w:rsidR="002E38A0" w:rsidRDefault="002E38A0">
      <w:pPr>
        <w:pStyle w:val="Kommentartext"/>
      </w:pPr>
      <w:r>
        <w:rPr>
          <w:rStyle w:val="Kommentarzeichen"/>
        </w:rPr>
        <w:annotationRef/>
      </w:r>
      <w:r>
        <w:t>Sortieren</w:t>
      </w:r>
    </w:p>
  </w:comment>
  <w:comment w:id="26" w:author="Autor" w:initials="A">
    <w:p w14:paraId="724569CE" w14:textId="493706B3" w:rsidR="002E38A0" w:rsidRDefault="002E38A0">
      <w:pPr>
        <w:pStyle w:val="Kommentartext"/>
      </w:pPr>
      <w:r>
        <w:rPr>
          <w:rStyle w:val="Kommentarzeichen"/>
        </w:rPr>
        <w:annotationRef/>
      </w:r>
      <w:r>
        <w:t>Problematik der mangelnden Bewegungsmöglichkeiten in einer VR beschreiben</w:t>
      </w:r>
    </w:p>
  </w:comment>
  <w:comment w:id="33" w:author="Autor" w:initials="A">
    <w:p w14:paraId="2EB950D1" w14:textId="33E35105" w:rsidR="002E38A0" w:rsidRDefault="002E38A0">
      <w:pPr>
        <w:pStyle w:val="Kommentartext"/>
      </w:pPr>
      <w:r>
        <w:rPr>
          <w:rStyle w:val="Kommentarzeichen"/>
        </w:rPr>
        <w:annotationRef/>
      </w:r>
      <w:r>
        <w:t>Vorstellung nochmal sinnvoll?</w:t>
      </w:r>
    </w:p>
  </w:comment>
  <w:comment w:id="89" w:author="Autor" w:initials="A">
    <w:p w14:paraId="40E378EC" w14:textId="0BDD04C7" w:rsidR="002E38A0" w:rsidRDefault="002E38A0">
      <w:pPr>
        <w:pStyle w:val="Kommentartext"/>
      </w:pPr>
      <w:r>
        <w:rPr>
          <w:rStyle w:val="Kommentarzeichen"/>
        </w:rPr>
        <w:annotationRef/>
      </w:r>
      <w:r>
        <w:t>Hier auf Controller und SW eingehen</w:t>
      </w:r>
    </w:p>
  </w:comment>
  <w:comment w:id="113" w:author="Autor" w:initials="A">
    <w:p w14:paraId="2D358EB1" w14:textId="77777777" w:rsidR="002E38A0" w:rsidRDefault="002E38A0">
      <w:pPr>
        <w:pStyle w:val="Kommentartext"/>
      </w:pPr>
      <w:r>
        <w:rPr>
          <w:rStyle w:val="Kommentarzeichen"/>
        </w:rPr>
        <w:annotationRef/>
      </w:r>
      <w:r>
        <w:t>Fokus auf „mobile“ kinect, vielleicht mit rasberry pi project cpri oder ähnliches als Theorie markieren</w:t>
      </w:r>
    </w:p>
    <w:p w14:paraId="3A1A849E" w14:textId="24B4A8DE" w:rsidR="002E38A0" w:rsidRDefault="002E38A0">
      <w:pPr>
        <w:pStyle w:val="Kommentartext"/>
      </w:pPr>
      <w:r>
        <w:t>Ganz interessant Project Tango von Google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0D6465" w15:done="0"/>
  <w15:commentEx w15:paraId="724569CE" w15:done="0"/>
  <w15:commentEx w15:paraId="2EB950D1" w15:done="0"/>
  <w15:commentEx w15:paraId="40E378EC" w15:done="0"/>
  <w15:commentEx w15:paraId="3A1A849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8B334" w14:textId="77777777" w:rsidR="00CA6EC8" w:rsidRDefault="00CA6EC8">
      <w:pPr>
        <w:spacing w:before="0" w:after="0" w:line="240" w:lineRule="auto"/>
      </w:pPr>
      <w:r>
        <w:separator/>
      </w:r>
    </w:p>
  </w:endnote>
  <w:endnote w:type="continuationSeparator" w:id="0">
    <w:p w14:paraId="1FC62C77" w14:textId="77777777" w:rsidR="00CA6EC8" w:rsidRDefault="00CA6EC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30204"/>
    <w:charset w:val="00"/>
    <w:family w:val="swiss"/>
    <w:pitch w:val="variable"/>
    <w:sig w:usb0="20002A87" w:usb1="00000000" w:usb2="00000000"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C0344" w14:textId="64CB3D99" w:rsidR="002E38A0" w:rsidRPr="00346529" w:rsidRDefault="002E38A0" w:rsidP="0034652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AA22C" w14:textId="77777777" w:rsidR="002E38A0" w:rsidRDefault="002E38A0"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46FF3" w14:textId="77777777" w:rsidR="002E38A0" w:rsidRDefault="002E38A0"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E64E4" w14:textId="77777777" w:rsidR="002E38A0" w:rsidRPr="00035735" w:rsidRDefault="002E38A0" w:rsidP="0003573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87923" w14:textId="77777777" w:rsidR="002E38A0" w:rsidRPr="00F8588C" w:rsidRDefault="002E38A0" w:rsidP="00F858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10758" w14:textId="77777777" w:rsidR="00CA6EC8" w:rsidRDefault="00CA6EC8">
      <w:pPr>
        <w:spacing w:before="0" w:after="0" w:line="240" w:lineRule="auto"/>
      </w:pPr>
      <w:r>
        <w:separator/>
      </w:r>
    </w:p>
  </w:footnote>
  <w:footnote w:type="continuationSeparator" w:id="0">
    <w:p w14:paraId="7E97E04D" w14:textId="77777777" w:rsidR="00CA6EC8" w:rsidRDefault="00CA6EC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4695" w14:textId="53746168" w:rsidR="002E38A0" w:rsidRPr="00EE1890" w:rsidRDefault="002E38A0" w:rsidP="00CF380C">
    <w:pPr>
      <w:tabs>
        <w:tab w:val="right" w:pos="8789"/>
        <w:tab w:val="right" w:pos="9639"/>
      </w:tabs>
      <w:spacing w:before="0" w:line="240" w:lineRule="auto"/>
      <w:ind w:right="-852"/>
      <w:jc w:val="left"/>
      <w:rPr>
        <w:rFonts w:ascii="Helvetica" w:hAnsi="Helvetica" w:cs="Helvetica"/>
        <w:color w:val="FFFFFF" w:themeColor="background1"/>
      </w:rPr>
    </w:pPr>
    <w:r w:rsidRPr="0032582E">
      <w:rPr>
        <w:rFonts w:ascii="Helvetica" w:hAnsi="Helvetica" w:cs="Helvetica"/>
        <w:b/>
        <w:noProof/>
        <w:color w:val="FFFFFF" w:themeColor="background1"/>
        <w:sz w:val="22"/>
      </w:rPr>
      <mc:AlternateContent>
        <mc:Choice Requires="wps">
          <w:drawing>
            <wp:anchor distT="0" distB="0" distL="114300" distR="114300" simplePos="0" relativeHeight="251663360" behindDoc="1" locked="0" layoutInCell="1" allowOverlap="1" wp14:anchorId="38C391D8" wp14:editId="4A068F23">
              <wp:simplePos x="0" y="0"/>
              <wp:positionH relativeFrom="page">
                <wp:align>left</wp:align>
              </wp:positionH>
              <wp:positionV relativeFrom="paragraph">
                <wp:posOffset>-322508</wp:posOffset>
              </wp:positionV>
              <wp:extent cx="7556716" cy="579600"/>
              <wp:effectExtent l="0" t="0" r="6350" b="0"/>
              <wp:wrapNone/>
              <wp:docPr id="24" name="Rechteck 24"/>
              <wp:cNvGraphicFramePr/>
              <a:graphic xmlns:a="http://schemas.openxmlformats.org/drawingml/2006/main">
                <a:graphicData uri="http://schemas.microsoft.com/office/word/2010/wordprocessingShape">
                  <wps:wsp>
                    <wps:cNvSpPr/>
                    <wps:spPr>
                      <a:xfrm>
                        <a:off x="0" y="0"/>
                        <a:ext cx="7556716" cy="57960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6990" id="Rechteck 24" o:spid="_x0000_s1026" style="position:absolute;margin-left:0;margin-top:-25.4pt;width:595pt;height:45.6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" fillcolor="#303338" stroked="f" strokeweight="2pt">
              <w10:wrap anchorx="page"/>
            </v:rect>
          </w:pict>
        </mc:Fallback>
      </mc:AlternateConten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\n  \* MERGEFORMAT </w:instrText>
    </w:r>
    <w:r w:rsidRPr="0032582E">
      <w:rPr>
        <w:rFonts w:ascii="Helvetica" w:hAnsi="Helvetica" w:cs="Helvetica"/>
        <w:b/>
        <w:color w:val="FFFFFF" w:themeColor="background1"/>
        <w:sz w:val="22"/>
      </w:rPr>
      <w:fldChar w:fldCharType="separate"/>
    </w:r>
    <w:r w:rsidR="000B0FDA">
      <w:rPr>
        <w:rFonts w:ascii="Helvetica" w:hAnsi="Helvetica" w:cs="Helvetica"/>
        <w:b/>
        <w:noProof/>
        <w:color w:val="FFFFFF" w:themeColor="background1"/>
        <w:sz w:val="22"/>
      </w:rPr>
      <w:t>VI</w:t>
    </w:r>
    <w:r w:rsidRPr="0032582E">
      <w:rPr>
        <w:rFonts w:ascii="Helvetica" w:hAnsi="Helvetica" w:cs="Helvetica"/>
        <w:b/>
        <w:noProof/>
        <w:color w:val="FFFFFF" w:themeColor="background1"/>
        <w:sz w:val="22"/>
      </w:rPr>
      <w:fldChar w:fldCharType="end"/>
    </w:r>
    <w:r w:rsidRPr="0032582E">
      <w:rPr>
        <w:rFonts w:ascii="Helvetica" w:hAnsi="Helvetica" w:cs="Helvetica"/>
        <w:b/>
        <w:color w:val="FFFFFF" w:themeColor="background1"/>
        <w:sz w:val="22"/>
      </w:rPr>
      <w:t xml:space="preserve"> </w: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 MERGEFORMAT </w:instrText>
    </w:r>
    <w:r>
      <w:rPr>
        <w:rFonts w:ascii="Helvetica" w:hAnsi="Helvetica" w:cs="Helvetica"/>
        <w:b/>
        <w:color w:val="FFFFFF" w:themeColor="background1"/>
        <w:sz w:val="22"/>
      </w:rPr>
      <w:fldChar w:fldCharType="separate"/>
    </w:r>
    <w:r w:rsidR="000B0FDA">
      <w:rPr>
        <w:rFonts w:ascii="Helvetica" w:hAnsi="Helvetica" w:cs="Helvetica"/>
        <w:b/>
        <w:noProof/>
        <w:color w:val="FFFFFF" w:themeColor="background1"/>
        <w:sz w:val="22"/>
      </w:rPr>
      <w:t>Abkürzungsverzeichnis/Glossar</w:t>
    </w:r>
    <w:r w:rsidRPr="0032582E">
      <w:rPr>
        <w:rFonts w:ascii="Helvetica" w:hAnsi="Helvetica" w:cs="Helvetica"/>
        <w:b/>
        <w:noProof/>
        <w:color w:val="FFFFFF" w:themeColor="background1"/>
        <w:sz w:val="22"/>
      </w:rPr>
      <w:fldChar w:fldCharType="end"/>
    </w:r>
    <w:r w:rsidRPr="00CE3C23">
      <w:rPr>
        <w:rFonts w:ascii="Helvetica" w:hAnsi="Helvetica" w:cs="Helvetica"/>
        <w:noProof/>
        <w:color w:val="FFFFFF" w:themeColor="background1"/>
        <w:sz w:val="22"/>
      </w:rPr>
      <w:tab/>
    </w:r>
    <w:r>
      <w:rPr>
        <w:rStyle w:val="Seitenzahl"/>
        <w:rFonts w:ascii="Helvetica" w:hAnsi="Helvetica" w:cs="Helvetica"/>
        <w:color w:val="FFFFFF" w:themeColor="background1"/>
        <w:sz w:val="32"/>
        <w:szCs w:val="26"/>
      </w:rPr>
      <w:tab/>
    </w:r>
    <w:r w:rsidRPr="00F03EE8">
      <w:rPr>
        <w:rStyle w:val="Seitenzahl"/>
        <w:rFonts w:ascii="Helvetica" w:hAnsi="Helvetica" w:cs="Helvetica"/>
        <w:color w:val="FFFFFF" w:themeColor="background1"/>
        <w:sz w:val="36"/>
        <w:szCs w:val="26"/>
      </w:rPr>
      <w:fldChar w:fldCharType="begin"/>
    </w:r>
    <w:r w:rsidRPr="00F03EE8">
      <w:rPr>
        <w:rStyle w:val="Seitenzahl"/>
        <w:rFonts w:ascii="Helvetica" w:hAnsi="Helvetica" w:cs="Helvetica"/>
        <w:color w:val="FFFFFF" w:themeColor="background1"/>
        <w:sz w:val="36"/>
        <w:szCs w:val="26"/>
      </w:rPr>
      <w:instrText xml:space="preserve"> PAGE </w:instrText>
    </w:r>
    <w:r w:rsidRPr="00F03EE8">
      <w:rPr>
        <w:rStyle w:val="Seitenzahl"/>
        <w:rFonts w:ascii="Helvetica" w:hAnsi="Helvetica" w:cs="Helvetica"/>
        <w:color w:val="FFFFFF" w:themeColor="background1"/>
        <w:sz w:val="36"/>
        <w:szCs w:val="26"/>
      </w:rPr>
      <w:fldChar w:fldCharType="separate"/>
    </w:r>
    <w:r w:rsidR="000B0FDA">
      <w:rPr>
        <w:rStyle w:val="Seitenzahl"/>
        <w:rFonts w:ascii="Helvetica" w:hAnsi="Helvetica" w:cs="Helvetica"/>
        <w:noProof/>
        <w:color w:val="FFFFFF" w:themeColor="background1"/>
        <w:sz w:val="36"/>
        <w:szCs w:val="26"/>
      </w:rPr>
      <w:t>IX</w:t>
    </w:r>
    <w:r w:rsidRPr="00F03EE8">
      <w:rPr>
        <w:rStyle w:val="Seitenzahl"/>
        <w:rFonts w:ascii="Helvetica" w:hAnsi="Helvetica" w:cs="Helvetica"/>
        <w:color w:val="FFFFFF" w:themeColor="background1"/>
        <w:sz w:val="36"/>
        <w:szCs w:val="26"/>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C64AD" w14:textId="77777777" w:rsidR="002E38A0" w:rsidRPr="00F8588C" w:rsidRDefault="002E38A0" w:rsidP="00F858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D3335" w14:textId="77777777" w:rsidR="002E38A0" w:rsidRDefault="002E38A0" w:rsidP="0027044B">
    <w:pPr>
      <w:pBdr>
        <w:bottom w:val="single" w:sz="4" w:space="1" w:color="auto"/>
      </w:pBdr>
      <w:jc w:val="right"/>
    </w:pPr>
    <w:fldSimple w:instr=" STYLEREF  Oberüberschrift \n  \* MERGEFORMAT ">
      <w:r>
        <w:rPr>
          <w:noProof/>
        </w:rPr>
        <w:t>I</w:t>
      </w:r>
    </w:fldSimple>
    <w:r>
      <w:t xml:space="preserve"> </w:t>
    </w:r>
    <w:fldSimple w:instr=" STYLEREF  Oberüberschrift  \* MERGEFORMAT ">
      <w:r>
        <w:rPr>
          <w:noProof/>
        </w:rPr>
        <w:t>Kurzfassung</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91D2B" w14:textId="677F77B1" w:rsidR="002E38A0" w:rsidRPr="005073E9" w:rsidRDefault="002E38A0"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s="Helvetica"/>
        <w:noProof/>
        <w:color w:val="FFFFFF" w:themeColor="background1"/>
        <w:sz w:val="22"/>
      </w:rPr>
      <mc:AlternateContent>
        <mc:Choice Requires="wps">
          <w:drawing>
            <wp:anchor distT="0" distB="0" distL="114300" distR="114300" simplePos="0" relativeHeight="251661312" behindDoc="1" locked="0" layoutInCell="1" allowOverlap="1" wp14:anchorId="04391364" wp14:editId="5B3FC469">
              <wp:simplePos x="0" y="0"/>
              <wp:positionH relativeFrom="page">
                <wp:align>left</wp:align>
              </wp:positionH>
              <wp:positionV relativeFrom="paragraph">
                <wp:posOffset>-323215</wp:posOffset>
              </wp:positionV>
              <wp:extent cx="7556740" cy="577970"/>
              <wp:effectExtent l="0" t="0" r="6350" b="0"/>
              <wp:wrapNone/>
              <wp:docPr id="22" name="Rechteck 22"/>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5724C" id="Rechteck 22" o:spid="_x0000_s1026" style="position:absolute;margin-left:0;margin-top:-25.45pt;width:595pt;height:45.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" fillcolor="#303338" stroked="f" strokeweight="2pt">
              <w10:wrap anchorx="page"/>
            </v:rect>
          </w:pict>
        </mc:Fallback>
      </mc:AlternateConten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690630" w:rsidRPr="00690630">
      <w:rPr>
        <w:rFonts w:ascii="Helvetica" w:hAnsi="Helvetica"/>
        <w:b/>
        <w:bCs/>
        <w:noProof/>
        <w:color w:val="FFFFFF" w:themeColor="background1"/>
        <w:sz w:val="22"/>
      </w:rPr>
      <w:t>4</w:t>
    </w:r>
    <w:r w:rsidRPr="005073E9">
      <w:rPr>
        <w:rFonts w:ascii="Helvetica" w:hAnsi="Helvetica"/>
        <w:noProof/>
        <w:color w:val="FFFFFF" w:themeColor="background1"/>
        <w:sz w:val="22"/>
      </w:rPr>
      <w:fldChar w:fldCharType="end"/>
    </w:r>
    <w:r w:rsidRPr="005073E9">
      <w:rPr>
        <w:rFonts w:ascii="Helvetica" w:hAnsi="Helvetica"/>
        <w:noProof/>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690630">
      <w:rPr>
        <w:rFonts w:ascii="Helvetica" w:hAnsi="Helvetica"/>
        <w:noProof/>
        <w:color w:val="FFFFFF" w:themeColor="background1"/>
        <w:sz w:val="22"/>
      </w:rPr>
      <w:t>Evaluation des Controllers</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\n  \* MERGEFORMAT </w:instrText>
    </w:r>
    <w:r>
      <w:rPr>
        <w:rFonts w:ascii="Helvetica" w:hAnsi="Helvetica"/>
        <w:color w:val="FFFFFF" w:themeColor="background1"/>
        <w:sz w:val="22"/>
      </w:rPr>
      <w:fldChar w:fldCharType="separate"/>
    </w:r>
    <w:r w:rsidR="00690630">
      <w:rPr>
        <w:rFonts w:ascii="Helvetica" w:hAnsi="Helvetica"/>
        <w:noProof/>
        <w:color w:val="FFFFFF" w:themeColor="background1"/>
        <w:sz w:val="22"/>
      </w:rPr>
      <w:t>4.1</w:t>
    </w:r>
    <w:r>
      <w:rPr>
        <w:rFonts w:ascii="Helvetica" w:hAnsi="Helvetica"/>
        <w:color w:val="FFFFFF" w:themeColor="background1"/>
        <w:sz w:val="22"/>
      </w:rPr>
      <w:fldChar w:fldCharType="end"/>
    </w:r>
    <w:r>
      <w:rPr>
        <w:rFonts w:ascii="Helvetica" w:hAnsi="Helvetica"/>
        <w:color w:val="FFFFFF" w:themeColor="background1"/>
        <w:sz w:val="22"/>
      </w:rPr>
      <w:t xml:space="preserve"> </w:t>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 MERGEFORMAT </w:instrText>
    </w:r>
    <w:r>
      <w:rPr>
        <w:rFonts w:ascii="Helvetica" w:hAnsi="Helvetica"/>
        <w:color w:val="FFFFFF" w:themeColor="background1"/>
        <w:sz w:val="22"/>
      </w:rPr>
      <w:fldChar w:fldCharType="separate"/>
    </w:r>
    <w:r w:rsidR="00690630">
      <w:rPr>
        <w:rFonts w:ascii="Helvetica" w:hAnsi="Helvetica"/>
        <w:noProof/>
        <w:color w:val="FFFFFF" w:themeColor="background1"/>
        <w:sz w:val="22"/>
      </w:rPr>
      <w:t>Verfügbare Controller</w:t>
    </w:r>
    <w:r>
      <w:rPr>
        <w:rFonts w:ascii="Helvetica" w:hAnsi="Helvetica"/>
        <w:color w:val="FFFFFF" w:themeColor="background1"/>
        <w:sz w:val="22"/>
      </w:rPr>
      <w:fldChar w:fldCharType="end"/>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690630">
      <w:rPr>
        <w:rFonts w:ascii="Helvetica" w:hAnsi="Helvetica"/>
        <w:noProof/>
        <w:color w:val="FFFFFF" w:themeColor="background1"/>
        <w:sz w:val="36"/>
      </w:rPr>
      <w:t>27</w:t>
    </w:r>
    <w:r w:rsidRPr="00F03EE8">
      <w:rPr>
        <w:rFonts w:ascii="Helvetica" w:hAnsi="Helvetica"/>
        <w:color w:val="FFFFFF" w:themeColor="background1"/>
        <w:sz w:val="3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6C5D4" w14:textId="77777777" w:rsidR="002E38A0" w:rsidRPr="008333C3" w:rsidRDefault="002E38A0" w:rsidP="008333C3">
    <w:pPr>
      <w:pBdr>
        <w:bottom w:val="single" w:sz="4" w:space="1" w:color="auto"/>
      </w:pBdr>
    </w:pPr>
    <w:r w:rsidRPr="00B73AA7">
      <w:t>Kapitel</w:t>
    </w:r>
    <w:r>
      <w:t xml:space="preserve"> </w:t>
    </w:r>
    <w:fldSimple w:instr=" STYLEREF  &quot;Überschrift 1&quot; \n  \* MERGEFORMAT ">
      <w:r>
        <w:rPr>
          <w:noProof/>
        </w:rPr>
        <w:t>1</w:t>
      </w:r>
    </w:fldSimple>
    <w:r w:rsidRPr="00B73AA7">
      <w:tab/>
    </w:r>
    <w:r w:rsidRPr="00B73AA7">
      <w:tab/>
    </w:r>
    <w:fldSimple w:instr=" STYLEREF  &quot;Überschrift 1&quot;  \* MERGEFORMAT ">
      <w:r>
        <w:rPr>
          <w:noProof/>
        </w:rPr>
        <w:t>Einleitung</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20279" w14:textId="57834F14" w:rsidR="002E38A0" w:rsidRPr="005073E9" w:rsidRDefault="002E38A0"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0B0FDA" w:rsidRPr="000B0FDA">
      <w:rPr>
        <w:rFonts w:ascii="Helvetica" w:hAnsi="Helvetica"/>
        <w:b/>
        <w:bCs/>
        <w:noProof/>
        <w:color w:val="FFFFFF" w:themeColor="background1"/>
        <w:sz w:val="22"/>
      </w:rPr>
      <w:t>A</w:t>
    </w:r>
    <w:r w:rsidRPr="005073E9">
      <w:rPr>
        <w:rFonts w:ascii="Helvetica" w:hAnsi="Helvetica"/>
        <w:noProof/>
        <w:color w:val="FFFFFF" w:themeColor="background1"/>
        <w:sz w:val="22"/>
      </w:rPr>
      <w:fldChar w:fldCharType="end"/>
    </w:r>
    <w:r w:rsidRPr="005073E9">
      <w:rPr>
        <w:rFonts w:ascii="Helvetica" w:hAnsi="Helvetica" w:cs="Helvetica"/>
        <w:noProof/>
        <w:color w:val="FFFFFF" w:themeColor="background1"/>
        <w:sz w:val="22"/>
      </w:rPr>
      <mc:AlternateContent>
        <mc:Choice Requires="wps">
          <w:drawing>
            <wp:anchor distT="0" distB="0" distL="114300" distR="114300" simplePos="0" relativeHeight="251667456" behindDoc="1" locked="0" layoutInCell="1" allowOverlap="1" wp14:anchorId="1555B786" wp14:editId="146E41CF">
              <wp:simplePos x="0" y="0"/>
              <wp:positionH relativeFrom="page">
                <wp:align>left</wp:align>
              </wp:positionH>
              <wp:positionV relativeFrom="paragraph">
                <wp:posOffset>-323215</wp:posOffset>
              </wp:positionV>
              <wp:extent cx="7556740" cy="577970"/>
              <wp:effectExtent l="0" t="0" r="6350" b="0"/>
              <wp:wrapNone/>
              <wp:docPr id="4" name="Rechteck 4"/>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7CDAB" id="Rechteck 4" o:spid="_x0000_s1026" style="position:absolute;margin-left:0;margin-top:-25.45pt;width:595pt;height:45.5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" fillcolor="#303338" stroked="f" strokeweight="2pt">
              <w10:wrap anchorx="page"/>
            </v:rect>
          </w:pict>
        </mc:Fallback>
      </mc:AlternateContent>
    </w:r>
    <w:r>
      <w:rPr>
        <w:rFonts w:ascii="Helvetica" w:hAnsi="Helvetica"/>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0B0FDA">
      <w:rPr>
        <w:rFonts w:ascii="Helvetica" w:hAnsi="Helvetica"/>
        <w:noProof/>
        <w:color w:val="FFFFFF" w:themeColor="background1"/>
        <w:sz w:val="22"/>
      </w:rPr>
      <w:t>Referenzen</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0B0FDA">
      <w:rPr>
        <w:rFonts w:ascii="Helvetica" w:hAnsi="Helvetica"/>
        <w:noProof/>
        <w:color w:val="FFFFFF" w:themeColor="background1"/>
        <w:sz w:val="36"/>
      </w:rPr>
      <w:t>36</w:t>
    </w:r>
    <w:r w:rsidRPr="00F03EE8">
      <w:rPr>
        <w:rFonts w:ascii="Helvetica" w:hAnsi="Helvetica"/>
        <w:color w:val="FFFFFF" w:themeColor="background1"/>
        <w:sz w:val="36"/>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26FE9" w14:textId="0CBECBDA" w:rsidR="002E38A0" w:rsidRPr="002C4BB0" w:rsidRDefault="002E38A0" w:rsidP="002C4BB0">
    <w:pPr>
      <w:tabs>
        <w:tab w:val="right" w:pos="9639"/>
      </w:tabs>
      <w:spacing w:before="0" w:after="0" w:line="240" w:lineRule="auto"/>
      <w:ind w:right="-852"/>
      <w:jc w:val="left"/>
      <w:rPr>
        <w:rFonts w:ascii="Helvetica" w:hAnsi="Helvetica" w:cs="Helvetica"/>
        <w:color w:val="FFFFFF" w:themeColor="background1"/>
        <w:sz w:val="22"/>
      </w:rPr>
    </w:pPr>
    <w:r>
      <w:rPr>
        <w:rFonts w:ascii="Helvetica" w:hAnsi="Helvetica" w:cs="Helvetica"/>
        <w:b/>
        <w:color w:val="FFFFFF" w:themeColor="background1"/>
        <w:sz w:val="22"/>
      </w:rPr>
      <w:fldChar w:fldCharType="begin"/>
    </w:r>
    <w:r>
      <w:rPr>
        <w:rFonts w:ascii="Helvetica" w:hAnsi="Helvetica" w:cs="Helvetica"/>
        <w:b/>
        <w:color w:val="FFFFFF" w:themeColor="background1"/>
        <w:sz w:val="22"/>
      </w:rPr>
      <w:instrText xml:space="preserve"> STYLEREF  "Überschrift 1" \n  \* MERGEFORMAT </w:instrText>
    </w:r>
    <w:r>
      <w:rPr>
        <w:rFonts w:ascii="Helvetica" w:hAnsi="Helvetica" w:cs="Helvetica"/>
        <w:b/>
        <w:color w:val="FFFFFF" w:themeColor="background1"/>
        <w:sz w:val="22"/>
      </w:rPr>
      <w:fldChar w:fldCharType="separate"/>
    </w:r>
    <w:r w:rsidR="000B0FDA">
      <w:rPr>
        <w:rFonts w:ascii="Helvetica" w:hAnsi="Helvetica" w:cs="Helvetica"/>
        <w:b/>
        <w:noProof/>
        <w:color w:val="FFFFFF" w:themeColor="background1"/>
        <w:sz w:val="22"/>
      </w:rPr>
      <w:t>B</w:t>
    </w:r>
    <w:r>
      <w:rPr>
        <w:rFonts w:ascii="Helvetica" w:hAnsi="Helvetica" w:cs="Helvetica"/>
        <w:b/>
        <w:color w:val="FFFFFF" w:themeColor="background1"/>
        <w:sz w:val="22"/>
      </w:rPr>
      <w:fldChar w:fldCharType="end"/>
    </w:r>
    <w:r>
      <w:rPr>
        <w:rFonts w:ascii="Helvetica" w:hAnsi="Helvetica" w:cs="Helvetica"/>
        <w:b/>
        <w:color w:val="FFFFFF" w:themeColor="background1"/>
        <w:sz w:val="22"/>
      </w:rPr>
      <w:t xml:space="preserve"> </w:t>
    </w:r>
    <w:r w:rsidRPr="00336407">
      <w:rPr>
        <w:rFonts w:ascii="Helvetica" w:hAnsi="Helvetica" w:cs="Helvetica"/>
        <w:b/>
        <w:color w:val="FFFFFF" w:themeColor="background1"/>
        <w:sz w:val="22"/>
      </w:rPr>
      <w:fldChar w:fldCharType="begin"/>
    </w:r>
    <w:r w:rsidRPr="00336407">
      <w:rPr>
        <w:rFonts w:ascii="Helvetica" w:hAnsi="Helvetica" w:cs="Helvetica"/>
        <w:b/>
        <w:color w:val="FFFFFF" w:themeColor="background1"/>
        <w:sz w:val="22"/>
      </w:rPr>
      <w:instrText xml:space="preserve"> STYLEREF "Überschrift 1" \* MERGEFORMAT </w:instrText>
    </w:r>
    <w:r w:rsidRPr="00336407">
      <w:rPr>
        <w:rFonts w:ascii="Helvetica" w:hAnsi="Helvetica" w:cs="Helvetica"/>
        <w:b/>
        <w:color w:val="FFFFFF" w:themeColor="background1"/>
        <w:sz w:val="22"/>
      </w:rPr>
      <w:fldChar w:fldCharType="separate"/>
    </w:r>
    <w:r w:rsidR="000B0FDA">
      <w:rPr>
        <w:rFonts w:ascii="Helvetica" w:hAnsi="Helvetica" w:cs="Helvetica"/>
        <w:b/>
        <w:noProof/>
        <w:color w:val="FFFFFF" w:themeColor="background1"/>
        <w:sz w:val="22"/>
      </w:rPr>
      <w:t>Inhalt der CD</w:t>
    </w:r>
    <w:r w:rsidRPr="00336407">
      <w:rPr>
        <w:rFonts w:ascii="Helvetica" w:hAnsi="Helvetica" w:cs="Helvetica"/>
        <w:b/>
        <w:color w:val="FFFFFF" w:themeColor="background1"/>
        <w:sz w:val="22"/>
      </w:rPr>
      <w:fldChar w:fldCharType="end"/>
    </w:r>
    <w:r w:rsidRPr="002C4BB0">
      <w:rPr>
        <w:rFonts w:ascii="Helvetica" w:hAnsi="Helvetica" w:cs="Helvetica"/>
        <w:noProof/>
        <w:color w:val="FFFFFF" w:themeColor="background1"/>
        <w:sz w:val="20"/>
      </w:rPr>
      <mc:AlternateContent>
        <mc:Choice Requires="wps">
          <w:drawing>
            <wp:anchor distT="0" distB="0" distL="114300" distR="114300" simplePos="0" relativeHeight="251665408" behindDoc="1" locked="0" layoutInCell="1" allowOverlap="1" wp14:anchorId="3E72DC85" wp14:editId="424412E9">
              <wp:simplePos x="0" y="0"/>
              <wp:positionH relativeFrom="page">
                <wp:align>right</wp:align>
              </wp:positionH>
              <wp:positionV relativeFrom="paragraph">
                <wp:posOffset>-324485</wp:posOffset>
              </wp:positionV>
              <wp:extent cx="7556740" cy="577970"/>
              <wp:effectExtent l="0" t="0" r="6350" b="0"/>
              <wp:wrapNone/>
              <wp:docPr id="3" name="Rechteck 3"/>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9864F" id="Rechteck 3" o:spid="_x0000_s1026" style="position:absolute;margin-left:543.8pt;margin-top:-25.55pt;width:595pt;height:45.5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" fillcolor="#303338" stroked="f" strokeweight="2pt">
              <w10:wrap anchorx="page"/>
            </v:rect>
          </w:pict>
        </mc:Fallback>
      </mc:AlternateContent>
    </w:r>
    <w:r>
      <w:rPr>
        <w:rFonts w:ascii="Helvetica" w:hAnsi="Helvetica" w:cs="Helvetica"/>
        <w:color w:val="FFFFFF" w:themeColor="background1"/>
        <w:sz w:val="22"/>
      </w:rPr>
      <w:tab/>
    </w:r>
    <w:r w:rsidRPr="002C4BB0">
      <w:rPr>
        <w:rFonts w:ascii="Helvetica" w:hAnsi="Helvetica" w:cs="Helvetica"/>
        <w:color w:val="FFFFFF" w:themeColor="background1"/>
        <w:sz w:val="36"/>
        <w:szCs w:val="36"/>
      </w:rPr>
      <w:fldChar w:fldCharType="begin"/>
    </w:r>
    <w:r w:rsidRPr="002C4BB0">
      <w:rPr>
        <w:rFonts w:ascii="Helvetica" w:hAnsi="Helvetica" w:cs="Helvetica"/>
        <w:color w:val="FFFFFF" w:themeColor="background1"/>
        <w:sz w:val="36"/>
        <w:szCs w:val="36"/>
      </w:rPr>
      <w:instrText xml:space="preserve"> PAGE  \* Arabic  \* MERGEFORMAT </w:instrText>
    </w:r>
    <w:r w:rsidRPr="002C4BB0">
      <w:rPr>
        <w:rFonts w:ascii="Helvetica" w:hAnsi="Helvetica" w:cs="Helvetica"/>
        <w:color w:val="FFFFFF" w:themeColor="background1"/>
        <w:sz w:val="36"/>
        <w:szCs w:val="36"/>
      </w:rPr>
      <w:fldChar w:fldCharType="separate"/>
    </w:r>
    <w:r w:rsidR="000B0FDA">
      <w:rPr>
        <w:rFonts w:ascii="Helvetica" w:hAnsi="Helvetica" w:cs="Helvetica"/>
        <w:noProof/>
        <w:color w:val="FFFFFF" w:themeColor="background1"/>
        <w:sz w:val="36"/>
        <w:szCs w:val="36"/>
      </w:rPr>
      <w:t>37</w:t>
    </w:r>
    <w:r w:rsidRPr="002C4BB0">
      <w:rPr>
        <w:rFonts w:ascii="Helvetica" w:hAnsi="Helvetica" w:cs="Helvetica"/>
        <w:color w:val="FFFFFF" w:themeColor="background1"/>
        <w:sz w:val="36"/>
        <w:szCs w:val="36"/>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3606E" w14:textId="77777777" w:rsidR="002E38A0" w:rsidRPr="00966934" w:rsidRDefault="002E38A0" w:rsidP="00966934">
    <w:pPr>
      <w:pBdr>
        <w:bottom w:val="single" w:sz="4" w:space="1" w:color="auto"/>
      </w:pBdr>
    </w:pPr>
    <w:r w:rsidRPr="00B73AA7">
      <w:tab/>
    </w:r>
    <w:r w:rsidRPr="00B73AA7">
      <w:tab/>
    </w:r>
    <w:r>
      <w:fldChar w:fldCharType="begin"/>
    </w:r>
    <w:r>
      <w:instrText xml:space="preserve"> STYLEREF  A \r  \* MERGEFORMAT </w:instrText>
    </w:r>
    <w:r>
      <w:fldChar w:fldCharType="separate"/>
    </w:r>
    <w:r>
      <w:rPr>
        <w:b/>
        <w:bCs/>
        <w:noProof/>
      </w:rPr>
      <w:t>Fehler! Verwenden Sie die Registerkarte 'Start', um A dem Text zuzuweisen, der hier angezeigt werden soll.</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F3A" w14:textId="77777777" w:rsidR="002E38A0" w:rsidRDefault="002E38A0"/>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50809" w14:textId="77777777" w:rsidR="002E38A0" w:rsidRPr="00035735" w:rsidRDefault="002E38A0" w:rsidP="000357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402FF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A9C2782"/>
    <w:lvl w:ilvl="0">
      <w:start w:val="1"/>
      <w:numFmt w:val="decimal"/>
      <w:pStyle w:val="Listennummer4"/>
      <w:lvlText w:val="%1."/>
      <w:lvlJc w:val="left"/>
      <w:pPr>
        <w:tabs>
          <w:tab w:val="num" w:pos="1209"/>
        </w:tabs>
        <w:ind w:left="1209" w:hanging="360"/>
      </w:pPr>
    </w:lvl>
  </w:abstractNum>
  <w:abstractNum w:abstractNumId="2">
    <w:nsid w:val="02BC0DF2"/>
    <w:multiLevelType w:val="hybridMultilevel"/>
    <w:tmpl w:val="67EC3030"/>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
    <w:nsid w:val="05C47182"/>
    <w:multiLevelType w:val="hybridMultilevel"/>
    <w:tmpl w:val="9F202A3E"/>
    <w:lvl w:ilvl="0" w:tplc="04070005">
      <w:start w:val="1"/>
      <w:numFmt w:val="bullet"/>
      <w:lvlText w:val=""/>
      <w:lvlJc w:val="left"/>
      <w:pPr>
        <w:ind w:left="791" w:hanging="360"/>
      </w:pPr>
      <w:rPr>
        <w:rFonts w:ascii="Wingdings" w:hAnsi="Wingdings"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4">
    <w:nsid w:val="09540E91"/>
    <w:multiLevelType w:val="hybridMultilevel"/>
    <w:tmpl w:val="A76674EC"/>
    <w:lvl w:ilvl="0" w:tplc="150E3C2E">
      <w:start w:val="1"/>
      <w:numFmt w:val="upperLetter"/>
      <w:lvlText w:val="%1"/>
      <w:lvlJc w:val="left"/>
      <w:pPr>
        <w:ind w:left="491" w:hanging="491"/>
      </w:pPr>
      <w:rPr>
        <w:rFonts w:hint="default"/>
        <w:color w:val="FFFFFF" w:themeColor="background1"/>
        <w:sz w:val="7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B950E58"/>
    <w:multiLevelType w:val="hybridMultilevel"/>
    <w:tmpl w:val="B9E05E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BB4234A"/>
    <w:multiLevelType w:val="hybridMultilevel"/>
    <w:tmpl w:val="2F9A717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7">
    <w:nsid w:val="0F2A6609"/>
    <w:multiLevelType w:val="multilevel"/>
    <w:tmpl w:val="3A1E1D66"/>
    <w:lvl w:ilvl="0">
      <w:start w:val="1"/>
      <w:numFmt w:val="upperLetter"/>
      <w:lvlText w:val="Anhang %1"/>
      <w:lvlJc w:val="left"/>
      <w:pPr>
        <w:tabs>
          <w:tab w:val="num" w:pos="431"/>
        </w:tabs>
        <w:ind w:left="0" w:firstLine="0"/>
      </w:pPr>
      <w:rPr>
        <w:rFonts w:hint="default"/>
      </w:rPr>
    </w:lvl>
    <w:lvl w:ilvl="1">
      <w:start w:val="1"/>
      <w:numFmt w:val="decimal"/>
      <w:lvlText w:val="%1.%2"/>
      <w:lvlJc w:val="left"/>
      <w:pPr>
        <w:tabs>
          <w:tab w:val="num" w:pos="578"/>
        </w:tabs>
        <w:ind w:left="0" w:firstLine="0"/>
      </w:pPr>
      <w:rPr>
        <w:rFonts w:hint="default"/>
      </w:rPr>
    </w:lvl>
    <w:lvl w:ilvl="2">
      <w:start w:val="1"/>
      <w:numFmt w:val="decimal"/>
      <w:pStyle w:val="Anhang-3"/>
      <w:lvlText w:val="%1.%2.%3"/>
      <w:lvlJc w:val="left"/>
      <w:pPr>
        <w:tabs>
          <w:tab w:val="num" w:pos="1871"/>
        </w:tabs>
        <w:ind w:left="0" w:firstLine="0"/>
      </w:pPr>
      <w:rPr>
        <w:rFonts w:hint="default"/>
      </w:rPr>
    </w:lvl>
    <w:lvl w:ilvl="3">
      <w:start w:val="1"/>
      <w:numFmt w:val="decimal"/>
      <w:pStyle w:val="Anhang-4"/>
      <w:lvlText w:val="%1.%2.%3.%4"/>
      <w:lvlJc w:val="left"/>
      <w:pPr>
        <w:tabs>
          <w:tab w:val="num" w:pos="2520"/>
        </w:tabs>
        <w:ind w:left="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2172021"/>
    <w:multiLevelType w:val="multilevel"/>
    <w:tmpl w:val="F71EC0D4"/>
    <w:lvl w:ilvl="0">
      <w:start w:val="1"/>
      <w:numFmt w:val="decimal"/>
      <w:lvlText w:val="T%1"/>
      <w:lvlJc w:val="left"/>
      <w:pPr>
        <w:ind w:left="624" w:hanging="624"/>
      </w:pPr>
      <w:rPr>
        <w:rFonts w:hint="default"/>
      </w:rPr>
    </w:lvl>
    <w:lvl w:ilvl="1">
      <w:start w:val="1"/>
      <w:numFmt w:val="decimal"/>
      <w:lvlText w:val="T%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4426102"/>
    <w:multiLevelType w:val="multilevel"/>
    <w:tmpl w:val="C802B1E2"/>
    <w:lvl w:ilvl="0">
      <w:start w:val="1"/>
      <w:numFmt w:val="upperRoman"/>
      <w:pStyle w:val="Oberberschrift"/>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46A6646"/>
    <w:multiLevelType w:val="hybridMultilevel"/>
    <w:tmpl w:val="A758505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1">
    <w:nsid w:val="151E63E9"/>
    <w:multiLevelType w:val="hybridMultilevel"/>
    <w:tmpl w:val="80FCE51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2">
    <w:nsid w:val="15DC4626"/>
    <w:multiLevelType w:val="hybridMultilevel"/>
    <w:tmpl w:val="03342642"/>
    <w:lvl w:ilvl="0" w:tplc="04070005">
      <w:start w:val="1"/>
      <w:numFmt w:val="bullet"/>
      <w:lvlText w:val=""/>
      <w:lvlJc w:val="left"/>
      <w:pPr>
        <w:ind w:left="1664" w:hanging="360"/>
      </w:pPr>
      <w:rPr>
        <w:rFonts w:ascii="Wingdings" w:hAnsi="Wingdings" w:hint="default"/>
      </w:rPr>
    </w:lvl>
    <w:lvl w:ilvl="1" w:tplc="04070003">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3">
    <w:nsid w:val="1E531151"/>
    <w:multiLevelType w:val="hybridMultilevel"/>
    <w:tmpl w:val="E1FAB35C"/>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4">
    <w:nsid w:val="217133BC"/>
    <w:multiLevelType w:val="multilevel"/>
    <w:tmpl w:val="BB02E4E2"/>
    <w:lvl w:ilvl="0">
      <w:start w:val="1"/>
      <w:numFmt w:val="bullet"/>
      <w:pStyle w:val="Liste-Punkt-1"/>
      <w:lvlText w:val=""/>
      <w:lvlJc w:val="left"/>
      <w:pPr>
        <w:tabs>
          <w:tab w:val="num" w:pos="431"/>
        </w:tabs>
        <w:ind w:left="431" w:hanging="431"/>
      </w:pPr>
      <w:rPr>
        <w:rFonts w:ascii="Symbol" w:hAnsi="Symbol" w:hint="default"/>
      </w:rPr>
    </w:lvl>
    <w:lvl w:ilvl="1">
      <w:start w:val="1"/>
      <w:numFmt w:val="bullet"/>
      <w:pStyle w:val="Liste-Punkt-2"/>
      <w:lvlText w:val=""/>
      <w:lvlJc w:val="left"/>
      <w:pPr>
        <w:tabs>
          <w:tab w:val="num" w:pos="431"/>
        </w:tabs>
        <w:ind w:left="862" w:hanging="431"/>
      </w:pPr>
      <w:rPr>
        <w:rFonts w:ascii="Wingdings" w:hAnsi="Wingdings" w:hint="default"/>
      </w:rPr>
    </w:lvl>
    <w:lvl w:ilvl="2">
      <w:start w:val="1"/>
      <w:numFmt w:val="bullet"/>
      <w:pStyle w:val="Liste-Punkt-3"/>
      <w:lvlText w:val=""/>
      <w:lvlJc w:val="left"/>
      <w:pPr>
        <w:tabs>
          <w:tab w:val="num" w:pos="431"/>
        </w:tabs>
        <w:ind w:left="1293" w:hanging="431"/>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nsid w:val="24AC177A"/>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8504479"/>
    <w:multiLevelType w:val="multilevel"/>
    <w:tmpl w:val="40FE9C86"/>
    <w:lvl w:ilvl="0">
      <w:start w:val="1"/>
      <w:numFmt w:val="decimal"/>
      <w:lvlText w:val="A%1"/>
      <w:lvlJc w:val="left"/>
      <w:pPr>
        <w:ind w:left="624" w:hanging="624"/>
      </w:pPr>
      <w:rPr>
        <w:rFonts w:hint="default"/>
      </w:rPr>
    </w:lvl>
    <w:lvl w:ilvl="1">
      <w:start w:val="1"/>
      <w:numFmt w:val="decimal"/>
      <w:lvlText w:val="A%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E5F31D9"/>
    <w:multiLevelType w:val="hybridMultilevel"/>
    <w:tmpl w:val="2A9034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F96AB5"/>
    <w:multiLevelType w:val="multilevel"/>
    <w:tmpl w:val="0060CF7E"/>
    <w:lvl w:ilvl="0">
      <w:start w:val="1"/>
      <w:numFmt w:val="upperLetter"/>
      <w:pStyle w:val="Anhang-1"/>
      <w:lvlText w:val="Anhang %1"/>
      <w:lvlJc w:val="left"/>
      <w:pPr>
        <w:tabs>
          <w:tab w:val="num" w:pos="431"/>
        </w:tabs>
        <w:ind w:left="0" w:firstLine="0"/>
      </w:pPr>
      <w:rPr>
        <w:rFonts w:hint="default"/>
      </w:rPr>
    </w:lvl>
    <w:lvl w:ilvl="1">
      <w:start w:val="1"/>
      <w:numFmt w:val="decimal"/>
      <w:pStyle w:val="Anhang-2"/>
      <w:lvlText w:val="%1.%2"/>
      <w:lvlJc w:val="left"/>
      <w:pPr>
        <w:tabs>
          <w:tab w:val="num" w:pos="578"/>
        </w:tabs>
        <w:ind w:left="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nsid w:val="33493360"/>
    <w:multiLevelType w:val="multilevel"/>
    <w:tmpl w:val="400C9276"/>
    <w:lvl w:ilvl="0">
      <w:start w:val="1"/>
      <w:numFmt w:val="decimal"/>
      <w:pStyle w:val="Liste-nummer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45C66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2116B5"/>
    <w:multiLevelType w:val="hybridMultilevel"/>
    <w:tmpl w:val="C35E8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CB23459"/>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E0B6613"/>
    <w:multiLevelType w:val="multilevel"/>
    <w:tmpl w:val="3662BC5C"/>
    <w:lvl w:ilvl="0">
      <w:start w:val="1"/>
      <w:numFmt w:val="decimal"/>
      <w:lvlText w:val="W%1"/>
      <w:lvlJc w:val="left"/>
      <w:pPr>
        <w:ind w:left="624" w:hanging="624"/>
      </w:pPr>
      <w:rPr>
        <w:rFonts w:hint="default"/>
      </w:rPr>
    </w:lvl>
    <w:lvl w:ilvl="1">
      <w:start w:val="1"/>
      <w:numFmt w:val="decimal"/>
      <w:lvlText w:val="W%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EA512AD"/>
    <w:multiLevelType w:val="hybridMultilevel"/>
    <w:tmpl w:val="3CE80446"/>
    <w:lvl w:ilvl="0" w:tplc="47BECAEC">
      <w:start w:val="1"/>
      <w:numFmt w:val="decimal"/>
      <w:pStyle w:val="Referenzen"/>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F3F1A41"/>
    <w:multiLevelType w:val="hybridMultilevel"/>
    <w:tmpl w:val="EEE209A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6">
    <w:nsid w:val="40AD7BAF"/>
    <w:multiLevelType w:val="multilevel"/>
    <w:tmpl w:val="5EA455B2"/>
    <w:lvl w:ilvl="0">
      <w:start w:val="1"/>
      <w:numFmt w:val="decimal"/>
      <w:lvlText w:val="M%1"/>
      <w:lvlJc w:val="left"/>
      <w:pPr>
        <w:ind w:left="624" w:hanging="624"/>
      </w:pPr>
      <w:rPr>
        <w:rFonts w:hint="default"/>
      </w:rPr>
    </w:lvl>
    <w:lvl w:ilvl="1">
      <w:start w:val="1"/>
      <w:numFmt w:val="decimal"/>
      <w:lvlText w:val="M%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63228FE"/>
    <w:multiLevelType w:val="multilevel"/>
    <w:tmpl w:val="435C73C4"/>
    <w:lvl w:ilvl="0">
      <w:start w:val="1"/>
      <w:numFmt w:val="upperRoman"/>
      <w:pStyle w:val="Teilabschnitt"/>
      <w:lvlText w:val="Teil %1"/>
      <w:lvlJc w:val="left"/>
      <w:pPr>
        <w:tabs>
          <w:tab w:val="num" w:pos="432"/>
        </w:tabs>
        <w:ind w:left="432" w:hanging="432"/>
      </w:pPr>
      <w:rPr>
        <w:rFonts w:hint="default"/>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BAA75D0"/>
    <w:multiLevelType w:val="hybridMultilevel"/>
    <w:tmpl w:val="F524FE72"/>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9">
    <w:nsid w:val="4C4D6DC4"/>
    <w:multiLevelType w:val="hybridMultilevel"/>
    <w:tmpl w:val="91FCFE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3769DF"/>
    <w:multiLevelType w:val="hybridMultilevel"/>
    <w:tmpl w:val="C63C61D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5B36970"/>
    <w:multiLevelType w:val="hybridMultilevel"/>
    <w:tmpl w:val="532C11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B21542B"/>
    <w:multiLevelType w:val="multilevel"/>
    <w:tmpl w:val="C3BCA4C6"/>
    <w:lvl w:ilvl="0">
      <w:start w:val="1"/>
      <w:numFmt w:val="decimal"/>
      <w:lvlText w:val="Q%1"/>
      <w:lvlJc w:val="left"/>
      <w:pPr>
        <w:ind w:left="624" w:hanging="624"/>
      </w:pPr>
      <w:rPr>
        <w:rFonts w:hint="default"/>
      </w:rPr>
    </w:lvl>
    <w:lvl w:ilvl="1">
      <w:start w:val="1"/>
      <w:numFmt w:val="decimal"/>
      <w:lvlText w:val="Q%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B8E2203"/>
    <w:multiLevelType w:val="multilevel"/>
    <w:tmpl w:val="E35E52BE"/>
    <w:lvl w:ilvl="0">
      <w:start w:val="1"/>
      <w:numFmt w:val="decimal"/>
      <w:pStyle w:val="berschrift1"/>
      <w:lvlText w:val="%1"/>
      <w:lvlJc w:val="left"/>
      <w:pPr>
        <w:tabs>
          <w:tab w:val="num" w:pos="851"/>
        </w:tabs>
        <w:ind w:left="851" w:hanging="851"/>
      </w:pPr>
      <w:rPr>
        <w:rFonts w:ascii="Helvetica" w:hAnsi="Helvetica" w:hint="default"/>
        <w:b/>
        <w:i w:val="0"/>
        <w:caps w:val="0"/>
        <w:strike w:val="0"/>
        <w:dstrike w:val="0"/>
        <w:vanish w:val="0"/>
        <w:color w:val="FFFFFF" w:themeColor="background1"/>
        <w:sz w:val="72"/>
        <w:u w:val="none" w:color="FFFFFF" w:themeColor="background1"/>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ascii="Helvetica" w:hAnsi="Helvetica" w:hint="default"/>
        <w:b/>
        <w:i w:val="0"/>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0F437C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612E60FB"/>
    <w:multiLevelType w:val="hybridMultilevel"/>
    <w:tmpl w:val="8612F7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1B702BE"/>
    <w:multiLevelType w:val="hybridMultilevel"/>
    <w:tmpl w:val="8E56F1CE"/>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7">
    <w:nsid w:val="6F530A5E"/>
    <w:multiLevelType w:val="multilevel"/>
    <w:tmpl w:val="2CAC0A34"/>
    <w:lvl w:ilvl="0">
      <w:start w:val="1"/>
      <w:numFmt w:val="decimal"/>
      <w:lvlText w:val="MS%1"/>
      <w:lvlJc w:val="left"/>
      <w:pPr>
        <w:ind w:left="624" w:hanging="624"/>
      </w:pPr>
      <w:rPr>
        <w:rFonts w:hint="default"/>
      </w:rPr>
    </w:lvl>
    <w:lvl w:ilvl="1">
      <w:start w:val="1"/>
      <w:numFmt w:val="decimal"/>
      <w:lvlText w:val="MS%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06A5FBF"/>
    <w:multiLevelType w:val="multilevel"/>
    <w:tmpl w:val="3B3CE714"/>
    <w:lvl w:ilvl="0">
      <w:start w:val="1"/>
      <w:numFmt w:val="lowerLetter"/>
      <w:pStyle w:val="Liste-alphabet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nsid w:val="711E5B66"/>
    <w:multiLevelType w:val="hybridMultilevel"/>
    <w:tmpl w:val="43268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AF526C"/>
    <w:multiLevelType w:val="hybridMultilevel"/>
    <w:tmpl w:val="6AC205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EC7E4C"/>
    <w:multiLevelType w:val="multilevel"/>
    <w:tmpl w:val="07D86744"/>
    <w:lvl w:ilvl="0">
      <w:start w:val="1"/>
      <w:numFmt w:val="decimal"/>
      <w:lvlText w:val="F%1"/>
      <w:lvlJc w:val="left"/>
      <w:pPr>
        <w:ind w:left="624" w:hanging="624"/>
      </w:pPr>
      <w:rPr>
        <w:rFonts w:hint="default"/>
      </w:rPr>
    </w:lvl>
    <w:lvl w:ilvl="1">
      <w:start w:val="1"/>
      <w:numFmt w:val="decimal"/>
      <w:lvlText w:val="F%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BB057B8"/>
    <w:multiLevelType w:val="hybridMultilevel"/>
    <w:tmpl w:val="D8DE38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EE14F75"/>
    <w:multiLevelType w:val="hybridMultilevel"/>
    <w:tmpl w:val="1A9AE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1"/>
  </w:num>
  <w:num w:numId="4">
    <w:abstractNumId w:val="0"/>
  </w:num>
  <w:num w:numId="5">
    <w:abstractNumId w:val="9"/>
  </w:num>
  <w:num w:numId="6">
    <w:abstractNumId w:val="33"/>
  </w:num>
  <w:num w:numId="7">
    <w:abstractNumId w:val="15"/>
  </w:num>
  <w:num w:numId="8">
    <w:abstractNumId w:val="18"/>
  </w:num>
  <w:num w:numId="9">
    <w:abstractNumId w:val="7"/>
  </w:num>
  <w:num w:numId="10">
    <w:abstractNumId w:val="24"/>
  </w:num>
  <w:num w:numId="11">
    <w:abstractNumId w:val="38"/>
  </w:num>
  <w:num w:numId="12">
    <w:abstractNumId w:val="19"/>
  </w:num>
  <w:num w:numId="13">
    <w:abstractNumId w:val="14"/>
  </w:num>
  <w:num w:numId="14">
    <w:abstractNumId w:val="27"/>
  </w:num>
  <w:num w:numId="15">
    <w:abstractNumId w:val="31"/>
  </w:num>
  <w:num w:numId="16">
    <w:abstractNumId w:val="39"/>
  </w:num>
  <w:num w:numId="17">
    <w:abstractNumId w:val="5"/>
  </w:num>
  <w:num w:numId="18">
    <w:abstractNumId w:val="43"/>
  </w:num>
  <w:num w:numId="19">
    <w:abstractNumId w:val="21"/>
  </w:num>
  <w:num w:numId="20">
    <w:abstractNumId w:val="20"/>
  </w:num>
  <w:num w:numId="21">
    <w:abstractNumId w:val="26"/>
  </w:num>
  <w:num w:numId="22">
    <w:abstractNumId w:val="23"/>
  </w:num>
  <w:num w:numId="23">
    <w:abstractNumId w:val="16"/>
  </w:num>
  <w:num w:numId="24">
    <w:abstractNumId w:val="12"/>
  </w:num>
  <w:num w:numId="25">
    <w:abstractNumId w:val="13"/>
  </w:num>
  <w:num w:numId="26">
    <w:abstractNumId w:val="28"/>
  </w:num>
  <w:num w:numId="27">
    <w:abstractNumId w:val="6"/>
  </w:num>
  <w:num w:numId="28">
    <w:abstractNumId w:val="10"/>
  </w:num>
  <w:num w:numId="29">
    <w:abstractNumId w:val="2"/>
  </w:num>
  <w:num w:numId="30">
    <w:abstractNumId w:val="25"/>
  </w:num>
  <w:num w:numId="31">
    <w:abstractNumId w:val="11"/>
  </w:num>
  <w:num w:numId="32">
    <w:abstractNumId w:val="37"/>
  </w:num>
  <w:num w:numId="33">
    <w:abstractNumId w:val="41"/>
  </w:num>
  <w:num w:numId="34">
    <w:abstractNumId w:val="32"/>
  </w:num>
  <w:num w:numId="35">
    <w:abstractNumId w:val="8"/>
  </w:num>
  <w:num w:numId="36">
    <w:abstractNumId w:val="40"/>
  </w:num>
  <w:num w:numId="37">
    <w:abstractNumId w:val="3"/>
  </w:num>
  <w:num w:numId="38">
    <w:abstractNumId w:val="42"/>
  </w:num>
  <w:num w:numId="39">
    <w:abstractNumId w:val="35"/>
  </w:num>
  <w:num w:numId="40">
    <w:abstractNumId w:val="30"/>
  </w:num>
  <w:num w:numId="41">
    <w:abstractNumId w:val="29"/>
  </w:num>
  <w:num w:numId="42">
    <w:abstractNumId w:val="17"/>
  </w:num>
  <w:num w:numId="43">
    <w:abstractNumId w:val="36"/>
  </w:num>
  <w:num w:numId="44">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31"/>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CA"/>
    <w:rsid w:val="0000141A"/>
    <w:rsid w:val="00001793"/>
    <w:rsid w:val="00002720"/>
    <w:rsid w:val="00002AC9"/>
    <w:rsid w:val="000031D1"/>
    <w:rsid w:val="0000548D"/>
    <w:rsid w:val="00005FA7"/>
    <w:rsid w:val="00006637"/>
    <w:rsid w:val="00007364"/>
    <w:rsid w:val="00007455"/>
    <w:rsid w:val="000134C9"/>
    <w:rsid w:val="00013D77"/>
    <w:rsid w:val="00014774"/>
    <w:rsid w:val="0001620D"/>
    <w:rsid w:val="00016EDF"/>
    <w:rsid w:val="00017912"/>
    <w:rsid w:val="00022397"/>
    <w:rsid w:val="00022532"/>
    <w:rsid w:val="00025387"/>
    <w:rsid w:val="0002797E"/>
    <w:rsid w:val="00027FAC"/>
    <w:rsid w:val="000302AB"/>
    <w:rsid w:val="00030F06"/>
    <w:rsid w:val="00033860"/>
    <w:rsid w:val="00034B1E"/>
    <w:rsid w:val="0003500F"/>
    <w:rsid w:val="00035326"/>
    <w:rsid w:val="00035735"/>
    <w:rsid w:val="000375FC"/>
    <w:rsid w:val="000402F9"/>
    <w:rsid w:val="000416BE"/>
    <w:rsid w:val="0004463E"/>
    <w:rsid w:val="000454A6"/>
    <w:rsid w:val="00045ED3"/>
    <w:rsid w:val="00046DA8"/>
    <w:rsid w:val="00047D53"/>
    <w:rsid w:val="000512BB"/>
    <w:rsid w:val="0005237A"/>
    <w:rsid w:val="00052409"/>
    <w:rsid w:val="00053CB4"/>
    <w:rsid w:val="00056605"/>
    <w:rsid w:val="00056CD7"/>
    <w:rsid w:val="00056FA2"/>
    <w:rsid w:val="00057F4F"/>
    <w:rsid w:val="000601AF"/>
    <w:rsid w:val="0006069A"/>
    <w:rsid w:val="00060D26"/>
    <w:rsid w:val="00061FA4"/>
    <w:rsid w:val="000641F2"/>
    <w:rsid w:val="00064B10"/>
    <w:rsid w:val="000662E6"/>
    <w:rsid w:val="0006642F"/>
    <w:rsid w:val="00067295"/>
    <w:rsid w:val="000705D5"/>
    <w:rsid w:val="00073107"/>
    <w:rsid w:val="00073120"/>
    <w:rsid w:val="00073244"/>
    <w:rsid w:val="0007651D"/>
    <w:rsid w:val="00076C02"/>
    <w:rsid w:val="000776B6"/>
    <w:rsid w:val="00080E2D"/>
    <w:rsid w:val="00082604"/>
    <w:rsid w:val="00083880"/>
    <w:rsid w:val="00084FBC"/>
    <w:rsid w:val="000853F6"/>
    <w:rsid w:val="000855D1"/>
    <w:rsid w:val="00085604"/>
    <w:rsid w:val="00086F84"/>
    <w:rsid w:val="00087285"/>
    <w:rsid w:val="0008782B"/>
    <w:rsid w:val="00090FC0"/>
    <w:rsid w:val="0009139A"/>
    <w:rsid w:val="00091F54"/>
    <w:rsid w:val="00091FD8"/>
    <w:rsid w:val="00092E64"/>
    <w:rsid w:val="00093AF3"/>
    <w:rsid w:val="00094BB0"/>
    <w:rsid w:val="00094BC7"/>
    <w:rsid w:val="00096113"/>
    <w:rsid w:val="000A495B"/>
    <w:rsid w:val="000A53E7"/>
    <w:rsid w:val="000A7EB5"/>
    <w:rsid w:val="000B05C9"/>
    <w:rsid w:val="000B0FDA"/>
    <w:rsid w:val="000B1237"/>
    <w:rsid w:val="000B1AE1"/>
    <w:rsid w:val="000B2B38"/>
    <w:rsid w:val="000B2C05"/>
    <w:rsid w:val="000B2F57"/>
    <w:rsid w:val="000B2F97"/>
    <w:rsid w:val="000B5C62"/>
    <w:rsid w:val="000C0AB5"/>
    <w:rsid w:val="000C1358"/>
    <w:rsid w:val="000C2483"/>
    <w:rsid w:val="000C27C4"/>
    <w:rsid w:val="000D086D"/>
    <w:rsid w:val="000D0BC8"/>
    <w:rsid w:val="000D2607"/>
    <w:rsid w:val="000D3776"/>
    <w:rsid w:val="000D3FCD"/>
    <w:rsid w:val="000D4E84"/>
    <w:rsid w:val="000E000E"/>
    <w:rsid w:val="000E072E"/>
    <w:rsid w:val="000E0734"/>
    <w:rsid w:val="000E0AF6"/>
    <w:rsid w:val="000E11B1"/>
    <w:rsid w:val="000E4B79"/>
    <w:rsid w:val="000E50A4"/>
    <w:rsid w:val="000E55E2"/>
    <w:rsid w:val="000E69F6"/>
    <w:rsid w:val="000F035E"/>
    <w:rsid w:val="000F3D56"/>
    <w:rsid w:val="000F4167"/>
    <w:rsid w:val="000F4BDB"/>
    <w:rsid w:val="000F5AB3"/>
    <w:rsid w:val="000F63A2"/>
    <w:rsid w:val="000F63ED"/>
    <w:rsid w:val="000F675C"/>
    <w:rsid w:val="000F7AC5"/>
    <w:rsid w:val="001021C5"/>
    <w:rsid w:val="00104D9D"/>
    <w:rsid w:val="00104F62"/>
    <w:rsid w:val="00105C9B"/>
    <w:rsid w:val="00105FFB"/>
    <w:rsid w:val="0010603E"/>
    <w:rsid w:val="00106862"/>
    <w:rsid w:val="001102DD"/>
    <w:rsid w:val="001127FE"/>
    <w:rsid w:val="00113516"/>
    <w:rsid w:val="001141EC"/>
    <w:rsid w:val="00114491"/>
    <w:rsid w:val="00116DD9"/>
    <w:rsid w:val="00120ADC"/>
    <w:rsid w:val="00121E5C"/>
    <w:rsid w:val="0012273B"/>
    <w:rsid w:val="00122D2D"/>
    <w:rsid w:val="0012355F"/>
    <w:rsid w:val="001240E6"/>
    <w:rsid w:val="00124E4E"/>
    <w:rsid w:val="00125191"/>
    <w:rsid w:val="00126263"/>
    <w:rsid w:val="00127752"/>
    <w:rsid w:val="0013021C"/>
    <w:rsid w:val="00130E34"/>
    <w:rsid w:val="001325CE"/>
    <w:rsid w:val="0013264F"/>
    <w:rsid w:val="0013340E"/>
    <w:rsid w:val="00134C1E"/>
    <w:rsid w:val="00136635"/>
    <w:rsid w:val="0013707C"/>
    <w:rsid w:val="00137B5A"/>
    <w:rsid w:val="00137EA4"/>
    <w:rsid w:val="0014138E"/>
    <w:rsid w:val="00141786"/>
    <w:rsid w:val="00141B6C"/>
    <w:rsid w:val="00142016"/>
    <w:rsid w:val="00142FDE"/>
    <w:rsid w:val="00144994"/>
    <w:rsid w:val="00146FB3"/>
    <w:rsid w:val="00147309"/>
    <w:rsid w:val="00147439"/>
    <w:rsid w:val="00147EEF"/>
    <w:rsid w:val="00150F12"/>
    <w:rsid w:val="00151EBD"/>
    <w:rsid w:val="00152269"/>
    <w:rsid w:val="0015486C"/>
    <w:rsid w:val="00155218"/>
    <w:rsid w:val="001552F3"/>
    <w:rsid w:val="0015557C"/>
    <w:rsid w:val="00156821"/>
    <w:rsid w:val="0015703F"/>
    <w:rsid w:val="00160CB8"/>
    <w:rsid w:val="001628D8"/>
    <w:rsid w:val="001635DC"/>
    <w:rsid w:val="00163BBF"/>
    <w:rsid w:val="00163BF0"/>
    <w:rsid w:val="00166D8E"/>
    <w:rsid w:val="001671F6"/>
    <w:rsid w:val="00172C30"/>
    <w:rsid w:val="00173139"/>
    <w:rsid w:val="00173E70"/>
    <w:rsid w:val="0017547C"/>
    <w:rsid w:val="001801CE"/>
    <w:rsid w:val="0018035D"/>
    <w:rsid w:val="00182014"/>
    <w:rsid w:val="00182CE9"/>
    <w:rsid w:val="00184727"/>
    <w:rsid w:val="00184883"/>
    <w:rsid w:val="0018512A"/>
    <w:rsid w:val="00187051"/>
    <w:rsid w:val="001914B6"/>
    <w:rsid w:val="00191758"/>
    <w:rsid w:val="001923F3"/>
    <w:rsid w:val="00192430"/>
    <w:rsid w:val="00192F62"/>
    <w:rsid w:val="00193391"/>
    <w:rsid w:val="0019381A"/>
    <w:rsid w:val="00194053"/>
    <w:rsid w:val="001948C5"/>
    <w:rsid w:val="00196DB5"/>
    <w:rsid w:val="001971F8"/>
    <w:rsid w:val="001972FA"/>
    <w:rsid w:val="00197E58"/>
    <w:rsid w:val="001A117B"/>
    <w:rsid w:val="001A2323"/>
    <w:rsid w:val="001A23A3"/>
    <w:rsid w:val="001A36CD"/>
    <w:rsid w:val="001A4B85"/>
    <w:rsid w:val="001A53FA"/>
    <w:rsid w:val="001A695D"/>
    <w:rsid w:val="001B0E7D"/>
    <w:rsid w:val="001B111C"/>
    <w:rsid w:val="001B1677"/>
    <w:rsid w:val="001B2533"/>
    <w:rsid w:val="001B3A00"/>
    <w:rsid w:val="001B625B"/>
    <w:rsid w:val="001B642E"/>
    <w:rsid w:val="001B718A"/>
    <w:rsid w:val="001B7BE3"/>
    <w:rsid w:val="001C12B7"/>
    <w:rsid w:val="001C18B5"/>
    <w:rsid w:val="001C3942"/>
    <w:rsid w:val="001C3DE8"/>
    <w:rsid w:val="001C417E"/>
    <w:rsid w:val="001C43B6"/>
    <w:rsid w:val="001C46D3"/>
    <w:rsid w:val="001C7E8E"/>
    <w:rsid w:val="001D1B01"/>
    <w:rsid w:val="001D22F1"/>
    <w:rsid w:val="001D25AC"/>
    <w:rsid w:val="001D2BD9"/>
    <w:rsid w:val="001D4F97"/>
    <w:rsid w:val="001D50AC"/>
    <w:rsid w:val="001D50CE"/>
    <w:rsid w:val="001D649F"/>
    <w:rsid w:val="001D68E7"/>
    <w:rsid w:val="001D789E"/>
    <w:rsid w:val="001E06FE"/>
    <w:rsid w:val="001E07F6"/>
    <w:rsid w:val="001E110B"/>
    <w:rsid w:val="001E1CBD"/>
    <w:rsid w:val="001E1CDD"/>
    <w:rsid w:val="001E23EF"/>
    <w:rsid w:val="001E3B02"/>
    <w:rsid w:val="001E4067"/>
    <w:rsid w:val="001E4713"/>
    <w:rsid w:val="001E4AB9"/>
    <w:rsid w:val="001E6CEE"/>
    <w:rsid w:val="001E720A"/>
    <w:rsid w:val="001E7748"/>
    <w:rsid w:val="001F00A5"/>
    <w:rsid w:val="001F197D"/>
    <w:rsid w:val="001F1E83"/>
    <w:rsid w:val="001F31D3"/>
    <w:rsid w:val="001F6597"/>
    <w:rsid w:val="001F6C05"/>
    <w:rsid w:val="001F6EEF"/>
    <w:rsid w:val="00201831"/>
    <w:rsid w:val="00201918"/>
    <w:rsid w:val="00201E9E"/>
    <w:rsid w:val="0020248C"/>
    <w:rsid w:val="00202AE9"/>
    <w:rsid w:val="002040E2"/>
    <w:rsid w:val="002052E1"/>
    <w:rsid w:val="002058AB"/>
    <w:rsid w:val="00205F49"/>
    <w:rsid w:val="002072A6"/>
    <w:rsid w:val="002102CF"/>
    <w:rsid w:val="00211A66"/>
    <w:rsid w:val="002156FF"/>
    <w:rsid w:val="002160BE"/>
    <w:rsid w:val="002171A9"/>
    <w:rsid w:val="0021768C"/>
    <w:rsid w:val="00220480"/>
    <w:rsid w:val="0022302F"/>
    <w:rsid w:val="00223591"/>
    <w:rsid w:val="002273F4"/>
    <w:rsid w:val="0022775F"/>
    <w:rsid w:val="002313A5"/>
    <w:rsid w:val="00232751"/>
    <w:rsid w:val="002339B5"/>
    <w:rsid w:val="00234A57"/>
    <w:rsid w:val="0023505A"/>
    <w:rsid w:val="00235E27"/>
    <w:rsid w:val="002360E8"/>
    <w:rsid w:val="002430C3"/>
    <w:rsid w:val="00243BC5"/>
    <w:rsid w:val="00243F7A"/>
    <w:rsid w:val="00244058"/>
    <w:rsid w:val="00245011"/>
    <w:rsid w:val="00251D38"/>
    <w:rsid w:val="0025265A"/>
    <w:rsid w:val="00253BA0"/>
    <w:rsid w:val="00253C25"/>
    <w:rsid w:val="00253C80"/>
    <w:rsid w:val="00253FFD"/>
    <w:rsid w:val="002543FD"/>
    <w:rsid w:val="002545C6"/>
    <w:rsid w:val="00255137"/>
    <w:rsid w:val="00256C1B"/>
    <w:rsid w:val="00257D2E"/>
    <w:rsid w:val="0026044D"/>
    <w:rsid w:val="00262125"/>
    <w:rsid w:val="002633DF"/>
    <w:rsid w:val="002636B1"/>
    <w:rsid w:val="002636EE"/>
    <w:rsid w:val="00266B18"/>
    <w:rsid w:val="0027001B"/>
    <w:rsid w:val="0027044B"/>
    <w:rsid w:val="00270ADD"/>
    <w:rsid w:val="002728BF"/>
    <w:rsid w:val="00273A28"/>
    <w:rsid w:val="00274A41"/>
    <w:rsid w:val="00275166"/>
    <w:rsid w:val="00275344"/>
    <w:rsid w:val="0027797A"/>
    <w:rsid w:val="002809B2"/>
    <w:rsid w:val="002819AC"/>
    <w:rsid w:val="00284B51"/>
    <w:rsid w:val="00285F80"/>
    <w:rsid w:val="0028677B"/>
    <w:rsid w:val="0029138B"/>
    <w:rsid w:val="00293228"/>
    <w:rsid w:val="00293AD6"/>
    <w:rsid w:val="002944D8"/>
    <w:rsid w:val="00296925"/>
    <w:rsid w:val="002A0A57"/>
    <w:rsid w:val="002A18AF"/>
    <w:rsid w:val="002A23FE"/>
    <w:rsid w:val="002A2972"/>
    <w:rsid w:val="002A66AA"/>
    <w:rsid w:val="002A6890"/>
    <w:rsid w:val="002A7435"/>
    <w:rsid w:val="002B2FA6"/>
    <w:rsid w:val="002B37C2"/>
    <w:rsid w:val="002B4C58"/>
    <w:rsid w:val="002B79F3"/>
    <w:rsid w:val="002B7B29"/>
    <w:rsid w:val="002C0806"/>
    <w:rsid w:val="002C0CB9"/>
    <w:rsid w:val="002C0CC7"/>
    <w:rsid w:val="002C3149"/>
    <w:rsid w:val="002C35F8"/>
    <w:rsid w:val="002C3A81"/>
    <w:rsid w:val="002C4259"/>
    <w:rsid w:val="002C4BB0"/>
    <w:rsid w:val="002C50EB"/>
    <w:rsid w:val="002C6CB3"/>
    <w:rsid w:val="002D067C"/>
    <w:rsid w:val="002D0DC7"/>
    <w:rsid w:val="002D2F5D"/>
    <w:rsid w:val="002D5445"/>
    <w:rsid w:val="002D55BF"/>
    <w:rsid w:val="002D7BFF"/>
    <w:rsid w:val="002E0718"/>
    <w:rsid w:val="002E0D16"/>
    <w:rsid w:val="002E1644"/>
    <w:rsid w:val="002E38A0"/>
    <w:rsid w:val="002E38CE"/>
    <w:rsid w:val="002E4FBF"/>
    <w:rsid w:val="002E5F1C"/>
    <w:rsid w:val="002E5F91"/>
    <w:rsid w:val="002E67F7"/>
    <w:rsid w:val="002E6FAB"/>
    <w:rsid w:val="002F0096"/>
    <w:rsid w:val="002F147F"/>
    <w:rsid w:val="002F1597"/>
    <w:rsid w:val="002F1758"/>
    <w:rsid w:val="002F3A1D"/>
    <w:rsid w:val="002F4A19"/>
    <w:rsid w:val="002F6001"/>
    <w:rsid w:val="002F6B01"/>
    <w:rsid w:val="003002BD"/>
    <w:rsid w:val="0030072A"/>
    <w:rsid w:val="0030177F"/>
    <w:rsid w:val="00305366"/>
    <w:rsid w:val="00305AA5"/>
    <w:rsid w:val="003070C5"/>
    <w:rsid w:val="003100A9"/>
    <w:rsid w:val="003101C4"/>
    <w:rsid w:val="0031078E"/>
    <w:rsid w:val="00310E7D"/>
    <w:rsid w:val="00312A4A"/>
    <w:rsid w:val="00312D26"/>
    <w:rsid w:val="00313280"/>
    <w:rsid w:val="003137E8"/>
    <w:rsid w:val="00314B81"/>
    <w:rsid w:val="003162D8"/>
    <w:rsid w:val="00317FE7"/>
    <w:rsid w:val="00320249"/>
    <w:rsid w:val="00320782"/>
    <w:rsid w:val="00321D31"/>
    <w:rsid w:val="00323202"/>
    <w:rsid w:val="003234FC"/>
    <w:rsid w:val="00323925"/>
    <w:rsid w:val="00324495"/>
    <w:rsid w:val="0032582E"/>
    <w:rsid w:val="00325DD5"/>
    <w:rsid w:val="003307F2"/>
    <w:rsid w:val="00332B2E"/>
    <w:rsid w:val="003335F3"/>
    <w:rsid w:val="00333670"/>
    <w:rsid w:val="00334F04"/>
    <w:rsid w:val="00336407"/>
    <w:rsid w:val="00337FED"/>
    <w:rsid w:val="003403E8"/>
    <w:rsid w:val="00341637"/>
    <w:rsid w:val="00342B6A"/>
    <w:rsid w:val="00342C6C"/>
    <w:rsid w:val="003449FE"/>
    <w:rsid w:val="00346529"/>
    <w:rsid w:val="00346F9C"/>
    <w:rsid w:val="003512EA"/>
    <w:rsid w:val="0035290C"/>
    <w:rsid w:val="0035501C"/>
    <w:rsid w:val="0035518A"/>
    <w:rsid w:val="00355D09"/>
    <w:rsid w:val="00356886"/>
    <w:rsid w:val="0035695E"/>
    <w:rsid w:val="00356DE5"/>
    <w:rsid w:val="003579DB"/>
    <w:rsid w:val="003607F0"/>
    <w:rsid w:val="00361921"/>
    <w:rsid w:val="00362CE0"/>
    <w:rsid w:val="00363EBC"/>
    <w:rsid w:val="0036461E"/>
    <w:rsid w:val="00364823"/>
    <w:rsid w:val="0036561A"/>
    <w:rsid w:val="00367402"/>
    <w:rsid w:val="00373F06"/>
    <w:rsid w:val="00377298"/>
    <w:rsid w:val="00377779"/>
    <w:rsid w:val="003778B7"/>
    <w:rsid w:val="003800EF"/>
    <w:rsid w:val="00381BD2"/>
    <w:rsid w:val="00381EEF"/>
    <w:rsid w:val="00382A13"/>
    <w:rsid w:val="00383A0C"/>
    <w:rsid w:val="00383B85"/>
    <w:rsid w:val="003842E2"/>
    <w:rsid w:val="00385C8E"/>
    <w:rsid w:val="00390CD8"/>
    <w:rsid w:val="00390E80"/>
    <w:rsid w:val="00391229"/>
    <w:rsid w:val="00391A60"/>
    <w:rsid w:val="00392413"/>
    <w:rsid w:val="00392B53"/>
    <w:rsid w:val="00392E11"/>
    <w:rsid w:val="0039521F"/>
    <w:rsid w:val="003A1762"/>
    <w:rsid w:val="003A4578"/>
    <w:rsid w:val="003A469D"/>
    <w:rsid w:val="003A77FD"/>
    <w:rsid w:val="003B12AD"/>
    <w:rsid w:val="003B37CD"/>
    <w:rsid w:val="003B4179"/>
    <w:rsid w:val="003B50D3"/>
    <w:rsid w:val="003B5532"/>
    <w:rsid w:val="003B5823"/>
    <w:rsid w:val="003B74EF"/>
    <w:rsid w:val="003C0218"/>
    <w:rsid w:val="003C06C8"/>
    <w:rsid w:val="003C0805"/>
    <w:rsid w:val="003C192B"/>
    <w:rsid w:val="003C19D8"/>
    <w:rsid w:val="003C1A1C"/>
    <w:rsid w:val="003C279C"/>
    <w:rsid w:val="003C31C1"/>
    <w:rsid w:val="003C3B9E"/>
    <w:rsid w:val="003C477A"/>
    <w:rsid w:val="003C64DF"/>
    <w:rsid w:val="003C7662"/>
    <w:rsid w:val="003D1F17"/>
    <w:rsid w:val="003D22F3"/>
    <w:rsid w:val="003D2EF7"/>
    <w:rsid w:val="003D3D46"/>
    <w:rsid w:val="003D3FBB"/>
    <w:rsid w:val="003D448E"/>
    <w:rsid w:val="003E10BE"/>
    <w:rsid w:val="003E1227"/>
    <w:rsid w:val="003E130B"/>
    <w:rsid w:val="003E15B9"/>
    <w:rsid w:val="003E3286"/>
    <w:rsid w:val="003E3967"/>
    <w:rsid w:val="003E4563"/>
    <w:rsid w:val="003E472F"/>
    <w:rsid w:val="003E4A1C"/>
    <w:rsid w:val="003F0E2F"/>
    <w:rsid w:val="003F31F9"/>
    <w:rsid w:val="003F43D6"/>
    <w:rsid w:val="003F461B"/>
    <w:rsid w:val="003F5058"/>
    <w:rsid w:val="003F7E7B"/>
    <w:rsid w:val="0040242E"/>
    <w:rsid w:val="00404D37"/>
    <w:rsid w:val="00405C1C"/>
    <w:rsid w:val="00407441"/>
    <w:rsid w:val="004076A3"/>
    <w:rsid w:val="00407AB9"/>
    <w:rsid w:val="00407F43"/>
    <w:rsid w:val="00411564"/>
    <w:rsid w:val="00412887"/>
    <w:rsid w:val="004160D2"/>
    <w:rsid w:val="004161FE"/>
    <w:rsid w:val="0041725D"/>
    <w:rsid w:val="004218AB"/>
    <w:rsid w:val="00422AFA"/>
    <w:rsid w:val="004233AB"/>
    <w:rsid w:val="00424058"/>
    <w:rsid w:val="004259C6"/>
    <w:rsid w:val="00425FF0"/>
    <w:rsid w:val="004276E6"/>
    <w:rsid w:val="00430954"/>
    <w:rsid w:val="00432690"/>
    <w:rsid w:val="00434CFD"/>
    <w:rsid w:val="00436B0C"/>
    <w:rsid w:val="00437F9F"/>
    <w:rsid w:val="00440C4E"/>
    <w:rsid w:val="00440CA5"/>
    <w:rsid w:val="004410B9"/>
    <w:rsid w:val="00441CE4"/>
    <w:rsid w:val="0044232C"/>
    <w:rsid w:val="004440C3"/>
    <w:rsid w:val="004457DF"/>
    <w:rsid w:val="004477D7"/>
    <w:rsid w:val="00447802"/>
    <w:rsid w:val="00451BC5"/>
    <w:rsid w:val="00451F5F"/>
    <w:rsid w:val="00452483"/>
    <w:rsid w:val="004526E1"/>
    <w:rsid w:val="00452992"/>
    <w:rsid w:val="00452ACF"/>
    <w:rsid w:val="00452D49"/>
    <w:rsid w:val="00453A52"/>
    <w:rsid w:val="00454D53"/>
    <w:rsid w:val="00455008"/>
    <w:rsid w:val="0045510F"/>
    <w:rsid w:val="0045561C"/>
    <w:rsid w:val="004565C1"/>
    <w:rsid w:val="00457857"/>
    <w:rsid w:val="00460298"/>
    <w:rsid w:val="00460440"/>
    <w:rsid w:val="004606E3"/>
    <w:rsid w:val="00461AAB"/>
    <w:rsid w:val="004637D0"/>
    <w:rsid w:val="00463AB5"/>
    <w:rsid w:val="004642B9"/>
    <w:rsid w:val="004658C5"/>
    <w:rsid w:val="00465A78"/>
    <w:rsid w:val="00465ADA"/>
    <w:rsid w:val="00470F5C"/>
    <w:rsid w:val="004724F1"/>
    <w:rsid w:val="00474EA4"/>
    <w:rsid w:val="00477A71"/>
    <w:rsid w:val="00483312"/>
    <w:rsid w:val="004858D9"/>
    <w:rsid w:val="0048633A"/>
    <w:rsid w:val="00486CC4"/>
    <w:rsid w:val="0048701E"/>
    <w:rsid w:val="00490E81"/>
    <w:rsid w:val="00491569"/>
    <w:rsid w:val="00491796"/>
    <w:rsid w:val="00492BBD"/>
    <w:rsid w:val="004A14CD"/>
    <w:rsid w:val="004A1CDC"/>
    <w:rsid w:val="004A1E6B"/>
    <w:rsid w:val="004A22FE"/>
    <w:rsid w:val="004A36F0"/>
    <w:rsid w:val="004A3DF9"/>
    <w:rsid w:val="004A4C75"/>
    <w:rsid w:val="004A5369"/>
    <w:rsid w:val="004A67B3"/>
    <w:rsid w:val="004A6B8C"/>
    <w:rsid w:val="004A73B9"/>
    <w:rsid w:val="004A7738"/>
    <w:rsid w:val="004B0248"/>
    <w:rsid w:val="004B0EDA"/>
    <w:rsid w:val="004B0F78"/>
    <w:rsid w:val="004B2442"/>
    <w:rsid w:val="004B3EDD"/>
    <w:rsid w:val="004B5C49"/>
    <w:rsid w:val="004B61D2"/>
    <w:rsid w:val="004B6612"/>
    <w:rsid w:val="004C28BC"/>
    <w:rsid w:val="004C2C8F"/>
    <w:rsid w:val="004C40A3"/>
    <w:rsid w:val="004C50A2"/>
    <w:rsid w:val="004C6C4F"/>
    <w:rsid w:val="004C7FC8"/>
    <w:rsid w:val="004D022C"/>
    <w:rsid w:val="004D1789"/>
    <w:rsid w:val="004D2772"/>
    <w:rsid w:val="004D3E32"/>
    <w:rsid w:val="004D5834"/>
    <w:rsid w:val="004D5A70"/>
    <w:rsid w:val="004D70BF"/>
    <w:rsid w:val="004D7B67"/>
    <w:rsid w:val="004E03F1"/>
    <w:rsid w:val="004E1C12"/>
    <w:rsid w:val="004E2415"/>
    <w:rsid w:val="004E33B1"/>
    <w:rsid w:val="004E392A"/>
    <w:rsid w:val="004E5070"/>
    <w:rsid w:val="004E5875"/>
    <w:rsid w:val="004E6615"/>
    <w:rsid w:val="004E79B5"/>
    <w:rsid w:val="004F0EA5"/>
    <w:rsid w:val="004F3743"/>
    <w:rsid w:val="004F49C5"/>
    <w:rsid w:val="004F62ED"/>
    <w:rsid w:val="00501797"/>
    <w:rsid w:val="00502D7F"/>
    <w:rsid w:val="00503320"/>
    <w:rsid w:val="0050498F"/>
    <w:rsid w:val="005073E9"/>
    <w:rsid w:val="00510D52"/>
    <w:rsid w:val="00510EE9"/>
    <w:rsid w:val="00512667"/>
    <w:rsid w:val="00514201"/>
    <w:rsid w:val="00516E88"/>
    <w:rsid w:val="005207ED"/>
    <w:rsid w:val="0052115E"/>
    <w:rsid w:val="00521442"/>
    <w:rsid w:val="00521984"/>
    <w:rsid w:val="005222E8"/>
    <w:rsid w:val="0052239D"/>
    <w:rsid w:val="005229BE"/>
    <w:rsid w:val="005229E1"/>
    <w:rsid w:val="00523FCA"/>
    <w:rsid w:val="005264CD"/>
    <w:rsid w:val="00527FF3"/>
    <w:rsid w:val="005319EB"/>
    <w:rsid w:val="0053250B"/>
    <w:rsid w:val="00532BE8"/>
    <w:rsid w:val="00533A4E"/>
    <w:rsid w:val="0053491C"/>
    <w:rsid w:val="00534B4D"/>
    <w:rsid w:val="00535DFF"/>
    <w:rsid w:val="0053785D"/>
    <w:rsid w:val="00537F8F"/>
    <w:rsid w:val="00540D63"/>
    <w:rsid w:val="00540E35"/>
    <w:rsid w:val="0054123B"/>
    <w:rsid w:val="00551850"/>
    <w:rsid w:val="0055373E"/>
    <w:rsid w:val="00555497"/>
    <w:rsid w:val="00557609"/>
    <w:rsid w:val="0056114C"/>
    <w:rsid w:val="00561610"/>
    <w:rsid w:val="00561D5A"/>
    <w:rsid w:val="005637F0"/>
    <w:rsid w:val="0056469F"/>
    <w:rsid w:val="00564B86"/>
    <w:rsid w:val="00565417"/>
    <w:rsid w:val="00565AC2"/>
    <w:rsid w:val="005661C0"/>
    <w:rsid w:val="00566D61"/>
    <w:rsid w:val="00566F22"/>
    <w:rsid w:val="00570057"/>
    <w:rsid w:val="005704C4"/>
    <w:rsid w:val="00570ABB"/>
    <w:rsid w:val="0057220D"/>
    <w:rsid w:val="00572448"/>
    <w:rsid w:val="00572CBC"/>
    <w:rsid w:val="0057328D"/>
    <w:rsid w:val="00573B76"/>
    <w:rsid w:val="0057607C"/>
    <w:rsid w:val="005765B5"/>
    <w:rsid w:val="00576EC7"/>
    <w:rsid w:val="00576FA2"/>
    <w:rsid w:val="0057778B"/>
    <w:rsid w:val="00577D1B"/>
    <w:rsid w:val="00577ED8"/>
    <w:rsid w:val="0058072A"/>
    <w:rsid w:val="005821ED"/>
    <w:rsid w:val="00583AE9"/>
    <w:rsid w:val="005845A9"/>
    <w:rsid w:val="00584699"/>
    <w:rsid w:val="00585263"/>
    <w:rsid w:val="005862C0"/>
    <w:rsid w:val="005870AA"/>
    <w:rsid w:val="005871C7"/>
    <w:rsid w:val="005904A8"/>
    <w:rsid w:val="00590E60"/>
    <w:rsid w:val="00590FDE"/>
    <w:rsid w:val="00592296"/>
    <w:rsid w:val="00592E9A"/>
    <w:rsid w:val="00592F41"/>
    <w:rsid w:val="005939B4"/>
    <w:rsid w:val="005944BA"/>
    <w:rsid w:val="00594FA1"/>
    <w:rsid w:val="005958CB"/>
    <w:rsid w:val="005963B3"/>
    <w:rsid w:val="00596737"/>
    <w:rsid w:val="00596B88"/>
    <w:rsid w:val="00597607"/>
    <w:rsid w:val="005A16C8"/>
    <w:rsid w:val="005A25F1"/>
    <w:rsid w:val="005A2603"/>
    <w:rsid w:val="005A2D3C"/>
    <w:rsid w:val="005A59AD"/>
    <w:rsid w:val="005A6410"/>
    <w:rsid w:val="005A65F7"/>
    <w:rsid w:val="005B3920"/>
    <w:rsid w:val="005B3BC7"/>
    <w:rsid w:val="005B79C4"/>
    <w:rsid w:val="005C1850"/>
    <w:rsid w:val="005C3EE1"/>
    <w:rsid w:val="005C46F6"/>
    <w:rsid w:val="005C7496"/>
    <w:rsid w:val="005C793A"/>
    <w:rsid w:val="005C7DB5"/>
    <w:rsid w:val="005C7E87"/>
    <w:rsid w:val="005C7EA9"/>
    <w:rsid w:val="005D4771"/>
    <w:rsid w:val="005D6710"/>
    <w:rsid w:val="005D6CAC"/>
    <w:rsid w:val="005E0654"/>
    <w:rsid w:val="005E08C1"/>
    <w:rsid w:val="005E24EB"/>
    <w:rsid w:val="005E2798"/>
    <w:rsid w:val="005E2C7B"/>
    <w:rsid w:val="005E4A8A"/>
    <w:rsid w:val="005E4E73"/>
    <w:rsid w:val="005E537B"/>
    <w:rsid w:val="005E673F"/>
    <w:rsid w:val="005E7159"/>
    <w:rsid w:val="005E734E"/>
    <w:rsid w:val="005E7474"/>
    <w:rsid w:val="005F1272"/>
    <w:rsid w:val="005F4029"/>
    <w:rsid w:val="005F4467"/>
    <w:rsid w:val="005F7805"/>
    <w:rsid w:val="005F7AE8"/>
    <w:rsid w:val="005F7EA1"/>
    <w:rsid w:val="006000B1"/>
    <w:rsid w:val="00600CB8"/>
    <w:rsid w:val="006022B6"/>
    <w:rsid w:val="00604546"/>
    <w:rsid w:val="006047EB"/>
    <w:rsid w:val="006048DF"/>
    <w:rsid w:val="00606EE4"/>
    <w:rsid w:val="00610AA7"/>
    <w:rsid w:val="00610C34"/>
    <w:rsid w:val="006112EC"/>
    <w:rsid w:val="00611BF9"/>
    <w:rsid w:val="00612345"/>
    <w:rsid w:val="00613D06"/>
    <w:rsid w:val="0061403E"/>
    <w:rsid w:val="006148A1"/>
    <w:rsid w:val="0061503A"/>
    <w:rsid w:val="006150FC"/>
    <w:rsid w:val="00616B53"/>
    <w:rsid w:val="0061702F"/>
    <w:rsid w:val="0061785D"/>
    <w:rsid w:val="006204FB"/>
    <w:rsid w:val="00622972"/>
    <w:rsid w:val="00625403"/>
    <w:rsid w:val="006258F1"/>
    <w:rsid w:val="0062602F"/>
    <w:rsid w:val="00626C1F"/>
    <w:rsid w:val="00631B9B"/>
    <w:rsid w:val="0063216E"/>
    <w:rsid w:val="0063249C"/>
    <w:rsid w:val="00632B46"/>
    <w:rsid w:val="006348E7"/>
    <w:rsid w:val="00634CA6"/>
    <w:rsid w:val="00636D8D"/>
    <w:rsid w:val="00636EEE"/>
    <w:rsid w:val="006373C6"/>
    <w:rsid w:val="00637F6E"/>
    <w:rsid w:val="00640D01"/>
    <w:rsid w:val="006425CE"/>
    <w:rsid w:val="00643083"/>
    <w:rsid w:val="00645790"/>
    <w:rsid w:val="00646024"/>
    <w:rsid w:val="006468A0"/>
    <w:rsid w:val="00647A14"/>
    <w:rsid w:val="006514E9"/>
    <w:rsid w:val="006542BE"/>
    <w:rsid w:val="00654824"/>
    <w:rsid w:val="00654B4D"/>
    <w:rsid w:val="0065571C"/>
    <w:rsid w:val="0066107D"/>
    <w:rsid w:val="006631F0"/>
    <w:rsid w:val="00663AA4"/>
    <w:rsid w:val="00663C88"/>
    <w:rsid w:val="006647C6"/>
    <w:rsid w:val="00664AAF"/>
    <w:rsid w:val="00664E47"/>
    <w:rsid w:val="006666BF"/>
    <w:rsid w:val="00666D27"/>
    <w:rsid w:val="00666E20"/>
    <w:rsid w:val="00666F0B"/>
    <w:rsid w:val="006677DF"/>
    <w:rsid w:val="00667B42"/>
    <w:rsid w:val="00670190"/>
    <w:rsid w:val="00674200"/>
    <w:rsid w:val="00674539"/>
    <w:rsid w:val="0067496C"/>
    <w:rsid w:val="00674DD6"/>
    <w:rsid w:val="00674EB5"/>
    <w:rsid w:val="006750E2"/>
    <w:rsid w:val="006755E3"/>
    <w:rsid w:val="0067575C"/>
    <w:rsid w:val="00676A72"/>
    <w:rsid w:val="006770AF"/>
    <w:rsid w:val="0068152B"/>
    <w:rsid w:val="00681E7B"/>
    <w:rsid w:val="00684079"/>
    <w:rsid w:val="00684168"/>
    <w:rsid w:val="00690630"/>
    <w:rsid w:val="006919DB"/>
    <w:rsid w:val="00691CCC"/>
    <w:rsid w:val="006922E9"/>
    <w:rsid w:val="00694ABE"/>
    <w:rsid w:val="00695AE5"/>
    <w:rsid w:val="0069784E"/>
    <w:rsid w:val="006A0BAD"/>
    <w:rsid w:val="006A11DE"/>
    <w:rsid w:val="006A12CF"/>
    <w:rsid w:val="006A140A"/>
    <w:rsid w:val="006A3E8E"/>
    <w:rsid w:val="006A45FE"/>
    <w:rsid w:val="006A688D"/>
    <w:rsid w:val="006A7088"/>
    <w:rsid w:val="006B099E"/>
    <w:rsid w:val="006B0DD9"/>
    <w:rsid w:val="006B14BC"/>
    <w:rsid w:val="006B1F49"/>
    <w:rsid w:val="006B340F"/>
    <w:rsid w:val="006B4634"/>
    <w:rsid w:val="006B46A1"/>
    <w:rsid w:val="006B49F1"/>
    <w:rsid w:val="006B5B21"/>
    <w:rsid w:val="006B657E"/>
    <w:rsid w:val="006B7455"/>
    <w:rsid w:val="006B7CEC"/>
    <w:rsid w:val="006C0C82"/>
    <w:rsid w:val="006C3662"/>
    <w:rsid w:val="006C5400"/>
    <w:rsid w:val="006C6363"/>
    <w:rsid w:val="006C6408"/>
    <w:rsid w:val="006C69A8"/>
    <w:rsid w:val="006C6C20"/>
    <w:rsid w:val="006C7597"/>
    <w:rsid w:val="006C7F4F"/>
    <w:rsid w:val="006D2521"/>
    <w:rsid w:val="006D2D7B"/>
    <w:rsid w:val="006D308D"/>
    <w:rsid w:val="006D315F"/>
    <w:rsid w:val="006D346A"/>
    <w:rsid w:val="006D60EE"/>
    <w:rsid w:val="006D671C"/>
    <w:rsid w:val="006D698A"/>
    <w:rsid w:val="006D7161"/>
    <w:rsid w:val="006E1D67"/>
    <w:rsid w:val="006E3109"/>
    <w:rsid w:val="006E35BE"/>
    <w:rsid w:val="006E35DB"/>
    <w:rsid w:val="006E3909"/>
    <w:rsid w:val="006E6A80"/>
    <w:rsid w:val="006E77B6"/>
    <w:rsid w:val="006F11BD"/>
    <w:rsid w:val="006F1D07"/>
    <w:rsid w:val="006F29D3"/>
    <w:rsid w:val="006F3E9E"/>
    <w:rsid w:val="006F7BA0"/>
    <w:rsid w:val="00700885"/>
    <w:rsid w:val="00701251"/>
    <w:rsid w:val="00702E30"/>
    <w:rsid w:val="00702EB6"/>
    <w:rsid w:val="00703DF2"/>
    <w:rsid w:val="0070461E"/>
    <w:rsid w:val="007061D8"/>
    <w:rsid w:val="00710847"/>
    <w:rsid w:val="00711318"/>
    <w:rsid w:val="00711DBD"/>
    <w:rsid w:val="0071401C"/>
    <w:rsid w:val="00714B7E"/>
    <w:rsid w:val="00716194"/>
    <w:rsid w:val="00721563"/>
    <w:rsid w:val="00721982"/>
    <w:rsid w:val="00721E3C"/>
    <w:rsid w:val="0072265E"/>
    <w:rsid w:val="00723E92"/>
    <w:rsid w:val="007253E1"/>
    <w:rsid w:val="00730A7B"/>
    <w:rsid w:val="007323AA"/>
    <w:rsid w:val="0073353F"/>
    <w:rsid w:val="00733CBD"/>
    <w:rsid w:val="00734453"/>
    <w:rsid w:val="0073618E"/>
    <w:rsid w:val="0073627D"/>
    <w:rsid w:val="00736916"/>
    <w:rsid w:val="00736D19"/>
    <w:rsid w:val="00736D9A"/>
    <w:rsid w:val="00737E94"/>
    <w:rsid w:val="00740106"/>
    <w:rsid w:val="00741FE5"/>
    <w:rsid w:val="00742309"/>
    <w:rsid w:val="0074299C"/>
    <w:rsid w:val="00742AEB"/>
    <w:rsid w:val="00743568"/>
    <w:rsid w:val="00744BD2"/>
    <w:rsid w:val="007468BE"/>
    <w:rsid w:val="00747916"/>
    <w:rsid w:val="00751321"/>
    <w:rsid w:val="00752BED"/>
    <w:rsid w:val="00753845"/>
    <w:rsid w:val="0075653D"/>
    <w:rsid w:val="007577CA"/>
    <w:rsid w:val="0076097B"/>
    <w:rsid w:val="00762BE3"/>
    <w:rsid w:val="00763162"/>
    <w:rsid w:val="007639AF"/>
    <w:rsid w:val="007639EB"/>
    <w:rsid w:val="00765DE7"/>
    <w:rsid w:val="007668AB"/>
    <w:rsid w:val="00767435"/>
    <w:rsid w:val="0077031E"/>
    <w:rsid w:val="007705F7"/>
    <w:rsid w:val="0077094B"/>
    <w:rsid w:val="00770CCC"/>
    <w:rsid w:val="00770F10"/>
    <w:rsid w:val="00774872"/>
    <w:rsid w:val="007765AE"/>
    <w:rsid w:val="00777CE5"/>
    <w:rsid w:val="007806A7"/>
    <w:rsid w:val="007817C2"/>
    <w:rsid w:val="00781D73"/>
    <w:rsid w:val="007828B7"/>
    <w:rsid w:val="0078291E"/>
    <w:rsid w:val="0078351B"/>
    <w:rsid w:val="007848F5"/>
    <w:rsid w:val="00786621"/>
    <w:rsid w:val="00786B3A"/>
    <w:rsid w:val="00787CCA"/>
    <w:rsid w:val="00790D65"/>
    <w:rsid w:val="007920FE"/>
    <w:rsid w:val="00792AF0"/>
    <w:rsid w:val="00793A3A"/>
    <w:rsid w:val="00796A85"/>
    <w:rsid w:val="007977CA"/>
    <w:rsid w:val="007A1D20"/>
    <w:rsid w:val="007A6276"/>
    <w:rsid w:val="007A6612"/>
    <w:rsid w:val="007B055C"/>
    <w:rsid w:val="007B07C9"/>
    <w:rsid w:val="007B0C9B"/>
    <w:rsid w:val="007B18B0"/>
    <w:rsid w:val="007B3485"/>
    <w:rsid w:val="007B35F8"/>
    <w:rsid w:val="007B4EF6"/>
    <w:rsid w:val="007C05BC"/>
    <w:rsid w:val="007C165A"/>
    <w:rsid w:val="007C22AD"/>
    <w:rsid w:val="007C27DB"/>
    <w:rsid w:val="007C3A85"/>
    <w:rsid w:val="007C4492"/>
    <w:rsid w:val="007C573C"/>
    <w:rsid w:val="007C6DFB"/>
    <w:rsid w:val="007C7403"/>
    <w:rsid w:val="007D034E"/>
    <w:rsid w:val="007D07CB"/>
    <w:rsid w:val="007D2AAD"/>
    <w:rsid w:val="007D2C31"/>
    <w:rsid w:val="007D397F"/>
    <w:rsid w:val="007D4D42"/>
    <w:rsid w:val="007D5ABA"/>
    <w:rsid w:val="007E265F"/>
    <w:rsid w:val="007E2D8D"/>
    <w:rsid w:val="007E356A"/>
    <w:rsid w:val="007E5368"/>
    <w:rsid w:val="007E568B"/>
    <w:rsid w:val="007E5730"/>
    <w:rsid w:val="007E6BD9"/>
    <w:rsid w:val="007E6C9E"/>
    <w:rsid w:val="007F02B8"/>
    <w:rsid w:val="007F1FBB"/>
    <w:rsid w:val="007F3042"/>
    <w:rsid w:val="007F3409"/>
    <w:rsid w:val="007F6290"/>
    <w:rsid w:val="007F6A01"/>
    <w:rsid w:val="007F7122"/>
    <w:rsid w:val="0080232F"/>
    <w:rsid w:val="00803216"/>
    <w:rsid w:val="008039D2"/>
    <w:rsid w:val="00803ED2"/>
    <w:rsid w:val="00804FAC"/>
    <w:rsid w:val="0080560E"/>
    <w:rsid w:val="00810407"/>
    <w:rsid w:val="0081073F"/>
    <w:rsid w:val="008115BE"/>
    <w:rsid w:val="00811C7B"/>
    <w:rsid w:val="008133A7"/>
    <w:rsid w:val="00814652"/>
    <w:rsid w:val="008167AC"/>
    <w:rsid w:val="00817DC9"/>
    <w:rsid w:val="008203DB"/>
    <w:rsid w:val="00821AD5"/>
    <w:rsid w:val="00823691"/>
    <w:rsid w:val="00823721"/>
    <w:rsid w:val="00830A35"/>
    <w:rsid w:val="0083114C"/>
    <w:rsid w:val="0083196E"/>
    <w:rsid w:val="0083246B"/>
    <w:rsid w:val="008333C3"/>
    <w:rsid w:val="0083365E"/>
    <w:rsid w:val="008348F2"/>
    <w:rsid w:val="00834BAB"/>
    <w:rsid w:val="0083550C"/>
    <w:rsid w:val="0083599B"/>
    <w:rsid w:val="00835D92"/>
    <w:rsid w:val="008431E0"/>
    <w:rsid w:val="00844C3B"/>
    <w:rsid w:val="00846A23"/>
    <w:rsid w:val="00847F46"/>
    <w:rsid w:val="008530F9"/>
    <w:rsid w:val="00853B88"/>
    <w:rsid w:val="00853C16"/>
    <w:rsid w:val="00854483"/>
    <w:rsid w:val="00854799"/>
    <w:rsid w:val="00855724"/>
    <w:rsid w:val="0085594B"/>
    <w:rsid w:val="00856750"/>
    <w:rsid w:val="008575CD"/>
    <w:rsid w:val="00860A4B"/>
    <w:rsid w:val="0086282C"/>
    <w:rsid w:val="00862A5A"/>
    <w:rsid w:val="00864B4F"/>
    <w:rsid w:val="00865EF3"/>
    <w:rsid w:val="0086601A"/>
    <w:rsid w:val="008662D6"/>
    <w:rsid w:val="008668FC"/>
    <w:rsid w:val="00866F11"/>
    <w:rsid w:val="008704CA"/>
    <w:rsid w:val="0087118A"/>
    <w:rsid w:val="008715A1"/>
    <w:rsid w:val="0087253D"/>
    <w:rsid w:val="008726CB"/>
    <w:rsid w:val="008730CC"/>
    <w:rsid w:val="00873B5B"/>
    <w:rsid w:val="00875D25"/>
    <w:rsid w:val="00876FE5"/>
    <w:rsid w:val="008806CC"/>
    <w:rsid w:val="00880BC4"/>
    <w:rsid w:val="00880D10"/>
    <w:rsid w:val="00881A7B"/>
    <w:rsid w:val="00882FB4"/>
    <w:rsid w:val="00883477"/>
    <w:rsid w:val="00883983"/>
    <w:rsid w:val="00885972"/>
    <w:rsid w:val="008908C4"/>
    <w:rsid w:val="00893632"/>
    <w:rsid w:val="00894834"/>
    <w:rsid w:val="00894E74"/>
    <w:rsid w:val="00894F56"/>
    <w:rsid w:val="00895887"/>
    <w:rsid w:val="008970EA"/>
    <w:rsid w:val="00897764"/>
    <w:rsid w:val="00897A9B"/>
    <w:rsid w:val="008A061C"/>
    <w:rsid w:val="008A0CC9"/>
    <w:rsid w:val="008A15F4"/>
    <w:rsid w:val="008A2B78"/>
    <w:rsid w:val="008A41D3"/>
    <w:rsid w:val="008A5A79"/>
    <w:rsid w:val="008A6B2A"/>
    <w:rsid w:val="008A6C24"/>
    <w:rsid w:val="008A718C"/>
    <w:rsid w:val="008A7CF9"/>
    <w:rsid w:val="008B0462"/>
    <w:rsid w:val="008B06B5"/>
    <w:rsid w:val="008B1882"/>
    <w:rsid w:val="008B23BC"/>
    <w:rsid w:val="008B428D"/>
    <w:rsid w:val="008B5E08"/>
    <w:rsid w:val="008B5F4D"/>
    <w:rsid w:val="008B6CF7"/>
    <w:rsid w:val="008B6D7D"/>
    <w:rsid w:val="008B71C7"/>
    <w:rsid w:val="008B7201"/>
    <w:rsid w:val="008C003E"/>
    <w:rsid w:val="008C0AC8"/>
    <w:rsid w:val="008C1FF0"/>
    <w:rsid w:val="008C2740"/>
    <w:rsid w:val="008C3635"/>
    <w:rsid w:val="008C71ED"/>
    <w:rsid w:val="008D0DF6"/>
    <w:rsid w:val="008D18C7"/>
    <w:rsid w:val="008D2D9F"/>
    <w:rsid w:val="008D33BE"/>
    <w:rsid w:val="008D3867"/>
    <w:rsid w:val="008D40FE"/>
    <w:rsid w:val="008D47ED"/>
    <w:rsid w:val="008D499A"/>
    <w:rsid w:val="008D4CD5"/>
    <w:rsid w:val="008D5CD2"/>
    <w:rsid w:val="008E1A8B"/>
    <w:rsid w:val="008E3041"/>
    <w:rsid w:val="008E35A0"/>
    <w:rsid w:val="008E3A7A"/>
    <w:rsid w:val="008F174D"/>
    <w:rsid w:val="008F3482"/>
    <w:rsid w:val="008F3981"/>
    <w:rsid w:val="008F3E67"/>
    <w:rsid w:val="008F546D"/>
    <w:rsid w:val="008F5A82"/>
    <w:rsid w:val="008F6ED4"/>
    <w:rsid w:val="008F7C5D"/>
    <w:rsid w:val="00900B79"/>
    <w:rsid w:val="00904839"/>
    <w:rsid w:val="009055C3"/>
    <w:rsid w:val="00906719"/>
    <w:rsid w:val="00907229"/>
    <w:rsid w:val="00913995"/>
    <w:rsid w:val="009141AA"/>
    <w:rsid w:val="009177FA"/>
    <w:rsid w:val="0092098D"/>
    <w:rsid w:val="00922093"/>
    <w:rsid w:val="009228FC"/>
    <w:rsid w:val="0092529D"/>
    <w:rsid w:val="0092589D"/>
    <w:rsid w:val="00926084"/>
    <w:rsid w:val="009268FB"/>
    <w:rsid w:val="009269EF"/>
    <w:rsid w:val="00926FF3"/>
    <w:rsid w:val="009276FF"/>
    <w:rsid w:val="00932461"/>
    <w:rsid w:val="00933697"/>
    <w:rsid w:val="0093531A"/>
    <w:rsid w:val="009358D7"/>
    <w:rsid w:val="0094092B"/>
    <w:rsid w:val="009433C1"/>
    <w:rsid w:val="00943EB4"/>
    <w:rsid w:val="009455F4"/>
    <w:rsid w:val="00947D83"/>
    <w:rsid w:val="00950A59"/>
    <w:rsid w:val="00951798"/>
    <w:rsid w:val="00956459"/>
    <w:rsid w:val="00956A07"/>
    <w:rsid w:val="00960968"/>
    <w:rsid w:val="00960C6C"/>
    <w:rsid w:val="00961542"/>
    <w:rsid w:val="00961EC9"/>
    <w:rsid w:val="009642CC"/>
    <w:rsid w:val="00965E02"/>
    <w:rsid w:val="00966934"/>
    <w:rsid w:val="00966EE8"/>
    <w:rsid w:val="00970430"/>
    <w:rsid w:val="00971F28"/>
    <w:rsid w:val="009736EC"/>
    <w:rsid w:val="00977824"/>
    <w:rsid w:val="0097795A"/>
    <w:rsid w:val="00980DF4"/>
    <w:rsid w:val="009840E2"/>
    <w:rsid w:val="00984E12"/>
    <w:rsid w:val="00985E03"/>
    <w:rsid w:val="009869C4"/>
    <w:rsid w:val="00991B79"/>
    <w:rsid w:val="00991E8F"/>
    <w:rsid w:val="00992259"/>
    <w:rsid w:val="00993366"/>
    <w:rsid w:val="00995160"/>
    <w:rsid w:val="009960AA"/>
    <w:rsid w:val="00996AC0"/>
    <w:rsid w:val="00996FA7"/>
    <w:rsid w:val="009A0752"/>
    <w:rsid w:val="009A339C"/>
    <w:rsid w:val="009A5609"/>
    <w:rsid w:val="009A7E37"/>
    <w:rsid w:val="009B00A3"/>
    <w:rsid w:val="009B0562"/>
    <w:rsid w:val="009B1FBE"/>
    <w:rsid w:val="009B49E1"/>
    <w:rsid w:val="009B5BCF"/>
    <w:rsid w:val="009B6147"/>
    <w:rsid w:val="009B7C35"/>
    <w:rsid w:val="009B7DC9"/>
    <w:rsid w:val="009C02CF"/>
    <w:rsid w:val="009C0B48"/>
    <w:rsid w:val="009C2466"/>
    <w:rsid w:val="009C2A8E"/>
    <w:rsid w:val="009C3054"/>
    <w:rsid w:val="009C4318"/>
    <w:rsid w:val="009C5FC9"/>
    <w:rsid w:val="009C654F"/>
    <w:rsid w:val="009C69B6"/>
    <w:rsid w:val="009D0B0B"/>
    <w:rsid w:val="009D19AE"/>
    <w:rsid w:val="009D19DA"/>
    <w:rsid w:val="009D5FCF"/>
    <w:rsid w:val="009D6C9D"/>
    <w:rsid w:val="009D6CF7"/>
    <w:rsid w:val="009D7668"/>
    <w:rsid w:val="009E033E"/>
    <w:rsid w:val="009E1B5D"/>
    <w:rsid w:val="009E461E"/>
    <w:rsid w:val="009E468F"/>
    <w:rsid w:val="009E729D"/>
    <w:rsid w:val="009F0D9B"/>
    <w:rsid w:val="009F17DE"/>
    <w:rsid w:val="009F1AB6"/>
    <w:rsid w:val="009F1DEE"/>
    <w:rsid w:val="009F25E4"/>
    <w:rsid w:val="009F28A6"/>
    <w:rsid w:val="009F2BA0"/>
    <w:rsid w:val="009F2FC9"/>
    <w:rsid w:val="009F3AF8"/>
    <w:rsid w:val="009F60AC"/>
    <w:rsid w:val="00A00BCB"/>
    <w:rsid w:val="00A06DE0"/>
    <w:rsid w:val="00A07824"/>
    <w:rsid w:val="00A07904"/>
    <w:rsid w:val="00A07C40"/>
    <w:rsid w:val="00A12884"/>
    <w:rsid w:val="00A12ED1"/>
    <w:rsid w:val="00A132C3"/>
    <w:rsid w:val="00A15C0F"/>
    <w:rsid w:val="00A17C07"/>
    <w:rsid w:val="00A20CA7"/>
    <w:rsid w:val="00A23067"/>
    <w:rsid w:val="00A23ED5"/>
    <w:rsid w:val="00A27E3F"/>
    <w:rsid w:val="00A32514"/>
    <w:rsid w:val="00A34B69"/>
    <w:rsid w:val="00A36A06"/>
    <w:rsid w:val="00A37930"/>
    <w:rsid w:val="00A400B4"/>
    <w:rsid w:val="00A41ED6"/>
    <w:rsid w:val="00A43EF5"/>
    <w:rsid w:val="00A450C5"/>
    <w:rsid w:val="00A45715"/>
    <w:rsid w:val="00A457DF"/>
    <w:rsid w:val="00A469B3"/>
    <w:rsid w:val="00A46CDE"/>
    <w:rsid w:val="00A46FA5"/>
    <w:rsid w:val="00A52390"/>
    <w:rsid w:val="00A52BD3"/>
    <w:rsid w:val="00A5499E"/>
    <w:rsid w:val="00A56196"/>
    <w:rsid w:val="00A6097E"/>
    <w:rsid w:val="00A60A2C"/>
    <w:rsid w:val="00A66B50"/>
    <w:rsid w:val="00A70C61"/>
    <w:rsid w:val="00A72E37"/>
    <w:rsid w:val="00A73EF6"/>
    <w:rsid w:val="00A75186"/>
    <w:rsid w:val="00A803EE"/>
    <w:rsid w:val="00A81A0F"/>
    <w:rsid w:val="00A829FF"/>
    <w:rsid w:val="00A85AA7"/>
    <w:rsid w:val="00A86FEA"/>
    <w:rsid w:val="00A90C62"/>
    <w:rsid w:val="00A911E5"/>
    <w:rsid w:val="00A95AB7"/>
    <w:rsid w:val="00A96782"/>
    <w:rsid w:val="00AA0EA4"/>
    <w:rsid w:val="00AA11AF"/>
    <w:rsid w:val="00AA13A5"/>
    <w:rsid w:val="00AA20E2"/>
    <w:rsid w:val="00AA6114"/>
    <w:rsid w:val="00AB027D"/>
    <w:rsid w:val="00AB0544"/>
    <w:rsid w:val="00AB05A4"/>
    <w:rsid w:val="00AB18D6"/>
    <w:rsid w:val="00AB19BF"/>
    <w:rsid w:val="00AB1B12"/>
    <w:rsid w:val="00AB269A"/>
    <w:rsid w:val="00AB2C99"/>
    <w:rsid w:val="00AB34A8"/>
    <w:rsid w:val="00AB4166"/>
    <w:rsid w:val="00AB4342"/>
    <w:rsid w:val="00AB5240"/>
    <w:rsid w:val="00AB693C"/>
    <w:rsid w:val="00AB7258"/>
    <w:rsid w:val="00AC0062"/>
    <w:rsid w:val="00AC01E0"/>
    <w:rsid w:val="00AC2137"/>
    <w:rsid w:val="00AC337D"/>
    <w:rsid w:val="00AC3994"/>
    <w:rsid w:val="00AC403D"/>
    <w:rsid w:val="00AC476A"/>
    <w:rsid w:val="00AC4DD4"/>
    <w:rsid w:val="00AC55CD"/>
    <w:rsid w:val="00AD1244"/>
    <w:rsid w:val="00AD2C0D"/>
    <w:rsid w:val="00AD3146"/>
    <w:rsid w:val="00AD3516"/>
    <w:rsid w:val="00AD481B"/>
    <w:rsid w:val="00AD66F7"/>
    <w:rsid w:val="00AD6D64"/>
    <w:rsid w:val="00AD7AAE"/>
    <w:rsid w:val="00AD7BA8"/>
    <w:rsid w:val="00AE0929"/>
    <w:rsid w:val="00AE1BCB"/>
    <w:rsid w:val="00AE2FE2"/>
    <w:rsid w:val="00AE43BC"/>
    <w:rsid w:val="00AE44C7"/>
    <w:rsid w:val="00AE51F4"/>
    <w:rsid w:val="00AE66C2"/>
    <w:rsid w:val="00AE7203"/>
    <w:rsid w:val="00AE752A"/>
    <w:rsid w:val="00AE76BB"/>
    <w:rsid w:val="00AE7B44"/>
    <w:rsid w:val="00AE7FD7"/>
    <w:rsid w:val="00AF0789"/>
    <w:rsid w:val="00AF09BA"/>
    <w:rsid w:val="00AF0A81"/>
    <w:rsid w:val="00AF16C1"/>
    <w:rsid w:val="00AF1828"/>
    <w:rsid w:val="00AF2AF3"/>
    <w:rsid w:val="00AF2B84"/>
    <w:rsid w:val="00AF4494"/>
    <w:rsid w:val="00AF4A63"/>
    <w:rsid w:val="00B00AEF"/>
    <w:rsid w:val="00B01083"/>
    <w:rsid w:val="00B01411"/>
    <w:rsid w:val="00B023F3"/>
    <w:rsid w:val="00B028DB"/>
    <w:rsid w:val="00B029B9"/>
    <w:rsid w:val="00B029D3"/>
    <w:rsid w:val="00B03346"/>
    <w:rsid w:val="00B0563C"/>
    <w:rsid w:val="00B05D59"/>
    <w:rsid w:val="00B05E4D"/>
    <w:rsid w:val="00B070EC"/>
    <w:rsid w:val="00B10624"/>
    <w:rsid w:val="00B116F9"/>
    <w:rsid w:val="00B11AFA"/>
    <w:rsid w:val="00B11E74"/>
    <w:rsid w:val="00B1385D"/>
    <w:rsid w:val="00B13BA7"/>
    <w:rsid w:val="00B1412D"/>
    <w:rsid w:val="00B14341"/>
    <w:rsid w:val="00B146D4"/>
    <w:rsid w:val="00B16D43"/>
    <w:rsid w:val="00B172DE"/>
    <w:rsid w:val="00B17D8A"/>
    <w:rsid w:val="00B22208"/>
    <w:rsid w:val="00B22226"/>
    <w:rsid w:val="00B2325A"/>
    <w:rsid w:val="00B233BE"/>
    <w:rsid w:val="00B234C9"/>
    <w:rsid w:val="00B23655"/>
    <w:rsid w:val="00B23904"/>
    <w:rsid w:val="00B25A8E"/>
    <w:rsid w:val="00B309B8"/>
    <w:rsid w:val="00B30BA5"/>
    <w:rsid w:val="00B30C83"/>
    <w:rsid w:val="00B30E9E"/>
    <w:rsid w:val="00B318F7"/>
    <w:rsid w:val="00B33A92"/>
    <w:rsid w:val="00B34FF5"/>
    <w:rsid w:val="00B37FC6"/>
    <w:rsid w:val="00B42292"/>
    <w:rsid w:val="00B4310C"/>
    <w:rsid w:val="00B455C5"/>
    <w:rsid w:val="00B46008"/>
    <w:rsid w:val="00B478C9"/>
    <w:rsid w:val="00B52A7A"/>
    <w:rsid w:val="00B52B9F"/>
    <w:rsid w:val="00B53C84"/>
    <w:rsid w:val="00B53F65"/>
    <w:rsid w:val="00B54761"/>
    <w:rsid w:val="00B5623F"/>
    <w:rsid w:val="00B565AC"/>
    <w:rsid w:val="00B57415"/>
    <w:rsid w:val="00B57EC4"/>
    <w:rsid w:val="00B6001F"/>
    <w:rsid w:val="00B60932"/>
    <w:rsid w:val="00B615AB"/>
    <w:rsid w:val="00B640C5"/>
    <w:rsid w:val="00B65398"/>
    <w:rsid w:val="00B65ADB"/>
    <w:rsid w:val="00B679B7"/>
    <w:rsid w:val="00B67B8D"/>
    <w:rsid w:val="00B729AB"/>
    <w:rsid w:val="00B7369C"/>
    <w:rsid w:val="00B74152"/>
    <w:rsid w:val="00B74570"/>
    <w:rsid w:val="00B74807"/>
    <w:rsid w:val="00B748DF"/>
    <w:rsid w:val="00B7677B"/>
    <w:rsid w:val="00B769E5"/>
    <w:rsid w:val="00B775EA"/>
    <w:rsid w:val="00B77D7D"/>
    <w:rsid w:val="00B81877"/>
    <w:rsid w:val="00B81CE1"/>
    <w:rsid w:val="00B866D2"/>
    <w:rsid w:val="00B9060F"/>
    <w:rsid w:val="00B9084A"/>
    <w:rsid w:val="00B90D20"/>
    <w:rsid w:val="00B917CC"/>
    <w:rsid w:val="00B92472"/>
    <w:rsid w:val="00B92E97"/>
    <w:rsid w:val="00B933C0"/>
    <w:rsid w:val="00B94AF7"/>
    <w:rsid w:val="00B94BE4"/>
    <w:rsid w:val="00B95960"/>
    <w:rsid w:val="00B95B04"/>
    <w:rsid w:val="00B95C94"/>
    <w:rsid w:val="00BA09C2"/>
    <w:rsid w:val="00BA248B"/>
    <w:rsid w:val="00BA24AA"/>
    <w:rsid w:val="00BA52A7"/>
    <w:rsid w:val="00BA53CF"/>
    <w:rsid w:val="00BA61AC"/>
    <w:rsid w:val="00BA67BF"/>
    <w:rsid w:val="00BA6CDE"/>
    <w:rsid w:val="00BB0CE1"/>
    <w:rsid w:val="00BB1ABF"/>
    <w:rsid w:val="00BB2793"/>
    <w:rsid w:val="00BB4D16"/>
    <w:rsid w:val="00BB4D46"/>
    <w:rsid w:val="00BB4D56"/>
    <w:rsid w:val="00BB5406"/>
    <w:rsid w:val="00BB7BDE"/>
    <w:rsid w:val="00BC01A2"/>
    <w:rsid w:val="00BC02F2"/>
    <w:rsid w:val="00BC2153"/>
    <w:rsid w:val="00BC23A8"/>
    <w:rsid w:val="00BC2FFB"/>
    <w:rsid w:val="00BC32AA"/>
    <w:rsid w:val="00BC36AE"/>
    <w:rsid w:val="00BC6F24"/>
    <w:rsid w:val="00BD05E9"/>
    <w:rsid w:val="00BD0859"/>
    <w:rsid w:val="00BD13AA"/>
    <w:rsid w:val="00BD1F06"/>
    <w:rsid w:val="00BD44B1"/>
    <w:rsid w:val="00BD4F8B"/>
    <w:rsid w:val="00BD7578"/>
    <w:rsid w:val="00BE02C1"/>
    <w:rsid w:val="00BE0481"/>
    <w:rsid w:val="00BE256C"/>
    <w:rsid w:val="00BE2BC4"/>
    <w:rsid w:val="00BE2EE6"/>
    <w:rsid w:val="00BE35AE"/>
    <w:rsid w:val="00BE4283"/>
    <w:rsid w:val="00BE5C89"/>
    <w:rsid w:val="00BF0C8A"/>
    <w:rsid w:val="00BF1067"/>
    <w:rsid w:val="00BF1B70"/>
    <w:rsid w:val="00BF2B0E"/>
    <w:rsid w:val="00BF44A5"/>
    <w:rsid w:val="00BF4B81"/>
    <w:rsid w:val="00BF65D0"/>
    <w:rsid w:val="00BF671E"/>
    <w:rsid w:val="00BF79D8"/>
    <w:rsid w:val="00C00D0E"/>
    <w:rsid w:val="00C012AA"/>
    <w:rsid w:val="00C01EB2"/>
    <w:rsid w:val="00C02481"/>
    <w:rsid w:val="00C033DC"/>
    <w:rsid w:val="00C0403B"/>
    <w:rsid w:val="00C04D19"/>
    <w:rsid w:val="00C0515F"/>
    <w:rsid w:val="00C053D5"/>
    <w:rsid w:val="00C06F02"/>
    <w:rsid w:val="00C10B6B"/>
    <w:rsid w:val="00C122AF"/>
    <w:rsid w:val="00C13775"/>
    <w:rsid w:val="00C1386B"/>
    <w:rsid w:val="00C140DD"/>
    <w:rsid w:val="00C148E9"/>
    <w:rsid w:val="00C163D5"/>
    <w:rsid w:val="00C22560"/>
    <w:rsid w:val="00C26CA4"/>
    <w:rsid w:val="00C271DD"/>
    <w:rsid w:val="00C2793A"/>
    <w:rsid w:val="00C3038F"/>
    <w:rsid w:val="00C315C4"/>
    <w:rsid w:val="00C31FF8"/>
    <w:rsid w:val="00C32A6C"/>
    <w:rsid w:val="00C33964"/>
    <w:rsid w:val="00C3402F"/>
    <w:rsid w:val="00C34D21"/>
    <w:rsid w:val="00C365B4"/>
    <w:rsid w:val="00C36929"/>
    <w:rsid w:val="00C377B9"/>
    <w:rsid w:val="00C40403"/>
    <w:rsid w:val="00C41420"/>
    <w:rsid w:val="00C42C34"/>
    <w:rsid w:val="00C44D2C"/>
    <w:rsid w:val="00C45D98"/>
    <w:rsid w:val="00C46328"/>
    <w:rsid w:val="00C50E03"/>
    <w:rsid w:val="00C53C0E"/>
    <w:rsid w:val="00C55B52"/>
    <w:rsid w:val="00C56032"/>
    <w:rsid w:val="00C56ABB"/>
    <w:rsid w:val="00C624AC"/>
    <w:rsid w:val="00C63B2F"/>
    <w:rsid w:val="00C64493"/>
    <w:rsid w:val="00C644E8"/>
    <w:rsid w:val="00C6494D"/>
    <w:rsid w:val="00C65492"/>
    <w:rsid w:val="00C66C87"/>
    <w:rsid w:val="00C67237"/>
    <w:rsid w:val="00C67635"/>
    <w:rsid w:val="00C67AC3"/>
    <w:rsid w:val="00C67E96"/>
    <w:rsid w:val="00C70CC5"/>
    <w:rsid w:val="00C71573"/>
    <w:rsid w:val="00C71DB3"/>
    <w:rsid w:val="00C72255"/>
    <w:rsid w:val="00C73C00"/>
    <w:rsid w:val="00C74090"/>
    <w:rsid w:val="00C77661"/>
    <w:rsid w:val="00C80296"/>
    <w:rsid w:val="00C80EE3"/>
    <w:rsid w:val="00C82C6F"/>
    <w:rsid w:val="00C83179"/>
    <w:rsid w:val="00C84EB7"/>
    <w:rsid w:val="00C856D2"/>
    <w:rsid w:val="00C857B1"/>
    <w:rsid w:val="00C85848"/>
    <w:rsid w:val="00C8700A"/>
    <w:rsid w:val="00C90305"/>
    <w:rsid w:val="00C90369"/>
    <w:rsid w:val="00C903B9"/>
    <w:rsid w:val="00C91321"/>
    <w:rsid w:val="00C913E3"/>
    <w:rsid w:val="00C91A2C"/>
    <w:rsid w:val="00C92F83"/>
    <w:rsid w:val="00C940BD"/>
    <w:rsid w:val="00C945C9"/>
    <w:rsid w:val="00C9798E"/>
    <w:rsid w:val="00CA3D6E"/>
    <w:rsid w:val="00CA4390"/>
    <w:rsid w:val="00CA4B74"/>
    <w:rsid w:val="00CA6732"/>
    <w:rsid w:val="00CA6EC8"/>
    <w:rsid w:val="00CA7A08"/>
    <w:rsid w:val="00CB0226"/>
    <w:rsid w:val="00CB0724"/>
    <w:rsid w:val="00CB0F88"/>
    <w:rsid w:val="00CB1986"/>
    <w:rsid w:val="00CB1E44"/>
    <w:rsid w:val="00CB1FD9"/>
    <w:rsid w:val="00CB457F"/>
    <w:rsid w:val="00CB5C19"/>
    <w:rsid w:val="00CB6E56"/>
    <w:rsid w:val="00CC14FB"/>
    <w:rsid w:val="00CC1F11"/>
    <w:rsid w:val="00CC3100"/>
    <w:rsid w:val="00CC46AF"/>
    <w:rsid w:val="00CC494E"/>
    <w:rsid w:val="00CC4E54"/>
    <w:rsid w:val="00CC5105"/>
    <w:rsid w:val="00CC52E6"/>
    <w:rsid w:val="00CC5C73"/>
    <w:rsid w:val="00CC6EB7"/>
    <w:rsid w:val="00CD0958"/>
    <w:rsid w:val="00CD0AE6"/>
    <w:rsid w:val="00CD1B5C"/>
    <w:rsid w:val="00CD2AA9"/>
    <w:rsid w:val="00CD3EDE"/>
    <w:rsid w:val="00CD420F"/>
    <w:rsid w:val="00CD4829"/>
    <w:rsid w:val="00CD56DB"/>
    <w:rsid w:val="00CD587F"/>
    <w:rsid w:val="00CD5A9A"/>
    <w:rsid w:val="00CD6754"/>
    <w:rsid w:val="00CD6A46"/>
    <w:rsid w:val="00CD6BD8"/>
    <w:rsid w:val="00CD6FDC"/>
    <w:rsid w:val="00CD7B59"/>
    <w:rsid w:val="00CE04C9"/>
    <w:rsid w:val="00CE183A"/>
    <w:rsid w:val="00CE2EDA"/>
    <w:rsid w:val="00CE3C23"/>
    <w:rsid w:val="00CE4362"/>
    <w:rsid w:val="00CE6BA0"/>
    <w:rsid w:val="00CE7427"/>
    <w:rsid w:val="00CE7B76"/>
    <w:rsid w:val="00CF01AD"/>
    <w:rsid w:val="00CF1DEF"/>
    <w:rsid w:val="00CF1FA9"/>
    <w:rsid w:val="00CF29BB"/>
    <w:rsid w:val="00CF380C"/>
    <w:rsid w:val="00CF4064"/>
    <w:rsid w:val="00CF4E50"/>
    <w:rsid w:val="00D00F7A"/>
    <w:rsid w:val="00D01282"/>
    <w:rsid w:val="00D03FA5"/>
    <w:rsid w:val="00D0493E"/>
    <w:rsid w:val="00D050A5"/>
    <w:rsid w:val="00D05836"/>
    <w:rsid w:val="00D06253"/>
    <w:rsid w:val="00D06CE3"/>
    <w:rsid w:val="00D07697"/>
    <w:rsid w:val="00D10A02"/>
    <w:rsid w:val="00D1235C"/>
    <w:rsid w:val="00D12D89"/>
    <w:rsid w:val="00D12F62"/>
    <w:rsid w:val="00D1461F"/>
    <w:rsid w:val="00D15183"/>
    <w:rsid w:val="00D17C24"/>
    <w:rsid w:val="00D20260"/>
    <w:rsid w:val="00D2180D"/>
    <w:rsid w:val="00D21D3C"/>
    <w:rsid w:val="00D221EA"/>
    <w:rsid w:val="00D253FF"/>
    <w:rsid w:val="00D260D7"/>
    <w:rsid w:val="00D2759A"/>
    <w:rsid w:val="00D27870"/>
    <w:rsid w:val="00D27D98"/>
    <w:rsid w:val="00D30838"/>
    <w:rsid w:val="00D3188B"/>
    <w:rsid w:val="00D32800"/>
    <w:rsid w:val="00D35661"/>
    <w:rsid w:val="00D35C14"/>
    <w:rsid w:val="00D36716"/>
    <w:rsid w:val="00D368F7"/>
    <w:rsid w:val="00D375D9"/>
    <w:rsid w:val="00D409B1"/>
    <w:rsid w:val="00D42E82"/>
    <w:rsid w:val="00D43C40"/>
    <w:rsid w:val="00D441B8"/>
    <w:rsid w:val="00D45253"/>
    <w:rsid w:val="00D457CC"/>
    <w:rsid w:val="00D47C09"/>
    <w:rsid w:val="00D51742"/>
    <w:rsid w:val="00D520F2"/>
    <w:rsid w:val="00D55C23"/>
    <w:rsid w:val="00D579ED"/>
    <w:rsid w:val="00D57BE4"/>
    <w:rsid w:val="00D61140"/>
    <w:rsid w:val="00D6138B"/>
    <w:rsid w:val="00D614D3"/>
    <w:rsid w:val="00D61C1E"/>
    <w:rsid w:val="00D61D92"/>
    <w:rsid w:val="00D61FF9"/>
    <w:rsid w:val="00D623DE"/>
    <w:rsid w:val="00D6290A"/>
    <w:rsid w:val="00D64020"/>
    <w:rsid w:val="00D66501"/>
    <w:rsid w:val="00D7154E"/>
    <w:rsid w:val="00D7492E"/>
    <w:rsid w:val="00D75505"/>
    <w:rsid w:val="00D76ED6"/>
    <w:rsid w:val="00D770B4"/>
    <w:rsid w:val="00D8008E"/>
    <w:rsid w:val="00D82E12"/>
    <w:rsid w:val="00D83F14"/>
    <w:rsid w:val="00D84558"/>
    <w:rsid w:val="00D85D6B"/>
    <w:rsid w:val="00D85E2C"/>
    <w:rsid w:val="00D86A39"/>
    <w:rsid w:val="00D902B4"/>
    <w:rsid w:val="00D907E7"/>
    <w:rsid w:val="00D90AC6"/>
    <w:rsid w:val="00D9188A"/>
    <w:rsid w:val="00D91D65"/>
    <w:rsid w:val="00D93BE1"/>
    <w:rsid w:val="00D94E83"/>
    <w:rsid w:val="00D953FA"/>
    <w:rsid w:val="00D957EC"/>
    <w:rsid w:val="00D95D22"/>
    <w:rsid w:val="00D95D80"/>
    <w:rsid w:val="00D963F4"/>
    <w:rsid w:val="00D96CF8"/>
    <w:rsid w:val="00D97421"/>
    <w:rsid w:val="00D9797C"/>
    <w:rsid w:val="00DA0673"/>
    <w:rsid w:val="00DA1F20"/>
    <w:rsid w:val="00DA2A87"/>
    <w:rsid w:val="00DA3B23"/>
    <w:rsid w:val="00DA46D4"/>
    <w:rsid w:val="00DA71B1"/>
    <w:rsid w:val="00DA7A16"/>
    <w:rsid w:val="00DB1A60"/>
    <w:rsid w:val="00DB3192"/>
    <w:rsid w:val="00DB49BA"/>
    <w:rsid w:val="00DB6DA1"/>
    <w:rsid w:val="00DB738F"/>
    <w:rsid w:val="00DB79F8"/>
    <w:rsid w:val="00DB7A5E"/>
    <w:rsid w:val="00DB7E53"/>
    <w:rsid w:val="00DC0C8F"/>
    <w:rsid w:val="00DC16AA"/>
    <w:rsid w:val="00DC2709"/>
    <w:rsid w:val="00DC2BD7"/>
    <w:rsid w:val="00DC386A"/>
    <w:rsid w:val="00DC4648"/>
    <w:rsid w:val="00DC508C"/>
    <w:rsid w:val="00DC6323"/>
    <w:rsid w:val="00DC6386"/>
    <w:rsid w:val="00DC63CE"/>
    <w:rsid w:val="00DC6803"/>
    <w:rsid w:val="00DD2B49"/>
    <w:rsid w:val="00DD306D"/>
    <w:rsid w:val="00DD3538"/>
    <w:rsid w:val="00DD4163"/>
    <w:rsid w:val="00DD439C"/>
    <w:rsid w:val="00DD5003"/>
    <w:rsid w:val="00DD6CF2"/>
    <w:rsid w:val="00DE0DE2"/>
    <w:rsid w:val="00DE2F10"/>
    <w:rsid w:val="00DE349D"/>
    <w:rsid w:val="00DE4501"/>
    <w:rsid w:val="00DE50F4"/>
    <w:rsid w:val="00DE7F64"/>
    <w:rsid w:val="00DF0EA7"/>
    <w:rsid w:val="00DF3863"/>
    <w:rsid w:val="00DF41A5"/>
    <w:rsid w:val="00DF41E5"/>
    <w:rsid w:val="00DF420A"/>
    <w:rsid w:val="00DF4B12"/>
    <w:rsid w:val="00DF4B4C"/>
    <w:rsid w:val="00DF6641"/>
    <w:rsid w:val="00DF6918"/>
    <w:rsid w:val="00DF7053"/>
    <w:rsid w:val="00E011A0"/>
    <w:rsid w:val="00E02ACC"/>
    <w:rsid w:val="00E02C3A"/>
    <w:rsid w:val="00E040E9"/>
    <w:rsid w:val="00E04640"/>
    <w:rsid w:val="00E073F4"/>
    <w:rsid w:val="00E117AB"/>
    <w:rsid w:val="00E11BEE"/>
    <w:rsid w:val="00E11F60"/>
    <w:rsid w:val="00E12123"/>
    <w:rsid w:val="00E13492"/>
    <w:rsid w:val="00E1534C"/>
    <w:rsid w:val="00E15A3A"/>
    <w:rsid w:val="00E15CB4"/>
    <w:rsid w:val="00E15E1B"/>
    <w:rsid w:val="00E174FE"/>
    <w:rsid w:val="00E216D9"/>
    <w:rsid w:val="00E21F26"/>
    <w:rsid w:val="00E22CB6"/>
    <w:rsid w:val="00E23401"/>
    <w:rsid w:val="00E24453"/>
    <w:rsid w:val="00E2558A"/>
    <w:rsid w:val="00E2566B"/>
    <w:rsid w:val="00E25FBD"/>
    <w:rsid w:val="00E26221"/>
    <w:rsid w:val="00E26604"/>
    <w:rsid w:val="00E2694B"/>
    <w:rsid w:val="00E2790F"/>
    <w:rsid w:val="00E30E19"/>
    <w:rsid w:val="00E31CB6"/>
    <w:rsid w:val="00E31D76"/>
    <w:rsid w:val="00E342DE"/>
    <w:rsid w:val="00E350A5"/>
    <w:rsid w:val="00E3528D"/>
    <w:rsid w:val="00E359C7"/>
    <w:rsid w:val="00E36C07"/>
    <w:rsid w:val="00E36D3C"/>
    <w:rsid w:val="00E416B8"/>
    <w:rsid w:val="00E44516"/>
    <w:rsid w:val="00E45208"/>
    <w:rsid w:val="00E452C1"/>
    <w:rsid w:val="00E45F5C"/>
    <w:rsid w:val="00E46384"/>
    <w:rsid w:val="00E466F2"/>
    <w:rsid w:val="00E47CFF"/>
    <w:rsid w:val="00E502EB"/>
    <w:rsid w:val="00E5084F"/>
    <w:rsid w:val="00E53133"/>
    <w:rsid w:val="00E53BDD"/>
    <w:rsid w:val="00E53D5F"/>
    <w:rsid w:val="00E540F5"/>
    <w:rsid w:val="00E56DBB"/>
    <w:rsid w:val="00E610BA"/>
    <w:rsid w:val="00E611CC"/>
    <w:rsid w:val="00E62611"/>
    <w:rsid w:val="00E631E3"/>
    <w:rsid w:val="00E638C1"/>
    <w:rsid w:val="00E660A4"/>
    <w:rsid w:val="00E66718"/>
    <w:rsid w:val="00E667EE"/>
    <w:rsid w:val="00E667F9"/>
    <w:rsid w:val="00E67953"/>
    <w:rsid w:val="00E67AF6"/>
    <w:rsid w:val="00E702EC"/>
    <w:rsid w:val="00E704B3"/>
    <w:rsid w:val="00E716B6"/>
    <w:rsid w:val="00E72371"/>
    <w:rsid w:val="00E733CC"/>
    <w:rsid w:val="00E73CFD"/>
    <w:rsid w:val="00E74790"/>
    <w:rsid w:val="00E77B7D"/>
    <w:rsid w:val="00E80E6E"/>
    <w:rsid w:val="00E813B1"/>
    <w:rsid w:val="00E820E4"/>
    <w:rsid w:val="00E82320"/>
    <w:rsid w:val="00E824B0"/>
    <w:rsid w:val="00E82606"/>
    <w:rsid w:val="00E82C27"/>
    <w:rsid w:val="00E834E4"/>
    <w:rsid w:val="00E83715"/>
    <w:rsid w:val="00E83840"/>
    <w:rsid w:val="00E83D25"/>
    <w:rsid w:val="00E84638"/>
    <w:rsid w:val="00E85212"/>
    <w:rsid w:val="00E8591C"/>
    <w:rsid w:val="00E909E6"/>
    <w:rsid w:val="00E911A0"/>
    <w:rsid w:val="00E93383"/>
    <w:rsid w:val="00E93AE0"/>
    <w:rsid w:val="00E95447"/>
    <w:rsid w:val="00E95D83"/>
    <w:rsid w:val="00E95DFB"/>
    <w:rsid w:val="00EA0510"/>
    <w:rsid w:val="00EA27C1"/>
    <w:rsid w:val="00EA3BF7"/>
    <w:rsid w:val="00EA3D59"/>
    <w:rsid w:val="00EA40AC"/>
    <w:rsid w:val="00EA54D0"/>
    <w:rsid w:val="00EA6969"/>
    <w:rsid w:val="00EA787D"/>
    <w:rsid w:val="00EB47D3"/>
    <w:rsid w:val="00EB4FF4"/>
    <w:rsid w:val="00EB5395"/>
    <w:rsid w:val="00EC1D34"/>
    <w:rsid w:val="00EC30E7"/>
    <w:rsid w:val="00EC38DE"/>
    <w:rsid w:val="00EC3EF2"/>
    <w:rsid w:val="00EC458C"/>
    <w:rsid w:val="00EC6F81"/>
    <w:rsid w:val="00EC78B3"/>
    <w:rsid w:val="00ED23B1"/>
    <w:rsid w:val="00ED35DA"/>
    <w:rsid w:val="00ED3C62"/>
    <w:rsid w:val="00ED5816"/>
    <w:rsid w:val="00ED583A"/>
    <w:rsid w:val="00EE013B"/>
    <w:rsid w:val="00EE0E09"/>
    <w:rsid w:val="00EE13EA"/>
    <w:rsid w:val="00EE1890"/>
    <w:rsid w:val="00EE2569"/>
    <w:rsid w:val="00EE42A9"/>
    <w:rsid w:val="00EE57D0"/>
    <w:rsid w:val="00EE585C"/>
    <w:rsid w:val="00EE5C98"/>
    <w:rsid w:val="00EE5E4D"/>
    <w:rsid w:val="00EF681B"/>
    <w:rsid w:val="00EF684B"/>
    <w:rsid w:val="00EF780A"/>
    <w:rsid w:val="00EF7CA1"/>
    <w:rsid w:val="00F0120D"/>
    <w:rsid w:val="00F01481"/>
    <w:rsid w:val="00F03A5E"/>
    <w:rsid w:val="00F03EE8"/>
    <w:rsid w:val="00F0473B"/>
    <w:rsid w:val="00F04C4F"/>
    <w:rsid w:val="00F05105"/>
    <w:rsid w:val="00F05E5A"/>
    <w:rsid w:val="00F0631C"/>
    <w:rsid w:val="00F06C9D"/>
    <w:rsid w:val="00F079AD"/>
    <w:rsid w:val="00F108A3"/>
    <w:rsid w:val="00F12916"/>
    <w:rsid w:val="00F1327F"/>
    <w:rsid w:val="00F15F3C"/>
    <w:rsid w:val="00F16B6D"/>
    <w:rsid w:val="00F16C8F"/>
    <w:rsid w:val="00F20207"/>
    <w:rsid w:val="00F203DA"/>
    <w:rsid w:val="00F2093E"/>
    <w:rsid w:val="00F214FB"/>
    <w:rsid w:val="00F23CDD"/>
    <w:rsid w:val="00F2400B"/>
    <w:rsid w:val="00F250DD"/>
    <w:rsid w:val="00F259FE"/>
    <w:rsid w:val="00F31072"/>
    <w:rsid w:val="00F3242D"/>
    <w:rsid w:val="00F33391"/>
    <w:rsid w:val="00F36463"/>
    <w:rsid w:val="00F3705C"/>
    <w:rsid w:val="00F4015B"/>
    <w:rsid w:val="00F40408"/>
    <w:rsid w:val="00F440A2"/>
    <w:rsid w:val="00F44426"/>
    <w:rsid w:val="00F45800"/>
    <w:rsid w:val="00F466A5"/>
    <w:rsid w:val="00F46C7F"/>
    <w:rsid w:val="00F46ED1"/>
    <w:rsid w:val="00F47405"/>
    <w:rsid w:val="00F47579"/>
    <w:rsid w:val="00F4765C"/>
    <w:rsid w:val="00F47D81"/>
    <w:rsid w:val="00F51506"/>
    <w:rsid w:val="00F51E22"/>
    <w:rsid w:val="00F5438D"/>
    <w:rsid w:val="00F55D21"/>
    <w:rsid w:val="00F55D2E"/>
    <w:rsid w:val="00F56C73"/>
    <w:rsid w:val="00F6130A"/>
    <w:rsid w:val="00F62CAF"/>
    <w:rsid w:val="00F62E2B"/>
    <w:rsid w:val="00F632B3"/>
    <w:rsid w:val="00F6534A"/>
    <w:rsid w:val="00F660BB"/>
    <w:rsid w:val="00F66639"/>
    <w:rsid w:val="00F702FC"/>
    <w:rsid w:val="00F7293F"/>
    <w:rsid w:val="00F72BF5"/>
    <w:rsid w:val="00F83CB9"/>
    <w:rsid w:val="00F83D98"/>
    <w:rsid w:val="00F840AD"/>
    <w:rsid w:val="00F84731"/>
    <w:rsid w:val="00F8588C"/>
    <w:rsid w:val="00F86321"/>
    <w:rsid w:val="00F87858"/>
    <w:rsid w:val="00F87C7C"/>
    <w:rsid w:val="00F92AAE"/>
    <w:rsid w:val="00F9383C"/>
    <w:rsid w:val="00F94292"/>
    <w:rsid w:val="00F942CE"/>
    <w:rsid w:val="00F94DE4"/>
    <w:rsid w:val="00F9509E"/>
    <w:rsid w:val="00F95A19"/>
    <w:rsid w:val="00F95E37"/>
    <w:rsid w:val="00F9670B"/>
    <w:rsid w:val="00F97755"/>
    <w:rsid w:val="00F979A5"/>
    <w:rsid w:val="00FA1F53"/>
    <w:rsid w:val="00FA3529"/>
    <w:rsid w:val="00FA4166"/>
    <w:rsid w:val="00FA4BB7"/>
    <w:rsid w:val="00FA7E5E"/>
    <w:rsid w:val="00FB08BF"/>
    <w:rsid w:val="00FB23D7"/>
    <w:rsid w:val="00FB2FA8"/>
    <w:rsid w:val="00FB36E4"/>
    <w:rsid w:val="00FB6972"/>
    <w:rsid w:val="00FC0B30"/>
    <w:rsid w:val="00FC2889"/>
    <w:rsid w:val="00FC54E1"/>
    <w:rsid w:val="00FC6E94"/>
    <w:rsid w:val="00FC7607"/>
    <w:rsid w:val="00FD020D"/>
    <w:rsid w:val="00FD0F96"/>
    <w:rsid w:val="00FD1C6F"/>
    <w:rsid w:val="00FD22E3"/>
    <w:rsid w:val="00FD29AE"/>
    <w:rsid w:val="00FD2A51"/>
    <w:rsid w:val="00FD2F48"/>
    <w:rsid w:val="00FD4654"/>
    <w:rsid w:val="00FD47B2"/>
    <w:rsid w:val="00FD5595"/>
    <w:rsid w:val="00FD5668"/>
    <w:rsid w:val="00FE062A"/>
    <w:rsid w:val="00FE06B6"/>
    <w:rsid w:val="00FE2979"/>
    <w:rsid w:val="00FE3876"/>
    <w:rsid w:val="00FE3DB7"/>
    <w:rsid w:val="00FE4B5A"/>
    <w:rsid w:val="00FE5652"/>
    <w:rsid w:val="00FE68F6"/>
    <w:rsid w:val="00FF07A0"/>
    <w:rsid w:val="00FF201C"/>
    <w:rsid w:val="00FF35E0"/>
    <w:rsid w:val="00FF4CF7"/>
    <w:rsid w:val="00FF58E9"/>
    <w:rsid w:val="00FF75A7"/>
    <w:rsid w:val="00FF77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5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4BD2"/>
    <w:pPr>
      <w:spacing w:before="120" w:after="120" w:line="312" w:lineRule="auto"/>
      <w:jc w:val="both"/>
    </w:pPr>
    <w:rPr>
      <w:rFonts w:ascii="Adobe Garamond Pro" w:hAnsi="Adobe Garamond Pro"/>
      <w:sz w:val="24"/>
      <w:szCs w:val="24"/>
    </w:rPr>
  </w:style>
  <w:style w:type="paragraph" w:styleId="berschrift1">
    <w:name w:val="heading 1"/>
    <w:basedOn w:val="Standard"/>
    <w:next w:val="Standard"/>
    <w:link w:val="berschrift1Zchn"/>
    <w:qFormat/>
    <w:rsid w:val="00DB3192"/>
    <w:pPr>
      <w:keepNext/>
      <w:numPr>
        <w:numId w:val="6"/>
      </w:numPr>
      <w:spacing w:before="240"/>
      <w:jc w:val="left"/>
      <w:outlineLvl w:val="0"/>
    </w:pPr>
    <w:rPr>
      <w:rFonts w:ascii="Helvetica" w:hAnsi="Helvetica" w:cs="Arial"/>
      <w:b/>
      <w:bCs/>
      <w:kern w:val="32"/>
      <w:sz w:val="40"/>
      <w:szCs w:val="32"/>
    </w:rPr>
  </w:style>
  <w:style w:type="paragraph" w:styleId="berschrift2">
    <w:name w:val="heading 2"/>
    <w:basedOn w:val="Standard"/>
    <w:next w:val="Standard"/>
    <w:qFormat/>
    <w:rsid w:val="00D27870"/>
    <w:pPr>
      <w:keepNext/>
      <w:numPr>
        <w:ilvl w:val="1"/>
        <w:numId w:val="6"/>
      </w:numPr>
      <w:spacing w:before="240"/>
      <w:jc w:val="left"/>
      <w:outlineLvl w:val="1"/>
    </w:pPr>
    <w:rPr>
      <w:rFonts w:ascii="Helvetica" w:hAnsi="Helvetica" w:cs="Arial"/>
      <w:b/>
      <w:bCs/>
      <w:iCs/>
      <w:sz w:val="32"/>
      <w:szCs w:val="28"/>
    </w:rPr>
  </w:style>
  <w:style w:type="paragraph" w:styleId="berschrift3">
    <w:name w:val="heading 3"/>
    <w:basedOn w:val="Standard"/>
    <w:next w:val="Standard"/>
    <w:qFormat/>
    <w:rsid w:val="00D27870"/>
    <w:pPr>
      <w:keepNext/>
      <w:numPr>
        <w:ilvl w:val="2"/>
        <w:numId w:val="6"/>
      </w:numPr>
      <w:spacing w:before="240"/>
      <w:jc w:val="left"/>
      <w:outlineLvl w:val="2"/>
    </w:pPr>
    <w:rPr>
      <w:rFonts w:ascii="Helvetica" w:hAnsi="Helvetica" w:cs="Arial"/>
      <w:b/>
      <w:bCs/>
      <w:sz w:val="28"/>
      <w:szCs w:val="26"/>
    </w:rPr>
  </w:style>
  <w:style w:type="paragraph" w:styleId="berschrift4">
    <w:name w:val="heading 4"/>
    <w:basedOn w:val="Standard"/>
    <w:next w:val="Standard"/>
    <w:qFormat/>
    <w:rsid w:val="00D00F7A"/>
    <w:pPr>
      <w:keepNext/>
      <w:numPr>
        <w:ilvl w:val="3"/>
        <w:numId w:val="6"/>
      </w:numPr>
      <w:spacing w:before="240"/>
      <w:jc w:val="left"/>
      <w:outlineLvl w:val="3"/>
    </w:pPr>
    <w:rPr>
      <w:rFonts w:ascii="Helvetica" w:hAnsi="Helvetica"/>
      <w:b/>
      <w:bCs/>
      <w:sz w:val="26"/>
      <w:szCs w:val="28"/>
    </w:rPr>
  </w:style>
  <w:style w:type="paragraph" w:styleId="berschrift5">
    <w:name w:val="heading 5"/>
    <w:basedOn w:val="Standard"/>
    <w:next w:val="Standard"/>
    <w:qFormat/>
    <w:rsid w:val="00E53133"/>
    <w:pPr>
      <w:numPr>
        <w:ilvl w:val="4"/>
        <w:numId w:val="6"/>
      </w:numPr>
      <w:spacing w:before="240"/>
      <w:jc w:val="left"/>
      <w:outlineLvl w:val="4"/>
    </w:pPr>
    <w:rPr>
      <w:rFonts w:ascii="Helvetica" w:hAnsi="Helvetica"/>
      <w:b/>
      <w:bCs/>
      <w:iCs/>
      <w:szCs w:val="26"/>
    </w:rPr>
  </w:style>
  <w:style w:type="paragraph" w:styleId="berschrift6">
    <w:name w:val="heading 6"/>
    <w:basedOn w:val="Standard"/>
    <w:next w:val="Standard"/>
    <w:qFormat/>
    <w:rsid w:val="00E53133"/>
    <w:pPr>
      <w:spacing w:before="240"/>
      <w:jc w:val="left"/>
      <w:outlineLvl w:val="5"/>
    </w:pPr>
    <w:rPr>
      <w:rFonts w:ascii="Helvetica" w:hAnsi="Helvetica"/>
      <w:b/>
      <w:bCs/>
      <w:sz w:val="22"/>
      <w:szCs w:val="22"/>
    </w:rPr>
  </w:style>
  <w:style w:type="paragraph" w:styleId="berschrift7">
    <w:name w:val="heading 7"/>
    <w:basedOn w:val="Standard"/>
    <w:next w:val="Standard"/>
    <w:qFormat/>
    <w:rsid w:val="002F3A1D"/>
    <w:pPr>
      <w:spacing w:before="240" w:after="60"/>
      <w:outlineLvl w:val="6"/>
    </w:pPr>
  </w:style>
  <w:style w:type="paragraph" w:styleId="berschrift8">
    <w:name w:val="heading 8"/>
    <w:basedOn w:val="Standard"/>
    <w:next w:val="Standard"/>
    <w:qFormat/>
    <w:rsid w:val="002F3A1D"/>
    <w:pPr>
      <w:spacing w:before="240" w:after="60"/>
      <w:outlineLvl w:val="7"/>
    </w:pPr>
    <w:rPr>
      <w:i/>
      <w:iCs/>
    </w:rPr>
  </w:style>
  <w:style w:type="paragraph" w:styleId="berschrift9">
    <w:name w:val="heading 9"/>
    <w:basedOn w:val="Standard"/>
    <w:next w:val="Standard"/>
    <w:qFormat/>
    <w:rsid w:val="002F3A1D"/>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2F3A1D"/>
    <w:pPr>
      <w:numPr>
        <w:numId w:val="1"/>
      </w:numPr>
    </w:pPr>
  </w:style>
  <w:style w:type="numbering" w:styleId="1ai">
    <w:name w:val="Outline List 1"/>
    <w:basedOn w:val="KeineListe"/>
    <w:semiHidden/>
    <w:rsid w:val="002F3A1D"/>
    <w:pPr>
      <w:numPr>
        <w:numId w:val="2"/>
      </w:numPr>
    </w:pPr>
  </w:style>
  <w:style w:type="paragraph" w:styleId="Anrede">
    <w:name w:val="Salutation"/>
    <w:basedOn w:val="Standard"/>
    <w:next w:val="Standard"/>
    <w:semiHidden/>
    <w:rsid w:val="002F3A1D"/>
  </w:style>
  <w:style w:type="numbering" w:styleId="ArtikelAbschnitt">
    <w:name w:val="Outline List 3"/>
    <w:basedOn w:val="KeineListe"/>
    <w:semiHidden/>
    <w:rsid w:val="00883983"/>
    <w:pPr>
      <w:numPr>
        <w:numId w:val="7"/>
      </w:numPr>
    </w:pPr>
  </w:style>
  <w:style w:type="paragraph" w:styleId="Verzeichnis2">
    <w:name w:val="toc 2"/>
    <w:basedOn w:val="Standard"/>
    <w:next w:val="Standard"/>
    <w:autoRedefine/>
    <w:uiPriority w:val="39"/>
    <w:rsid w:val="00AB2C99"/>
    <w:pPr>
      <w:spacing w:before="0" w:after="0"/>
      <w:ind w:left="240"/>
      <w:jc w:val="left"/>
    </w:pPr>
    <w:rPr>
      <w:smallCaps/>
      <w:sz w:val="20"/>
      <w:szCs w:val="20"/>
    </w:rPr>
  </w:style>
  <w:style w:type="paragraph" w:customStyle="1" w:styleId="Anhang-2">
    <w:name w:val="Anhang-2"/>
    <w:basedOn w:val="Standard"/>
    <w:next w:val="Standard"/>
    <w:rsid w:val="00EE57D0"/>
    <w:pPr>
      <w:keepNext/>
      <w:numPr>
        <w:ilvl w:val="1"/>
        <w:numId w:val="8"/>
      </w:numPr>
      <w:spacing w:before="240"/>
      <w:ind w:left="578" w:hanging="578"/>
      <w:jc w:val="left"/>
      <w:outlineLvl w:val="1"/>
    </w:pPr>
    <w:rPr>
      <w:rFonts w:ascii="Arial" w:hAnsi="Arial"/>
      <w:b/>
      <w:sz w:val="28"/>
      <w:szCs w:val="28"/>
    </w:rPr>
  </w:style>
  <w:style w:type="paragraph" w:customStyle="1" w:styleId="Anhang-3">
    <w:name w:val="Anhang-3"/>
    <w:basedOn w:val="Standard"/>
    <w:next w:val="Standard"/>
    <w:rsid w:val="00EE57D0"/>
    <w:pPr>
      <w:keepNext/>
      <w:numPr>
        <w:ilvl w:val="2"/>
        <w:numId w:val="9"/>
      </w:numPr>
      <w:tabs>
        <w:tab w:val="left" w:pos="720"/>
      </w:tabs>
      <w:spacing w:before="240"/>
      <w:ind w:left="720" w:hanging="720"/>
      <w:jc w:val="left"/>
      <w:outlineLvl w:val="2"/>
    </w:pPr>
    <w:rPr>
      <w:rFonts w:ascii="Arial" w:hAnsi="Arial"/>
      <w:b/>
      <w:sz w:val="26"/>
      <w:szCs w:val="26"/>
    </w:rPr>
  </w:style>
  <w:style w:type="paragraph" w:customStyle="1" w:styleId="Anhang-4">
    <w:name w:val="Anhang-4"/>
    <w:basedOn w:val="Standard"/>
    <w:next w:val="Standard"/>
    <w:rsid w:val="00EE57D0"/>
    <w:pPr>
      <w:keepNext/>
      <w:numPr>
        <w:ilvl w:val="3"/>
        <w:numId w:val="9"/>
      </w:numPr>
      <w:tabs>
        <w:tab w:val="left" w:pos="862"/>
      </w:tabs>
      <w:spacing w:before="240"/>
      <w:ind w:left="862" w:hanging="862"/>
      <w:jc w:val="left"/>
      <w:outlineLvl w:val="3"/>
    </w:pPr>
    <w:rPr>
      <w:rFonts w:ascii="Arial" w:hAnsi="Arial"/>
      <w:b/>
    </w:rPr>
  </w:style>
  <w:style w:type="paragraph" w:styleId="Kopfzeile">
    <w:name w:val="header"/>
    <w:basedOn w:val="Standard"/>
    <w:link w:val="KopfzeileZchn"/>
    <w:uiPriority w:val="99"/>
    <w:rsid w:val="006542BE"/>
    <w:pPr>
      <w:tabs>
        <w:tab w:val="center" w:pos="4536"/>
        <w:tab w:val="right" w:pos="9072"/>
      </w:tabs>
    </w:pPr>
  </w:style>
  <w:style w:type="character" w:styleId="BesuchterHyperlink">
    <w:name w:val="FollowedHyperlink"/>
    <w:basedOn w:val="Absatz-Standardschriftart"/>
    <w:semiHidden/>
    <w:rsid w:val="002F3A1D"/>
    <w:rPr>
      <w:color w:val="800080"/>
      <w:u w:val="single"/>
    </w:rPr>
  </w:style>
  <w:style w:type="paragraph" w:styleId="Blocktext">
    <w:name w:val="Block Text"/>
    <w:basedOn w:val="Standard"/>
    <w:semiHidden/>
    <w:rsid w:val="002F3A1D"/>
    <w:pPr>
      <w:ind w:left="1440" w:right="1440"/>
    </w:pPr>
  </w:style>
  <w:style w:type="paragraph" w:styleId="Datum">
    <w:name w:val="Date"/>
    <w:basedOn w:val="Standard"/>
    <w:next w:val="Standard"/>
    <w:semiHidden/>
    <w:rsid w:val="002F3A1D"/>
  </w:style>
  <w:style w:type="paragraph" w:styleId="E-Mail-Signatur">
    <w:name w:val="E-mail Signature"/>
    <w:basedOn w:val="Standard"/>
    <w:semiHidden/>
    <w:rsid w:val="002F3A1D"/>
  </w:style>
  <w:style w:type="paragraph" w:customStyle="1" w:styleId="Referenzen">
    <w:name w:val="Referenzen"/>
    <w:basedOn w:val="Standard"/>
    <w:next w:val="Standard"/>
    <w:autoRedefine/>
    <w:rsid w:val="00067295"/>
    <w:pPr>
      <w:keepNext/>
      <w:numPr>
        <w:numId w:val="10"/>
      </w:numPr>
      <w:spacing w:before="0" w:after="60"/>
      <w:jc w:val="left"/>
      <w:outlineLvl w:val="0"/>
    </w:pPr>
  </w:style>
  <w:style w:type="paragraph" w:styleId="Fu-Endnotenberschrift">
    <w:name w:val="Note Heading"/>
    <w:basedOn w:val="Standard"/>
    <w:next w:val="Standard"/>
    <w:semiHidden/>
    <w:rsid w:val="002F3A1D"/>
  </w:style>
  <w:style w:type="paragraph" w:styleId="Fuzeile">
    <w:name w:val="footer"/>
    <w:basedOn w:val="Standard"/>
    <w:link w:val="FuzeileZchn"/>
    <w:uiPriority w:val="99"/>
    <w:rsid w:val="00F15F3C"/>
    <w:pPr>
      <w:tabs>
        <w:tab w:val="center" w:pos="4536"/>
        <w:tab w:val="right" w:pos="9072"/>
      </w:tabs>
      <w:spacing w:before="0" w:after="0" w:line="240" w:lineRule="auto"/>
    </w:pPr>
    <w:rPr>
      <w:sz w:val="20"/>
    </w:rPr>
  </w:style>
  <w:style w:type="paragraph" w:styleId="Gruformel">
    <w:name w:val="Closing"/>
    <w:basedOn w:val="Standard"/>
    <w:semiHidden/>
    <w:rsid w:val="002F3A1D"/>
    <w:pPr>
      <w:ind w:left="4252"/>
    </w:pPr>
  </w:style>
  <w:style w:type="character" w:styleId="Hervorhebung">
    <w:name w:val="Emphasis"/>
    <w:basedOn w:val="Absatz-Standardschriftart"/>
    <w:qFormat/>
    <w:rsid w:val="00744BD2"/>
    <w:rPr>
      <w:rFonts w:ascii="Adobe Garamond Pro" w:hAnsi="Adobe Garamond Pro"/>
      <w:i/>
      <w:iCs/>
    </w:rPr>
  </w:style>
  <w:style w:type="paragraph" w:styleId="HTMLAdresse">
    <w:name w:val="HTML Address"/>
    <w:basedOn w:val="Standard"/>
    <w:semiHidden/>
    <w:rsid w:val="002F3A1D"/>
    <w:rPr>
      <w:i/>
      <w:iCs/>
    </w:rPr>
  </w:style>
  <w:style w:type="character" w:styleId="HTMLAkronym">
    <w:name w:val="HTML Acronym"/>
    <w:basedOn w:val="Absatz-Standardschriftart"/>
    <w:semiHidden/>
    <w:rsid w:val="002F3A1D"/>
  </w:style>
  <w:style w:type="character" w:styleId="HTMLBeispiel">
    <w:name w:val="HTML Sample"/>
    <w:basedOn w:val="Absatz-Standardschriftart"/>
    <w:semiHidden/>
    <w:rsid w:val="002F3A1D"/>
    <w:rPr>
      <w:rFonts w:ascii="Courier New" w:hAnsi="Courier New" w:cs="Courier New"/>
    </w:rPr>
  </w:style>
  <w:style w:type="character" w:styleId="HTMLCode">
    <w:name w:val="HTML Code"/>
    <w:basedOn w:val="Absatz-Standardschriftart"/>
    <w:semiHidden/>
    <w:rsid w:val="002F3A1D"/>
    <w:rPr>
      <w:rFonts w:ascii="Courier New" w:hAnsi="Courier New" w:cs="Courier New"/>
      <w:sz w:val="20"/>
      <w:szCs w:val="20"/>
    </w:rPr>
  </w:style>
  <w:style w:type="character" w:styleId="HTMLDefinition">
    <w:name w:val="HTML Definition"/>
    <w:basedOn w:val="Absatz-Standardschriftart"/>
    <w:semiHidden/>
    <w:rsid w:val="002F3A1D"/>
    <w:rPr>
      <w:i/>
      <w:iCs/>
    </w:rPr>
  </w:style>
  <w:style w:type="character" w:styleId="HTMLSchreibmaschine">
    <w:name w:val="HTML Typewriter"/>
    <w:basedOn w:val="Absatz-Standardschriftart"/>
    <w:semiHidden/>
    <w:rsid w:val="002F3A1D"/>
    <w:rPr>
      <w:rFonts w:ascii="Courier New" w:hAnsi="Courier New" w:cs="Courier New"/>
      <w:sz w:val="20"/>
      <w:szCs w:val="20"/>
    </w:rPr>
  </w:style>
  <w:style w:type="character" w:styleId="HTMLTastatur">
    <w:name w:val="HTML Keyboard"/>
    <w:basedOn w:val="Absatz-Standardschriftart"/>
    <w:semiHidden/>
    <w:rsid w:val="002F3A1D"/>
    <w:rPr>
      <w:rFonts w:ascii="Courier New" w:hAnsi="Courier New" w:cs="Courier New"/>
      <w:sz w:val="20"/>
      <w:szCs w:val="20"/>
    </w:rPr>
  </w:style>
  <w:style w:type="character" w:styleId="HTMLVariable">
    <w:name w:val="HTML Variable"/>
    <w:basedOn w:val="Absatz-Standardschriftart"/>
    <w:semiHidden/>
    <w:rsid w:val="002F3A1D"/>
    <w:rPr>
      <w:i/>
      <w:iCs/>
    </w:rPr>
  </w:style>
  <w:style w:type="paragraph" w:styleId="HTMLVorformatiert">
    <w:name w:val="HTML Preformatted"/>
    <w:basedOn w:val="Standard"/>
    <w:semiHidden/>
    <w:rsid w:val="002F3A1D"/>
    <w:rPr>
      <w:rFonts w:ascii="Courier New" w:hAnsi="Courier New" w:cs="Courier New"/>
      <w:sz w:val="20"/>
      <w:szCs w:val="20"/>
    </w:rPr>
  </w:style>
  <w:style w:type="character" w:styleId="HTMLZitat">
    <w:name w:val="HTML Cite"/>
    <w:basedOn w:val="Absatz-Standardschriftart"/>
    <w:semiHidden/>
    <w:rsid w:val="002F3A1D"/>
    <w:rPr>
      <w:i/>
      <w:iCs/>
    </w:rPr>
  </w:style>
  <w:style w:type="character" w:styleId="Hyperlink">
    <w:name w:val="Hyperlink"/>
    <w:basedOn w:val="Absatz-Standardschriftart"/>
    <w:uiPriority w:val="99"/>
    <w:rsid w:val="002F3A1D"/>
    <w:rPr>
      <w:color w:val="0000FF"/>
      <w:u w:val="single"/>
    </w:rPr>
  </w:style>
  <w:style w:type="paragraph" w:customStyle="1" w:styleId="Liste-alphabetisch">
    <w:name w:val="Liste-alphabetisch"/>
    <w:basedOn w:val="Standard"/>
    <w:rsid w:val="00163BBF"/>
    <w:pPr>
      <w:keepNext/>
      <w:numPr>
        <w:numId w:val="11"/>
      </w:numPr>
      <w:spacing w:before="0" w:after="0"/>
      <w:jc w:val="left"/>
      <w:outlineLvl w:val="0"/>
    </w:pPr>
  </w:style>
  <w:style w:type="paragraph" w:customStyle="1" w:styleId="Liste-nummerisch">
    <w:name w:val="Liste-nummerisch"/>
    <w:basedOn w:val="Standard"/>
    <w:rsid w:val="00163BBF"/>
    <w:pPr>
      <w:keepNext/>
      <w:numPr>
        <w:numId w:val="12"/>
      </w:numPr>
      <w:spacing w:before="0" w:after="0"/>
      <w:jc w:val="left"/>
      <w:outlineLvl w:val="0"/>
    </w:pPr>
  </w:style>
  <w:style w:type="paragraph" w:customStyle="1" w:styleId="Liste-Punkt-1">
    <w:name w:val="Liste-Punkt-1"/>
    <w:basedOn w:val="Standard"/>
    <w:rsid w:val="00163BBF"/>
    <w:pPr>
      <w:numPr>
        <w:numId w:val="13"/>
      </w:numPr>
      <w:spacing w:before="0" w:after="0"/>
      <w:jc w:val="left"/>
      <w:outlineLvl w:val="0"/>
    </w:pPr>
  </w:style>
  <w:style w:type="paragraph" w:styleId="Liste3">
    <w:name w:val="List 3"/>
    <w:basedOn w:val="Standard"/>
    <w:semiHidden/>
    <w:rsid w:val="002F3A1D"/>
    <w:pPr>
      <w:ind w:left="849" w:hanging="283"/>
    </w:pPr>
  </w:style>
  <w:style w:type="paragraph" w:styleId="Liste4">
    <w:name w:val="List 4"/>
    <w:basedOn w:val="Standard"/>
    <w:semiHidden/>
    <w:rsid w:val="002F3A1D"/>
    <w:pPr>
      <w:ind w:left="1132" w:hanging="283"/>
    </w:pPr>
  </w:style>
  <w:style w:type="paragraph" w:styleId="Liste5">
    <w:name w:val="List 5"/>
    <w:basedOn w:val="Standard"/>
    <w:semiHidden/>
    <w:rsid w:val="002F3A1D"/>
    <w:pPr>
      <w:ind w:left="1415" w:hanging="283"/>
    </w:pPr>
  </w:style>
  <w:style w:type="paragraph" w:customStyle="1" w:styleId="Liste-Punkt-2">
    <w:name w:val="Liste-Punkt-2"/>
    <w:basedOn w:val="Standard"/>
    <w:rsid w:val="00163BBF"/>
    <w:pPr>
      <w:numPr>
        <w:ilvl w:val="1"/>
        <w:numId w:val="13"/>
      </w:numPr>
      <w:spacing w:before="0" w:after="0"/>
      <w:jc w:val="left"/>
      <w:outlineLvl w:val="1"/>
    </w:pPr>
  </w:style>
  <w:style w:type="paragraph" w:customStyle="1" w:styleId="Liste-Punkt-3">
    <w:name w:val="Liste-Punkt-3"/>
    <w:basedOn w:val="Standard"/>
    <w:rsid w:val="00163BBF"/>
    <w:pPr>
      <w:numPr>
        <w:ilvl w:val="2"/>
        <w:numId w:val="13"/>
      </w:numPr>
      <w:spacing w:before="0" w:after="0"/>
      <w:jc w:val="left"/>
      <w:outlineLvl w:val="2"/>
    </w:pPr>
  </w:style>
  <w:style w:type="paragraph" w:styleId="Listenfortsetzung3">
    <w:name w:val="List Continue 3"/>
    <w:basedOn w:val="Standard"/>
    <w:semiHidden/>
    <w:rsid w:val="002F3A1D"/>
    <w:pPr>
      <w:ind w:left="849"/>
    </w:pPr>
  </w:style>
  <w:style w:type="paragraph" w:styleId="Listenfortsetzung4">
    <w:name w:val="List Continue 4"/>
    <w:basedOn w:val="Standard"/>
    <w:semiHidden/>
    <w:rsid w:val="002F3A1D"/>
    <w:pPr>
      <w:ind w:left="1132"/>
    </w:pPr>
  </w:style>
  <w:style w:type="paragraph" w:styleId="Listenfortsetzung5">
    <w:name w:val="List Continue 5"/>
    <w:basedOn w:val="Standard"/>
    <w:semiHidden/>
    <w:rsid w:val="002F3A1D"/>
    <w:pPr>
      <w:ind w:left="1415"/>
    </w:pPr>
  </w:style>
  <w:style w:type="paragraph" w:styleId="Abbildungsverzeichnis">
    <w:name w:val="table of figures"/>
    <w:basedOn w:val="Standard"/>
    <w:next w:val="Standard"/>
    <w:uiPriority w:val="99"/>
    <w:rsid w:val="00730A7B"/>
    <w:pPr>
      <w:widowControl w:val="0"/>
      <w:spacing w:before="0" w:after="0"/>
      <w:ind w:left="482" w:hanging="482"/>
      <w:jc w:val="left"/>
    </w:pPr>
    <w:rPr>
      <w:smallCaps/>
      <w:sz w:val="20"/>
      <w:szCs w:val="20"/>
    </w:rPr>
  </w:style>
  <w:style w:type="paragraph" w:styleId="Verzeichnis3">
    <w:name w:val="toc 3"/>
    <w:basedOn w:val="Standard"/>
    <w:next w:val="Standard"/>
    <w:autoRedefine/>
    <w:uiPriority w:val="39"/>
    <w:rsid w:val="00AB2C99"/>
    <w:pPr>
      <w:spacing w:before="0" w:after="0"/>
      <w:ind w:left="480"/>
      <w:jc w:val="left"/>
    </w:pPr>
    <w:rPr>
      <w:i/>
      <w:iCs/>
      <w:sz w:val="20"/>
      <w:szCs w:val="20"/>
    </w:rPr>
  </w:style>
  <w:style w:type="paragraph" w:styleId="Verzeichnis6">
    <w:name w:val="toc 6"/>
    <w:basedOn w:val="Standard"/>
    <w:next w:val="Standard"/>
    <w:autoRedefine/>
    <w:uiPriority w:val="39"/>
    <w:rsid w:val="00422AFA"/>
    <w:pPr>
      <w:spacing w:before="0" w:after="0"/>
      <w:ind w:left="1200"/>
      <w:jc w:val="left"/>
    </w:pPr>
    <w:rPr>
      <w:rFonts w:asciiTheme="minorHAnsi" w:hAnsiTheme="minorHAnsi"/>
      <w:sz w:val="18"/>
      <w:szCs w:val="18"/>
    </w:rPr>
  </w:style>
  <w:style w:type="paragraph" w:styleId="Listennummer4">
    <w:name w:val="List Number 4"/>
    <w:basedOn w:val="Standard"/>
    <w:semiHidden/>
    <w:rsid w:val="002F3A1D"/>
    <w:pPr>
      <w:numPr>
        <w:numId w:val="3"/>
      </w:numPr>
    </w:pPr>
  </w:style>
  <w:style w:type="paragraph" w:styleId="Listennummer5">
    <w:name w:val="List Number 5"/>
    <w:basedOn w:val="Standard"/>
    <w:semiHidden/>
    <w:rsid w:val="002F3A1D"/>
    <w:pPr>
      <w:numPr>
        <w:numId w:val="4"/>
      </w:numPr>
    </w:pPr>
  </w:style>
  <w:style w:type="paragraph" w:styleId="Verzeichnis7">
    <w:name w:val="toc 7"/>
    <w:basedOn w:val="Standard"/>
    <w:next w:val="Standard"/>
    <w:autoRedefine/>
    <w:uiPriority w:val="39"/>
    <w:rsid w:val="00422AFA"/>
    <w:pPr>
      <w:spacing w:before="0" w:after="0"/>
      <w:ind w:left="1440"/>
      <w:jc w:val="left"/>
    </w:pPr>
    <w:rPr>
      <w:rFonts w:asciiTheme="minorHAnsi" w:hAnsiTheme="minorHAnsi"/>
      <w:sz w:val="18"/>
      <w:szCs w:val="18"/>
    </w:rPr>
  </w:style>
  <w:style w:type="paragraph" w:styleId="NurText">
    <w:name w:val="Plain Text"/>
    <w:basedOn w:val="Standard"/>
    <w:semiHidden/>
    <w:rsid w:val="002F3A1D"/>
    <w:rPr>
      <w:rFonts w:ascii="Courier New" w:hAnsi="Courier New" w:cs="Courier New"/>
      <w:sz w:val="20"/>
      <w:szCs w:val="20"/>
    </w:rPr>
  </w:style>
  <w:style w:type="character" w:styleId="Seitenzahl">
    <w:name w:val="page number"/>
    <w:basedOn w:val="Absatz-Standardschriftart"/>
    <w:semiHidden/>
    <w:rsid w:val="002F3A1D"/>
  </w:style>
  <w:style w:type="paragraph" w:styleId="StandardWeb">
    <w:name w:val="Normal (Web)"/>
    <w:basedOn w:val="Standard"/>
    <w:semiHidden/>
    <w:rsid w:val="002F3A1D"/>
  </w:style>
  <w:style w:type="paragraph" w:styleId="Standardeinzug">
    <w:name w:val="Normal Indent"/>
    <w:basedOn w:val="Standard"/>
    <w:semiHidden/>
    <w:rsid w:val="002F3A1D"/>
    <w:pPr>
      <w:ind w:left="708"/>
    </w:pPr>
  </w:style>
  <w:style w:type="table" w:styleId="Tabelle3D-Effekt1">
    <w:name w:val="Table 3D effects 1"/>
    <w:basedOn w:val="NormaleTabelle"/>
    <w:semiHidden/>
    <w:rsid w:val="002F3A1D"/>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2F3A1D"/>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2F3A1D"/>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2F3A1D"/>
    <w:pPr>
      <w:spacing w:line="36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2F3A1D"/>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2F3A1D"/>
    <w:pPr>
      <w:spacing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2F3A1D"/>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2F3A1D"/>
    <w:pPr>
      <w:spacing w:line="36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2F3A1D"/>
    <w:pPr>
      <w:spacing w:line="36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2F3A1D"/>
    <w:pPr>
      <w:spacing w:line="36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2F3A1D"/>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2F3A1D"/>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2F3A1D"/>
    <w:pPr>
      <w:spacing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2F3A1D"/>
    <w:pPr>
      <w:spacing w:line="36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2F3A1D"/>
    <w:pPr>
      <w:spacing w:line="36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2F3A1D"/>
    <w:pPr>
      <w:spacing w:line="36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A688D"/>
    <w:pPr>
      <w:jc w:val="center"/>
    </w:pPr>
    <w:rPr>
      <w:sz w:val="24"/>
      <w:szCs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jc w:val="center"/>
    </w:trPr>
    <w:tcPr>
      <w:shd w:val="clear" w:color="auto" w:fill="auto"/>
    </w:tcPr>
    <w:tblStylePr w:type="firstRow">
      <w:pPr>
        <w:wordWrap/>
        <w:spacing w:beforeLines="0" w:before="0" w:beforeAutospacing="0" w:afterLines="0" w:after="0" w:afterAutospacing="0" w:line="240" w:lineRule="auto"/>
        <w:contextualSpacing w:val="0"/>
        <w:jc w:val="left"/>
      </w:pPr>
      <w:rPr>
        <w:rFonts w:ascii="Arial" w:hAnsi="Arial"/>
        <w:b/>
        <w:bCs/>
        <w:color w:val="auto"/>
        <w:sz w:val="24"/>
        <w:szCs w:val="24"/>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style>
  <w:style w:type="table" w:styleId="TabelleRaster1">
    <w:name w:val="Table Grid 1"/>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2F3A1D"/>
    <w:pPr>
      <w:spacing w:line="36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2F3A1D"/>
    <w:pPr>
      <w:spacing w:line="36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2F3A1D"/>
    <w:pPr>
      <w:spacing w:line="36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2F3A1D"/>
    <w:pPr>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2F3A1D"/>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2F3A1D"/>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2F3A1D"/>
    <w:pPr>
      <w:spacing w:line="36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2F3A1D"/>
    <w:pPr>
      <w:spacing w:line="36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2F3A1D"/>
    <w:pPr>
      <w:spacing w:line="36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2F3A1D"/>
    <w:pPr>
      <w:spacing w:line="36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2F3A1D"/>
    <w:pPr>
      <w:spacing w:line="36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2F3A1D"/>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2F3A1D"/>
    <w:pPr>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2F3A1D"/>
    <w:pPr>
      <w:spacing w:line="36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2F3A1D"/>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2F3A1D"/>
  </w:style>
  <w:style w:type="paragraph" w:styleId="Textkrper2">
    <w:name w:val="Body Text 2"/>
    <w:basedOn w:val="Standard"/>
    <w:semiHidden/>
    <w:rsid w:val="002F3A1D"/>
    <w:pPr>
      <w:spacing w:line="480" w:lineRule="auto"/>
    </w:pPr>
  </w:style>
  <w:style w:type="paragraph" w:styleId="Textkrper3">
    <w:name w:val="Body Text 3"/>
    <w:basedOn w:val="Standard"/>
    <w:semiHidden/>
    <w:rsid w:val="002F3A1D"/>
    <w:rPr>
      <w:sz w:val="16"/>
      <w:szCs w:val="16"/>
    </w:rPr>
  </w:style>
  <w:style w:type="paragraph" w:styleId="Textkrper-Einzug2">
    <w:name w:val="Body Text Indent 2"/>
    <w:basedOn w:val="Standard"/>
    <w:semiHidden/>
    <w:rsid w:val="002F3A1D"/>
    <w:pPr>
      <w:spacing w:line="480" w:lineRule="auto"/>
      <w:ind w:left="283"/>
    </w:pPr>
  </w:style>
  <w:style w:type="paragraph" w:styleId="Textkrper-Einzug3">
    <w:name w:val="Body Text Indent 3"/>
    <w:basedOn w:val="Standard"/>
    <w:semiHidden/>
    <w:rsid w:val="002F3A1D"/>
    <w:pPr>
      <w:ind w:left="283"/>
    </w:pPr>
    <w:rPr>
      <w:sz w:val="16"/>
      <w:szCs w:val="16"/>
    </w:rPr>
  </w:style>
  <w:style w:type="paragraph" w:styleId="Textkrper-Erstzeileneinzug">
    <w:name w:val="Body Text First Indent"/>
    <w:basedOn w:val="Textkrper"/>
    <w:semiHidden/>
    <w:rsid w:val="002F3A1D"/>
    <w:pPr>
      <w:ind w:firstLine="210"/>
    </w:pPr>
  </w:style>
  <w:style w:type="paragraph" w:styleId="Textkrper-Zeileneinzug">
    <w:name w:val="Body Text Indent"/>
    <w:basedOn w:val="Standard"/>
    <w:semiHidden/>
    <w:rsid w:val="002F3A1D"/>
    <w:pPr>
      <w:ind w:left="283"/>
    </w:pPr>
  </w:style>
  <w:style w:type="paragraph" w:styleId="Textkrper-Erstzeileneinzug2">
    <w:name w:val="Body Text First Indent 2"/>
    <w:basedOn w:val="Textkrper-Zeileneinzug"/>
    <w:semiHidden/>
    <w:rsid w:val="002F3A1D"/>
    <w:pPr>
      <w:ind w:firstLine="210"/>
    </w:pPr>
  </w:style>
  <w:style w:type="paragraph" w:styleId="Verzeichnis8">
    <w:name w:val="toc 8"/>
    <w:basedOn w:val="Standard"/>
    <w:next w:val="Standard"/>
    <w:autoRedefine/>
    <w:uiPriority w:val="39"/>
    <w:rsid w:val="00422AFA"/>
    <w:pPr>
      <w:spacing w:before="0" w:after="0"/>
      <w:ind w:left="1680"/>
      <w:jc w:val="left"/>
    </w:pPr>
    <w:rPr>
      <w:rFonts w:asciiTheme="minorHAnsi" w:hAnsiTheme="minorHAnsi"/>
      <w:sz w:val="18"/>
      <w:szCs w:val="18"/>
    </w:rPr>
  </w:style>
  <w:style w:type="paragraph" w:styleId="Umschlagabsenderadresse">
    <w:name w:val="envelope return"/>
    <w:basedOn w:val="Standard"/>
    <w:semiHidden/>
    <w:rsid w:val="002F3A1D"/>
    <w:rPr>
      <w:rFonts w:cs="Arial"/>
      <w:sz w:val="20"/>
      <w:szCs w:val="20"/>
    </w:rPr>
  </w:style>
  <w:style w:type="paragraph" w:styleId="Umschlagadresse">
    <w:name w:val="envelope address"/>
    <w:basedOn w:val="Standard"/>
    <w:semiHidden/>
    <w:rsid w:val="002F3A1D"/>
    <w:pPr>
      <w:framePr w:w="4320" w:h="2160" w:hRule="exact" w:hSpace="141" w:wrap="auto" w:hAnchor="page" w:xAlign="center" w:yAlign="bottom"/>
      <w:ind w:left="1"/>
    </w:pPr>
    <w:rPr>
      <w:rFonts w:cs="Arial"/>
    </w:rPr>
  </w:style>
  <w:style w:type="paragraph" w:customStyle="1" w:styleId="AbkrzungFormelzeichen">
    <w:name w:val="Abkürzung Formelzeichen"/>
    <w:basedOn w:val="Standard"/>
    <w:next w:val="Standard"/>
    <w:rsid w:val="008D47ED"/>
    <w:pPr>
      <w:spacing w:before="60" w:after="60" w:line="264" w:lineRule="auto"/>
      <w:jc w:val="left"/>
    </w:pPr>
    <w:rPr>
      <w:noProof/>
    </w:rPr>
  </w:style>
  <w:style w:type="paragraph" w:styleId="Untertitel">
    <w:name w:val="Subtitle"/>
    <w:basedOn w:val="Standard"/>
    <w:qFormat/>
    <w:rsid w:val="002F3A1D"/>
    <w:pPr>
      <w:spacing w:after="60"/>
      <w:jc w:val="center"/>
      <w:outlineLvl w:val="1"/>
    </w:pPr>
    <w:rPr>
      <w:rFonts w:cs="Arial"/>
    </w:rPr>
  </w:style>
  <w:style w:type="character" w:styleId="Zeilennummer">
    <w:name w:val="line number"/>
    <w:basedOn w:val="Absatz-Standardschriftart"/>
    <w:semiHidden/>
    <w:rsid w:val="002F3A1D"/>
  </w:style>
  <w:style w:type="paragraph" w:customStyle="1" w:styleId="Teilabschnitt">
    <w:name w:val="Teilabschnitt"/>
    <w:basedOn w:val="Standard"/>
    <w:next w:val="Standard"/>
    <w:rsid w:val="00EE57D0"/>
    <w:pPr>
      <w:numPr>
        <w:numId w:val="14"/>
      </w:numPr>
      <w:spacing w:before="240"/>
      <w:ind w:left="431" w:hanging="431"/>
      <w:jc w:val="left"/>
      <w:outlineLvl w:val="0"/>
    </w:pPr>
    <w:rPr>
      <w:rFonts w:ascii="Arial" w:hAnsi="Arial"/>
      <w:b/>
      <w:sz w:val="32"/>
      <w:szCs w:val="32"/>
    </w:rPr>
  </w:style>
  <w:style w:type="paragraph" w:styleId="Beschriftung">
    <w:name w:val="caption"/>
    <w:basedOn w:val="Standard"/>
    <w:next w:val="Standard"/>
    <w:qFormat/>
    <w:rsid w:val="00DF41E5"/>
    <w:pPr>
      <w:spacing w:after="360" w:line="240" w:lineRule="auto"/>
      <w:jc w:val="center"/>
    </w:pPr>
    <w:rPr>
      <w:b/>
      <w:bCs/>
      <w:sz w:val="20"/>
      <w:szCs w:val="20"/>
    </w:rPr>
  </w:style>
  <w:style w:type="paragraph" w:styleId="Dokumentstruktur">
    <w:name w:val="Document Map"/>
    <w:basedOn w:val="Standard"/>
    <w:semiHidden/>
    <w:rsid w:val="00245011"/>
    <w:pPr>
      <w:shd w:val="clear" w:color="auto" w:fill="000080"/>
    </w:pPr>
    <w:rPr>
      <w:rFonts w:ascii="Tahoma" w:hAnsi="Tahoma" w:cs="Tahoma"/>
    </w:rPr>
  </w:style>
  <w:style w:type="paragraph" w:styleId="Funotentext">
    <w:name w:val="footnote text"/>
    <w:basedOn w:val="Standard"/>
    <w:semiHidden/>
    <w:rsid w:val="00245011"/>
    <w:rPr>
      <w:sz w:val="20"/>
      <w:szCs w:val="20"/>
    </w:rPr>
  </w:style>
  <w:style w:type="paragraph" w:styleId="Sprechblasentext">
    <w:name w:val="Balloon Text"/>
    <w:basedOn w:val="Standard"/>
    <w:link w:val="SprechblasentextZchn"/>
    <w:uiPriority w:val="99"/>
    <w:semiHidden/>
    <w:unhideWhenUsed/>
    <w:rsid w:val="003B74EF"/>
    <w:pPr>
      <w:spacing w:before="0" w:after="0" w:line="240" w:lineRule="auto"/>
    </w:pPr>
    <w:rPr>
      <w:rFonts w:ascii="Tahoma" w:hAnsi="Tahoma" w:cs="Tahoma"/>
      <w:sz w:val="16"/>
      <w:szCs w:val="16"/>
    </w:rPr>
  </w:style>
  <w:style w:type="paragraph" w:styleId="Index2">
    <w:name w:val="index 2"/>
    <w:basedOn w:val="Standard"/>
    <w:next w:val="Standard"/>
    <w:autoRedefine/>
    <w:semiHidden/>
    <w:rsid w:val="00245011"/>
    <w:pPr>
      <w:ind w:left="480" w:hanging="240"/>
    </w:pPr>
  </w:style>
  <w:style w:type="character" w:customStyle="1" w:styleId="SprechblasentextZchn">
    <w:name w:val="Sprechblasentext Zchn"/>
    <w:basedOn w:val="Absatz-Standardschriftart"/>
    <w:link w:val="Sprechblasentext"/>
    <w:uiPriority w:val="99"/>
    <w:semiHidden/>
    <w:rsid w:val="003B74EF"/>
    <w:rPr>
      <w:rFonts w:ascii="Tahoma" w:hAnsi="Tahoma" w:cs="Tahoma"/>
      <w:sz w:val="16"/>
      <w:szCs w:val="16"/>
    </w:rPr>
  </w:style>
  <w:style w:type="paragraph" w:styleId="Verzeichnis1">
    <w:name w:val="toc 1"/>
    <w:basedOn w:val="Standard"/>
    <w:uiPriority w:val="39"/>
    <w:rsid w:val="00AB2C99"/>
    <w:pPr>
      <w:jc w:val="left"/>
    </w:pPr>
    <w:rPr>
      <w:b/>
      <w:bCs/>
      <w:caps/>
      <w:sz w:val="20"/>
      <w:szCs w:val="20"/>
    </w:rPr>
  </w:style>
  <w:style w:type="paragraph" w:customStyle="1" w:styleId="Hervorhebenfett">
    <w:name w:val="Hervorheben fett"/>
    <w:basedOn w:val="Textkrper"/>
    <w:next w:val="Textkrper"/>
    <w:qFormat/>
    <w:rsid w:val="00DA0673"/>
    <w:rPr>
      <w:b/>
      <w:sz w:val="26"/>
    </w:rPr>
  </w:style>
  <w:style w:type="paragraph" w:styleId="Verzeichnis4">
    <w:name w:val="toc 4"/>
    <w:basedOn w:val="Standard"/>
    <w:next w:val="Standard"/>
    <w:autoRedefine/>
    <w:uiPriority w:val="39"/>
    <w:rsid w:val="004B5C49"/>
    <w:pPr>
      <w:spacing w:before="0" w:after="0"/>
      <w:ind w:left="720"/>
      <w:jc w:val="left"/>
    </w:pPr>
    <w:rPr>
      <w:sz w:val="18"/>
      <w:szCs w:val="18"/>
    </w:rPr>
  </w:style>
  <w:style w:type="paragraph" w:customStyle="1" w:styleId="Oberberschrift">
    <w:name w:val="Oberüberschrift"/>
    <w:basedOn w:val="Standard"/>
    <w:next w:val="Standard"/>
    <w:rsid w:val="00EE57D0"/>
    <w:pPr>
      <w:numPr>
        <w:numId w:val="5"/>
      </w:numPr>
      <w:spacing w:before="240"/>
      <w:ind w:left="431" w:hanging="431"/>
      <w:jc w:val="left"/>
    </w:pPr>
    <w:rPr>
      <w:rFonts w:ascii="Arial" w:hAnsi="Arial"/>
      <w:b/>
      <w:sz w:val="32"/>
    </w:rPr>
  </w:style>
  <w:style w:type="paragraph" w:styleId="Verzeichnis5">
    <w:name w:val="toc 5"/>
    <w:basedOn w:val="Standard"/>
    <w:next w:val="Standard"/>
    <w:autoRedefine/>
    <w:uiPriority w:val="39"/>
    <w:rsid w:val="00CB0F88"/>
    <w:pPr>
      <w:spacing w:before="0" w:after="0"/>
      <w:ind w:left="960"/>
      <w:jc w:val="left"/>
    </w:pPr>
    <w:rPr>
      <w:rFonts w:asciiTheme="minorHAnsi" w:hAnsiTheme="minorHAnsi"/>
      <w:sz w:val="18"/>
      <w:szCs w:val="18"/>
    </w:rPr>
  </w:style>
  <w:style w:type="character" w:styleId="Endnotenzeichen">
    <w:name w:val="endnote reference"/>
    <w:basedOn w:val="Absatz-Standardschriftart"/>
    <w:semiHidden/>
    <w:rsid w:val="0003500F"/>
    <w:rPr>
      <w:vertAlign w:val="superscript"/>
    </w:rPr>
  </w:style>
  <w:style w:type="table" w:customStyle="1" w:styleId="TabelleNormal">
    <w:name w:val="Tabelle Normal"/>
    <w:basedOn w:val="NormaleTabelle"/>
    <w:rsid w:val="00D953FA"/>
    <w:pPr>
      <w:spacing w:before="240" w:after="120"/>
      <w:jc w:val="center"/>
    </w:pPr>
    <w:rPr>
      <w:sz w:val="24"/>
      <w:szCs w:val="24"/>
    </w:rPr>
    <w:tblPr>
      <w:jc w:val="center"/>
    </w:tblPr>
    <w:trPr>
      <w:jc w:val="center"/>
    </w:trPr>
    <w:tblStylePr w:type="firstRow">
      <w:pPr>
        <w:wordWrap/>
        <w:spacing w:beforeLines="0" w:before="240" w:beforeAutospacing="0" w:afterLines="0" w:after="120" w:afterAutospacing="0" w:line="240" w:lineRule="auto"/>
        <w:contextualSpacing w:val="0"/>
      </w:pPr>
    </w:tblStylePr>
  </w:style>
  <w:style w:type="paragraph" w:customStyle="1" w:styleId="Code">
    <w:name w:val="Code"/>
    <w:basedOn w:val="Standard"/>
    <w:qFormat/>
    <w:rsid w:val="00AB269A"/>
    <w:pPr>
      <w:shd w:val="clear" w:color="auto" w:fill="AAAFB6"/>
      <w:tabs>
        <w:tab w:val="left" w:pos="431"/>
      </w:tabs>
      <w:spacing w:before="0" w:after="0"/>
      <w:ind w:left="431" w:right="431"/>
    </w:pPr>
    <w:rPr>
      <w:rFonts w:ascii="Courier New" w:hAnsi="Courier New"/>
      <w:sz w:val="20"/>
    </w:rPr>
  </w:style>
  <w:style w:type="table" w:customStyle="1" w:styleId="TabelleRahmen">
    <w:name w:val="Tabelle Rahmen"/>
    <w:basedOn w:val="NormaleTabelle"/>
    <w:rsid w:val="00D953FA"/>
    <w:pPr>
      <w:spacing w:before="240" w:after="120"/>
      <w:jc w:val="center"/>
    </w:pPr>
    <w:rPr>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Anhang-1">
    <w:name w:val="Anhang-1"/>
    <w:basedOn w:val="Standard"/>
    <w:next w:val="Standard"/>
    <w:rsid w:val="00EE57D0"/>
    <w:pPr>
      <w:keepNext/>
      <w:numPr>
        <w:numId w:val="8"/>
      </w:numPr>
      <w:spacing w:before="240"/>
      <w:ind w:left="431" w:hanging="431"/>
      <w:jc w:val="left"/>
      <w:outlineLvl w:val="0"/>
    </w:pPr>
    <w:rPr>
      <w:rFonts w:ascii="Arial" w:hAnsi="Arial"/>
      <w:b/>
      <w:sz w:val="32"/>
      <w:szCs w:val="32"/>
    </w:rPr>
  </w:style>
  <w:style w:type="character" w:styleId="Kommentarzeichen">
    <w:name w:val="annotation reference"/>
    <w:basedOn w:val="Absatz-Standardschriftart"/>
    <w:uiPriority w:val="99"/>
    <w:semiHidden/>
    <w:unhideWhenUsed/>
    <w:rsid w:val="00F0473B"/>
    <w:rPr>
      <w:sz w:val="16"/>
      <w:szCs w:val="16"/>
    </w:rPr>
  </w:style>
  <w:style w:type="paragraph" w:styleId="Kommentartext">
    <w:name w:val="annotation text"/>
    <w:basedOn w:val="Standard"/>
    <w:link w:val="KommentartextZchn"/>
    <w:uiPriority w:val="99"/>
    <w:semiHidden/>
    <w:unhideWhenUsed/>
    <w:rsid w:val="00F047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473B"/>
  </w:style>
  <w:style w:type="paragraph" w:styleId="Kommentarthema">
    <w:name w:val="annotation subject"/>
    <w:basedOn w:val="Kommentartext"/>
    <w:next w:val="Kommentartext"/>
    <w:link w:val="KommentarthemaZchn"/>
    <w:uiPriority w:val="99"/>
    <w:semiHidden/>
    <w:unhideWhenUsed/>
    <w:rsid w:val="00F0473B"/>
    <w:rPr>
      <w:b/>
      <w:bCs/>
    </w:rPr>
  </w:style>
  <w:style w:type="character" w:customStyle="1" w:styleId="KommentarthemaZchn">
    <w:name w:val="Kommentarthema Zchn"/>
    <w:basedOn w:val="KommentartextZchn"/>
    <w:link w:val="Kommentarthema"/>
    <w:uiPriority w:val="99"/>
    <w:semiHidden/>
    <w:rsid w:val="00F0473B"/>
    <w:rPr>
      <w:b/>
      <w:bCs/>
    </w:rPr>
  </w:style>
  <w:style w:type="paragraph" w:styleId="Literaturverzeichnis">
    <w:name w:val="Bibliography"/>
    <w:basedOn w:val="Standard"/>
    <w:next w:val="Standard"/>
    <w:uiPriority w:val="37"/>
    <w:unhideWhenUsed/>
    <w:rsid w:val="00956459"/>
  </w:style>
  <w:style w:type="character" w:customStyle="1" w:styleId="berschrift1Zchn">
    <w:name w:val="Überschrift 1 Zchn"/>
    <w:basedOn w:val="Absatz-Standardschriftart"/>
    <w:link w:val="berschrift1"/>
    <w:rsid w:val="00DB3192"/>
    <w:rPr>
      <w:rFonts w:ascii="Helvetica" w:hAnsi="Helvetica" w:cs="Arial"/>
      <w:b/>
      <w:bCs/>
      <w:kern w:val="32"/>
      <w:sz w:val="40"/>
      <w:szCs w:val="32"/>
    </w:rPr>
  </w:style>
  <w:style w:type="paragraph" w:styleId="Listenabsatz">
    <w:name w:val="List Paragraph"/>
    <w:basedOn w:val="Standard"/>
    <w:uiPriority w:val="34"/>
    <w:qFormat/>
    <w:rsid w:val="00703DF2"/>
    <w:pPr>
      <w:ind w:left="720"/>
      <w:contextualSpacing/>
    </w:pPr>
  </w:style>
  <w:style w:type="character" w:styleId="Funotenzeichen">
    <w:name w:val="footnote reference"/>
    <w:basedOn w:val="Absatz-Standardschriftart"/>
    <w:uiPriority w:val="99"/>
    <w:semiHidden/>
    <w:unhideWhenUsed/>
    <w:rsid w:val="00D45253"/>
    <w:rPr>
      <w:vertAlign w:val="superscript"/>
    </w:rPr>
  </w:style>
  <w:style w:type="paragraph" w:styleId="berarbeitung">
    <w:name w:val="Revision"/>
    <w:hidden/>
    <w:uiPriority w:val="99"/>
    <w:semiHidden/>
    <w:rsid w:val="008F3E67"/>
    <w:rPr>
      <w:sz w:val="24"/>
      <w:szCs w:val="24"/>
    </w:rPr>
  </w:style>
  <w:style w:type="table" w:styleId="Tabellenraster">
    <w:name w:val="Table Grid"/>
    <w:basedOn w:val="NormaleTabelle"/>
    <w:uiPriority w:val="59"/>
    <w:rsid w:val="00CE2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444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fzeileZchn">
    <w:name w:val="Kopfzeile Zchn"/>
    <w:basedOn w:val="Absatz-Standardschriftart"/>
    <w:link w:val="Kopfzeile"/>
    <w:uiPriority w:val="99"/>
    <w:rsid w:val="009228FC"/>
    <w:rPr>
      <w:rFonts w:ascii="Adobe Garamond Pro" w:hAnsi="Adobe Garamond Pro"/>
      <w:sz w:val="24"/>
      <w:szCs w:val="24"/>
    </w:rPr>
  </w:style>
  <w:style w:type="character" w:customStyle="1" w:styleId="FuzeileZchn">
    <w:name w:val="Fußzeile Zchn"/>
    <w:basedOn w:val="Absatz-Standardschriftart"/>
    <w:link w:val="Fuzeile"/>
    <w:uiPriority w:val="99"/>
    <w:rsid w:val="009D6C9D"/>
    <w:rPr>
      <w:rFonts w:ascii="Adobe Garamond Pro" w:hAnsi="Adobe Garamond Pro"/>
      <w:szCs w:val="24"/>
    </w:rPr>
  </w:style>
  <w:style w:type="table" w:styleId="EinfacheTabelle4">
    <w:name w:val="Plain Table 4"/>
    <w:basedOn w:val="NormaleTabelle"/>
    <w:uiPriority w:val="44"/>
    <w:rsid w:val="00235E2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Standard"/>
    <w:next w:val="Standard"/>
    <w:autoRedefine/>
    <w:uiPriority w:val="99"/>
    <w:semiHidden/>
    <w:unhideWhenUsed/>
    <w:rsid w:val="00B234C9"/>
    <w:pPr>
      <w:spacing w:before="0" w:after="0" w:line="240" w:lineRule="auto"/>
      <w:ind w:left="240" w:hanging="240"/>
    </w:pPr>
  </w:style>
  <w:style w:type="paragraph" w:styleId="Verzeichnis9">
    <w:name w:val="toc 9"/>
    <w:basedOn w:val="Standard"/>
    <w:next w:val="Standard"/>
    <w:autoRedefine/>
    <w:uiPriority w:val="39"/>
    <w:unhideWhenUsed/>
    <w:rsid w:val="009276FF"/>
    <w:pPr>
      <w:spacing w:before="0" w:after="0"/>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9572">
      <w:bodyDiv w:val="1"/>
      <w:marLeft w:val="0"/>
      <w:marRight w:val="0"/>
      <w:marTop w:val="0"/>
      <w:marBottom w:val="0"/>
      <w:divBdr>
        <w:top w:val="none" w:sz="0" w:space="0" w:color="auto"/>
        <w:left w:val="none" w:sz="0" w:space="0" w:color="auto"/>
        <w:bottom w:val="none" w:sz="0" w:space="0" w:color="auto"/>
        <w:right w:val="none" w:sz="0" w:space="0" w:color="auto"/>
      </w:divBdr>
    </w:div>
    <w:div w:id="279072248">
      <w:bodyDiv w:val="1"/>
      <w:marLeft w:val="0"/>
      <w:marRight w:val="0"/>
      <w:marTop w:val="0"/>
      <w:marBottom w:val="0"/>
      <w:divBdr>
        <w:top w:val="none" w:sz="0" w:space="0" w:color="auto"/>
        <w:left w:val="none" w:sz="0" w:space="0" w:color="auto"/>
        <w:bottom w:val="none" w:sz="0" w:space="0" w:color="auto"/>
        <w:right w:val="none" w:sz="0" w:space="0" w:color="auto"/>
      </w:divBdr>
    </w:div>
    <w:div w:id="308823700">
      <w:bodyDiv w:val="1"/>
      <w:marLeft w:val="0"/>
      <w:marRight w:val="0"/>
      <w:marTop w:val="0"/>
      <w:marBottom w:val="0"/>
      <w:divBdr>
        <w:top w:val="none" w:sz="0" w:space="0" w:color="auto"/>
        <w:left w:val="none" w:sz="0" w:space="0" w:color="auto"/>
        <w:bottom w:val="none" w:sz="0" w:space="0" w:color="auto"/>
        <w:right w:val="none" w:sz="0" w:space="0" w:color="auto"/>
      </w:divBdr>
    </w:div>
    <w:div w:id="390731922">
      <w:bodyDiv w:val="1"/>
      <w:marLeft w:val="0"/>
      <w:marRight w:val="0"/>
      <w:marTop w:val="0"/>
      <w:marBottom w:val="0"/>
      <w:divBdr>
        <w:top w:val="none" w:sz="0" w:space="0" w:color="auto"/>
        <w:left w:val="none" w:sz="0" w:space="0" w:color="auto"/>
        <w:bottom w:val="none" w:sz="0" w:space="0" w:color="auto"/>
        <w:right w:val="none" w:sz="0" w:space="0" w:color="auto"/>
      </w:divBdr>
    </w:div>
    <w:div w:id="436678534">
      <w:bodyDiv w:val="1"/>
      <w:marLeft w:val="0"/>
      <w:marRight w:val="0"/>
      <w:marTop w:val="0"/>
      <w:marBottom w:val="0"/>
      <w:divBdr>
        <w:top w:val="none" w:sz="0" w:space="0" w:color="auto"/>
        <w:left w:val="none" w:sz="0" w:space="0" w:color="auto"/>
        <w:bottom w:val="none" w:sz="0" w:space="0" w:color="auto"/>
        <w:right w:val="none" w:sz="0" w:space="0" w:color="auto"/>
      </w:divBdr>
    </w:div>
    <w:div w:id="510460681">
      <w:bodyDiv w:val="1"/>
      <w:marLeft w:val="0"/>
      <w:marRight w:val="0"/>
      <w:marTop w:val="0"/>
      <w:marBottom w:val="0"/>
      <w:divBdr>
        <w:top w:val="none" w:sz="0" w:space="0" w:color="auto"/>
        <w:left w:val="none" w:sz="0" w:space="0" w:color="auto"/>
        <w:bottom w:val="none" w:sz="0" w:space="0" w:color="auto"/>
        <w:right w:val="none" w:sz="0" w:space="0" w:color="auto"/>
      </w:divBdr>
    </w:div>
    <w:div w:id="569001360">
      <w:bodyDiv w:val="1"/>
      <w:marLeft w:val="0"/>
      <w:marRight w:val="0"/>
      <w:marTop w:val="0"/>
      <w:marBottom w:val="0"/>
      <w:divBdr>
        <w:top w:val="none" w:sz="0" w:space="0" w:color="auto"/>
        <w:left w:val="none" w:sz="0" w:space="0" w:color="auto"/>
        <w:bottom w:val="none" w:sz="0" w:space="0" w:color="auto"/>
        <w:right w:val="none" w:sz="0" w:space="0" w:color="auto"/>
      </w:divBdr>
    </w:div>
    <w:div w:id="582300993">
      <w:bodyDiv w:val="1"/>
      <w:marLeft w:val="0"/>
      <w:marRight w:val="0"/>
      <w:marTop w:val="0"/>
      <w:marBottom w:val="0"/>
      <w:divBdr>
        <w:top w:val="none" w:sz="0" w:space="0" w:color="auto"/>
        <w:left w:val="none" w:sz="0" w:space="0" w:color="auto"/>
        <w:bottom w:val="none" w:sz="0" w:space="0" w:color="auto"/>
        <w:right w:val="none" w:sz="0" w:space="0" w:color="auto"/>
      </w:divBdr>
    </w:div>
    <w:div w:id="687634691">
      <w:bodyDiv w:val="1"/>
      <w:marLeft w:val="0"/>
      <w:marRight w:val="0"/>
      <w:marTop w:val="0"/>
      <w:marBottom w:val="0"/>
      <w:divBdr>
        <w:top w:val="none" w:sz="0" w:space="0" w:color="auto"/>
        <w:left w:val="none" w:sz="0" w:space="0" w:color="auto"/>
        <w:bottom w:val="none" w:sz="0" w:space="0" w:color="auto"/>
        <w:right w:val="none" w:sz="0" w:space="0" w:color="auto"/>
      </w:divBdr>
    </w:div>
    <w:div w:id="693114090">
      <w:bodyDiv w:val="1"/>
      <w:marLeft w:val="0"/>
      <w:marRight w:val="0"/>
      <w:marTop w:val="0"/>
      <w:marBottom w:val="0"/>
      <w:divBdr>
        <w:top w:val="none" w:sz="0" w:space="0" w:color="auto"/>
        <w:left w:val="none" w:sz="0" w:space="0" w:color="auto"/>
        <w:bottom w:val="none" w:sz="0" w:space="0" w:color="auto"/>
        <w:right w:val="none" w:sz="0" w:space="0" w:color="auto"/>
      </w:divBdr>
    </w:div>
    <w:div w:id="823088190">
      <w:bodyDiv w:val="1"/>
      <w:marLeft w:val="0"/>
      <w:marRight w:val="0"/>
      <w:marTop w:val="0"/>
      <w:marBottom w:val="0"/>
      <w:divBdr>
        <w:top w:val="none" w:sz="0" w:space="0" w:color="auto"/>
        <w:left w:val="none" w:sz="0" w:space="0" w:color="auto"/>
        <w:bottom w:val="none" w:sz="0" w:space="0" w:color="auto"/>
        <w:right w:val="none" w:sz="0" w:space="0" w:color="auto"/>
      </w:divBdr>
    </w:div>
    <w:div w:id="823938184">
      <w:bodyDiv w:val="1"/>
      <w:marLeft w:val="0"/>
      <w:marRight w:val="0"/>
      <w:marTop w:val="0"/>
      <w:marBottom w:val="0"/>
      <w:divBdr>
        <w:top w:val="none" w:sz="0" w:space="0" w:color="auto"/>
        <w:left w:val="none" w:sz="0" w:space="0" w:color="auto"/>
        <w:bottom w:val="none" w:sz="0" w:space="0" w:color="auto"/>
        <w:right w:val="none" w:sz="0" w:space="0" w:color="auto"/>
      </w:divBdr>
    </w:div>
    <w:div w:id="871914513">
      <w:bodyDiv w:val="1"/>
      <w:marLeft w:val="0"/>
      <w:marRight w:val="0"/>
      <w:marTop w:val="0"/>
      <w:marBottom w:val="0"/>
      <w:divBdr>
        <w:top w:val="none" w:sz="0" w:space="0" w:color="auto"/>
        <w:left w:val="none" w:sz="0" w:space="0" w:color="auto"/>
        <w:bottom w:val="none" w:sz="0" w:space="0" w:color="auto"/>
        <w:right w:val="none" w:sz="0" w:space="0" w:color="auto"/>
      </w:divBdr>
    </w:div>
    <w:div w:id="887760444">
      <w:bodyDiv w:val="1"/>
      <w:marLeft w:val="0"/>
      <w:marRight w:val="0"/>
      <w:marTop w:val="0"/>
      <w:marBottom w:val="0"/>
      <w:divBdr>
        <w:top w:val="none" w:sz="0" w:space="0" w:color="auto"/>
        <w:left w:val="none" w:sz="0" w:space="0" w:color="auto"/>
        <w:bottom w:val="none" w:sz="0" w:space="0" w:color="auto"/>
        <w:right w:val="none" w:sz="0" w:space="0" w:color="auto"/>
      </w:divBdr>
    </w:div>
    <w:div w:id="901260369">
      <w:bodyDiv w:val="1"/>
      <w:marLeft w:val="0"/>
      <w:marRight w:val="0"/>
      <w:marTop w:val="0"/>
      <w:marBottom w:val="0"/>
      <w:divBdr>
        <w:top w:val="none" w:sz="0" w:space="0" w:color="auto"/>
        <w:left w:val="none" w:sz="0" w:space="0" w:color="auto"/>
        <w:bottom w:val="none" w:sz="0" w:space="0" w:color="auto"/>
        <w:right w:val="none" w:sz="0" w:space="0" w:color="auto"/>
      </w:divBdr>
    </w:div>
    <w:div w:id="962660173">
      <w:bodyDiv w:val="1"/>
      <w:marLeft w:val="0"/>
      <w:marRight w:val="0"/>
      <w:marTop w:val="0"/>
      <w:marBottom w:val="0"/>
      <w:divBdr>
        <w:top w:val="none" w:sz="0" w:space="0" w:color="auto"/>
        <w:left w:val="none" w:sz="0" w:space="0" w:color="auto"/>
        <w:bottom w:val="none" w:sz="0" w:space="0" w:color="auto"/>
        <w:right w:val="none" w:sz="0" w:space="0" w:color="auto"/>
      </w:divBdr>
    </w:div>
    <w:div w:id="981889762">
      <w:bodyDiv w:val="1"/>
      <w:marLeft w:val="0"/>
      <w:marRight w:val="0"/>
      <w:marTop w:val="0"/>
      <w:marBottom w:val="0"/>
      <w:divBdr>
        <w:top w:val="none" w:sz="0" w:space="0" w:color="auto"/>
        <w:left w:val="none" w:sz="0" w:space="0" w:color="auto"/>
        <w:bottom w:val="none" w:sz="0" w:space="0" w:color="auto"/>
        <w:right w:val="none" w:sz="0" w:space="0" w:color="auto"/>
      </w:divBdr>
    </w:div>
    <w:div w:id="1041594112">
      <w:bodyDiv w:val="1"/>
      <w:marLeft w:val="0"/>
      <w:marRight w:val="0"/>
      <w:marTop w:val="0"/>
      <w:marBottom w:val="0"/>
      <w:divBdr>
        <w:top w:val="none" w:sz="0" w:space="0" w:color="auto"/>
        <w:left w:val="none" w:sz="0" w:space="0" w:color="auto"/>
        <w:bottom w:val="none" w:sz="0" w:space="0" w:color="auto"/>
        <w:right w:val="none" w:sz="0" w:space="0" w:color="auto"/>
      </w:divBdr>
    </w:div>
    <w:div w:id="1216355243">
      <w:bodyDiv w:val="1"/>
      <w:marLeft w:val="0"/>
      <w:marRight w:val="0"/>
      <w:marTop w:val="0"/>
      <w:marBottom w:val="0"/>
      <w:divBdr>
        <w:top w:val="none" w:sz="0" w:space="0" w:color="auto"/>
        <w:left w:val="none" w:sz="0" w:space="0" w:color="auto"/>
        <w:bottom w:val="none" w:sz="0" w:space="0" w:color="auto"/>
        <w:right w:val="none" w:sz="0" w:space="0" w:color="auto"/>
      </w:divBdr>
    </w:div>
    <w:div w:id="1780295339">
      <w:bodyDiv w:val="1"/>
      <w:marLeft w:val="0"/>
      <w:marRight w:val="0"/>
      <w:marTop w:val="0"/>
      <w:marBottom w:val="0"/>
      <w:divBdr>
        <w:top w:val="none" w:sz="0" w:space="0" w:color="auto"/>
        <w:left w:val="none" w:sz="0" w:space="0" w:color="auto"/>
        <w:bottom w:val="none" w:sz="0" w:space="0" w:color="auto"/>
        <w:right w:val="none" w:sz="0" w:space="0" w:color="auto"/>
      </w:divBdr>
    </w:div>
    <w:div w:id="1864323997">
      <w:bodyDiv w:val="1"/>
      <w:marLeft w:val="0"/>
      <w:marRight w:val="0"/>
      <w:marTop w:val="0"/>
      <w:marBottom w:val="0"/>
      <w:divBdr>
        <w:top w:val="none" w:sz="0" w:space="0" w:color="auto"/>
        <w:left w:val="none" w:sz="0" w:space="0" w:color="auto"/>
        <w:bottom w:val="none" w:sz="0" w:space="0" w:color="auto"/>
        <w:right w:val="none" w:sz="0" w:space="0" w:color="auto"/>
      </w:divBdr>
    </w:div>
    <w:div w:id="1929194280">
      <w:bodyDiv w:val="1"/>
      <w:marLeft w:val="0"/>
      <w:marRight w:val="0"/>
      <w:marTop w:val="0"/>
      <w:marBottom w:val="0"/>
      <w:divBdr>
        <w:top w:val="none" w:sz="0" w:space="0" w:color="auto"/>
        <w:left w:val="none" w:sz="0" w:space="0" w:color="auto"/>
        <w:bottom w:val="none" w:sz="0" w:space="0" w:color="auto"/>
        <w:right w:val="none" w:sz="0" w:space="0" w:color="auto"/>
      </w:divBdr>
    </w:div>
    <w:div w:id="1936397263">
      <w:bodyDiv w:val="1"/>
      <w:marLeft w:val="0"/>
      <w:marRight w:val="0"/>
      <w:marTop w:val="0"/>
      <w:marBottom w:val="0"/>
      <w:divBdr>
        <w:top w:val="none" w:sz="0" w:space="0" w:color="auto"/>
        <w:left w:val="none" w:sz="0" w:space="0" w:color="auto"/>
        <w:bottom w:val="none" w:sz="0" w:space="0" w:color="auto"/>
        <w:right w:val="none" w:sz="0" w:space="0" w:color="auto"/>
      </w:divBdr>
    </w:div>
    <w:div w:id="1948928456">
      <w:bodyDiv w:val="1"/>
      <w:marLeft w:val="0"/>
      <w:marRight w:val="0"/>
      <w:marTop w:val="0"/>
      <w:marBottom w:val="0"/>
      <w:divBdr>
        <w:top w:val="none" w:sz="0" w:space="0" w:color="auto"/>
        <w:left w:val="none" w:sz="0" w:space="0" w:color="auto"/>
        <w:bottom w:val="none" w:sz="0" w:space="0" w:color="auto"/>
        <w:right w:val="none" w:sz="0" w:space="0" w:color="auto"/>
      </w:divBdr>
    </w:div>
    <w:div w:id="2032565908">
      <w:bodyDiv w:val="1"/>
      <w:marLeft w:val="0"/>
      <w:marRight w:val="0"/>
      <w:marTop w:val="0"/>
      <w:marBottom w:val="0"/>
      <w:divBdr>
        <w:top w:val="none" w:sz="0" w:space="0" w:color="auto"/>
        <w:left w:val="none" w:sz="0" w:space="0" w:color="auto"/>
        <w:bottom w:val="none" w:sz="0" w:space="0" w:color="auto"/>
        <w:right w:val="none" w:sz="0" w:space="0" w:color="auto"/>
      </w:divBdr>
    </w:div>
    <w:div w:id="2102412378">
      <w:bodyDiv w:val="1"/>
      <w:marLeft w:val="0"/>
      <w:marRight w:val="0"/>
      <w:marTop w:val="0"/>
      <w:marBottom w:val="0"/>
      <w:divBdr>
        <w:top w:val="none" w:sz="0" w:space="0" w:color="auto"/>
        <w:left w:val="none" w:sz="0" w:space="0" w:color="auto"/>
        <w:bottom w:val="none" w:sz="0" w:space="0" w:color="auto"/>
        <w:right w:val="none" w:sz="0" w:space="0" w:color="auto"/>
      </w:divBdr>
    </w:div>
    <w:div w:id="21189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file:///C:\projects\_ba\doc\documentation\ba_0.6.docx" TargetMode="External"/><Relationship Id="rId26" Type="http://schemas.openxmlformats.org/officeDocument/2006/relationships/footer" Target="footer3.xml"/><Relationship Id="rId39" Type="http://schemas.openxmlformats.org/officeDocument/2006/relationships/hyperlink" Target="https://www.durovis.com/sdk.html" TargetMode="External"/><Relationship Id="rId21" Type="http://schemas.openxmlformats.org/officeDocument/2006/relationships/hyperlink" Target="file:///C:\projects\_ba\doc\documentation\ba_0.6.docx" TargetMode="External"/><Relationship Id="rId34" Type="http://schemas.openxmlformats.org/officeDocument/2006/relationships/image" Target="media/image9.jpeg"/><Relationship Id="rId42" Type="http://schemas.openxmlformats.org/officeDocument/2006/relationships/hyperlink" Target="http://git-scm.com/doc" TargetMode="External"/><Relationship Id="rId47" Type="http://schemas.openxmlformats.org/officeDocument/2006/relationships/hyperlink" Target="http://www.3drudder.com/" TargetMode="External"/><Relationship Id="rId50" Type="http://schemas.openxmlformats.org/officeDocument/2006/relationships/hyperlink" Target="http://unity3d.com/learn/documentation" TargetMode="External"/><Relationship Id="rId55" Type="http://schemas.openxmlformats.org/officeDocument/2006/relationships/header" Target="header9.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projects\_ba\doc\documentation\ba_0.6.docx" TargetMode="External"/><Relationship Id="rId29" Type="http://schemas.openxmlformats.org/officeDocument/2006/relationships/image" Target="media/image4.jpeg"/><Relationship Id="rId11" Type="http://schemas.openxmlformats.org/officeDocument/2006/relationships/image" Target="media/image1.emf"/><Relationship Id="rId24" Type="http://schemas.openxmlformats.org/officeDocument/2006/relationships/header" Target="header3.xml"/><Relationship Id="rId32" Type="http://schemas.openxmlformats.org/officeDocument/2006/relationships/image" Target="media/image7.jpeg"/><Relationship Id="rId37" Type="http://schemas.openxmlformats.org/officeDocument/2006/relationships/header" Target="header5.xml"/><Relationship Id="rId40" Type="http://schemas.openxmlformats.org/officeDocument/2006/relationships/hyperlink" Target="https://git-extensions-documentation.readthedocs.org/en/latest/https://git-extensions-documentation.readthedocs.org/en/latest/" TargetMode="External"/><Relationship Id="rId45" Type="http://schemas.openxmlformats.org/officeDocument/2006/relationships/hyperlink" Target="https://www.quora.com/How-does-the-magnet-select-button-for-Android-Cardboard-work" TargetMode="External"/><Relationship Id="rId53" Type="http://schemas.openxmlformats.org/officeDocument/2006/relationships/header" Target="header7.xml"/><Relationship Id="rId58"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yperlink" Target="file:///C:\projects\_ba\doc\documentation\ba_0.6.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jpeg"/><Relationship Id="rId43" Type="http://schemas.openxmlformats.org/officeDocument/2006/relationships/hyperlink" Target="https://github.com/" TargetMode="External"/><Relationship Id="rId48" Type="http://schemas.openxmlformats.org/officeDocument/2006/relationships/hyperlink" Target="http://www.gosphero.com/de/" TargetMode="External"/><Relationship Id="rId56"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hyperlink" Target="http://www.commons.wikimedia.org"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file:///C:\projects\_ba\doc\documentation\ba_0.6.docx" TargetMode="External"/><Relationship Id="rId25" Type="http://schemas.openxmlformats.org/officeDocument/2006/relationships/header" Target="header4.xml"/><Relationship Id="rId33" Type="http://schemas.openxmlformats.org/officeDocument/2006/relationships/image" Target="media/image8.jpeg"/><Relationship Id="rId38" Type="http://schemas.openxmlformats.org/officeDocument/2006/relationships/hyperlink" Target="https://developers.google.com/cardboard/overview" TargetMode="External"/><Relationship Id="rId46" Type="http://schemas.openxmlformats.org/officeDocument/2006/relationships/hyperlink" Target="https://support.oculus.com" TargetMode="External"/><Relationship Id="rId59" Type="http://schemas.openxmlformats.org/officeDocument/2006/relationships/fontTable" Target="fontTable.xml"/><Relationship Id="rId20" Type="http://schemas.openxmlformats.org/officeDocument/2006/relationships/hyperlink" Target="file:///C:\projects\_ba\doc\documentation\ba_0.6.docx" TargetMode="External"/><Relationship Id="rId41" Type="http://schemas.openxmlformats.org/officeDocument/2006/relationships/hyperlink" Target="http://www.samsung.com/global/microsite/gearvr/index.html" TargetMode="External"/><Relationship Id="rId54"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image" Target="media/image11.jpeg"/><Relationship Id="rId49" Type="http://schemas.openxmlformats.org/officeDocument/2006/relationships/hyperlink" Target="https://www.google.com/atap/projecttango/#project" TargetMode="External"/><Relationship Id="rId57" Type="http://schemas.openxmlformats.org/officeDocument/2006/relationships/header" Target="header10.xml"/><Relationship Id="rId10" Type="http://schemas.openxmlformats.org/officeDocument/2006/relationships/endnotes" Target="endnotes.xml"/><Relationship Id="rId31" Type="http://schemas.openxmlformats.org/officeDocument/2006/relationships/image" Target="media/image6.jpeg"/><Relationship Id="rId44" Type="http://schemas.openxmlformats.org/officeDocument/2006/relationships/hyperlink" Target="https://forums.leapmotion.com/" TargetMode="External"/><Relationship Id="rId52" Type="http://schemas.openxmlformats.org/officeDocument/2006/relationships/header" Target="header6.xm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Lehre\PM\Dauerordner_Projektmanagement_EuI-Dokumente\%5b84%5d_Projektbericht_Template_v07_ohne_&#9472;nderungsverfolg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0FA8C48C96046B4CA72C287B8916FBF1" ma:contentTypeVersion="1" ma:contentTypeDescription="Ein neues Dokument erstellen." ma:contentTypeScope="" ma:versionID="9f0d33510345f69925c90302e07d6975">
  <xsd:schema xmlns:xsd="http://www.w3.org/2001/XMLSchema" xmlns:xs="http://www.w3.org/2001/XMLSchema" xmlns:p="http://schemas.microsoft.com/office/2006/metadata/properties" xmlns:ns2="0440de24-dbb9-435d-a540-4bf3a1aeb555" targetNamespace="http://schemas.microsoft.com/office/2006/metadata/properties" ma:root="true" ma:fieldsID="152f8281bb1cd8e915b6680e0eaf0423" ns2:_="">
    <xsd:import namespace="0440de24-dbb9-435d-a540-4bf3a1aeb555"/>
    <xsd:element name="properties">
      <xsd:complexType>
        <xsd:sequence>
          <xsd:element name="documentManagement">
            <xsd:complexType>
              <xsd:all>
                <xsd:element ref="ns2:Beschreib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0de24-dbb9-435d-a540-4bf3a1aeb555"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eschreibung xmlns="0440de24-dbb9-435d-a540-4bf3a1aeb555" xsi:nil="true"/>
  </documentManagement>
</p:properties>
</file>

<file path=customXml/item4.xml><?xml version="1.0" encoding="utf-8"?>
<b:Sources xmlns:b="http://schemas.openxmlformats.org/officeDocument/2006/bibliography" xmlns="http://schemas.openxmlformats.org/officeDocument/2006/bibliography" SelectedStyle="\TURABIAN.XSL" StyleName="Turabian" Version="6">
  <b:Source>
    <b:Tag>Sei14</b:Tag>
    <b:SourceType>Book</b:SourceType>
    <b:Guid>{F42E32ED-6E94-4DCC-8271-4F30715D6E8E}</b:Guid>
    <b:Author>
      <b:Author>
        <b:NameList>
          <b:Person>
            <b:Last>Seifert</b:Last>
            <b:First>Carsten</b:First>
          </b:Person>
        </b:NameList>
      </b:Author>
    </b:Author>
    <b:Title>Spiele entwickeln mit Unity: 3D-Games mit Unity und C# für Desktop, Web &amp; Mobile</b:Title>
    <b:Year>2014</b:Year>
    <b:City>München</b:City>
    <b:Publisher>Hanser</b:Publisher>
    <b:RefOrder>1</b:RefOrder>
  </b:Source>
</b:Sources>
</file>

<file path=customXml/itemProps1.xml><?xml version="1.0" encoding="utf-8"?>
<ds:datastoreItem xmlns:ds="http://schemas.openxmlformats.org/officeDocument/2006/customXml" ds:itemID="{FAE3CBC5-4393-4D80-B169-438F13CA27B4}">
  <ds:schemaRefs>
    <ds:schemaRef ds:uri="http://schemas.microsoft.com/sharepoint/v3/contenttype/forms"/>
  </ds:schemaRefs>
</ds:datastoreItem>
</file>

<file path=customXml/itemProps2.xml><?xml version="1.0" encoding="utf-8"?>
<ds:datastoreItem xmlns:ds="http://schemas.openxmlformats.org/officeDocument/2006/customXml" ds:itemID="{A37A8F3A-142A-41AE-88C7-0D142256C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0de24-dbb9-435d-a540-4bf3a1aeb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B08A86-36A6-4993-96A2-3C72BF281AD2}">
  <ds:schemaRefs>
    <ds:schemaRef ds:uri="http://schemas.microsoft.com/office/2006/metadata/properties"/>
    <ds:schemaRef ds:uri="http://schemas.microsoft.com/office/infopath/2007/PartnerControls"/>
    <ds:schemaRef ds:uri="0440de24-dbb9-435d-a540-4bf3a1aeb555"/>
  </ds:schemaRefs>
</ds:datastoreItem>
</file>

<file path=customXml/itemProps4.xml><?xml version="1.0" encoding="utf-8"?>
<ds:datastoreItem xmlns:ds="http://schemas.openxmlformats.org/officeDocument/2006/customXml" ds:itemID="{4E54B8E4-6E11-4162-960C-28EE1E6B8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[84]_Projektbericht_Template_v07_ohne_─nderungsverfolgung.dot</Template>
  <TotalTime>0</TotalTime>
  <Pages>48</Pages>
  <Words>6515</Words>
  <Characters>41051</Characters>
  <Application>Microsoft Office Word</Application>
  <DocSecurity>0</DocSecurity>
  <Lines>342</Lines>
  <Paragraphs>94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47472</CharactersWithSpaces>
  <SharedDoc>false</SharedDoc>
  <HLinks>
    <vt:vector size="300" baseType="variant">
      <vt:variant>
        <vt:i4>1114165</vt:i4>
      </vt:variant>
      <vt:variant>
        <vt:i4>302</vt:i4>
      </vt:variant>
      <vt:variant>
        <vt:i4>0</vt:i4>
      </vt:variant>
      <vt:variant>
        <vt:i4>5</vt:i4>
      </vt:variant>
      <vt:variant>
        <vt:lpwstr/>
      </vt:variant>
      <vt:variant>
        <vt:lpwstr>_Toc225077536</vt:lpwstr>
      </vt:variant>
      <vt:variant>
        <vt:i4>1114165</vt:i4>
      </vt:variant>
      <vt:variant>
        <vt:i4>296</vt:i4>
      </vt:variant>
      <vt:variant>
        <vt:i4>0</vt:i4>
      </vt:variant>
      <vt:variant>
        <vt:i4>5</vt:i4>
      </vt:variant>
      <vt:variant>
        <vt:lpwstr/>
      </vt:variant>
      <vt:variant>
        <vt:lpwstr>_Toc225077535</vt:lpwstr>
      </vt:variant>
      <vt:variant>
        <vt:i4>1114165</vt:i4>
      </vt:variant>
      <vt:variant>
        <vt:i4>287</vt:i4>
      </vt:variant>
      <vt:variant>
        <vt:i4>0</vt:i4>
      </vt:variant>
      <vt:variant>
        <vt:i4>5</vt:i4>
      </vt:variant>
      <vt:variant>
        <vt:lpwstr/>
      </vt:variant>
      <vt:variant>
        <vt:lpwstr>_Toc225077534</vt:lpwstr>
      </vt:variant>
      <vt:variant>
        <vt:i4>1114165</vt:i4>
      </vt:variant>
      <vt:variant>
        <vt:i4>281</vt:i4>
      </vt:variant>
      <vt:variant>
        <vt:i4>0</vt:i4>
      </vt:variant>
      <vt:variant>
        <vt:i4>5</vt:i4>
      </vt:variant>
      <vt:variant>
        <vt:lpwstr/>
      </vt:variant>
      <vt:variant>
        <vt:lpwstr>_Toc225077533</vt:lpwstr>
      </vt:variant>
      <vt:variant>
        <vt:i4>1114164</vt:i4>
      </vt:variant>
      <vt:variant>
        <vt:i4>272</vt:i4>
      </vt:variant>
      <vt:variant>
        <vt:i4>0</vt:i4>
      </vt:variant>
      <vt:variant>
        <vt:i4>5</vt:i4>
      </vt:variant>
      <vt:variant>
        <vt:lpwstr/>
      </vt:variant>
      <vt:variant>
        <vt:lpwstr>_Toc272959113</vt:lpwstr>
      </vt:variant>
      <vt:variant>
        <vt:i4>1114164</vt:i4>
      </vt:variant>
      <vt:variant>
        <vt:i4>266</vt:i4>
      </vt:variant>
      <vt:variant>
        <vt:i4>0</vt:i4>
      </vt:variant>
      <vt:variant>
        <vt:i4>5</vt:i4>
      </vt:variant>
      <vt:variant>
        <vt:lpwstr/>
      </vt:variant>
      <vt:variant>
        <vt:lpwstr>_Toc272959112</vt:lpwstr>
      </vt:variant>
      <vt:variant>
        <vt:i4>1114164</vt:i4>
      </vt:variant>
      <vt:variant>
        <vt:i4>260</vt:i4>
      </vt:variant>
      <vt:variant>
        <vt:i4>0</vt:i4>
      </vt:variant>
      <vt:variant>
        <vt:i4>5</vt:i4>
      </vt:variant>
      <vt:variant>
        <vt:lpwstr/>
      </vt:variant>
      <vt:variant>
        <vt:lpwstr>_Toc272959111</vt:lpwstr>
      </vt:variant>
      <vt:variant>
        <vt:i4>1114164</vt:i4>
      </vt:variant>
      <vt:variant>
        <vt:i4>254</vt:i4>
      </vt:variant>
      <vt:variant>
        <vt:i4>0</vt:i4>
      </vt:variant>
      <vt:variant>
        <vt:i4>5</vt:i4>
      </vt:variant>
      <vt:variant>
        <vt:lpwstr/>
      </vt:variant>
      <vt:variant>
        <vt:lpwstr>_Toc272959110</vt:lpwstr>
      </vt:variant>
      <vt:variant>
        <vt:i4>1048628</vt:i4>
      </vt:variant>
      <vt:variant>
        <vt:i4>248</vt:i4>
      </vt:variant>
      <vt:variant>
        <vt:i4>0</vt:i4>
      </vt:variant>
      <vt:variant>
        <vt:i4>5</vt:i4>
      </vt:variant>
      <vt:variant>
        <vt:lpwstr/>
      </vt:variant>
      <vt:variant>
        <vt:lpwstr>_Toc272959109</vt:lpwstr>
      </vt:variant>
      <vt:variant>
        <vt:i4>1048628</vt:i4>
      </vt:variant>
      <vt:variant>
        <vt:i4>242</vt:i4>
      </vt:variant>
      <vt:variant>
        <vt:i4>0</vt:i4>
      </vt:variant>
      <vt:variant>
        <vt:i4>5</vt:i4>
      </vt:variant>
      <vt:variant>
        <vt:lpwstr/>
      </vt:variant>
      <vt:variant>
        <vt:lpwstr>_Toc272959108</vt:lpwstr>
      </vt:variant>
      <vt:variant>
        <vt:i4>1048628</vt:i4>
      </vt:variant>
      <vt:variant>
        <vt:i4>236</vt:i4>
      </vt:variant>
      <vt:variant>
        <vt:i4>0</vt:i4>
      </vt:variant>
      <vt:variant>
        <vt:i4>5</vt:i4>
      </vt:variant>
      <vt:variant>
        <vt:lpwstr/>
      </vt:variant>
      <vt:variant>
        <vt:lpwstr>_Toc272959107</vt:lpwstr>
      </vt:variant>
      <vt:variant>
        <vt:i4>1048628</vt:i4>
      </vt:variant>
      <vt:variant>
        <vt:i4>230</vt:i4>
      </vt:variant>
      <vt:variant>
        <vt:i4>0</vt:i4>
      </vt:variant>
      <vt:variant>
        <vt:i4>5</vt:i4>
      </vt:variant>
      <vt:variant>
        <vt:lpwstr/>
      </vt:variant>
      <vt:variant>
        <vt:lpwstr>_Toc272959106</vt:lpwstr>
      </vt:variant>
      <vt:variant>
        <vt:i4>1048628</vt:i4>
      </vt:variant>
      <vt:variant>
        <vt:i4>224</vt:i4>
      </vt:variant>
      <vt:variant>
        <vt:i4>0</vt:i4>
      </vt:variant>
      <vt:variant>
        <vt:i4>5</vt:i4>
      </vt:variant>
      <vt:variant>
        <vt:lpwstr/>
      </vt:variant>
      <vt:variant>
        <vt:lpwstr>_Toc272959105</vt:lpwstr>
      </vt:variant>
      <vt:variant>
        <vt:i4>1048628</vt:i4>
      </vt:variant>
      <vt:variant>
        <vt:i4>218</vt:i4>
      </vt:variant>
      <vt:variant>
        <vt:i4>0</vt:i4>
      </vt:variant>
      <vt:variant>
        <vt:i4>5</vt:i4>
      </vt:variant>
      <vt:variant>
        <vt:lpwstr/>
      </vt:variant>
      <vt:variant>
        <vt:lpwstr>_Toc272959104</vt:lpwstr>
      </vt:variant>
      <vt:variant>
        <vt:i4>1048628</vt:i4>
      </vt:variant>
      <vt:variant>
        <vt:i4>212</vt:i4>
      </vt:variant>
      <vt:variant>
        <vt:i4>0</vt:i4>
      </vt:variant>
      <vt:variant>
        <vt:i4>5</vt:i4>
      </vt:variant>
      <vt:variant>
        <vt:lpwstr/>
      </vt:variant>
      <vt:variant>
        <vt:lpwstr>_Toc272959103</vt:lpwstr>
      </vt:variant>
      <vt:variant>
        <vt:i4>1048628</vt:i4>
      </vt:variant>
      <vt:variant>
        <vt:i4>206</vt:i4>
      </vt:variant>
      <vt:variant>
        <vt:i4>0</vt:i4>
      </vt:variant>
      <vt:variant>
        <vt:i4>5</vt:i4>
      </vt:variant>
      <vt:variant>
        <vt:lpwstr/>
      </vt:variant>
      <vt:variant>
        <vt:lpwstr>_Toc272959102</vt:lpwstr>
      </vt:variant>
      <vt:variant>
        <vt:i4>1048628</vt:i4>
      </vt:variant>
      <vt:variant>
        <vt:i4>200</vt:i4>
      </vt:variant>
      <vt:variant>
        <vt:i4>0</vt:i4>
      </vt:variant>
      <vt:variant>
        <vt:i4>5</vt:i4>
      </vt:variant>
      <vt:variant>
        <vt:lpwstr/>
      </vt:variant>
      <vt:variant>
        <vt:lpwstr>_Toc272959101</vt:lpwstr>
      </vt:variant>
      <vt:variant>
        <vt:i4>1048628</vt:i4>
      </vt:variant>
      <vt:variant>
        <vt:i4>194</vt:i4>
      </vt:variant>
      <vt:variant>
        <vt:i4>0</vt:i4>
      </vt:variant>
      <vt:variant>
        <vt:i4>5</vt:i4>
      </vt:variant>
      <vt:variant>
        <vt:lpwstr/>
      </vt:variant>
      <vt:variant>
        <vt:lpwstr>_Toc272959100</vt:lpwstr>
      </vt:variant>
      <vt:variant>
        <vt:i4>1638453</vt:i4>
      </vt:variant>
      <vt:variant>
        <vt:i4>188</vt:i4>
      </vt:variant>
      <vt:variant>
        <vt:i4>0</vt:i4>
      </vt:variant>
      <vt:variant>
        <vt:i4>5</vt:i4>
      </vt:variant>
      <vt:variant>
        <vt:lpwstr/>
      </vt:variant>
      <vt:variant>
        <vt:lpwstr>_Toc272959099</vt:lpwstr>
      </vt:variant>
      <vt:variant>
        <vt:i4>1638453</vt:i4>
      </vt:variant>
      <vt:variant>
        <vt:i4>182</vt:i4>
      </vt:variant>
      <vt:variant>
        <vt:i4>0</vt:i4>
      </vt:variant>
      <vt:variant>
        <vt:i4>5</vt:i4>
      </vt:variant>
      <vt:variant>
        <vt:lpwstr/>
      </vt:variant>
      <vt:variant>
        <vt:lpwstr>_Toc272959098</vt:lpwstr>
      </vt:variant>
      <vt:variant>
        <vt:i4>1638453</vt:i4>
      </vt:variant>
      <vt:variant>
        <vt:i4>176</vt:i4>
      </vt:variant>
      <vt:variant>
        <vt:i4>0</vt:i4>
      </vt:variant>
      <vt:variant>
        <vt:i4>5</vt:i4>
      </vt:variant>
      <vt:variant>
        <vt:lpwstr/>
      </vt:variant>
      <vt:variant>
        <vt:lpwstr>_Toc272959097</vt:lpwstr>
      </vt:variant>
      <vt:variant>
        <vt:i4>1638453</vt:i4>
      </vt:variant>
      <vt:variant>
        <vt:i4>170</vt:i4>
      </vt:variant>
      <vt:variant>
        <vt:i4>0</vt:i4>
      </vt:variant>
      <vt:variant>
        <vt:i4>5</vt:i4>
      </vt:variant>
      <vt:variant>
        <vt:lpwstr/>
      </vt:variant>
      <vt:variant>
        <vt:lpwstr>_Toc272959096</vt:lpwstr>
      </vt:variant>
      <vt:variant>
        <vt:i4>1638453</vt:i4>
      </vt:variant>
      <vt:variant>
        <vt:i4>164</vt:i4>
      </vt:variant>
      <vt:variant>
        <vt:i4>0</vt:i4>
      </vt:variant>
      <vt:variant>
        <vt:i4>5</vt:i4>
      </vt:variant>
      <vt:variant>
        <vt:lpwstr/>
      </vt:variant>
      <vt:variant>
        <vt:lpwstr>_Toc272959095</vt:lpwstr>
      </vt:variant>
      <vt:variant>
        <vt:i4>1638453</vt:i4>
      </vt:variant>
      <vt:variant>
        <vt:i4>158</vt:i4>
      </vt:variant>
      <vt:variant>
        <vt:i4>0</vt:i4>
      </vt:variant>
      <vt:variant>
        <vt:i4>5</vt:i4>
      </vt:variant>
      <vt:variant>
        <vt:lpwstr/>
      </vt:variant>
      <vt:variant>
        <vt:lpwstr>_Toc272959094</vt:lpwstr>
      </vt:variant>
      <vt:variant>
        <vt:i4>1638453</vt:i4>
      </vt:variant>
      <vt:variant>
        <vt:i4>152</vt:i4>
      </vt:variant>
      <vt:variant>
        <vt:i4>0</vt:i4>
      </vt:variant>
      <vt:variant>
        <vt:i4>5</vt:i4>
      </vt:variant>
      <vt:variant>
        <vt:lpwstr/>
      </vt:variant>
      <vt:variant>
        <vt:lpwstr>_Toc272959093</vt:lpwstr>
      </vt:variant>
      <vt:variant>
        <vt:i4>1638453</vt:i4>
      </vt:variant>
      <vt:variant>
        <vt:i4>146</vt:i4>
      </vt:variant>
      <vt:variant>
        <vt:i4>0</vt:i4>
      </vt:variant>
      <vt:variant>
        <vt:i4>5</vt:i4>
      </vt:variant>
      <vt:variant>
        <vt:lpwstr/>
      </vt:variant>
      <vt:variant>
        <vt:lpwstr>_Toc272959092</vt:lpwstr>
      </vt:variant>
      <vt:variant>
        <vt:i4>1638453</vt:i4>
      </vt:variant>
      <vt:variant>
        <vt:i4>140</vt:i4>
      </vt:variant>
      <vt:variant>
        <vt:i4>0</vt:i4>
      </vt:variant>
      <vt:variant>
        <vt:i4>5</vt:i4>
      </vt:variant>
      <vt:variant>
        <vt:lpwstr/>
      </vt:variant>
      <vt:variant>
        <vt:lpwstr>_Toc272959091</vt:lpwstr>
      </vt:variant>
      <vt:variant>
        <vt:i4>1638453</vt:i4>
      </vt:variant>
      <vt:variant>
        <vt:i4>134</vt:i4>
      </vt:variant>
      <vt:variant>
        <vt:i4>0</vt:i4>
      </vt:variant>
      <vt:variant>
        <vt:i4>5</vt:i4>
      </vt:variant>
      <vt:variant>
        <vt:lpwstr/>
      </vt:variant>
      <vt:variant>
        <vt:lpwstr>_Toc272959090</vt:lpwstr>
      </vt:variant>
      <vt:variant>
        <vt:i4>1572917</vt:i4>
      </vt:variant>
      <vt:variant>
        <vt:i4>128</vt:i4>
      </vt:variant>
      <vt:variant>
        <vt:i4>0</vt:i4>
      </vt:variant>
      <vt:variant>
        <vt:i4>5</vt:i4>
      </vt:variant>
      <vt:variant>
        <vt:lpwstr/>
      </vt:variant>
      <vt:variant>
        <vt:lpwstr>_Toc272959089</vt:lpwstr>
      </vt:variant>
      <vt:variant>
        <vt:i4>1572917</vt:i4>
      </vt:variant>
      <vt:variant>
        <vt:i4>122</vt:i4>
      </vt:variant>
      <vt:variant>
        <vt:i4>0</vt:i4>
      </vt:variant>
      <vt:variant>
        <vt:i4>5</vt:i4>
      </vt:variant>
      <vt:variant>
        <vt:lpwstr/>
      </vt:variant>
      <vt:variant>
        <vt:lpwstr>_Toc272959088</vt:lpwstr>
      </vt:variant>
      <vt:variant>
        <vt:i4>1572917</vt:i4>
      </vt:variant>
      <vt:variant>
        <vt:i4>116</vt:i4>
      </vt:variant>
      <vt:variant>
        <vt:i4>0</vt:i4>
      </vt:variant>
      <vt:variant>
        <vt:i4>5</vt:i4>
      </vt:variant>
      <vt:variant>
        <vt:lpwstr/>
      </vt:variant>
      <vt:variant>
        <vt:lpwstr>_Toc272959087</vt:lpwstr>
      </vt:variant>
      <vt:variant>
        <vt:i4>1572917</vt:i4>
      </vt:variant>
      <vt:variant>
        <vt:i4>110</vt:i4>
      </vt:variant>
      <vt:variant>
        <vt:i4>0</vt:i4>
      </vt:variant>
      <vt:variant>
        <vt:i4>5</vt:i4>
      </vt:variant>
      <vt:variant>
        <vt:lpwstr/>
      </vt:variant>
      <vt:variant>
        <vt:lpwstr>_Toc272959086</vt:lpwstr>
      </vt:variant>
      <vt:variant>
        <vt:i4>1572917</vt:i4>
      </vt:variant>
      <vt:variant>
        <vt:i4>104</vt:i4>
      </vt:variant>
      <vt:variant>
        <vt:i4>0</vt:i4>
      </vt:variant>
      <vt:variant>
        <vt:i4>5</vt:i4>
      </vt:variant>
      <vt:variant>
        <vt:lpwstr/>
      </vt:variant>
      <vt:variant>
        <vt:lpwstr>_Toc272959085</vt:lpwstr>
      </vt:variant>
      <vt:variant>
        <vt:i4>1572917</vt:i4>
      </vt:variant>
      <vt:variant>
        <vt:i4>98</vt:i4>
      </vt:variant>
      <vt:variant>
        <vt:i4>0</vt:i4>
      </vt:variant>
      <vt:variant>
        <vt:i4>5</vt:i4>
      </vt:variant>
      <vt:variant>
        <vt:lpwstr/>
      </vt:variant>
      <vt:variant>
        <vt:lpwstr>_Toc272959084</vt:lpwstr>
      </vt:variant>
      <vt:variant>
        <vt:i4>1572917</vt:i4>
      </vt:variant>
      <vt:variant>
        <vt:i4>92</vt:i4>
      </vt:variant>
      <vt:variant>
        <vt:i4>0</vt:i4>
      </vt:variant>
      <vt:variant>
        <vt:i4>5</vt:i4>
      </vt:variant>
      <vt:variant>
        <vt:lpwstr/>
      </vt:variant>
      <vt:variant>
        <vt:lpwstr>_Toc272959083</vt:lpwstr>
      </vt:variant>
      <vt:variant>
        <vt:i4>1572917</vt:i4>
      </vt:variant>
      <vt:variant>
        <vt:i4>86</vt:i4>
      </vt:variant>
      <vt:variant>
        <vt:i4>0</vt:i4>
      </vt:variant>
      <vt:variant>
        <vt:i4>5</vt:i4>
      </vt:variant>
      <vt:variant>
        <vt:lpwstr/>
      </vt:variant>
      <vt:variant>
        <vt:lpwstr>_Toc272959082</vt:lpwstr>
      </vt:variant>
      <vt:variant>
        <vt:i4>1572917</vt:i4>
      </vt:variant>
      <vt:variant>
        <vt:i4>80</vt:i4>
      </vt:variant>
      <vt:variant>
        <vt:i4>0</vt:i4>
      </vt:variant>
      <vt:variant>
        <vt:i4>5</vt:i4>
      </vt:variant>
      <vt:variant>
        <vt:lpwstr/>
      </vt:variant>
      <vt:variant>
        <vt:lpwstr>_Toc272959081</vt:lpwstr>
      </vt:variant>
      <vt:variant>
        <vt:i4>1572917</vt:i4>
      </vt:variant>
      <vt:variant>
        <vt:i4>74</vt:i4>
      </vt:variant>
      <vt:variant>
        <vt:i4>0</vt:i4>
      </vt:variant>
      <vt:variant>
        <vt:i4>5</vt:i4>
      </vt:variant>
      <vt:variant>
        <vt:lpwstr/>
      </vt:variant>
      <vt:variant>
        <vt:lpwstr>_Toc272959080</vt:lpwstr>
      </vt:variant>
      <vt:variant>
        <vt:i4>1507381</vt:i4>
      </vt:variant>
      <vt:variant>
        <vt:i4>68</vt:i4>
      </vt:variant>
      <vt:variant>
        <vt:i4>0</vt:i4>
      </vt:variant>
      <vt:variant>
        <vt:i4>5</vt:i4>
      </vt:variant>
      <vt:variant>
        <vt:lpwstr/>
      </vt:variant>
      <vt:variant>
        <vt:lpwstr>_Toc272959079</vt:lpwstr>
      </vt:variant>
      <vt:variant>
        <vt:i4>1507381</vt:i4>
      </vt:variant>
      <vt:variant>
        <vt:i4>62</vt:i4>
      </vt:variant>
      <vt:variant>
        <vt:i4>0</vt:i4>
      </vt:variant>
      <vt:variant>
        <vt:i4>5</vt:i4>
      </vt:variant>
      <vt:variant>
        <vt:lpwstr/>
      </vt:variant>
      <vt:variant>
        <vt:lpwstr>_Toc272959078</vt:lpwstr>
      </vt:variant>
      <vt:variant>
        <vt:i4>1507381</vt:i4>
      </vt:variant>
      <vt:variant>
        <vt:i4>56</vt:i4>
      </vt:variant>
      <vt:variant>
        <vt:i4>0</vt:i4>
      </vt:variant>
      <vt:variant>
        <vt:i4>5</vt:i4>
      </vt:variant>
      <vt:variant>
        <vt:lpwstr/>
      </vt:variant>
      <vt:variant>
        <vt:lpwstr>_Toc272959077</vt:lpwstr>
      </vt:variant>
      <vt:variant>
        <vt:i4>1507381</vt:i4>
      </vt:variant>
      <vt:variant>
        <vt:i4>50</vt:i4>
      </vt:variant>
      <vt:variant>
        <vt:i4>0</vt:i4>
      </vt:variant>
      <vt:variant>
        <vt:i4>5</vt:i4>
      </vt:variant>
      <vt:variant>
        <vt:lpwstr/>
      </vt:variant>
      <vt:variant>
        <vt:lpwstr>_Toc272959076</vt:lpwstr>
      </vt:variant>
      <vt:variant>
        <vt:i4>1507381</vt:i4>
      </vt:variant>
      <vt:variant>
        <vt:i4>44</vt:i4>
      </vt:variant>
      <vt:variant>
        <vt:i4>0</vt:i4>
      </vt:variant>
      <vt:variant>
        <vt:i4>5</vt:i4>
      </vt:variant>
      <vt:variant>
        <vt:lpwstr/>
      </vt:variant>
      <vt:variant>
        <vt:lpwstr>_Toc272959075</vt:lpwstr>
      </vt:variant>
      <vt:variant>
        <vt:i4>1507381</vt:i4>
      </vt:variant>
      <vt:variant>
        <vt:i4>38</vt:i4>
      </vt:variant>
      <vt:variant>
        <vt:i4>0</vt:i4>
      </vt:variant>
      <vt:variant>
        <vt:i4>5</vt:i4>
      </vt:variant>
      <vt:variant>
        <vt:lpwstr/>
      </vt:variant>
      <vt:variant>
        <vt:lpwstr>_Toc272959074</vt:lpwstr>
      </vt:variant>
      <vt:variant>
        <vt:i4>1507381</vt:i4>
      </vt:variant>
      <vt:variant>
        <vt:i4>32</vt:i4>
      </vt:variant>
      <vt:variant>
        <vt:i4>0</vt:i4>
      </vt:variant>
      <vt:variant>
        <vt:i4>5</vt:i4>
      </vt:variant>
      <vt:variant>
        <vt:lpwstr/>
      </vt:variant>
      <vt:variant>
        <vt:lpwstr>_Toc272959073</vt:lpwstr>
      </vt:variant>
      <vt:variant>
        <vt:i4>1507381</vt:i4>
      </vt:variant>
      <vt:variant>
        <vt:i4>26</vt:i4>
      </vt:variant>
      <vt:variant>
        <vt:i4>0</vt:i4>
      </vt:variant>
      <vt:variant>
        <vt:i4>5</vt:i4>
      </vt:variant>
      <vt:variant>
        <vt:lpwstr/>
      </vt:variant>
      <vt:variant>
        <vt:lpwstr>_Toc272959072</vt:lpwstr>
      </vt:variant>
      <vt:variant>
        <vt:i4>1507381</vt:i4>
      </vt:variant>
      <vt:variant>
        <vt:i4>20</vt:i4>
      </vt:variant>
      <vt:variant>
        <vt:i4>0</vt:i4>
      </vt:variant>
      <vt:variant>
        <vt:i4>5</vt:i4>
      </vt:variant>
      <vt:variant>
        <vt:lpwstr/>
      </vt:variant>
      <vt:variant>
        <vt:lpwstr>_Toc272959071</vt:lpwstr>
      </vt:variant>
      <vt:variant>
        <vt:i4>1507381</vt:i4>
      </vt:variant>
      <vt:variant>
        <vt:i4>14</vt:i4>
      </vt:variant>
      <vt:variant>
        <vt:i4>0</vt:i4>
      </vt:variant>
      <vt:variant>
        <vt:i4>5</vt:i4>
      </vt:variant>
      <vt:variant>
        <vt:lpwstr/>
      </vt:variant>
      <vt:variant>
        <vt:lpwstr>_Toc272959070</vt:lpwstr>
      </vt:variant>
      <vt:variant>
        <vt:i4>1441845</vt:i4>
      </vt:variant>
      <vt:variant>
        <vt:i4>8</vt:i4>
      </vt:variant>
      <vt:variant>
        <vt:i4>0</vt:i4>
      </vt:variant>
      <vt:variant>
        <vt:i4>5</vt:i4>
      </vt:variant>
      <vt:variant>
        <vt:lpwstr/>
      </vt:variant>
      <vt:variant>
        <vt:lpwstr>_Toc272959069</vt:lpwstr>
      </vt:variant>
      <vt:variant>
        <vt:i4>1441845</vt:i4>
      </vt:variant>
      <vt:variant>
        <vt:i4>2</vt:i4>
      </vt:variant>
      <vt:variant>
        <vt:i4>0</vt:i4>
      </vt:variant>
      <vt:variant>
        <vt:i4>5</vt:i4>
      </vt:variant>
      <vt:variant>
        <vt:lpwstr/>
      </vt:variant>
      <vt:variant>
        <vt:lpwstr>_Toc272959068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2009-03-17T12:57:00Z</cp:lastPrinted>
  <dcterms:created xsi:type="dcterms:W3CDTF">2015-01-07T14:01:00Z</dcterms:created>
  <dcterms:modified xsi:type="dcterms:W3CDTF">2015-01-07T16:29:00Z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0x0101000FA8C48C96046B4CA72C287B8916FBF1</vt:lpwstr>
  </property>
</Properties>
</file>