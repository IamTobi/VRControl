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r w:rsidRPr="00D6138B">
        <w:rPr>
          <w:rFonts w:ascii="Helvetica" w:hAnsi="Helvetica" w:cs="Arial"/>
          <w:b/>
          <w:sz w:val="32"/>
          <w:szCs w:val="32"/>
          <w:lang w:val="en-US"/>
        </w:rPr>
        <w:t>H</w:t>
      </w:r>
      <w:r w:rsidR="0073618E" w:rsidRPr="00D6138B">
        <w:rPr>
          <w:rFonts w:ascii="Helvetica" w:hAnsi="Helvetica" w:cs="Arial"/>
          <w:b/>
          <w:sz w:val="32"/>
          <w:szCs w:val="32"/>
          <w:lang w:val="en-US"/>
        </w:rPr>
        <w:t>ochschule Osnabrück</w:t>
      </w:r>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64F471FB" w14:textId="1BC77CAE" w:rsidR="006C6C20" w:rsidRDefault="0073618E" w:rsidP="006C6C20">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797624AD" w14:textId="77777777" w:rsidR="00152269" w:rsidRPr="00152269" w:rsidRDefault="00152269" w:rsidP="00152269"/>
    <w:p w14:paraId="27A64C67" w14:textId="77777777" w:rsidR="00E174FE" w:rsidRDefault="004B5C49">
      <w:pPr>
        <w:pStyle w:val="Verzeichnis1"/>
        <w:tabs>
          <w:tab w:val="left" w:pos="480"/>
          <w:tab w:val="right" w:leader="dot" w:pos="8777"/>
        </w:tabs>
        <w:rPr>
          <w:rFonts w:asciiTheme="minorHAnsi" w:eastAsiaTheme="minorEastAsia" w:hAnsiTheme="minorHAnsi" w:cstheme="minorBidi"/>
          <w:b w:val="0"/>
          <w:bCs w:val="0"/>
          <w:caps w:val="0"/>
          <w:noProof/>
          <w:sz w:val="22"/>
          <w:szCs w:val="22"/>
        </w:rPr>
      </w:pPr>
      <w:r>
        <w:rPr>
          <w:b w:val="0"/>
          <w:bCs w:val="0"/>
        </w:rPr>
        <w:fldChar w:fldCharType="begin"/>
      </w:r>
      <w:r>
        <w:rPr>
          <w:b w:val="0"/>
          <w:bCs w:val="0"/>
        </w:rPr>
        <w:instrText xml:space="preserve"> TOC \o "1-4" \h \z \u </w:instrText>
      </w:r>
      <w:r>
        <w:rPr>
          <w:b w:val="0"/>
          <w:bCs w:val="0"/>
        </w:rPr>
        <w:fldChar w:fldCharType="separate"/>
      </w:r>
      <w:hyperlink w:anchor="_Toc408309932" w:history="1">
        <w:r w:rsidR="00E174FE" w:rsidRPr="00CE6C6A">
          <w:rPr>
            <w:rStyle w:val="Hyperlink"/>
            <w:noProof/>
            <w:u w:color="FFFFFF" w:themeColor="background1"/>
          </w:rPr>
          <w:t>1</w:t>
        </w:r>
        <w:r w:rsidR="00E174FE">
          <w:rPr>
            <w:rFonts w:asciiTheme="minorHAnsi" w:eastAsiaTheme="minorEastAsia" w:hAnsiTheme="minorHAnsi" w:cstheme="minorBidi"/>
            <w:b w:val="0"/>
            <w:bCs w:val="0"/>
            <w:caps w:val="0"/>
            <w:noProof/>
            <w:sz w:val="22"/>
            <w:szCs w:val="22"/>
          </w:rPr>
          <w:tab/>
        </w:r>
        <w:r w:rsidR="00E174FE" w:rsidRPr="00CE6C6A">
          <w:rPr>
            <w:rStyle w:val="Hyperlink"/>
            <w:noProof/>
          </w:rPr>
          <w:t>Einleitung</w:t>
        </w:r>
        <w:r w:rsidR="00E174FE">
          <w:rPr>
            <w:noProof/>
            <w:webHidden/>
          </w:rPr>
          <w:tab/>
        </w:r>
        <w:r w:rsidR="00E174FE">
          <w:rPr>
            <w:noProof/>
            <w:webHidden/>
          </w:rPr>
          <w:fldChar w:fldCharType="begin"/>
        </w:r>
        <w:r w:rsidR="00E174FE">
          <w:rPr>
            <w:noProof/>
            <w:webHidden/>
          </w:rPr>
          <w:instrText xml:space="preserve"> PAGEREF _Toc408309932 \h </w:instrText>
        </w:r>
        <w:r w:rsidR="00E174FE">
          <w:rPr>
            <w:noProof/>
            <w:webHidden/>
          </w:rPr>
        </w:r>
        <w:r w:rsidR="00E174FE">
          <w:rPr>
            <w:noProof/>
            <w:webHidden/>
          </w:rPr>
          <w:fldChar w:fldCharType="separate"/>
        </w:r>
        <w:r w:rsidR="00E174FE">
          <w:rPr>
            <w:noProof/>
            <w:webHidden/>
          </w:rPr>
          <w:t>1</w:t>
        </w:r>
        <w:r w:rsidR="00E174FE">
          <w:rPr>
            <w:noProof/>
            <w:webHidden/>
          </w:rPr>
          <w:fldChar w:fldCharType="end"/>
        </w:r>
      </w:hyperlink>
    </w:p>
    <w:p w14:paraId="31CDCF61"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33" w:history="1">
        <w:r w:rsidRPr="00CE6C6A">
          <w:rPr>
            <w:rStyle w:val="Hyperlink"/>
            <w:noProof/>
          </w:rPr>
          <w:t>1.1</w:t>
        </w:r>
        <w:r>
          <w:rPr>
            <w:rFonts w:asciiTheme="minorHAnsi" w:eastAsiaTheme="minorEastAsia" w:hAnsiTheme="minorHAnsi" w:cstheme="minorBidi"/>
            <w:smallCaps w:val="0"/>
            <w:noProof/>
            <w:sz w:val="22"/>
            <w:szCs w:val="22"/>
          </w:rPr>
          <w:tab/>
        </w:r>
        <w:r w:rsidRPr="00CE6C6A">
          <w:rPr>
            <w:rStyle w:val="Hyperlink"/>
            <w:noProof/>
          </w:rPr>
          <w:t>Einführung in die Thematik</w:t>
        </w:r>
        <w:r>
          <w:rPr>
            <w:noProof/>
            <w:webHidden/>
          </w:rPr>
          <w:tab/>
        </w:r>
        <w:r>
          <w:rPr>
            <w:noProof/>
            <w:webHidden/>
          </w:rPr>
          <w:fldChar w:fldCharType="begin"/>
        </w:r>
        <w:r>
          <w:rPr>
            <w:noProof/>
            <w:webHidden/>
          </w:rPr>
          <w:instrText xml:space="preserve"> PAGEREF _Toc408309933 \h </w:instrText>
        </w:r>
        <w:r>
          <w:rPr>
            <w:noProof/>
            <w:webHidden/>
          </w:rPr>
        </w:r>
        <w:r>
          <w:rPr>
            <w:noProof/>
            <w:webHidden/>
          </w:rPr>
          <w:fldChar w:fldCharType="separate"/>
        </w:r>
        <w:r>
          <w:rPr>
            <w:noProof/>
            <w:webHidden/>
          </w:rPr>
          <w:t>1</w:t>
        </w:r>
        <w:r>
          <w:rPr>
            <w:noProof/>
            <w:webHidden/>
          </w:rPr>
          <w:fldChar w:fldCharType="end"/>
        </w:r>
      </w:hyperlink>
    </w:p>
    <w:p w14:paraId="3F998C69"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34" w:history="1">
        <w:r w:rsidRPr="00CE6C6A">
          <w:rPr>
            <w:rStyle w:val="Hyperlink"/>
            <w:noProof/>
          </w:rPr>
          <w:t>1.2</w:t>
        </w:r>
        <w:r>
          <w:rPr>
            <w:rFonts w:asciiTheme="minorHAnsi" w:eastAsiaTheme="minorEastAsia" w:hAnsiTheme="minorHAnsi" w:cstheme="minorBidi"/>
            <w:smallCaps w:val="0"/>
            <w:noProof/>
            <w:sz w:val="22"/>
            <w:szCs w:val="22"/>
          </w:rPr>
          <w:tab/>
        </w:r>
        <w:r w:rsidRPr="00CE6C6A">
          <w:rPr>
            <w:rStyle w:val="Hyperlink"/>
            <w:noProof/>
          </w:rPr>
          <w:t>Ziele der Arbeit</w:t>
        </w:r>
        <w:r>
          <w:rPr>
            <w:noProof/>
            <w:webHidden/>
          </w:rPr>
          <w:tab/>
        </w:r>
        <w:r>
          <w:rPr>
            <w:noProof/>
            <w:webHidden/>
          </w:rPr>
          <w:fldChar w:fldCharType="begin"/>
        </w:r>
        <w:r>
          <w:rPr>
            <w:noProof/>
            <w:webHidden/>
          </w:rPr>
          <w:instrText xml:space="preserve"> PAGEREF _Toc408309934 \h </w:instrText>
        </w:r>
        <w:r>
          <w:rPr>
            <w:noProof/>
            <w:webHidden/>
          </w:rPr>
        </w:r>
        <w:r>
          <w:rPr>
            <w:noProof/>
            <w:webHidden/>
          </w:rPr>
          <w:fldChar w:fldCharType="separate"/>
        </w:r>
        <w:r>
          <w:rPr>
            <w:noProof/>
            <w:webHidden/>
          </w:rPr>
          <w:t>2</w:t>
        </w:r>
        <w:r>
          <w:rPr>
            <w:noProof/>
            <w:webHidden/>
          </w:rPr>
          <w:fldChar w:fldCharType="end"/>
        </w:r>
      </w:hyperlink>
    </w:p>
    <w:p w14:paraId="00AC7FA0"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35" w:history="1">
        <w:r w:rsidRPr="00CE6C6A">
          <w:rPr>
            <w:rStyle w:val="Hyperlink"/>
            <w:noProof/>
          </w:rPr>
          <w:t>1.3</w:t>
        </w:r>
        <w:r>
          <w:rPr>
            <w:rFonts w:asciiTheme="minorHAnsi" w:eastAsiaTheme="minorEastAsia" w:hAnsiTheme="minorHAnsi" w:cstheme="minorBidi"/>
            <w:smallCaps w:val="0"/>
            <w:noProof/>
            <w:sz w:val="22"/>
            <w:szCs w:val="22"/>
          </w:rPr>
          <w:tab/>
        </w:r>
        <w:r w:rsidRPr="00CE6C6A">
          <w:rPr>
            <w:rStyle w:val="Hyperlink"/>
            <w:noProof/>
          </w:rPr>
          <w:t>Vorstellung des Unternehmens</w:t>
        </w:r>
        <w:r>
          <w:rPr>
            <w:noProof/>
            <w:webHidden/>
          </w:rPr>
          <w:tab/>
        </w:r>
        <w:r>
          <w:rPr>
            <w:noProof/>
            <w:webHidden/>
          </w:rPr>
          <w:fldChar w:fldCharType="begin"/>
        </w:r>
        <w:r>
          <w:rPr>
            <w:noProof/>
            <w:webHidden/>
          </w:rPr>
          <w:instrText xml:space="preserve"> PAGEREF _Toc408309935 \h </w:instrText>
        </w:r>
        <w:r>
          <w:rPr>
            <w:noProof/>
            <w:webHidden/>
          </w:rPr>
        </w:r>
        <w:r>
          <w:rPr>
            <w:noProof/>
            <w:webHidden/>
          </w:rPr>
          <w:fldChar w:fldCharType="separate"/>
        </w:r>
        <w:r>
          <w:rPr>
            <w:noProof/>
            <w:webHidden/>
          </w:rPr>
          <w:t>2</w:t>
        </w:r>
        <w:r>
          <w:rPr>
            <w:noProof/>
            <w:webHidden/>
          </w:rPr>
          <w:fldChar w:fldCharType="end"/>
        </w:r>
      </w:hyperlink>
    </w:p>
    <w:p w14:paraId="74A8CAAE"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36" w:history="1">
        <w:r w:rsidRPr="00CE6C6A">
          <w:rPr>
            <w:rStyle w:val="Hyperlink"/>
            <w:noProof/>
          </w:rPr>
          <w:t>1.4</w:t>
        </w:r>
        <w:r>
          <w:rPr>
            <w:rFonts w:asciiTheme="minorHAnsi" w:eastAsiaTheme="minorEastAsia" w:hAnsiTheme="minorHAnsi" w:cstheme="minorBidi"/>
            <w:smallCaps w:val="0"/>
            <w:noProof/>
            <w:sz w:val="22"/>
            <w:szCs w:val="22"/>
          </w:rPr>
          <w:tab/>
        </w:r>
        <w:r w:rsidRPr="00CE6C6A">
          <w:rPr>
            <w:rStyle w:val="Hyperlink"/>
            <w:noProof/>
          </w:rPr>
          <w:t>Aufbau des Berichtes</w:t>
        </w:r>
        <w:r>
          <w:rPr>
            <w:noProof/>
            <w:webHidden/>
          </w:rPr>
          <w:tab/>
        </w:r>
        <w:r>
          <w:rPr>
            <w:noProof/>
            <w:webHidden/>
          </w:rPr>
          <w:fldChar w:fldCharType="begin"/>
        </w:r>
        <w:r>
          <w:rPr>
            <w:noProof/>
            <w:webHidden/>
          </w:rPr>
          <w:instrText xml:space="preserve"> PAGEREF _Toc408309936 \h </w:instrText>
        </w:r>
        <w:r>
          <w:rPr>
            <w:noProof/>
            <w:webHidden/>
          </w:rPr>
        </w:r>
        <w:r>
          <w:rPr>
            <w:noProof/>
            <w:webHidden/>
          </w:rPr>
          <w:fldChar w:fldCharType="separate"/>
        </w:r>
        <w:r>
          <w:rPr>
            <w:noProof/>
            <w:webHidden/>
          </w:rPr>
          <w:t>3</w:t>
        </w:r>
        <w:r>
          <w:rPr>
            <w:noProof/>
            <w:webHidden/>
          </w:rPr>
          <w:fldChar w:fldCharType="end"/>
        </w:r>
      </w:hyperlink>
    </w:p>
    <w:p w14:paraId="0A745FD7" w14:textId="77777777" w:rsidR="00E174FE" w:rsidRDefault="00E174FE">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09937" w:history="1">
        <w:r w:rsidRPr="00CE6C6A">
          <w:rPr>
            <w:rStyle w:val="Hyperlink"/>
            <w:noProof/>
            <w:u w:color="FFFFFF" w:themeColor="background1"/>
          </w:rPr>
          <w:t>2</w:t>
        </w:r>
        <w:r>
          <w:rPr>
            <w:rFonts w:asciiTheme="minorHAnsi" w:eastAsiaTheme="minorEastAsia" w:hAnsiTheme="minorHAnsi" w:cstheme="minorBidi"/>
            <w:b w:val="0"/>
            <w:bCs w:val="0"/>
            <w:caps w:val="0"/>
            <w:noProof/>
            <w:sz w:val="22"/>
            <w:szCs w:val="22"/>
          </w:rPr>
          <w:tab/>
        </w:r>
        <w:r w:rsidRPr="00CE6C6A">
          <w:rPr>
            <w:rStyle w:val="Hyperlink"/>
            <w:noProof/>
          </w:rPr>
          <w:t>Grundlagen / Stand der Technik</w:t>
        </w:r>
        <w:r>
          <w:rPr>
            <w:noProof/>
            <w:webHidden/>
          </w:rPr>
          <w:tab/>
        </w:r>
        <w:r>
          <w:rPr>
            <w:noProof/>
            <w:webHidden/>
          </w:rPr>
          <w:fldChar w:fldCharType="begin"/>
        </w:r>
        <w:r>
          <w:rPr>
            <w:noProof/>
            <w:webHidden/>
          </w:rPr>
          <w:instrText xml:space="preserve"> PAGEREF _Toc408309937 \h </w:instrText>
        </w:r>
        <w:r>
          <w:rPr>
            <w:noProof/>
            <w:webHidden/>
          </w:rPr>
        </w:r>
        <w:r>
          <w:rPr>
            <w:noProof/>
            <w:webHidden/>
          </w:rPr>
          <w:fldChar w:fldCharType="separate"/>
        </w:r>
        <w:r>
          <w:rPr>
            <w:noProof/>
            <w:webHidden/>
          </w:rPr>
          <w:t>4</w:t>
        </w:r>
        <w:r>
          <w:rPr>
            <w:noProof/>
            <w:webHidden/>
          </w:rPr>
          <w:fldChar w:fldCharType="end"/>
        </w:r>
      </w:hyperlink>
    </w:p>
    <w:p w14:paraId="2D8D660A"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38" w:history="1">
        <w:r w:rsidRPr="00CE6C6A">
          <w:rPr>
            <w:rStyle w:val="Hyperlink"/>
            <w:noProof/>
          </w:rPr>
          <w:t>2.1</w:t>
        </w:r>
        <w:r>
          <w:rPr>
            <w:rFonts w:asciiTheme="minorHAnsi" w:eastAsiaTheme="minorEastAsia" w:hAnsiTheme="minorHAnsi" w:cstheme="minorBidi"/>
            <w:smallCaps w:val="0"/>
            <w:noProof/>
            <w:sz w:val="22"/>
            <w:szCs w:val="22"/>
          </w:rPr>
          <w:tab/>
        </w:r>
        <w:r w:rsidRPr="00CE6C6A">
          <w:rPr>
            <w:rStyle w:val="Hyperlink"/>
            <w:noProof/>
          </w:rPr>
          <w:t>Virtual Reality</w:t>
        </w:r>
        <w:r>
          <w:rPr>
            <w:noProof/>
            <w:webHidden/>
          </w:rPr>
          <w:tab/>
        </w:r>
        <w:r>
          <w:rPr>
            <w:noProof/>
            <w:webHidden/>
          </w:rPr>
          <w:fldChar w:fldCharType="begin"/>
        </w:r>
        <w:r>
          <w:rPr>
            <w:noProof/>
            <w:webHidden/>
          </w:rPr>
          <w:instrText xml:space="preserve"> PAGEREF _Toc408309938 \h </w:instrText>
        </w:r>
        <w:r>
          <w:rPr>
            <w:noProof/>
            <w:webHidden/>
          </w:rPr>
        </w:r>
        <w:r>
          <w:rPr>
            <w:noProof/>
            <w:webHidden/>
          </w:rPr>
          <w:fldChar w:fldCharType="separate"/>
        </w:r>
        <w:r>
          <w:rPr>
            <w:noProof/>
            <w:webHidden/>
          </w:rPr>
          <w:t>4</w:t>
        </w:r>
        <w:r>
          <w:rPr>
            <w:noProof/>
            <w:webHidden/>
          </w:rPr>
          <w:fldChar w:fldCharType="end"/>
        </w:r>
      </w:hyperlink>
    </w:p>
    <w:p w14:paraId="24906A8C"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39" w:history="1">
        <w:r w:rsidRPr="00CE6C6A">
          <w:rPr>
            <w:rStyle w:val="Hyperlink"/>
            <w:noProof/>
          </w:rPr>
          <w:t>2.1.1</w:t>
        </w:r>
        <w:r>
          <w:rPr>
            <w:rFonts w:asciiTheme="minorHAnsi" w:eastAsiaTheme="minorEastAsia" w:hAnsiTheme="minorHAnsi" w:cstheme="minorBidi"/>
            <w:i w:val="0"/>
            <w:iCs w:val="0"/>
            <w:noProof/>
            <w:sz w:val="22"/>
            <w:szCs w:val="22"/>
          </w:rPr>
          <w:tab/>
        </w:r>
        <w:r w:rsidRPr="00CE6C6A">
          <w:rPr>
            <w:rStyle w:val="Hyperlink"/>
            <w:noProof/>
          </w:rPr>
          <w:t>Wahrnehmung von Bewegung</w:t>
        </w:r>
        <w:r>
          <w:rPr>
            <w:noProof/>
            <w:webHidden/>
          </w:rPr>
          <w:tab/>
        </w:r>
        <w:r>
          <w:rPr>
            <w:noProof/>
            <w:webHidden/>
          </w:rPr>
          <w:fldChar w:fldCharType="begin"/>
        </w:r>
        <w:r>
          <w:rPr>
            <w:noProof/>
            <w:webHidden/>
          </w:rPr>
          <w:instrText xml:space="preserve"> PAGEREF _Toc408309939 \h </w:instrText>
        </w:r>
        <w:r>
          <w:rPr>
            <w:noProof/>
            <w:webHidden/>
          </w:rPr>
        </w:r>
        <w:r>
          <w:rPr>
            <w:noProof/>
            <w:webHidden/>
          </w:rPr>
          <w:fldChar w:fldCharType="separate"/>
        </w:r>
        <w:r>
          <w:rPr>
            <w:noProof/>
            <w:webHidden/>
          </w:rPr>
          <w:t>4</w:t>
        </w:r>
        <w:r>
          <w:rPr>
            <w:noProof/>
            <w:webHidden/>
          </w:rPr>
          <w:fldChar w:fldCharType="end"/>
        </w:r>
      </w:hyperlink>
    </w:p>
    <w:p w14:paraId="53543953"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40" w:history="1">
        <w:r w:rsidRPr="00CE6C6A">
          <w:rPr>
            <w:rStyle w:val="Hyperlink"/>
            <w:noProof/>
          </w:rPr>
          <w:t>2.1.2</w:t>
        </w:r>
        <w:r>
          <w:rPr>
            <w:rFonts w:asciiTheme="minorHAnsi" w:eastAsiaTheme="minorEastAsia" w:hAnsiTheme="minorHAnsi" w:cstheme="minorBidi"/>
            <w:i w:val="0"/>
            <w:iCs w:val="0"/>
            <w:noProof/>
            <w:sz w:val="22"/>
            <w:szCs w:val="22"/>
          </w:rPr>
          <w:tab/>
        </w:r>
        <w:r w:rsidRPr="00CE6C6A">
          <w:rPr>
            <w:rStyle w:val="Hyperlink"/>
            <w:noProof/>
          </w:rPr>
          <w:t>Ausgabegeräte</w:t>
        </w:r>
        <w:r>
          <w:rPr>
            <w:noProof/>
            <w:webHidden/>
          </w:rPr>
          <w:tab/>
        </w:r>
        <w:r>
          <w:rPr>
            <w:noProof/>
            <w:webHidden/>
          </w:rPr>
          <w:fldChar w:fldCharType="begin"/>
        </w:r>
        <w:r>
          <w:rPr>
            <w:noProof/>
            <w:webHidden/>
          </w:rPr>
          <w:instrText xml:space="preserve"> PAGEREF _Toc408309940 \h </w:instrText>
        </w:r>
        <w:r>
          <w:rPr>
            <w:noProof/>
            <w:webHidden/>
          </w:rPr>
        </w:r>
        <w:r>
          <w:rPr>
            <w:noProof/>
            <w:webHidden/>
          </w:rPr>
          <w:fldChar w:fldCharType="separate"/>
        </w:r>
        <w:r>
          <w:rPr>
            <w:noProof/>
            <w:webHidden/>
          </w:rPr>
          <w:t>5</w:t>
        </w:r>
        <w:r>
          <w:rPr>
            <w:noProof/>
            <w:webHidden/>
          </w:rPr>
          <w:fldChar w:fldCharType="end"/>
        </w:r>
      </w:hyperlink>
    </w:p>
    <w:p w14:paraId="61281565"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41" w:history="1">
        <w:r w:rsidRPr="00CE6C6A">
          <w:rPr>
            <w:rStyle w:val="Hyperlink"/>
            <w:noProof/>
          </w:rPr>
          <w:t>2.1.3</w:t>
        </w:r>
        <w:r>
          <w:rPr>
            <w:rFonts w:asciiTheme="minorHAnsi" w:eastAsiaTheme="minorEastAsia" w:hAnsiTheme="minorHAnsi" w:cstheme="minorBidi"/>
            <w:i w:val="0"/>
            <w:iCs w:val="0"/>
            <w:noProof/>
            <w:sz w:val="22"/>
            <w:szCs w:val="22"/>
          </w:rPr>
          <w:tab/>
        </w:r>
        <w:r w:rsidRPr="00CE6C6A">
          <w:rPr>
            <w:rStyle w:val="Hyperlink"/>
            <w:noProof/>
          </w:rPr>
          <w:t>Eingabegeräte</w:t>
        </w:r>
        <w:r>
          <w:rPr>
            <w:noProof/>
            <w:webHidden/>
          </w:rPr>
          <w:tab/>
        </w:r>
        <w:r>
          <w:rPr>
            <w:noProof/>
            <w:webHidden/>
          </w:rPr>
          <w:fldChar w:fldCharType="begin"/>
        </w:r>
        <w:r>
          <w:rPr>
            <w:noProof/>
            <w:webHidden/>
          </w:rPr>
          <w:instrText xml:space="preserve"> PAGEREF _Toc408309941 \h </w:instrText>
        </w:r>
        <w:r>
          <w:rPr>
            <w:noProof/>
            <w:webHidden/>
          </w:rPr>
        </w:r>
        <w:r>
          <w:rPr>
            <w:noProof/>
            <w:webHidden/>
          </w:rPr>
          <w:fldChar w:fldCharType="separate"/>
        </w:r>
        <w:r>
          <w:rPr>
            <w:noProof/>
            <w:webHidden/>
          </w:rPr>
          <w:t>6</w:t>
        </w:r>
        <w:r>
          <w:rPr>
            <w:noProof/>
            <w:webHidden/>
          </w:rPr>
          <w:fldChar w:fldCharType="end"/>
        </w:r>
      </w:hyperlink>
    </w:p>
    <w:p w14:paraId="59C9A147"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42" w:history="1">
        <w:r w:rsidRPr="00CE6C6A">
          <w:rPr>
            <w:rStyle w:val="Hyperlink"/>
            <w:noProof/>
          </w:rPr>
          <w:t>2.1.4</w:t>
        </w:r>
        <w:r>
          <w:rPr>
            <w:rFonts w:asciiTheme="minorHAnsi" w:eastAsiaTheme="minorEastAsia" w:hAnsiTheme="minorHAnsi" w:cstheme="minorBidi"/>
            <w:i w:val="0"/>
            <w:iCs w:val="0"/>
            <w:noProof/>
            <w:sz w:val="22"/>
            <w:szCs w:val="22"/>
          </w:rPr>
          <w:tab/>
        </w:r>
        <w:r w:rsidRPr="00CE6C6A">
          <w:rPr>
            <w:rStyle w:val="Hyperlink"/>
            <w:noProof/>
          </w:rPr>
          <w:t>Bewegungskontrolle</w:t>
        </w:r>
        <w:r>
          <w:rPr>
            <w:noProof/>
            <w:webHidden/>
          </w:rPr>
          <w:tab/>
        </w:r>
        <w:r>
          <w:rPr>
            <w:noProof/>
            <w:webHidden/>
          </w:rPr>
          <w:fldChar w:fldCharType="begin"/>
        </w:r>
        <w:r>
          <w:rPr>
            <w:noProof/>
            <w:webHidden/>
          </w:rPr>
          <w:instrText xml:space="preserve"> PAGEREF _Toc408309942 \h </w:instrText>
        </w:r>
        <w:r>
          <w:rPr>
            <w:noProof/>
            <w:webHidden/>
          </w:rPr>
        </w:r>
        <w:r>
          <w:rPr>
            <w:noProof/>
            <w:webHidden/>
          </w:rPr>
          <w:fldChar w:fldCharType="separate"/>
        </w:r>
        <w:r>
          <w:rPr>
            <w:noProof/>
            <w:webHidden/>
          </w:rPr>
          <w:t>10</w:t>
        </w:r>
        <w:r>
          <w:rPr>
            <w:noProof/>
            <w:webHidden/>
          </w:rPr>
          <w:fldChar w:fldCharType="end"/>
        </w:r>
      </w:hyperlink>
    </w:p>
    <w:p w14:paraId="273CF59D" w14:textId="77777777" w:rsidR="00E174FE" w:rsidRDefault="00E174FE">
      <w:pPr>
        <w:pStyle w:val="Verzeichnis4"/>
        <w:tabs>
          <w:tab w:val="left" w:pos="1440"/>
          <w:tab w:val="right" w:leader="dot" w:pos="8777"/>
        </w:tabs>
        <w:rPr>
          <w:rFonts w:asciiTheme="minorHAnsi" w:eastAsiaTheme="minorEastAsia" w:hAnsiTheme="minorHAnsi" w:cstheme="minorBidi"/>
          <w:noProof/>
          <w:sz w:val="22"/>
          <w:szCs w:val="22"/>
        </w:rPr>
      </w:pPr>
      <w:hyperlink w:anchor="_Toc408309943" w:history="1">
        <w:r w:rsidRPr="00CE6C6A">
          <w:rPr>
            <w:rStyle w:val="Hyperlink"/>
            <w:noProof/>
          </w:rPr>
          <w:t>2.1.4.1</w:t>
        </w:r>
        <w:r>
          <w:rPr>
            <w:rFonts w:asciiTheme="minorHAnsi" w:eastAsiaTheme="minorEastAsia" w:hAnsiTheme="minorHAnsi" w:cstheme="minorBidi"/>
            <w:noProof/>
            <w:sz w:val="22"/>
            <w:szCs w:val="22"/>
          </w:rPr>
          <w:tab/>
        </w:r>
        <w:r w:rsidRPr="00CE6C6A">
          <w:rPr>
            <w:rStyle w:val="Hyperlink"/>
            <w:noProof/>
          </w:rPr>
          <w:t>Durch Software</w:t>
        </w:r>
        <w:r>
          <w:rPr>
            <w:noProof/>
            <w:webHidden/>
          </w:rPr>
          <w:tab/>
        </w:r>
        <w:r>
          <w:rPr>
            <w:noProof/>
            <w:webHidden/>
          </w:rPr>
          <w:fldChar w:fldCharType="begin"/>
        </w:r>
        <w:r>
          <w:rPr>
            <w:noProof/>
            <w:webHidden/>
          </w:rPr>
          <w:instrText xml:space="preserve"> PAGEREF _Toc408309943 \h </w:instrText>
        </w:r>
        <w:r>
          <w:rPr>
            <w:noProof/>
            <w:webHidden/>
          </w:rPr>
        </w:r>
        <w:r>
          <w:rPr>
            <w:noProof/>
            <w:webHidden/>
          </w:rPr>
          <w:fldChar w:fldCharType="separate"/>
        </w:r>
        <w:r>
          <w:rPr>
            <w:noProof/>
            <w:webHidden/>
          </w:rPr>
          <w:t>10</w:t>
        </w:r>
        <w:r>
          <w:rPr>
            <w:noProof/>
            <w:webHidden/>
          </w:rPr>
          <w:fldChar w:fldCharType="end"/>
        </w:r>
      </w:hyperlink>
    </w:p>
    <w:p w14:paraId="68A75330" w14:textId="77777777" w:rsidR="00E174FE" w:rsidRDefault="00E174FE">
      <w:pPr>
        <w:pStyle w:val="Verzeichnis4"/>
        <w:tabs>
          <w:tab w:val="left" w:pos="1440"/>
          <w:tab w:val="right" w:leader="dot" w:pos="8777"/>
        </w:tabs>
        <w:rPr>
          <w:rFonts w:asciiTheme="minorHAnsi" w:eastAsiaTheme="minorEastAsia" w:hAnsiTheme="minorHAnsi" w:cstheme="minorBidi"/>
          <w:noProof/>
          <w:sz w:val="22"/>
          <w:szCs w:val="22"/>
        </w:rPr>
      </w:pPr>
      <w:hyperlink w:anchor="_Toc408309944" w:history="1">
        <w:r w:rsidRPr="00CE6C6A">
          <w:rPr>
            <w:rStyle w:val="Hyperlink"/>
            <w:noProof/>
          </w:rPr>
          <w:t>2.1.4.2</w:t>
        </w:r>
        <w:r>
          <w:rPr>
            <w:rFonts w:asciiTheme="minorHAnsi" w:eastAsiaTheme="minorEastAsia" w:hAnsiTheme="minorHAnsi" w:cstheme="minorBidi"/>
            <w:noProof/>
            <w:sz w:val="22"/>
            <w:szCs w:val="22"/>
          </w:rPr>
          <w:tab/>
        </w:r>
        <w:r w:rsidRPr="00CE6C6A">
          <w:rPr>
            <w:rStyle w:val="Hyperlink"/>
            <w:noProof/>
          </w:rPr>
          <w:t>Optisches Tracking</w:t>
        </w:r>
        <w:r>
          <w:rPr>
            <w:noProof/>
            <w:webHidden/>
          </w:rPr>
          <w:tab/>
        </w:r>
        <w:r>
          <w:rPr>
            <w:noProof/>
            <w:webHidden/>
          </w:rPr>
          <w:fldChar w:fldCharType="begin"/>
        </w:r>
        <w:r>
          <w:rPr>
            <w:noProof/>
            <w:webHidden/>
          </w:rPr>
          <w:instrText xml:space="preserve"> PAGEREF _Toc408309944 \h </w:instrText>
        </w:r>
        <w:r>
          <w:rPr>
            <w:noProof/>
            <w:webHidden/>
          </w:rPr>
        </w:r>
        <w:r>
          <w:rPr>
            <w:noProof/>
            <w:webHidden/>
          </w:rPr>
          <w:fldChar w:fldCharType="separate"/>
        </w:r>
        <w:r>
          <w:rPr>
            <w:noProof/>
            <w:webHidden/>
          </w:rPr>
          <w:t>10</w:t>
        </w:r>
        <w:r>
          <w:rPr>
            <w:noProof/>
            <w:webHidden/>
          </w:rPr>
          <w:fldChar w:fldCharType="end"/>
        </w:r>
      </w:hyperlink>
    </w:p>
    <w:p w14:paraId="762F3964" w14:textId="77777777" w:rsidR="00E174FE" w:rsidRDefault="00E174FE">
      <w:pPr>
        <w:pStyle w:val="Verzeichnis4"/>
        <w:tabs>
          <w:tab w:val="left" w:pos="1440"/>
          <w:tab w:val="right" w:leader="dot" w:pos="8777"/>
        </w:tabs>
        <w:rPr>
          <w:rFonts w:asciiTheme="minorHAnsi" w:eastAsiaTheme="minorEastAsia" w:hAnsiTheme="minorHAnsi" w:cstheme="minorBidi"/>
          <w:noProof/>
          <w:sz w:val="22"/>
          <w:szCs w:val="22"/>
        </w:rPr>
      </w:pPr>
      <w:hyperlink w:anchor="_Toc408309945" w:history="1">
        <w:r w:rsidRPr="00CE6C6A">
          <w:rPr>
            <w:rStyle w:val="Hyperlink"/>
            <w:noProof/>
          </w:rPr>
          <w:t>2.1.4.3</w:t>
        </w:r>
        <w:r>
          <w:rPr>
            <w:rFonts w:asciiTheme="minorHAnsi" w:eastAsiaTheme="minorEastAsia" w:hAnsiTheme="minorHAnsi" w:cstheme="minorBidi"/>
            <w:noProof/>
            <w:sz w:val="22"/>
            <w:szCs w:val="22"/>
          </w:rPr>
          <w:tab/>
        </w:r>
        <w:r w:rsidRPr="00CE6C6A">
          <w:rPr>
            <w:rStyle w:val="Hyperlink"/>
            <w:noProof/>
          </w:rPr>
          <w:t>Bewegungsplattformen</w:t>
        </w:r>
        <w:r>
          <w:rPr>
            <w:noProof/>
            <w:webHidden/>
          </w:rPr>
          <w:tab/>
        </w:r>
        <w:r>
          <w:rPr>
            <w:noProof/>
            <w:webHidden/>
          </w:rPr>
          <w:fldChar w:fldCharType="begin"/>
        </w:r>
        <w:r>
          <w:rPr>
            <w:noProof/>
            <w:webHidden/>
          </w:rPr>
          <w:instrText xml:space="preserve"> PAGEREF _Toc408309945 \h </w:instrText>
        </w:r>
        <w:r>
          <w:rPr>
            <w:noProof/>
            <w:webHidden/>
          </w:rPr>
        </w:r>
        <w:r>
          <w:rPr>
            <w:noProof/>
            <w:webHidden/>
          </w:rPr>
          <w:fldChar w:fldCharType="separate"/>
        </w:r>
        <w:r>
          <w:rPr>
            <w:noProof/>
            <w:webHidden/>
          </w:rPr>
          <w:t>11</w:t>
        </w:r>
        <w:r>
          <w:rPr>
            <w:noProof/>
            <w:webHidden/>
          </w:rPr>
          <w:fldChar w:fldCharType="end"/>
        </w:r>
      </w:hyperlink>
    </w:p>
    <w:p w14:paraId="0CB9B32F" w14:textId="77777777" w:rsidR="00E174FE" w:rsidRDefault="00E174FE">
      <w:pPr>
        <w:pStyle w:val="Verzeichnis4"/>
        <w:tabs>
          <w:tab w:val="left" w:pos="1440"/>
          <w:tab w:val="right" w:leader="dot" w:pos="8777"/>
        </w:tabs>
        <w:rPr>
          <w:rFonts w:asciiTheme="minorHAnsi" w:eastAsiaTheme="minorEastAsia" w:hAnsiTheme="minorHAnsi" w:cstheme="minorBidi"/>
          <w:noProof/>
          <w:sz w:val="22"/>
          <w:szCs w:val="22"/>
        </w:rPr>
      </w:pPr>
      <w:hyperlink w:anchor="_Toc408309946" w:history="1">
        <w:r w:rsidRPr="00CE6C6A">
          <w:rPr>
            <w:rStyle w:val="Hyperlink"/>
            <w:noProof/>
          </w:rPr>
          <w:t>2.1.4.4</w:t>
        </w:r>
        <w:r>
          <w:rPr>
            <w:rFonts w:asciiTheme="minorHAnsi" w:eastAsiaTheme="minorEastAsia" w:hAnsiTheme="minorHAnsi" w:cstheme="minorBidi"/>
            <w:noProof/>
            <w:sz w:val="22"/>
            <w:szCs w:val="22"/>
          </w:rPr>
          <w:tab/>
        </w:r>
        <w:r w:rsidRPr="00CE6C6A">
          <w:rPr>
            <w:rStyle w:val="Hyperlink"/>
            <w:noProof/>
          </w:rPr>
          <w:t>Akustisches Tracking</w:t>
        </w:r>
        <w:r>
          <w:rPr>
            <w:noProof/>
            <w:webHidden/>
          </w:rPr>
          <w:tab/>
        </w:r>
        <w:r>
          <w:rPr>
            <w:noProof/>
            <w:webHidden/>
          </w:rPr>
          <w:fldChar w:fldCharType="begin"/>
        </w:r>
        <w:r>
          <w:rPr>
            <w:noProof/>
            <w:webHidden/>
          </w:rPr>
          <w:instrText xml:space="preserve"> PAGEREF _Toc408309946 \h </w:instrText>
        </w:r>
        <w:r>
          <w:rPr>
            <w:noProof/>
            <w:webHidden/>
          </w:rPr>
        </w:r>
        <w:r>
          <w:rPr>
            <w:noProof/>
            <w:webHidden/>
          </w:rPr>
          <w:fldChar w:fldCharType="separate"/>
        </w:r>
        <w:r>
          <w:rPr>
            <w:noProof/>
            <w:webHidden/>
          </w:rPr>
          <w:t>12</w:t>
        </w:r>
        <w:r>
          <w:rPr>
            <w:noProof/>
            <w:webHidden/>
          </w:rPr>
          <w:fldChar w:fldCharType="end"/>
        </w:r>
      </w:hyperlink>
    </w:p>
    <w:p w14:paraId="4B1BBD4F" w14:textId="77777777" w:rsidR="00E174FE" w:rsidRDefault="00E174FE">
      <w:pPr>
        <w:pStyle w:val="Verzeichnis4"/>
        <w:tabs>
          <w:tab w:val="left" w:pos="1440"/>
          <w:tab w:val="right" w:leader="dot" w:pos="8777"/>
        </w:tabs>
        <w:rPr>
          <w:rFonts w:asciiTheme="minorHAnsi" w:eastAsiaTheme="minorEastAsia" w:hAnsiTheme="minorHAnsi" w:cstheme="minorBidi"/>
          <w:noProof/>
          <w:sz w:val="22"/>
          <w:szCs w:val="22"/>
        </w:rPr>
      </w:pPr>
      <w:hyperlink w:anchor="_Toc408309947" w:history="1">
        <w:r w:rsidRPr="00CE6C6A">
          <w:rPr>
            <w:rStyle w:val="Hyperlink"/>
            <w:noProof/>
          </w:rPr>
          <w:t>2.1.4.5</w:t>
        </w:r>
        <w:r>
          <w:rPr>
            <w:rFonts w:asciiTheme="minorHAnsi" w:eastAsiaTheme="minorEastAsia" w:hAnsiTheme="minorHAnsi" w:cstheme="minorBidi"/>
            <w:noProof/>
            <w:sz w:val="22"/>
            <w:szCs w:val="22"/>
          </w:rPr>
          <w:tab/>
        </w:r>
        <w:r w:rsidRPr="00CE6C6A">
          <w:rPr>
            <w:rStyle w:val="Hyperlink"/>
            <w:noProof/>
          </w:rPr>
          <w:t>Inertial Tracking</w:t>
        </w:r>
        <w:r>
          <w:rPr>
            <w:noProof/>
            <w:webHidden/>
          </w:rPr>
          <w:tab/>
        </w:r>
        <w:r>
          <w:rPr>
            <w:noProof/>
            <w:webHidden/>
          </w:rPr>
          <w:fldChar w:fldCharType="begin"/>
        </w:r>
        <w:r>
          <w:rPr>
            <w:noProof/>
            <w:webHidden/>
          </w:rPr>
          <w:instrText xml:space="preserve"> PAGEREF _Toc408309947 \h </w:instrText>
        </w:r>
        <w:r>
          <w:rPr>
            <w:noProof/>
            <w:webHidden/>
          </w:rPr>
        </w:r>
        <w:r>
          <w:rPr>
            <w:noProof/>
            <w:webHidden/>
          </w:rPr>
          <w:fldChar w:fldCharType="separate"/>
        </w:r>
        <w:r>
          <w:rPr>
            <w:noProof/>
            <w:webHidden/>
          </w:rPr>
          <w:t>12</w:t>
        </w:r>
        <w:r>
          <w:rPr>
            <w:noProof/>
            <w:webHidden/>
          </w:rPr>
          <w:fldChar w:fldCharType="end"/>
        </w:r>
      </w:hyperlink>
    </w:p>
    <w:p w14:paraId="023A5220" w14:textId="77777777" w:rsidR="00E174FE" w:rsidRDefault="00E174FE">
      <w:pPr>
        <w:pStyle w:val="Verzeichnis4"/>
        <w:tabs>
          <w:tab w:val="left" w:pos="1440"/>
          <w:tab w:val="right" w:leader="dot" w:pos="8777"/>
        </w:tabs>
        <w:rPr>
          <w:rFonts w:asciiTheme="minorHAnsi" w:eastAsiaTheme="minorEastAsia" w:hAnsiTheme="minorHAnsi" w:cstheme="minorBidi"/>
          <w:noProof/>
          <w:sz w:val="22"/>
          <w:szCs w:val="22"/>
        </w:rPr>
      </w:pPr>
      <w:hyperlink w:anchor="_Toc408309948" w:history="1">
        <w:r w:rsidRPr="00CE6C6A">
          <w:rPr>
            <w:rStyle w:val="Hyperlink"/>
            <w:noProof/>
          </w:rPr>
          <w:t>2.1.4.6</w:t>
        </w:r>
        <w:r>
          <w:rPr>
            <w:rFonts w:asciiTheme="minorHAnsi" w:eastAsiaTheme="minorEastAsia" w:hAnsiTheme="minorHAnsi" w:cstheme="minorBidi"/>
            <w:noProof/>
            <w:sz w:val="22"/>
            <w:szCs w:val="22"/>
          </w:rPr>
          <w:tab/>
        </w:r>
        <w:r w:rsidRPr="00CE6C6A">
          <w:rPr>
            <w:rStyle w:val="Hyperlink"/>
            <w:noProof/>
          </w:rPr>
          <w:t>Magnet</w:t>
        </w:r>
        <w:r>
          <w:rPr>
            <w:noProof/>
            <w:webHidden/>
          </w:rPr>
          <w:tab/>
        </w:r>
        <w:r>
          <w:rPr>
            <w:noProof/>
            <w:webHidden/>
          </w:rPr>
          <w:fldChar w:fldCharType="begin"/>
        </w:r>
        <w:r>
          <w:rPr>
            <w:noProof/>
            <w:webHidden/>
          </w:rPr>
          <w:instrText xml:space="preserve"> PAGEREF _Toc408309948 \h </w:instrText>
        </w:r>
        <w:r>
          <w:rPr>
            <w:noProof/>
            <w:webHidden/>
          </w:rPr>
        </w:r>
        <w:r>
          <w:rPr>
            <w:noProof/>
            <w:webHidden/>
          </w:rPr>
          <w:fldChar w:fldCharType="separate"/>
        </w:r>
        <w:r>
          <w:rPr>
            <w:noProof/>
            <w:webHidden/>
          </w:rPr>
          <w:t>13</w:t>
        </w:r>
        <w:r>
          <w:rPr>
            <w:noProof/>
            <w:webHidden/>
          </w:rPr>
          <w:fldChar w:fldCharType="end"/>
        </w:r>
      </w:hyperlink>
    </w:p>
    <w:p w14:paraId="126D419C"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49" w:history="1">
        <w:r w:rsidRPr="00CE6C6A">
          <w:rPr>
            <w:rStyle w:val="Hyperlink"/>
            <w:noProof/>
          </w:rPr>
          <w:t>2.2</w:t>
        </w:r>
        <w:r>
          <w:rPr>
            <w:rFonts w:asciiTheme="minorHAnsi" w:eastAsiaTheme="minorEastAsia" w:hAnsiTheme="minorHAnsi" w:cstheme="minorBidi"/>
            <w:smallCaps w:val="0"/>
            <w:noProof/>
            <w:sz w:val="22"/>
            <w:szCs w:val="22"/>
          </w:rPr>
          <w:tab/>
        </w:r>
        <w:r w:rsidRPr="00CE6C6A">
          <w:rPr>
            <w:rStyle w:val="Hyperlink"/>
            <w:noProof/>
          </w:rPr>
          <w:t>Virtual Reality für mobile Geräten</w:t>
        </w:r>
        <w:r>
          <w:rPr>
            <w:noProof/>
            <w:webHidden/>
          </w:rPr>
          <w:tab/>
        </w:r>
        <w:r>
          <w:rPr>
            <w:noProof/>
            <w:webHidden/>
          </w:rPr>
          <w:fldChar w:fldCharType="begin"/>
        </w:r>
        <w:r>
          <w:rPr>
            <w:noProof/>
            <w:webHidden/>
          </w:rPr>
          <w:instrText xml:space="preserve"> PAGEREF _Toc408309949 \h </w:instrText>
        </w:r>
        <w:r>
          <w:rPr>
            <w:noProof/>
            <w:webHidden/>
          </w:rPr>
        </w:r>
        <w:r>
          <w:rPr>
            <w:noProof/>
            <w:webHidden/>
          </w:rPr>
          <w:fldChar w:fldCharType="separate"/>
        </w:r>
        <w:r>
          <w:rPr>
            <w:noProof/>
            <w:webHidden/>
          </w:rPr>
          <w:t>14</w:t>
        </w:r>
        <w:r>
          <w:rPr>
            <w:noProof/>
            <w:webHidden/>
          </w:rPr>
          <w:fldChar w:fldCharType="end"/>
        </w:r>
      </w:hyperlink>
    </w:p>
    <w:p w14:paraId="047AC90E"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0" w:history="1">
        <w:r w:rsidRPr="00CE6C6A">
          <w:rPr>
            <w:rStyle w:val="Hyperlink"/>
            <w:noProof/>
          </w:rPr>
          <w:t>2.2.1</w:t>
        </w:r>
        <w:r>
          <w:rPr>
            <w:rFonts w:asciiTheme="minorHAnsi" w:eastAsiaTheme="minorEastAsia" w:hAnsiTheme="minorHAnsi" w:cstheme="minorBidi"/>
            <w:i w:val="0"/>
            <w:iCs w:val="0"/>
            <w:noProof/>
            <w:sz w:val="22"/>
            <w:szCs w:val="22"/>
          </w:rPr>
          <w:tab/>
        </w:r>
        <w:r w:rsidRPr="00CE6C6A">
          <w:rPr>
            <w:rStyle w:val="Hyperlink"/>
            <w:noProof/>
          </w:rPr>
          <w:t>Boxx3D</w:t>
        </w:r>
        <w:r>
          <w:rPr>
            <w:noProof/>
            <w:webHidden/>
          </w:rPr>
          <w:tab/>
        </w:r>
        <w:r>
          <w:rPr>
            <w:noProof/>
            <w:webHidden/>
          </w:rPr>
          <w:fldChar w:fldCharType="begin"/>
        </w:r>
        <w:r>
          <w:rPr>
            <w:noProof/>
            <w:webHidden/>
          </w:rPr>
          <w:instrText xml:space="preserve"> PAGEREF _Toc408309950 \h </w:instrText>
        </w:r>
        <w:r>
          <w:rPr>
            <w:noProof/>
            <w:webHidden/>
          </w:rPr>
        </w:r>
        <w:r>
          <w:rPr>
            <w:noProof/>
            <w:webHidden/>
          </w:rPr>
          <w:fldChar w:fldCharType="separate"/>
        </w:r>
        <w:r>
          <w:rPr>
            <w:noProof/>
            <w:webHidden/>
          </w:rPr>
          <w:t>14</w:t>
        </w:r>
        <w:r>
          <w:rPr>
            <w:noProof/>
            <w:webHidden/>
          </w:rPr>
          <w:fldChar w:fldCharType="end"/>
        </w:r>
      </w:hyperlink>
    </w:p>
    <w:p w14:paraId="757FDE39"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1" w:history="1">
        <w:r w:rsidRPr="00CE6C6A">
          <w:rPr>
            <w:rStyle w:val="Hyperlink"/>
            <w:noProof/>
          </w:rPr>
          <w:t>2.2.2</w:t>
        </w:r>
        <w:r>
          <w:rPr>
            <w:rFonts w:asciiTheme="minorHAnsi" w:eastAsiaTheme="minorEastAsia" w:hAnsiTheme="minorHAnsi" w:cstheme="minorBidi"/>
            <w:i w:val="0"/>
            <w:iCs w:val="0"/>
            <w:noProof/>
            <w:sz w:val="22"/>
            <w:szCs w:val="22"/>
          </w:rPr>
          <w:tab/>
        </w:r>
        <w:r w:rsidRPr="00CE6C6A">
          <w:rPr>
            <w:rStyle w:val="Hyperlink"/>
            <w:noProof/>
          </w:rPr>
          <w:t>Google Cardboard</w:t>
        </w:r>
        <w:r>
          <w:rPr>
            <w:noProof/>
            <w:webHidden/>
          </w:rPr>
          <w:tab/>
        </w:r>
        <w:r>
          <w:rPr>
            <w:noProof/>
            <w:webHidden/>
          </w:rPr>
          <w:fldChar w:fldCharType="begin"/>
        </w:r>
        <w:r>
          <w:rPr>
            <w:noProof/>
            <w:webHidden/>
          </w:rPr>
          <w:instrText xml:space="preserve"> PAGEREF _Toc408309951 \h </w:instrText>
        </w:r>
        <w:r>
          <w:rPr>
            <w:noProof/>
            <w:webHidden/>
          </w:rPr>
        </w:r>
        <w:r>
          <w:rPr>
            <w:noProof/>
            <w:webHidden/>
          </w:rPr>
          <w:fldChar w:fldCharType="separate"/>
        </w:r>
        <w:r>
          <w:rPr>
            <w:noProof/>
            <w:webHidden/>
          </w:rPr>
          <w:t>15</w:t>
        </w:r>
        <w:r>
          <w:rPr>
            <w:noProof/>
            <w:webHidden/>
          </w:rPr>
          <w:fldChar w:fldCharType="end"/>
        </w:r>
      </w:hyperlink>
    </w:p>
    <w:p w14:paraId="457D1D21"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2" w:history="1">
        <w:r w:rsidRPr="00CE6C6A">
          <w:rPr>
            <w:rStyle w:val="Hyperlink"/>
            <w:noProof/>
          </w:rPr>
          <w:t>2.2.3</w:t>
        </w:r>
        <w:r>
          <w:rPr>
            <w:rFonts w:asciiTheme="minorHAnsi" w:eastAsiaTheme="minorEastAsia" w:hAnsiTheme="minorHAnsi" w:cstheme="minorBidi"/>
            <w:i w:val="0"/>
            <w:iCs w:val="0"/>
            <w:noProof/>
            <w:sz w:val="22"/>
            <w:szCs w:val="22"/>
          </w:rPr>
          <w:tab/>
        </w:r>
        <w:r w:rsidRPr="00CE6C6A">
          <w:rPr>
            <w:rStyle w:val="Hyperlink"/>
            <w:noProof/>
          </w:rPr>
          <w:t>Gear VR</w:t>
        </w:r>
        <w:r>
          <w:rPr>
            <w:noProof/>
            <w:webHidden/>
          </w:rPr>
          <w:tab/>
        </w:r>
        <w:r>
          <w:rPr>
            <w:noProof/>
            <w:webHidden/>
          </w:rPr>
          <w:fldChar w:fldCharType="begin"/>
        </w:r>
        <w:r>
          <w:rPr>
            <w:noProof/>
            <w:webHidden/>
          </w:rPr>
          <w:instrText xml:space="preserve"> PAGEREF _Toc408309952 \h </w:instrText>
        </w:r>
        <w:r>
          <w:rPr>
            <w:noProof/>
            <w:webHidden/>
          </w:rPr>
        </w:r>
        <w:r>
          <w:rPr>
            <w:noProof/>
            <w:webHidden/>
          </w:rPr>
          <w:fldChar w:fldCharType="separate"/>
        </w:r>
        <w:r>
          <w:rPr>
            <w:noProof/>
            <w:webHidden/>
          </w:rPr>
          <w:t>15</w:t>
        </w:r>
        <w:r>
          <w:rPr>
            <w:noProof/>
            <w:webHidden/>
          </w:rPr>
          <w:fldChar w:fldCharType="end"/>
        </w:r>
      </w:hyperlink>
    </w:p>
    <w:p w14:paraId="6BD34E88"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53" w:history="1">
        <w:r w:rsidRPr="00CE6C6A">
          <w:rPr>
            <w:rStyle w:val="Hyperlink"/>
            <w:noProof/>
          </w:rPr>
          <w:t>2.3</w:t>
        </w:r>
        <w:r>
          <w:rPr>
            <w:rFonts w:asciiTheme="minorHAnsi" w:eastAsiaTheme="minorEastAsia" w:hAnsiTheme="minorHAnsi" w:cstheme="minorBidi"/>
            <w:smallCaps w:val="0"/>
            <w:noProof/>
            <w:sz w:val="22"/>
            <w:szCs w:val="22"/>
          </w:rPr>
          <w:tab/>
        </w:r>
        <w:r w:rsidRPr="00CE6C6A">
          <w:rPr>
            <w:rStyle w:val="Hyperlink"/>
            <w:noProof/>
          </w:rPr>
          <w:t>Unity</w:t>
        </w:r>
        <w:r>
          <w:rPr>
            <w:noProof/>
            <w:webHidden/>
          </w:rPr>
          <w:tab/>
        </w:r>
        <w:r>
          <w:rPr>
            <w:noProof/>
            <w:webHidden/>
          </w:rPr>
          <w:fldChar w:fldCharType="begin"/>
        </w:r>
        <w:r>
          <w:rPr>
            <w:noProof/>
            <w:webHidden/>
          </w:rPr>
          <w:instrText xml:space="preserve"> PAGEREF _Toc408309953 \h </w:instrText>
        </w:r>
        <w:r>
          <w:rPr>
            <w:noProof/>
            <w:webHidden/>
          </w:rPr>
        </w:r>
        <w:r>
          <w:rPr>
            <w:noProof/>
            <w:webHidden/>
          </w:rPr>
          <w:fldChar w:fldCharType="separate"/>
        </w:r>
        <w:r>
          <w:rPr>
            <w:noProof/>
            <w:webHidden/>
          </w:rPr>
          <w:t>16</w:t>
        </w:r>
        <w:r>
          <w:rPr>
            <w:noProof/>
            <w:webHidden/>
          </w:rPr>
          <w:fldChar w:fldCharType="end"/>
        </w:r>
      </w:hyperlink>
    </w:p>
    <w:p w14:paraId="2478A58E"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4" w:history="1">
        <w:r w:rsidRPr="00CE6C6A">
          <w:rPr>
            <w:rStyle w:val="Hyperlink"/>
            <w:noProof/>
          </w:rPr>
          <w:t>2.3.1</w:t>
        </w:r>
        <w:r>
          <w:rPr>
            <w:rFonts w:asciiTheme="minorHAnsi" w:eastAsiaTheme="minorEastAsia" w:hAnsiTheme="minorHAnsi" w:cstheme="minorBidi"/>
            <w:i w:val="0"/>
            <w:iCs w:val="0"/>
            <w:noProof/>
            <w:sz w:val="22"/>
            <w:szCs w:val="22"/>
          </w:rPr>
          <w:tab/>
        </w:r>
        <w:r w:rsidRPr="00CE6C6A">
          <w:rPr>
            <w:rStyle w:val="Hyperlink"/>
            <w:noProof/>
          </w:rPr>
          <w:t>Objekte</w:t>
        </w:r>
        <w:r>
          <w:rPr>
            <w:noProof/>
            <w:webHidden/>
          </w:rPr>
          <w:tab/>
        </w:r>
        <w:r>
          <w:rPr>
            <w:noProof/>
            <w:webHidden/>
          </w:rPr>
          <w:fldChar w:fldCharType="begin"/>
        </w:r>
        <w:r>
          <w:rPr>
            <w:noProof/>
            <w:webHidden/>
          </w:rPr>
          <w:instrText xml:space="preserve"> PAGEREF _Toc408309954 \h </w:instrText>
        </w:r>
        <w:r>
          <w:rPr>
            <w:noProof/>
            <w:webHidden/>
          </w:rPr>
        </w:r>
        <w:r>
          <w:rPr>
            <w:noProof/>
            <w:webHidden/>
          </w:rPr>
          <w:fldChar w:fldCharType="separate"/>
        </w:r>
        <w:r>
          <w:rPr>
            <w:noProof/>
            <w:webHidden/>
          </w:rPr>
          <w:t>16</w:t>
        </w:r>
        <w:r>
          <w:rPr>
            <w:noProof/>
            <w:webHidden/>
          </w:rPr>
          <w:fldChar w:fldCharType="end"/>
        </w:r>
      </w:hyperlink>
    </w:p>
    <w:p w14:paraId="4373ECA9"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5" w:history="1">
        <w:r w:rsidRPr="00CE6C6A">
          <w:rPr>
            <w:rStyle w:val="Hyperlink"/>
            <w:noProof/>
          </w:rPr>
          <w:t>2.3.2</w:t>
        </w:r>
        <w:r>
          <w:rPr>
            <w:rFonts w:asciiTheme="minorHAnsi" w:eastAsiaTheme="minorEastAsia" w:hAnsiTheme="minorHAnsi" w:cstheme="minorBidi"/>
            <w:i w:val="0"/>
            <w:iCs w:val="0"/>
            <w:noProof/>
            <w:sz w:val="22"/>
            <w:szCs w:val="22"/>
          </w:rPr>
          <w:tab/>
        </w:r>
        <w:r w:rsidRPr="00CE6C6A">
          <w:rPr>
            <w:rStyle w:val="Hyperlink"/>
            <w:noProof/>
          </w:rPr>
          <w:t>Kameras</w:t>
        </w:r>
        <w:r>
          <w:rPr>
            <w:noProof/>
            <w:webHidden/>
          </w:rPr>
          <w:tab/>
        </w:r>
        <w:r>
          <w:rPr>
            <w:noProof/>
            <w:webHidden/>
          </w:rPr>
          <w:fldChar w:fldCharType="begin"/>
        </w:r>
        <w:r>
          <w:rPr>
            <w:noProof/>
            <w:webHidden/>
          </w:rPr>
          <w:instrText xml:space="preserve"> PAGEREF _Toc408309955 \h </w:instrText>
        </w:r>
        <w:r>
          <w:rPr>
            <w:noProof/>
            <w:webHidden/>
          </w:rPr>
        </w:r>
        <w:r>
          <w:rPr>
            <w:noProof/>
            <w:webHidden/>
          </w:rPr>
          <w:fldChar w:fldCharType="separate"/>
        </w:r>
        <w:r>
          <w:rPr>
            <w:noProof/>
            <w:webHidden/>
          </w:rPr>
          <w:t>16</w:t>
        </w:r>
        <w:r>
          <w:rPr>
            <w:noProof/>
            <w:webHidden/>
          </w:rPr>
          <w:fldChar w:fldCharType="end"/>
        </w:r>
      </w:hyperlink>
    </w:p>
    <w:p w14:paraId="514AF273"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6" w:history="1">
        <w:r w:rsidRPr="00CE6C6A">
          <w:rPr>
            <w:rStyle w:val="Hyperlink"/>
            <w:noProof/>
          </w:rPr>
          <w:t>2.3.3</w:t>
        </w:r>
        <w:r>
          <w:rPr>
            <w:rFonts w:asciiTheme="minorHAnsi" w:eastAsiaTheme="minorEastAsia" w:hAnsiTheme="minorHAnsi" w:cstheme="minorBidi"/>
            <w:i w:val="0"/>
            <w:iCs w:val="0"/>
            <w:noProof/>
            <w:sz w:val="22"/>
            <w:szCs w:val="22"/>
          </w:rPr>
          <w:tab/>
        </w:r>
        <w:r w:rsidRPr="00CE6C6A">
          <w:rPr>
            <w:rStyle w:val="Hyperlink"/>
            <w:noProof/>
          </w:rPr>
          <w:t>Skripte</w:t>
        </w:r>
        <w:r>
          <w:rPr>
            <w:noProof/>
            <w:webHidden/>
          </w:rPr>
          <w:tab/>
        </w:r>
        <w:r>
          <w:rPr>
            <w:noProof/>
            <w:webHidden/>
          </w:rPr>
          <w:fldChar w:fldCharType="begin"/>
        </w:r>
        <w:r>
          <w:rPr>
            <w:noProof/>
            <w:webHidden/>
          </w:rPr>
          <w:instrText xml:space="preserve"> PAGEREF _Toc408309956 \h </w:instrText>
        </w:r>
        <w:r>
          <w:rPr>
            <w:noProof/>
            <w:webHidden/>
          </w:rPr>
        </w:r>
        <w:r>
          <w:rPr>
            <w:noProof/>
            <w:webHidden/>
          </w:rPr>
          <w:fldChar w:fldCharType="separate"/>
        </w:r>
        <w:r>
          <w:rPr>
            <w:noProof/>
            <w:webHidden/>
          </w:rPr>
          <w:t>16</w:t>
        </w:r>
        <w:r>
          <w:rPr>
            <w:noProof/>
            <w:webHidden/>
          </w:rPr>
          <w:fldChar w:fldCharType="end"/>
        </w:r>
      </w:hyperlink>
    </w:p>
    <w:p w14:paraId="43440490"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7" w:history="1">
        <w:r w:rsidRPr="00CE6C6A">
          <w:rPr>
            <w:rStyle w:val="Hyperlink"/>
            <w:noProof/>
          </w:rPr>
          <w:t>2.3.4</w:t>
        </w:r>
        <w:r>
          <w:rPr>
            <w:rFonts w:asciiTheme="minorHAnsi" w:eastAsiaTheme="minorEastAsia" w:hAnsiTheme="minorHAnsi" w:cstheme="minorBidi"/>
            <w:i w:val="0"/>
            <w:iCs w:val="0"/>
            <w:noProof/>
            <w:sz w:val="22"/>
            <w:szCs w:val="22"/>
          </w:rPr>
          <w:tab/>
        </w:r>
        <w:r w:rsidRPr="00CE6C6A">
          <w:rPr>
            <w:rStyle w:val="Hyperlink"/>
            <w:noProof/>
          </w:rPr>
          <w:t>Physik</w:t>
        </w:r>
        <w:r>
          <w:rPr>
            <w:noProof/>
            <w:webHidden/>
          </w:rPr>
          <w:tab/>
        </w:r>
        <w:r>
          <w:rPr>
            <w:noProof/>
            <w:webHidden/>
          </w:rPr>
          <w:fldChar w:fldCharType="begin"/>
        </w:r>
        <w:r>
          <w:rPr>
            <w:noProof/>
            <w:webHidden/>
          </w:rPr>
          <w:instrText xml:space="preserve"> PAGEREF _Toc408309957 \h </w:instrText>
        </w:r>
        <w:r>
          <w:rPr>
            <w:noProof/>
            <w:webHidden/>
          </w:rPr>
        </w:r>
        <w:r>
          <w:rPr>
            <w:noProof/>
            <w:webHidden/>
          </w:rPr>
          <w:fldChar w:fldCharType="separate"/>
        </w:r>
        <w:r>
          <w:rPr>
            <w:noProof/>
            <w:webHidden/>
          </w:rPr>
          <w:t>16</w:t>
        </w:r>
        <w:r>
          <w:rPr>
            <w:noProof/>
            <w:webHidden/>
          </w:rPr>
          <w:fldChar w:fldCharType="end"/>
        </w:r>
      </w:hyperlink>
    </w:p>
    <w:p w14:paraId="236FD989"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8" w:history="1">
        <w:r w:rsidRPr="00CE6C6A">
          <w:rPr>
            <w:rStyle w:val="Hyperlink"/>
            <w:noProof/>
          </w:rPr>
          <w:t>2.3.5</w:t>
        </w:r>
        <w:r>
          <w:rPr>
            <w:rFonts w:asciiTheme="minorHAnsi" w:eastAsiaTheme="minorEastAsia" w:hAnsiTheme="minorHAnsi" w:cstheme="minorBidi"/>
            <w:i w:val="0"/>
            <w:iCs w:val="0"/>
            <w:noProof/>
            <w:sz w:val="22"/>
            <w:szCs w:val="22"/>
          </w:rPr>
          <w:tab/>
        </w:r>
        <w:r w:rsidRPr="00CE6C6A">
          <w:rPr>
            <w:rStyle w:val="Hyperlink"/>
            <w:noProof/>
          </w:rPr>
          <w:t>GUI</w:t>
        </w:r>
        <w:r>
          <w:rPr>
            <w:noProof/>
            <w:webHidden/>
          </w:rPr>
          <w:tab/>
        </w:r>
        <w:r>
          <w:rPr>
            <w:noProof/>
            <w:webHidden/>
          </w:rPr>
          <w:fldChar w:fldCharType="begin"/>
        </w:r>
        <w:r>
          <w:rPr>
            <w:noProof/>
            <w:webHidden/>
          </w:rPr>
          <w:instrText xml:space="preserve"> PAGEREF _Toc408309958 \h </w:instrText>
        </w:r>
        <w:r>
          <w:rPr>
            <w:noProof/>
            <w:webHidden/>
          </w:rPr>
        </w:r>
        <w:r>
          <w:rPr>
            <w:noProof/>
            <w:webHidden/>
          </w:rPr>
          <w:fldChar w:fldCharType="separate"/>
        </w:r>
        <w:r>
          <w:rPr>
            <w:noProof/>
            <w:webHidden/>
          </w:rPr>
          <w:t>16</w:t>
        </w:r>
        <w:r>
          <w:rPr>
            <w:noProof/>
            <w:webHidden/>
          </w:rPr>
          <w:fldChar w:fldCharType="end"/>
        </w:r>
      </w:hyperlink>
    </w:p>
    <w:p w14:paraId="14F932B7"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59" w:history="1">
        <w:r w:rsidRPr="00CE6C6A">
          <w:rPr>
            <w:rStyle w:val="Hyperlink"/>
            <w:noProof/>
          </w:rPr>
          <w:t>2.3.6</w:t>
        </w:r>
        <w:r>
          <w:rPr>
            <w:rFonts w:asciiTheme="minorHAnsi" w:eastAsiaTheme="minorEastAsia" w:hAnsiTheme="minorHAnsi" w:cstheme="minorBidi"/>
            <w:i w:val="0"/>
            <w:iCs w:val="0"/>
            <w:noProof/>
            <w:sz w:val="22"/>
            <w:szCs w:val="22"/>
          </w:rPr>
          <w:tab/>
        </w:r>
        <w:r w:rsidRPr="00CE6C6A">
          <w:rPr>
            <w:rStyle w:val="Hyperlink"/>
            <w:noProof/>
          </w:rPr>
          <w:t>Prefabs/Plugins</w:t>
        </w:r>
        <w:r>
          <w:rPr>
            <w:noProof/>
            <w:webHidden/>
          </w:rPr>
          <w:tab/>
        </w:r>
        <w:r>
          <w:rPr>
            <w:noProof/>
            <w:webHidden/>
          </w:rPr>
          <w:fldChar w:fldCharType="begin"/>
        </w:r>
        <w:r>
          <w:rPr>
            <w:noProof/>
            <w:webHidden/>
          </w:rPr>
          <w:instrText xml:space="preserve"> PAGEREF _Toc408309959 \h </w:instrText>
        </w:r>
        <w:r>
          <w:rPr>
            <w:noProof/>
            <w:webHidden/>
          </w:rPr>
        </w:r>
        <w:r>
          <w:rPr>
            <w:noProof/>
            <w:webHidden/>
          </w:rPr>
          <w:fldChar w:fldCharType="separate"/>
        </w:r>
        <w:r>
          <w:rPr>
            <w:noProof/>
            <w:webHidden/>
          </w:rPr>
          <w:t>16</w:t>
        </w:r>
        <w:r>
          <w:rPr>
            <w:noProof/>
            <w:webHidden/>
          </w:rPr>
          <w:fldChar w:fldCharType="end"/>
        </w:r>
      </w:hyperlink>
    </w:p>
    <w:p w14:paraId="371B5712"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60" w:history="1">
        <w:r w:rsidRPr="00CE6C6A">
          <w:rPr>
            <w:rStyle w:val="Hyperlink"/>
            <w:noProof/>
          </w:rPr>
          <w:t>2.3.7</w:t>
        </w:r>
        <w:r>
          <w:rPr>
            <w:rFonts w:asciiTheme="minorHAnsi" w:eastAsiaTheme="minorEastAsia" w:hAnsiTheme="minorHAnsi" w:cstheme="minorBidi"/>
            <w:i w:val="0"/>
            <w:iCs w:val="0"/>
            <w:noProof/>
            <w:sz w:val="22"/>
            <w:szCs w:val="22"/>
          </w:rPr>
          <w:tab/>
        </w:r>
        <w:r w:rsidRPr="00CE6C6A">
          <w:rPr>
            <w:rStyle w:val="Hyperlink"/>
            <w:noProof/>
          </w:rPr>
          <w:t>Build Prozess</w:t>
        </w:r>
        <w:r>
          <w:rPr>
            <w:noProof/>
            <w:webHidden/>
          </w:rPr>
          <w:tab/>
        </w:r>
        <w:r>
          <w:rPr>
            <w:noProof/>
            <w:webHidden/>
          </w:rPr>
          <w:fldChar w:fldCharType="begin"/>
        </w:r>
        <w:r>
          <w:rPr>
            <w:noProof/>
            <w:webHidden/>
          </w:rPr>
          <w:instrText xml:space="preserve"> PAGEREF _Toc408309960 \h </w:instrText>
        </w:r>
        <w:r>
          <w:rPr>
            <w:noProof/>
            <w:webHidden/>
          </w:rPr>
        </w:r>
        <w:r>
          <w:rPr>
            <w:noProof/>
            <w:webHidden/>
          </w:rPr>
          <w:fldChar w:fldCharType="separate"/>
        </w:r>
        <w:r>
          <w:rPr>
            <w:noProof/>
            <w:webHidden/>
          </w:rPr>
          <w:t>16</w:t>
        </w:r>
        <w:r>
          <w:rPr>
            <w:noProof/>
            <w:webHidden/>
          </w:rPr>
          <w:fldChar w:fldCharType="end"/>
        </w:r>
      </w:hyperlink>
    </w:p>
    <w:p w14:paraId="2EE8170C"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61" w:history="1">
        <w:r w:rsidRPr="00CE6C6A">
          <w:rPr>
            <w:rStyle w:val="Hyperlink"/>
            <w:noProof/>
          </w:rPr>
          <w:t>2.3.8</w:t>
        </w:r>
        <w:r>
          <w:rPr>
            <w:rFonts w:asciiTheme="minorHAnsi" w:eastAsiaTheme="minorEastAsia" w:hAnsiTheme="minorHAnsi" w:cstheme="minorBidi"/>
            <w:i w:val="0"/>
            <w:iCs w:val="0"/>
            <w:noProof/>
            <w:sz w:val="22"/>
            <w:szCs w:val="22"/>
          </w:rPr>
          <w:tab/>
        </w:r>
        <w:r w:rsidRPr="00CE6C6A">
          <w:rPr>
            <w:rStyle w:val="Hyperlink"/>
            <w:noProof/>
          </w:rPr>
          <w:t>Mobile Endgeräte</w:t>
        </w:r>
        <w:r>
          <w:rPr>
            <w:noProof/>
            <w:webHidden/>
          </w:rPr>
          <w:tab/>
        </w:r>
        <w:r>
          <w:rPr>
            <w:noProof/>
            <w:webHidden/>
          </w:rPr>
          <w:fldChar w:fldCharType="begin"/>
        </w:r>
        <w:r>
          <w:rPr>
            <w:noProof/>
            <w:webHidden/>
          </w:rPr>
          <w:instrText xml:space="preserve"> PAGEREF _Toc408309961 \h </w:instrText>
        </w:r>
        <w:r>
          <w:rPr>
            <w:noProof/>
            <w:webHidden/>
          </w:rPr>
        </w:r>
        <w:r>
          <w:rPr>
            <w:noProof/>
            <w:webHidden/>
          </w:rPr>
          <w:fldChar w:fldCharType="separate"/>
        </w:r>
        <w:r>
          <w:rPr>
            <w:noProof/>
            <w:webHidden/>
          </w:rPr>
          <w:t>17</w:t>
        </w:r>
        <w:r>
          <w:rPr>
            <w:noProof/>
            <w:webHidden/>
          </w:rPr>
          <w:fldChar w:fldCharType="end"/>
        </w:r>
      </w:hyperlink>
    </w:p>
    <w:p w14:paraId="18C8E21B" w14:textId="77777777" w:rsidR="00E174FE" w:rsidRDefault="00E174FE">
      <w:pPr>
        <w:pStyle w:val="Verzeichnis4"/>
        <w:tabs>
          <w:tab w:val="left" w:pos="1440"/>
          <w:tab w:val="right" w:leader="dot" w:pos="8777"/>
        </w:tabs>
        <w:rPr>
          <w:rFonts w:asciiTheme="minorHAnsi" w:eastAsiaTheme="minorEastAsia" w:hAnsiTheme="minorHAnsi" w:cstheme="minorBidi"/>
          <w:noProof/>
          <w:sz w:val="22"/>
          <w:szCs w:val="22"/>
        </w:rPr>
      </w:pPr>
      <w:hyperlink w:anchor="_Toc408309962" w:history="1">
        <w:r w:rsidRPr="00CE6C6A">
          <w:rPr>
            <w:rStyle w:val="Hyperlink"/>
            <w:noProof/>
          </w:rPr>
          <w:t>2.3.8.1</w:t>
        </w:r>
        <w:r>
          <w:rPr>
            <w:rFonts w:asciiTheme="minorHAnsi" w:eastAsiaTheme="minorEastAsia" w:hAnsiTheme="minorHAnsi" w:cstheme="minorBidi"/>
            <w:noProof/>
            <w:sz w:val="22"/>
            <w:szCs w:val="22"/>
          </w:rPr>
          <w:tab/>
        </w:r>
        <w:r w:rsidRPr="00CE6C6A">
          <w:rPr>
            <w:rStyle w:val="Hyperlink"/>
            <w:noProof/>
          </w:rPr>
          <w:t>DiveFPSController</w:t>
        </w:r>
        <w:r>
          <w:rPr>
            <w:noProof/>
            <w:webHidden/>
          </w:rPr>
          <w:tab/>
        </w:r>
        <w:r>
          <w:rPr>
            <w:noProof/>
            <w:webHidden/>
          </w:rPr>
          <w:fldChar w:fldCharType="begin"/>
        </w:r>
        <w:r>
          <w:rPr>
            <w:noProof/>
            <w:webHidden/>
          </w:rPr>
          <w:instrText xml:space="preserve"> PAGEREF _Toc408309962 \h </w:instrText>
        </w:r>
        <w:r>
          <w:rPr>
            <w:noProof/>
            <w:webHidden/>
          </w:rPr>
        </w:r>
        <w:r>
          <w:rPr>
            <w:noProof/>
            <w:webHidden/>
          </w:rPr>
          <w:fldChar w:fldCharType="separate"/>
        </w:r>
        <w:r>
          <w:rPr>
            <w:noProof/>
            <w:webHidden/>
          </w:rPr>
          <w:t>17</w:t>
        </w:r>
        <w:r>
          <w:rPr>
            <w:noProof/>
            <w:webHidden/>
          </w:rPr>
          <w:fldChar w:fldCharType="end"/>
        </w:r>
      </w:hyperlink>
    </w:p>
    <w:p w14:paraId="6D96E8DE" w14:textId="77777777" w:rsidR="00E174FE" w:rsidRDefault="00E174FE">
      <w:pPr>
        <w:pStyle w:val="Verzeichnis4"/>
        <w:tabs>
          <w:tab w:val="left" w:pos="1440"/>
          <w:tab w:val="right" w:leader="dot" w:pos="8777"/>
        </w:tabs>
        <w:rPr>
          <w:rFonts w:asciiTheme="minorHAnsi" w:eastAsiaTheme="minorEastAsia" w:hAnsiTheme="minorHAnsi" w:cstheme="minorBidi"/>
          <w:noProof/>
          <w:sz w:val="22"/>
          <w:szCs w:val="22"/>
        </w:rPr>
      </w:pPr>
      <w:hyperlink w:anchor="_Toc408309963" w:history="1">
        <w:r w:rsidRPr="00CE6C6A">
          <w:rPr>
            <w:rStyle w:val="Hyperlink"/>
            <w:noProof/>
          </w:rPr>
          <w:t>2.3.8.2</w:t>
        </w:r>
        <w:r>
          <w:rPr>
            <w:rFonts w:asciiTheme="minorHAnsi" w:eastAsiaTheme="minorEastAsia" w:hAnsiTheme="minorHAnsi" w:cstheme="minorBidi"/>
            <w:noProof/>
            <w:sz w:val="22"/>
            <w:szCs w:val="22"/>
          </w:rPr>
          <w:tab/>
        </w:r>
        <w:r w:rsidRPr="00CE6C6A">
          <w:rPr>
            <w:rStyle w:val="Hyperlink"/>
            <w:noProof/>
          </w:rPr>
          <w:t>Durovis Dive SDK in Unity</w:t>
        </w:r>
        <w:r>
          <w:rPr>
            <w:noProof/>
            <w:webHidden/>
          </w:rPr>
          <w:tab/>
        </w:r>
        <w:r>
          <w:rPr>
            <w:noProof/>
            <w:webHidden/>
          </w:rPr>
          <w:fldChar w:fldCharType="begin"/>
        </w:r>
        <w:r>
          <w:rPr>
            <w:noProof/>
            <w:webHidden/>
          </w:rPr>
          <w:instrText xml:space="preserve"> PAGEREF _Toc408309963 \h </w:instrText>
        </w:r>
        <w:r>
          <w:rPr>
            <w:noProof/>
            <w:webHidden/>
          </w:rPr>
        </w:r>
        <w:r>
          <w:rPr>
            <w:noProof/>
            <w:webHidden/>
          </w:rPr>
          <w:fldChar w:fldCharType="separate"/>
        </w:r>
        <w:r>
          <w:rPr>
            <w:noProof/>
            <w:webHidden/>
          </w:rPr>
          <w:t>17</w:t>
        </w:r>
        <w:r>
          <w:rPr>
            <w:noProof/>
            <w:webHidden/>
          </w:rPr>
          <w:fldChar w:fldCharType="end"/>
        </w:r>
      </w:hyperlink>
    </w:p>
    <w:p w14:paraId="51707C4A"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64" w:history="1">
        <w:r w:rsidRPr="00CE6C6A">
          <w:rPr>
            <w:rStyle w:val="Hyperlink"/>
            <w:noProof/>
          </w:rPr>
          <w:t>2.4</w:t>
        </w:r>
        <w:r>
          <w:rPr>
            <w:rFonts w:asciiTheme="minorHAnsi" w:eastAsiaTheme="minorEastAsia" w:hAnsiTheme="minorHAnsi" w:cstheme="minorBidi"/>
            <w:smallCaps w:val="0"/>
            <w:noProof/>
            <w:sz w:val="22"/>
            <w:szCs w:val="22"/>
          </w:rPr>
          <w:tab/>
        </w:r>
        <w:r w:rsidRPr="00CE6C6A">
          <w:rPr>
            <w:rStyle w:val="Hyperlink"/>
            <w:noProof/>
          </w:rPr>
          <w:t>Android</w:t>
        </w:r>
        <w:r>
          <w:rPr>
            <w:noProof/>
            <w:webHidden/>
          </w:rPr>
          <w:tab/>
        </w:r>
        <w:r>
          <w:rPr>
            <w:noProof/>
            <w:webHidden/>
          </w:rPr>
          <w:fldChar w:fldCharType="begin"/>
        </w:r>
        <w:r>
          <w:rPr>
            <w:noProof/>
            <w:webHidden/>
          </w:rPr>
          <w:instrText xml:space="preserve"> PAGEREF _Toc408309964 \h </w:instrText>
        </w:r>
        <w:r>
          <w:rPr>
            <w:noProof/>
            <w:webHidden/>
          </w:rPr>
        </w:r>
        <w:r>
          <w:rPr>
            <w:noProof/>
            <w:webHidden/>
          </w:rPr>
          <w:fldChar w:fldCharType="separate"/>
        </w:r>
        <w:r>
          <w:rPr>
            <w:noProof/>
            <w:webHidden/>
          </w:rPr>
          <w:t>17</w:t>
        </w:r>
        <w:r>
          <w:rPr>
            <w:noProof/>
            <w:webHidden/>
          </w:rPr>
          <w:fldChar w:fldCharType="end"/>
        </w:r>
      </w:hyperlink>
    </w:p>
    <w:p w14:paraId="635D1599"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65" w:history="1">
        <w:r w:rsidRPr="00CE6C6A">
          <w:rPr>
            <w:rStyle w:val="Hyperlink"/>
            <w:noProof/>
          </w:rPr>
          <w:t>2.4.1</w:t>
        </w:r>
        <w:r>
          <w:rPr>
            <w:rFonts w:asciiTheme="minorHAnsi" w:eastAsiaTheme="minorEastAsia" w:hAnsiTheme="minorHAnsi" w:cstheme="minorBidi"/>
            <w:i w:val="0"/>
            <w:iCs w:val="0"/>
            <w:noProof/>
            <w:sz w:val="22"/>
            <w:szCs w:val="22"/>
          </w:rPr>
          <w:tab/>
        </w:r>
        <w:r w:rsidRPr="00CE6C6A">
          <w:rPr>
            <w:rStyle w:val="Hyperlink"/>
            <w:noProof/>
          </w:rPr>
          <w:t>Android Debug Bridge(ADB)</w:t>
        </w:r>
        <w:r>
          <w:rPr>
            <w:noProof/>
            <w:webHidden/>
          </w:rPr>
          <w:tab/>
        </w:r>
        <w:r>
          <w:rPr>
            <w:noProof/>
            <w:webHidden/>
          </w:rPr>
          <w:fldChar w:fldCharType="begin"/>
        </w:r>
        <w:r>
          <w:rPr>
            <w:noProof/>
            <w:webHidden/>
          </w:rPr>
          <w:instrText xml:space="preserve"> PAGEREF _Toc408309965 \h </w:instrText>
        </w:r>
        <w:r>
          <w:rPr>
            <w:noProof/>
            <w:webHidden/>
          </w:rPr>
        </w:r>
        <w:r>
          <w:rPr>
            <w:noProof/>
            <w:webHidden/>
          </w:rPr>
          <w:fldChar w:fldCharType="separate"/>
        </w:r>
        <w:r>
          <w:rPr>
            <w:noProof/>
            <w:webHidden/>
          </w:rPr>
          <w:t>17</w:t>
        </w:r>
        <w:r>
          <w:rPr>
            <w:noProof/>
            <w:webHidden/>
          </w:rPr>
          <w:fldChar w:fldCharType="end"/>
        </w:r>
      </w:hyperlink>
    </w:p>
    <w:p w14:paraId="05126BF2"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66" w:history="1">
        <w:r w:rsidRPr="00CE6C6A">
          <w:rPr>
            <w:rStyle w:val="Hyperlink"/>
            <w:noProof/>
          </w:rPr>
          <w:t>2.5</w:t>
        </w:r>
        <w:r>
          <w:rPr>
            <w:rFonts w:asciiTheme="minorHAnsi" w:eastAsiaTheme="minorEastAsia" w:hAnsiTheme="minorHAnsi" w:cstheme="minorBidi"/>
            <w:smallCaps w:val="0"/>
            <w:noProof/>
            <w:sz w:val="22"/>
            <w:szCs w:val="22"/>
          </w:rPr>
          <w:tab/>
        </w:r>
        <w:r w:rsidRPr="00CE6C6A">
          <w:rPr>
            <w:rStyle w:val="Hyperlink"/>
            <w:noProof/>
          </w:rPr>
          <w:t>Git</w:t>
        </w:r>
        <w:r>
          <w:rPr>
            <w:noProof/>
            <w:webHidden/>
          </w:rPr>
          <w:tab/>
        </w:r>
        <w:r>
          <w:rPr>
            <w:noProof/>
            <w:webHidden/>
          </w:rPr>
          <w:fldChar w:fldCharType="begin"/>
        </w:r>
        <w:r>
          <w:rPr>
            <w:noProof/>
            <w:webHidden/>
          </w:rPr>
          <w:instrText xml:space="preserve"> PAGEREF _Toc408309966 \h </w:instrText>
        </w:r>
        <w:r>
          <w:rPr>
            <w:noProof/>
            <w:webHidden/>
          </w:rPr>
        </w:r>
        <w:r>
          <w:rPr>
            <w:noProof/>
            <w:webHidden/>
          </w:rPr>
          <w:fldChar w:fldCharType="separate"/>
        </w:r>
        <w:r>
          <w:rPr>
            <w:noProof/>
            <w:webHidden/>
          </w:rPr>
          <w:t>17</w:t>
        </w:r>
        <w:r>
          <w:rPr>
            <w:noProof/>
            <w:webHidden/>
          </w:rPr>
          <w:fldChar w:fldCharType="end"/>
        </w:r>
      </w:hyperlink>
    </w:p>
    <w:p w14:paraId="2EC3E2D4"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67" w:history="1">
        <w:r w:rsidRPr="00CE6C6A">
          <w:rPr>
            <w:rStyle w:val="Hyperlink"/>
            <w:noProof/>
          </w:rPr>
          <w:t>2.5.1</w:t>
        </w:r>
        <w:r>
          <w:rPr>
            <w:rFonts w:asciiTheme="minorHAnsi" w:eastAsiaTheme="minorEastAsia" w:hAnsiTheme="minorHAnsi" w:cstheme="minorBidi"/>
            <w:i w:val="0"/>
            <w:iCs w:val="0"/>
            <w:noProof/>
            <w:sz w:val="22"/>
            <w:szCs w:val="22"/>
          </w:rPr>
          <w:tab/>
        </w:r>
        <w:r w:rsidRPr="00CE6C6A">
          <w:rPr>
            <w:rStyle w:val="Hyperlink"/>
            <w:noProof/>
          </w:rPr>
          <w:t>GitHub</w:t>
        </w:r>
        <w:r>
          <w:rPr>
            <w:noProof/>
            <w:webHidden/>
          </w:rPr>
          <w:tab/>
        </w:r>
        <w:r>
          <w:rPr>
            <w:noProof/>
            <w:webHidden/>
          </w:rPr>
          <w:fldChar w:fldCharType="begin"/>
        </w:r>
        <w:r>
          <w:rPr>
            <w:noProof/>
            <w:webHidden/>
          </w:rPr>
          <w:instrText xml:space="preserve"> PAGEREF _Toc408309967 \h </w:instrText>
        </w:r>
        <w:r>
          <w:rPr>
            <w:noProof/>
            <w:webHidden/>
          </w:rPr>
        </w:r>
        <w:r>
          <w:rPr>
            <w:noProof/>
            <w:webHidden/>
          </w:rPr>
          <w:fldChar w:fldCharType="separate"/>
        </w:r>
        <w:r>
          <w:rPr>
            <w:noProof/>
            <w:webHidden/>
          </w:rPr>
          <w:t>17</w:t>
        </w:r>
        <w:r>
          <w:rPr>
            <w:noProof/>
            <w:webHidden/>
          </w:rPr>
          <w:fldChar w:fldCharType="end"/>
        </w:r>
      </w:hyperlink>
    </w:p>
    <w:p w14:paraId="2BE1B689"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68" w:history="1">
        <w:r w:rsidRPr="00CE6C6A">
          <w:rPr>
            <w:rStyle w:val="Hyperlink"/>
            <w:noProof/>
          </w:rPr>
          <w:t>2.5.2</w:t>
        </w:r>
        <w:r>
          <w:rPr>
            <w:rFonts w:asciiTheme="minorHAnsi" w:eastAsiaTheme="minorEastAsia" w:hAnsiTheme="minorHAnsi" w:cstheme="minorBidi"/>
            <w:i w:val="0"/>
            <w:iCs w:val="0"/>
            <w:noProof/>
            <w:sz w:val="22"/>
            <w:szCs w:val="22"/>
          </w:rPr>
          <w:tab/>
        </w:r>
        <w:r w:rsidRPr="00CE6C6A">
          <w:rPr>
            <w:rStyle w:val="Hyperlink"/>
            <w:noProof/>
          </w:rPr>
          <w:t>GitExtensions</w:t>
        </w:r>
        <w:r>
          <w:rPr>
            <w:noProof/>
            <w:webHidden/>
          </w:rPr>
          <w:tab/>
        </w:r>
        <w:r>
          <w:rPr>
            <w:noProof/>
            <w:webHidden/>
          </w:rPr>
          <w:fldChar w:fldCharType="begin"/>
        </w:r>
        <w:r>
          <w:rPr>
            <w:noProof/>
            <w:webHidden/>
          </w:rPr>
          <w:instrText xml:space="preserve"> PAGEREF _Toc408309968 \h </w:instrText>
        </w:r>
        <w:r>
          <w:rPr>
            <w:noProof/>
            <w:webHidden/>
          </w:rPr>
        </w:r>
        <w:r>
          <w:rPr>
            <w:noProof/>
            <w:webHidden/>
          </w:rPr>
          <w:fldChar w:fldCharType="separate"/>
        </w:r>
        <w:r>
          <w:rPr>
            <w:noProof/>
            <w:webHidden/>
          </w:rPr>
          <w:t>17</w:t>
        </w:r>
        <w:r>
          <w:rPr>
            <w:noProof/>
            <w:webHidden/>
          </w:rPr>
          <w:fldChar w:fldCharType="end"/>
        </w:r>
      </w:hyperlink>
    </w:p>
    <w:p w14:paraId="0D245F3E" w14:textId="77777777" w:rsidR="00E174FE" w:rsidRDefault="00E174FE">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09969" w:history="1">
        <w:r w:rsidRPr="00CE6C6A">
          <w:rPr>
            <w:rStyle w:val="Hyperlink"/>
            <w:noProof/>
            <w:u w:color="FFFFFF" w:themeColor="background1"/>
          </w:rPr>
          <w:t>3</w:t>
        </w:r>
        <w:r>
          <w:rPr>
            <w:rFonts w:asciiTheme="minorHAnsi" w:eastAsiaTheme="minorEastAsia" w:hAnsiTheme="minorHAnsi" w:cstheme="minorBidi"/>
            <w:b w:val="0"/>
            <w:bCs w:val="0"/>
            <w:caps w:val="0"/>
            <w:noProof/>
            <w:sz w:val="22"/>
            <w:szCs w:val="22"/>
          </w:rPr>
          <w:tab/>
        </w:r>
        <w:r w:rsidRPr="00CE6C6A">
          <w:rPr>
            <w:rStyle w:val="Hyperlink"/>
            <w:noProof/>
          </w:rPr>
          <w:t>Anforderungsanalyse</w:t>
        </w:r>
        <w:r>
          <w:rPr>
            <w:noProof/>
            <w:webHidden/>
          </w:rPr>
          <w:tab/>
        </w:r>
        <w:r>
          <w:rPr>
            <w:noProof/>
            <w:webHidden/>
          </w:rPr>
          <w:fldChar w:fldCharType="begin"/>
        </w:r>
        <w:r>
          <w:rPr>
            <w:noProof/>
            <w:webHidden/>
          </w:rPr>
          <w:instrText xml:space="preserve"> PAGEREF _Toc408309969 \h </w:instrText>
        </w:r>
        <w:r>
          <w:rPr>
            <w:noProof/>
            <w:webHidden/>
          </w:rPr>
        </w:r>
        <w:r>
          <w:rPr>
            <w:noProof/>
            <w:webHidden/>
          </w:rPr>
          <w:fldChar w:fldCharType="separate"/>
        </w:r>
        <w:r>
          <w:rPr>
            <w:noProof/>
            <w:webHidden/>
          </w:rPr>
          <w:t>18</w:t>
        </w:r>
        <w:r>
          <w:rPr>
            <w:noProof/>
            <w:webHidden/>
          </w:rPr>
          <w:fldChar w:fldCharType="end"/>
        </w:r>
      </w:hyperlink>
    </w:p>
    <w:p w14:paraId="47668D36"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70" w:history="1">
        <w:r w:rsidRPr="00CE6C6A">
          <w:rPr>
            <w:rStyle w:val="Hyperlink"/>
            <w:noProof/>
          </w:rPr>
          <w:t>3.1</w:t>
        </w:r>
        <w:r>
          <w:rPr>
            <w:rFonts w:asciiTheme="minorHAnsi" w:eastAsiaTheme="minorEastAsia" w:hAnsiTheme="minorHAnsi" w:cstheme="minorBidi"/>
            <w:smallCaps w:val="0"/>
            <w:noProof/>
            <w:sz w:val="22"/>
            <w:szCs w:val="22"/>
          </w:rPr>
          <w:tab/>
        </w:r>
        <w:r w:rsidRPr="00CE6C6A">
          <w:rPr>
            <w:rStyle w:val="Hyperlink"/>
            <w:noProof/>
          </w:rPr>
          <w:t>Systemidee</w:t>
        </w:r>
        <w:r>
          <w:rPr>
            <w:noProof/>
            <w:webHidden/>
          </w:rPr>
          <w:tab/>
        </w:r>
        <w:r>
          <w:rPr>
            <w:noProof/>
            <w:webHidden/>
          </w:rPr>
          <w:fldChar w:fldCharType="begin"/>
        </w:r>
        <w:r>
          <w:rPr>
            <w:noProof/>
            <w:webHidden/>
          </w:rPr>
          <w:instrText xml:space="preserve"> PAGEREF _Toc408309970 \h </w:instrText>
        </w:r>
        <w:r>
          <w:rPr>
            <w:noProof/>
            <w:webHidden/>
          </w:rPr>
        </w:r>
        <w:r>
          <w:rPr>
            <w:noProof/>
            <w:webHidden/>
          </w:rPr>
          <w:fldChar w:fldCharType="separate"/>
        </w:r>
        <w:r>
          <w:rPr>
            <w:noProof/>
            <w:webHidden/>
          </w:rPr>
          <w:t>18</w:t>
        </w:r>
        <w:r>
          <w:rPr>
            <w:noProof/>
            <w:webHidden/>
          </w:rPr>
          <w:fldChar w:fldCharType="end"/>
        </w:r>
      </w:hyperlink>
    </w:p>
    <w:p w14:paraId="44443997"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71" w:history="1">
        <w:r w:rsidRPr="00CE6C6A">
          <w:rPr>
            <w:rStyle w:val="Hyperlink"/>
            <w:noProof/>
          </w:rPr>
          <w:t>3.2</w:t>
        </w:r>
        <w:r>
          <w:rPr>
            <w:rFonts w:asciiTheme="minorHAnsi" w:eastAsiaTheme="minorEastAsia" w:hAnsiTheme="minorHAnsi" w:cstheme="minorBidi"/>
            <w:smallCaps w:val="0"/>
            <w:noProof/>
            <w:sz w:val="22"/>
            <w:szCs w:val="22"/>
          </w:rPr>
          <w:tab/>
        </w:r>
        <w:r w:rsidRPr="00CE6C6A">
          <w:rPr>
            <w:rStyle w:val="Hyperlink"/>
            <w:noProof/>
          </w:rPr>
          <w:t>Stakeholder</w:t>
        </w:r>
        <w:r>
          <w:rPr>
            <w:noProof/>
            <w:webHidden/>
          </w:rPr>
          <w:tab/>
        </w:r>
        <w:r>
          <w:rPr>
            <w:noProof/>
            <w:webHidden/>
          </w:rPr>
          <w:fldChar w:fldCharType="begin"/>
        </w:r>
        <w:r>
          <w:rPr>
            <w:noProof/>
            <w:webHidden/>
          </w:rPr>
          <w:instrText xml:space="preserve"> PAGEREF _Toc408309971 \h </w:instrText>
        </w:r>
        <w:r>
          <w:rPr>
            <w:noProof/>
            <w:webHidden/>
          </w:rPr>
        </w:r>
        <w:r>
          <w:rPr>
            <w:noProof/>
            <w:webHidden/>
          </w:rPr>
          <w:fldChar w:fldCharType="separate"/>
        </w:r>
        <w:r>
          <w:rPr>
            <w:noProof/>
            <w:webHidden/>
          </w:rPr>
          <w:t>18</w:t>
        </w:r>
        <w:r>
          <w:rPr>
            <w:noProof/>
            <w:webHidden/>
          </w:rPr>
          <w:fldChar w:fldCharType="end"/>
        </w:r>
      </w:hyperlink>
    </w:p>
    <w:p w14:paraId="0862420E"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72" w:history="1">
        <w:r w:rsidRPr="00CE6C6A">
          <w:rPr>
            <w:rStyle w:val="Hyperlink"/>
            <w:noProof/>
          </w:rPr>
          <w:t>3.2.1</w:t>
        </w:r>
        <w:r>
          <w:rPr>
            <w:rFonts w:asciiTheme="minorHAnsi" w:eastAsiaTheme="minorEastAsia" w:hAnsiTheme="minorHAnsi" w:cstheme="minorBidi"/>
            <w:i w:val="0"/>
            <w:iCs w:val="0"/>
            <w:noProof/>
            <w:sz w:val="22"/>
            <w:szCs w:val="22"/>
          </w:rPr>
          <w:tab/>
        </w:r>
        <w:r w:rsidRPr="00CE6C6A">
          <w:rPr>
            <w:rStyle w:val="Hyperlink"/>
            <w:noProof/>
          </w:rPr>
          <w:t>Stakeholdermap</w:t>
        </w:r>
        <w:r>
          <w:rPr>
            <w:noProof/>
            <w:webHidden/>
          </w:rPr>
          <w:tab/>
        </w:r>
        <w:r>
          <w:rPr>
            <w:noProof/>
            <w:webHidden/>
          </w:rPr>
          <w:fldChar w:fldCharType="begin"/>
        </w:r>
        <w:r>
          <w:rPr>
            <w:noProof/>
            <w:webHidden/>
          </w:rPr>
          <w:instrText xml:space="preserve"> PAGEREF _Toc408309972 \h </w:instrText>
        </w:r>
        <w:r>
          <w:rPr>
            <w:noProof/>
            <w:webHidden/>
          </w:rPr>
        </w:r>
        <w:r>
          <w:rPr>
            <w:noProof/>
            <w:webHidden/>
          </w:rPr>
          <w:fldChar w:fldCharType="separate"/>
        </w:r>
        <w:r>
          <w:rPr>
            <w:noProof/>
            <w:webHidden/>
          </w:rPr>
          <w:t>18</w:t>
        </w:r>
        <w:r>
          <w:rPr>
            <w:noProof/>
            <w:webHidden/>
          </w:rPr>
          <w:fldChar w:fldCharType="end"/>
        </w:r>
      </w:hyperlink>
    </w:p>
    <w:p w14:paraId="3C8CD1A7"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73" w:history="1">
        <w:r w:rsidRPr="00CE6C6A">
          <w:rPr>
            <w:rStyle w:val="Hyperlink"/>
            <w:noProof/>
          </w:rPr>
          <w:t>3.3</w:t>
        </w:r>
        <w:r>
          <w:rPr>
            <w:rFonts w:asciiTheme="minorHAnsi" w:eastAsiaTheme="minorEastAsia" w:hAnsiTheme="minorHAnsi" w:cstheme="minorBidi"/>
            <w:smallCaps w:val="0"/>
            <w:noProof/>
            <w:sz w:val="22"/>
            <w:szCs w:val="22"/>
          </w:rPr>
          <w:tab/>
        </w:r>
        <w:r w:rsidRPr="00CE6C6A">
          <w:rPr>
            <w:rStyle w:val="Hyperlink"/>
            <w:noProof/>
          </w:rPr>
          <w:t>Ziele</w:t>
        </w:r>
        <w:r>
          <w:rPr>
            <w:noProof/>
            <w:webHidden/>
          </w:rPr>
          <w:tab/>
        </w:r>
        <w:r>
          <w:rPr>
            <w:noProof/>
            <w:webHidden/>
          </w:rPr>
          <w:fldChar w:fldCharType="begin"/>
        </w:r>
        <w:r>
          <w:rPr>
            <w:noProof/>
            <w:webHidden/>
          </w:rPr>
          <w:instrText xml:space="preserve"> PAGEREF _Toc408309973 \h </w:instrText>
        </w:r>
        <w:r>
          <w:rPr>
            <w:noProof/>
            <w:webHidden/>
          </w:rPr>
        </w:r>
        <w:r>
          <w:rPr>
            <w:noProof/>
            <w:webHidden/>
          </w:rPr>
          <w:fldChar w:fldCharType="separate"/>
        </w:r>
        <w:r>
          <w:rPr>
            <w:noProof/>
            <w:webHidden/>
          </w:rPr>
          <w:t>18</w:t>
        </w:r>
        <w:r>
          <w:rPr>
            <w:noProof/>
            <w:webHidden/>
          </w:rPr>
          <w:fldChar w:fldCharType="end"/>
        </w:r>
      </w:hyperlink>
    </w:p>
    <w:p w14:paraId="0153C0D9"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74" w:history="1">
        <w:r w:rsidRPr="00CE6C6A">
          <w:rPr>
            <w:rStyle w:val="Hyperlink"/>
            <w:noProof/>
          </w:rPr>
          <w:t>3.3.1</w:t>
        </w:r>
        <w:r>
          <w:rPr>
            <w:rFonts w:asciiTheme="minorHAnsi" w:eastAsiaTheme="minorEastAsia" w:hAnsiTheme="minorHAnsi" w:cstheme="minorBidi"/>
            <w:i w:val="0"/>
            <w:iCs w:val="0"/>
            <w:noProof/>
            <w:sz w:val="22"/>
            <w:szCs w:val="22"/>
          </w:rPr>
          <w:tab/>
        </w:r>
        <w:r w:rsidRPr="00CE6C6A">
          <w:rPr>
            <w:rStyle w:val="Hyperlink"/>
            <w:noProof/>
          </w:rPr>
          <w:t>Muss</w:t>
        </w:r>
        <w:r>
          <w:rPr>
            <w:noProof/>
            <w:webHidden/>
          </w:rPr>
          <w:tab/>
        </w:r>
        <w:r>
          <w:rPr>
            <w:noProof/>
            <w:webHidden/>
          </w:rPr>
          <w:fldChar w:fldCharType="begin"/>
        </w:r>
        <w:r>
          <w:rPr>
            <w:noProof/>
            <w:webHidden/>
          </w:rPr>
          <w:instrText xml:space="preserve"> PAGEREF _Toc408309974 \h </w:instrText>
        </w:r>
        <w:r>
          <w:rPr>
            <w:noProof/>
            <w:webHidden/>
          </w:rPr>
        </w:r>
        <w:r>
          <w:rPr>
            <w:noProof/>
            <w:webHidden/>
          </w:rPr>
          <w:fldChar w:fldCharType="separate"/>
        </w:r>
        <w:r>
          <w:rPr>
            <w:noProof/>
            <w:webHidden/>
          </w:rPr>
          <w:t>18</w:t>
        </w:r>
        <w:r>
          <w:rPr>
            <w:noProof/>
            <w:webHidden/>
          </w:rPr>
          <w:fldChar w:fldCharType="end"/>
        </w:r>
      </w:hyperlink>
    </w:p>
    <w:p w14:paraId="0519FBC2"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75" w:history="1">
        <w:r w:rsidRPr="00CE6C6A">
          <w:rPr>
            <w:rStyle w:val="Hyperlink"/>
            <w:noProof/>
          </w:rPr>
          <w:t>3.3.2</w:t>
        </w:r>
        <w:r>
          <w:rPr>
            <w:rFonts w:asciiTheme="minorHAnsi" w:eastAsiaTheme="minorEastAsia" w:hAnsiTheme="minorHAnsi" w:cstheme="minorBidi"/>
            <w:i w:val="0"/>
            <w:iCs w:val="0"/>
            <w:noProof/>
            <w:sz w:val="22"/>
            <w:szCs w:val="22"/>
          </w:rPr>
          <w:tab/>
        </w:r>
        <w:r w:rsidRPr="00CE6C6A">
          <w:rPr>
            <w:rStyle w:val="Hyperlink"/>
            <w:noProof/>
          </w:rPr>
          <w:t>Wunsch</w:t>
        </w:r>
        <w:r>
          <w:rPr>
            <w:noProof/>
            <w:webHidden/>
          </w:rPr>
          <w:tab/>
        </w:r>
        <w:r>
          <w:rPr>
            <w:noProof/>
            <w:webHidden/>
          </w:rPr>
          <w:fldChar w:fldCharType="begin"/>
        </w:r>
        <w:r>
          <w:rPr>
            <w:noProof/>
            <w:webHidden/>
          </w:rPr>
          <w:instrText xml:space="preserve"> PAGEREF _Toc408309975 \h </w:instrText>
        </w:r>
        <w:r>
          <w:rPr>
            <w:noProof/>
            <w:webHidden/>
          </w:rPr>
        </w:r>
        <w:r>
          <w:rPr>
            <w:noProof/>
            <w:webHidden/>
          </w:rPr>
          <w:fldChar w:fldCharType="separate"/>
        </w:r>
        <w:r>
          <w:rPr>
            <w:noProof/>
            <w:webHidden/>
          </w:rPr>
          <w:t>18</w:t>
        </w:r>
        <w:r>
          <w:rPr>
            <w:noProof/>
            <w:webHidden/>
          </w:rPr>
          <w:fldChar w:fldCharType="end"/>
        </w:r>
      </w:hyperlink>
    </w:p>
    <w:p w14:paraId="50DBFA6C"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76" w:history="1">
        <w:r w:rsidRPr="00CE6C6A">
          <w:rPr>
            <w:rStyle w:val="Hyperlink"/>
            <w:noProof/>
          </w:rPr>
          <w:t>3.4</w:t>
        </w:r>
        <w:r>
          <w:rPr>
            <w:rFonts w:asciiTheme="minorHAnsi" w:eastAsiaTheme="minorEastAsia" w:hAnsiTheme="minorHAnsi" w:cstheme="minorBidi"/>
            <w:smallCaps w:val="0"/>
            <w:noProof/>
            <w:sz w:val="22"/>
            <w:szCs w:val="22"/>
          </w:rPr>
          <w:tab/>
        </w:r>
        <w:r w:rsidRPr="00CE6C6A">
          <w:rPr>
            <w:rStyle w:val="Hyperlink"/>
            <w:noProof/>
          </w:rPr>
          <w:t>Systemkontext</w:t>
        </w:r>
        <w:r>
          <w:rPr>
            <w:noProof/>
            <w:webHidden/>
          </w:rPr>
          <w:tab/>
        </w:r>
        <w:r>
          <w:rPr>
            <w:noProof/>
            <w:webHidden/>
          </w:rPr>
          <w:fldChar w:fldCharType="begin"/>
        </w:r>
        <w:r>
          <w:rPr>
            <w:noProof/>
            <w:webHidden/>
          </w:rPr>
          <w:instrText xml:space="preserve"> PAGEREF _Toc408309976 \h </w:instrText>
        </w:r>
        <w:r>
          <w:rPr>
            <w:noProof/>
            <w:webHidden/>
          </w:rPr>
        </w:r>
        <w:r>
          <w:rPr>
            <w:noProof/>
            <w:webHidden/>
          </w:rPr>
          <w:fldChar w:fldCharType="separate"/>
        </w:r>
        <w:r>
          <w:rPr>
            <w:noProof/>
            <w:webHidden/>
          </w:rPr>
          <w:t>19</w:t>
        </w:r>
        <w:r>
          <w:rPr>
            <w:noProof/>
            <w:webHidden/>
          </w:rPr>
          <w:fldChar w:fldCharType="end"/>
        </w:r>
      </w:hyperlink>
    </w:p>
    <w:p w14:paraId="2222E85F"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77" w:history="1">
        <w:r w:rsidRPr="00CE6C6A">
          <w:rPr>
            <w:rStyle w:val="Hyperlink"/>
            <w:noProof/>
          </w:rPr>
          <w:t>3.5</w:t>
        </w:r>
        <w:r>
          <w:rPr>
            <w:rFonts w:asciiTheme="minorHAnsi" w:eastAsiaTheme="minorEastAsia" w:hAnsiTheme="minorHAnsi" w:cstheme="minorBidi"/>
            <w:smallCaps w:val="0"/>
            <w:noProof/>
            <w:sz w:val="22"/>
            <w:szCs w:val="22"/>
          </w:rPr>
          <w:tab/>
        </w:r>
        <w:r w:rsidRPr="00CE6C6A">
          <w:rPr>
            <w:rStyle w:val="Hyperlink"/>
            <w:noProof/>
          </w:rPr>
          <w:t>Systemabgrenzung</w:t>
        </w:r>
        <w:r>
          <w:rPr>
            <w:noProof/>
            <w:webHidden/>
          </w:rPr>
          <w:tab/>
        </w:r>
        <w:r>
          <w:rPr>
            <w:noProof/>
            <w:webHidden/>
          </w:rPr>
          <w:fldChar w:fldCharType="begin"/>
        </w:r>
        <w:r>
          <w:rPr>
            <w:noProof/>
            <w:webHidden/>
          </w:rPr>
          <w:instrText xml:space="preserve"> PAGEREF _Toc408309977 \h </w:instrText>
        </w:r>
        <w:r>
          <w:rPr>
            <w:noProof/>
            <w:webHidden/>
          </w:rPr>
        </w:r>
        <w:r>
          <w:rPr>
            <w:noProof/>
            <w:webHidden/>
          </w:rPr>
          <w:fldChar w:fldCharType="separate"/>
        </w:r>
        <w:r>
          <w:rPr>
            <w:noProof/>
            <w:webHidden/>
          </w:rPr>
          <w:t>19</w:t>
        </w:r>
        <w:r>
          <w:rPr>
            <w:noProof/>
            <w:webHidden/>
          </w:rPr>
          <w:fldChar w:fldCharType="end"/>
        </w:r>
      </w:hyperlink>
    </w:p>
    <w:p w14:paraId="303944A7"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78" w:history="1">
        <w:r w:rsidRPr="00CE6C6A">
          <w:rPr>
            <w:rStyle w:val="Hyperlink"/>
            <w:noProof/>
          </w:rPr>
          <w:t>3.6</w:t>
        </w:r>
        <w:r>
          <w:rPr>
            <w:rFonts w:asciiTheme="minorHAnsi" w:eastAsiaTheme="minorEastAsia" w:hAnsiTheme="minorHAnsi" w:cstheme="minorBidi"/>
            <w:smallCaps w:val="0"/>
            <w:noProof/>
            <w:sz w:val="22"/>
            <w:szCs w:val="22"/>
          </w:rPr>
          <w:tab/>
        </w:r>
        <w:r w:rsidRPr="00CE6C6A">
          <w:rPr>
            <w:rStyle w:val="Hyperlink"/>
            <w:noProof/>
          </w:rPr>
          <w:t>Funktionale Anforderungen</w:t>
        </w:r>
        <w:r>
          <w:rPr>
            <w:noProof/>
            <w:webHidden/>
          </w:rPr>
          <w:tab/>
        </w:r>
        <w:r>
          <w:rPr>
            <w:noProof/>
            <w:webHidden/>
          </w:rPr>
          <w:fldChar w:fldCharType="begin"/>
        </w:r>
        <w:r>
          <w:rPr>
            <w:noProof/>
            <w:webHidden/>
          </w:rPr>
          <w:instrText xml:space="preserve"> PAGEREF _Toc408309978 \h </w:instrText>
        </w:r>
        <w:r>
          <w:rPr>
            <w:noProof/>
            <w:webHidden/>
          </w:rPr>
        </w:r>
        <w:r>
          <w:rPr>
            <w:noProof/>
            <w:webHidden/>
          </w:rPr>
          <w:fldChar w:fldCharType="separate"/>
        </w:r>
        <w:r>
          <w:rPr>
            <w:noProof/>
            <w:webHidden/>
          </w:rPr>
          <w:t>19</w:t>
        </w:r>
        <w:r>
          <w:rPr>
            <w:noProof/>
            <w:webHidden/>
          </w:rPr>
          <w:fldChar w:fldCharType="end"/>
        </w:r>
      </w:hyperlink>
    </w:p>
    <w:p w14:paraId="200B80BA"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79" w:history="1">
        <w:r w:rsidRPr="00CE6C6A">
          <w:rPr>
            <w:rStyle w:val="Hyperlink"/>
            <w:noProof/>
          </w:rPr>
          <w:t>3.6.1</w:t>
        </w:r>
        <w:r>
          <w:rPr>
            <w:rFonts w:asciiTheme="minorHAnsi" w:eastAsiaTheme="minorEastAsia" w:hAnsiTheme="minorHAnsi" w:cstheme="minorBidi"/>
            <w:i w:val="0"/>
            <w:iCs w:val="0"/>
            <w:noProof/>
            <w:sz w:val="22"/>
            <w:szCs w:val="22"/>
          </w:rPr>
          <w:tab/>
        </w:r>
        <w:r w:rsidRPr="00CE6C6A">
          <w:rPr>
            <w:rStyle w:val="Hyperlink"/>
            <w:noProof/>
          </w:rPr>
          <w:t>Use-Case</w:t>
        </w:r>
        <w:r>
          <w:rPr>
            <w:noProof/>
            <w:webHidden/>
          </w:rPr>
          <w:tab/>
        </w:r>
        <w:r>
          <w:rPr>
            <w:noProof/>
            <w:webHidden/>
          </w:rPr>
          <w:fldChar w:fldCharType="begin"/>
        </w:r>
        <w:r>
          <w:rPr>
            <w:noProof/>
            <w:webHidden/>
          </w:rPr>
          <w:instrText xml:space="preserve"> PAGEREF _Toc408309979 \h </w:instrText>
        </w:r>
        <w:r>
          <w:rPr>
            <w:noProof/>
            <w:webHidden/>
          </w:rPr>
        </w:r>
        <w:r>
          <w:rPr>
            <w:noProof/>
            <w:webHidden/>
          </w:rPr>
          <w:fldChar w:fldCharType="separate"/>
        </w:r>
        <w:r>
          <w:rPr>
            <w:noProof/>
            <w:webHidden/>
          </w:rPr>
          <w:t>19</w:t>
        </w:r>
        <w:r>
          <w:rPr>
            <w:noProof/>
            <w:webHidden/>
          </w:rPr>
          <w:fldChar w:fldCharType="end"/>
        </w:r>
      </w:hyperlink>
    </w:p>
    <w:p w14:paraId="7456330A"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80" w:history="1">
        <w:r w:rsidRPr="00CE6C6A">
          <w:rPr>
            <w:rStyle w:val="Hyperlink"/>
            <w:noProof/>
          </w:rPr>
          <w:t>3.6.2</w:t>
        </w:r>
        <w:r>
          <w:rPr>
            <w:rFonts w:asciiTheme="minorHAnsi" w:eastAsiaTheme="minorEastAsia" w:hAnsiTheme="minorHAnsi" w:cstheme="minorBidi"/>
            <w:i w:val="0"/>
            <w:iCs w:val="0"/>
            <w:noProof/>
            <w:sz w:val="22"/>
            <w:szCs w:val="22"/>
          </w:rPr>
          <w:tab/>
        </w:r>
        <w:r w:rsidRPr="00CE6C6A">
          <w:rPr>
            <w:rStyle w:val="Hyperlink"/>
            <w:noProof/>
          </w:rPr>
          <w:t>Anforderungen</w:t>
        </w:r>
        <w:r>
          <w:rPr>
            <w:noProof/>
            <w:webHidden/>
          </w:rPr>
          <w:tab/>
        </w:r>
        <w:r>
          <w:rPr>
            <w:noProof/>
            <w:webHidden/>
          </w:rPr>
          <w:fldChar w:fldCharType="begin"/>
        </w:r>
        <w:r>
          <w:rPr>
            <w:noProof/>
            <w:webHidden/>
          </w:rPr>
          <w:instrText xml:space="preserve"> PAGEREF _Toc408309980 \h </w:instrText>
        </w:r>
        <w:r>
          <w:rPr>
            <w:noProof/>
            <w:webHidden/>
          </w:rPr>
        </w:r>
        <w:r>
          <w:rPr>
            <w:noProof/>
            <w:webHidden/>
          </w:rPr>
          <w:fldChar w:fldCharType="separate"/>
        </w:r>
        <w:r>
          <w:rPr>
            <w:noProof/>
            <w:webHidden/>
          </w:rPr>
          <w:t>19</w:t>
        </w:r>
        <w:r>
          <w:rPr>
            <w:noProof/>
            <w:webHidden/>
          </w:rPr>
          <w:fldChar w:fldCharType="end"/>
        </w:r>
      </w:hyperlink>
    </w:p>
    <w:p w14:paraId="29F0EDD0"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81" w:history="1">
        <w:r w:rsidRPr="00CE6C6A">
          <w:rPr>
            <w:rStyle w:val="Hyperlink"/>
            <w:noProof/>
          </w:rPr>
          <w:t>3.7</w:t>
        </w:r>
        <w:r>
          <w:rPr>
            <w:rFonts w:asciiTheme="minorHAnsi" w:eastAsiaTheme="minorEastAsia" w:hAnsiTheme="minorHAnsi" w:cstheme="minorBidi"/>
            <w:smallCaps w:val="0"/>
            <w:noProof/>
            <w:sz w:val="22"/>
            <w:szCs w:val="22"/>
          </w:rPr>
          <w:tab/>
        </w:r>
        <w:r w:rsidRPr="00CE6C6A">
          <w:rPr>
            <w:rStyle w:val="Hyperlink"/>
            <w:noProof/>
          </w:rPr>
          <w:t>Nicht Funktionale Anforderungen</w:t>
        </w:r>
        <w:r>
          <w:rPr>
            <w:noProof/>
            <w:webHidden/>
          </w:rPr>
          <w:tab/>
        </w:r>
        <w:r>
          <w:rPr>
            <w:noProof/>
            <w:webHidden/>
          </w:rPr>
          <w:fldChar w:fldCharType="begin"/>
        </w:r>
        <w:r>
          <w:rPr>
            <w:noProof/>
            <w:webHidden/>
          </w:rPr>
          <w:instrText xml:space="preserve"> PAGEREF _Toc408309981 \h </w:instrText>
        </w:r>
        <w:r>
          <w:rPr>
            <w:noProof/>
            <w:webHidden/>
          </w:rPr>
        </w:r>
        <w:r>
          <w:rPr>
            <w:noProof/>
            <w:webHidden/>
          </w:rPr>
          <w:fldChar w:fldCharType="separate"/>
        </w:r>
        <w:r>
          <w:rPr>
            <w:noProof/>
            <w:webHidden/>
          </w:rPr>
          <w:t>19</w:t>
        </w:r>
        <w:r>
          <w:rPr>
            <w:noProof/>
            <w:webHidden/>
          </w:rPr>
          <w:fldChar w:fldCharType="end"/>
        </w:r>
      </w:hyperlink>
    </w:p>
    <w:p w14:paraId="1ADFFCB0"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82" w:history="1">
        <w:r w:rsidRPr="00CE6C6A">
          <w:rPr>
            <w:rStyle w:val="Hyperlink"/>
            <w:noProof/>
          </w:rPr>
          <w:t>3.7.1</w:t>
        </w:r>
        <w:r>
          <w:rPr>
            <w:rFonts w:asciiTheme="minorHAnsi" w:eastAsiaTheme="minorEastAsia" w:hAnsiTheme="minorHAnsi" w:cstheme="minorBidi"/>
            <w:i w:val="0"/>
            <w:iCs w:val="0"/>
            <w:noProof/>
            <w:sz w:val="22"/>
            <w:szCs w:val="22"/>
          </w:rPr>
          <w:tab/>
        </w:r>
        <w:r w:rsidRPr="00CE6C6A">
          <w:rPr>
            <w:rStyle w:val="Hyperlink"/>
            <w:noProof/>
          </w:rPr>
          <w:t>Technologisch</w:t>
        </w:r>
        <w:r>
          <w:rPr>
            <w:noProof/>
            <w:webHidden/>
          </w:rPr>
          <w:tab/>
        </w:r>
        <w:r>
          <w:rPr>
            <w:noProof/>
            <w:webHidden/>
          </w:rPr>
          <w:fldChar w:fldCharType="begin"/>
        </w:r>
        <w:r>
          <w:rPr>
            <w:noProof/>
            <w:webHidden/>
          </w:rPr>
          <w:instrText xml:space="preserve"> PAGEREF _Toc408309982 \h </w:instrText>
        </w:r>
        <w:r>
          <w:rPr>
            <w:noProof/>
            <w:webHidden/>
          </w:rPr>
        </w:r>
        <w:r>
          <w:rPr>
            <w:noProof/>
            <w:webHidden/>
          </w:rPr>
          <w:fldChar w:fldCharType="separate"/>
        </w:r>
        <w:r>
          <w:rPr>
            <w:noProof/>
            <w:webHidden/>
          </w:rPr>
          <w:t>19</w:t>
        </w:r>
        <w:r>
          <w:rPr>
            <w:noProof/>
            <w:webHidden/>
          </w:rPr>
          <w:fldChar w:fldCharType="end"/>
        </w:r>
      </w:hyperlink>
    </w:p>
    <w:p w14:paraId="1DEDA14A"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83" w:history="1">
        <w:r w:rsidRPr="00CE6C6A">
          <w:rPr>
            <w:rStyle w:val="Hyperlink"/>
            <w:noProof/>
          </w:rPr>
          <w:t>3.7.2</w:t>
        </w:r>
        <w:r>
          <w:rPr>
            <w:rFonts w:asciiTheme="minorHAnsi" w:eastAsiaTheme="minorEastAsia" w:hAnsiTheme="minorHAnsi" w:cstheme="minorBidi"/>
            <w:i w:val="0"/>
            <w:iCs w:val="0"/>
            <w:noProof/>
            <w:sz w:val="22"/>
            <w:szCs w:val="22"/>
          </w:rPr>
          <w:tab/>
        </w:r>
        <w:r w:rsidRPr="00CE6C6A">
          <w:rPr>
            <w:rStyle w:val="Hyperlink"/>
            <w:noProof/>
          </w:rPr>
          <w:t>Benutzeroberfläche</w:t>
        </w:r>
        <w:r>
          <w:rPr>
            <w:noProof/>
            <w:webHidden/>
          </w:rPr>
          <w:tab/>
        </w:r>
        <w:r>
          <w:rPr>
            <w:noProof/>
            <w:webHidden/>
          </w:rPr>
          <w:fldChar w:fldCharType="begin"/>
        </w:r>
        <w:r>
          <w:rPr>
            <w:noProof/>
            <w:webHidden/>
          </w:rPr>
          <w:instrText xml:space="preserve"> PAGEREF _Toc408309983 \h </w:instrText>
        </w:r>
        <w:r>
          <w:rPr>
            <w:noProof/>
            <w:webHidden/>
          </w:rPr>
        </w:r>
        <w:r>
          <w:rPr>
            <w:noProof/>
            <w:webHidden/>
          </w:rPr>
          <w:fldChar w:fldCharType="separate"/>
        </w:r>
        <w:r>
          <w:rPr>
            <w:noProof/>
            <w:webHidden/>
          </w:rPr>
          <w:t>19</w:t>
        </w:r>
        <w:r>
          <w:rPr>
            <w:noProof/>
            <w:webHidden/>
          </w:rPr>
          <w:fldChar w:fldCharType="end"/>
        </w:r>
      </w:hyperlink>
    </w:p>
    <w:p w14:paraId="405153F2"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84" w:history="1">
        <w:r w:rsidRPr="00CE6C6A">
          <w:rPr>
            <w:rStyle w:val="Hyperlink"/>
            <w:noProof/>
          </w:rPr>
          <w:t>3.7.3</w:t>
        </w:r>
        <w:r>
          <w:rPr>
            <w:rFonts w:asciiTheme="minorHAnsi" w:eastAsiaTheme="minorEastAsia" w:hAnsiTheme="minorHAnsi" w:cstheme="minorBidi"/>
            <w:i w:val="0"/>
            <w:iCs w:val="0"/>
            <w:noProof/>
            <w:sz w:val="22"/>
            <w:szCs w:val="22"/>
          </w:rPr>
          <w:tab/>
        </w:r>
        <w:r w:rsidRPr="00CE6C6A">
          <w:rPr>
            <w:rStyle w:val="Hyperlink"/>
            <w:noProof/>
          </w:rPr>
          <w:t>Qualität</w:t>
        </w:r>
        <w:r>
          <w:rPr>
            <w:noProof/>
            <w:webHidden/>
          </w:rPr>
          <w:tab/>
        </w:r>
        <w:r>
          <w:rPr>
            <w:noProof/>
            <w:webHidden/>
          </w:rPr>
          <w:fldChar w:fldCharType="begin"/>
        </w:r>
        <w:r>
          <w:rPr>
            <w:noProof/>
            <w:webHidden/>
          </w:rPr>
          <w:instrText xml:space="preserve"> PAGEREF _Toc408309984 \h </w:instrText>
        </w:r>
        <w:r>
          <w:rPr>
            <w:noProof/>
            <w:webHidden/>
          </w:rPr>
        </w:r>
        <w:r>
          <w:rPr>
            <w:noProof/>
            <w:webHidden/>
          </w:rPr>
          <w:fldChar w:fldCharType="separate"/>
        </w:r>
        <w:r>
          <w:rPr>
            <w:noProof/>
            <w:webHidden/>
          </w:rPr>
          <w:t>19</w:t>
        </w:r>
        <w:r>
          <w:rPr>
            <w:noProof/>
            <w:webHidden/>
          </w:rPr>
          <w:fldChar w:fldCharType="end"/>
        </w:r>
      </w:hyperlink>
    </w:p>
    <w:p w14:paraId="0B0E505F"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85" w:history="1">
        <w:r w:rsidRPr="00CE6C6A">
          <w:rPr>
            <w:rStyle w:val="Hyperlink"/>
            <w:noProof/>
          </w:rPr>
          <w:t>3.7.4</w:t>
        </w:r>
        <w:r>
          <w:rPr>
            <w:rFonts w:asciiTheme="minorHAnsi" w:eastAsiaTheme="minorEastAsia" w:hAnsiTheme="minorHAnsi" w:cstheme="minorBidi"/>
            <w:i w:val="0"/>
            <w:iCs w:val="0"/>
            <w:noProof/>
            <w:sz w:val="22"/>
            <w:szCs w:val="22"/>
          </w:rPr>
          <w:tab/>
        </w:r>
        <w:r w:rsidRPr="00CE6C6A">
          <w:rPr>
            <w:rStyle w:val="Hyperlink"/>
            <w:noProof/>
          </w:rPr>
          <w:t>Durchzuführende Tätigkeiten</w:t>
        </w:r>
        <w:r>
          <w:rPr>
            <w:noProof/>
            <w:webHidden/>
          </w:rPr>
          <w:tab/>
        </w:r>
        <w:r>
          <w:rPr>
            <w:noProof/>
            <w:webHidden/>
          </w:rPr>
          <w:fldChar w:fldCharType="begin"/>
        </w:r>
        <w:r>
          <w:rPr>
            <w:noProof/>
            <w:webHidden/>
          </w:rPr>
          <w:instrText xml:space="preserve"> PAGEREF _Toc408309985 \h </w:instrText>
        </w:r>
        <w:r>
          <w:rPr>
            <w:noProof/>
            <w:webHidden/>
          </w:rPr>
        </w:r>
        <w:r>
          <w:rPr>
            <w:noProof/>
            <w:webHidden/>
          </w:rPr>
          <w:fldChar w:fldCharType="separate"/>
        </w:r>
        <w:r>
          <w:rPr>
            <w:noProof/>
            <w:webHidden/>
          </w:rPr>
          <w:t>19</w:t>
        </w:r>
        <w:r>
          <w:rPr>
            <w:noProof/>
            <w:webHidden/>
          </w:rPr>
          <w:fldChar w:fldCharType="end"/>
        </w:r>
      </w:hyperlink>
    </w:p>
    <w:p w14:paraId="3F2DFDBD"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86" w:history="1">
        <w:r w:rsidRPr="00CE6C6A">
          <w:rPr>
            <w:rStyle w:val="Hyperlink"/>
            <w:noProof/>
          </w:rPr>
          <w:t>3.7.5</w:t>
        </w:r>
        <w:r>
          <w:rPr>
            <w:rFonts w:asciiTheme="minorHAnsi" w:eastAsiaTheme="minorEastAsia" w:hAnsiTheme="minorHAnsi" w:cstheme="minorBidi"/>
            <w:i w:val="0"/>
            <w:iCs w:val="0"/>
            <w:noProof/>
            <w:sz w:val="22"/>
            <w:szCs w:val="22"/>
          </w:rPr>
          <w:tab/>
        </w:r>
        <w:r w:rsidRPr="00CE6C6A">
          <w:rPr>
            <w:rStyle w:val="Hyperlink"/>
            <w:noProof/>
          </w:rPr>
          <w:t>Rechtlich-vertraglich</w:t>
        </w:r>
        <w:r>
          <w:rPr>
            <w:noProof/>
            <w:webHidden/>
          </w:rPr>
          <w:tab/>
        </w:r>
        <w:r>
          <w:rPr>
            <w:noProof/>
            <w:webHidden/>
          </w:rPr>
          <w:fldChar w:fldCharType="begin"/>
        </w:r>
        <w:r>
          <w:rPr>
            <w:noProof/>
            <w:webHidden/>
          </w:rPr>
          <w:instrText xml:space="preserve"> PAGEREF _Toc408309986 \h </w:instrText>
        </w:r>
        <w:r>
          <w:rPr>
            <w:noProof/>
            <w:webHidden/>
          </w:rPr>
        </w:r>
        <w:r>
          <w:rPr>
            <w:noProof/>
            <w:webHidden/>
          </w:rPr>
          <w:fldChar w:fldCharType="separate"/>
        </w:r>
        <w:r>
          <w:rPr>
            <w:noProof/>
            <w:webHidden/>
          </w:rPr>
          <w:t>19</w:t>
        </w:r>
        <w:r>
          <w:rPr>
            <w:noProof/>
            <w:webHidden/>
          </w:rPr>
          <w:fldChar w:fldCharType="end"/>
        </w:r>
      </w:hyperlink>
    </w:p>
    <w:p w14:paraId="626C2276"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87" w:history="1">
        <w:r w:rsidRPr="00CE6C6A">
          <w:rPr>
            <w:rStyle w:val="Hyperlink"/>
            <w:noProof/>
          </w:rPr>
          <w:t>3.7.6</w:t>
        </w:r>
        <w:r>
          <w:rPr>
            <w:rFonts w:asciiTheme="minorHAnsi" w:eastAsiaTheme="minorEastAsia" w:hAnsiTheme="minorHAnsi" w:cstheme="minorBidi"/>
            <w:i w:val="0"/>
            <w:iCs w:val="0"/>
            <w:noProof/>
            <w:sz w:val="22"/>
            <w:szCs w:val="22"/>
          </w:rPr>
          <w:tab/>
        </w:r>
        <w:r w:rsidRPr="00CE6C6A">
          <w:rPr>
            <w:rStyle w:val="Hyperlink"/>
            <w:noProof/>
          </w:rPr>
          <w:t>Hier fehlt noch eine</w:t>
        </w:r>
        <w:r>
          <w:rPr>
            <w:noProof/>
            <w:webHidden/>
          </w:rPr>
          <w:tab/>
        </w:r>
        <w:r>
          <w:rPr>
            <w:noProof/>
            <w:webHidden/>
          </w:rPr>
          <w:fldChar w:fldCharType="begin"/>
        </w:r>
        <w:r>
          <w:rPr>
            <w:noProof/>
            <w:webHidden/>
          </w:rPr>
          <w:instrText xml:space="preserve"> PAGEREF _Toc408309987 \h </w:instrText>
        </w:r>
        <w:r>
          <w:rPr>
            <w:noProof/>
            <w:webHidden/>
          </w:rPr>
        </w:r>
        <w:r>
          <w:rPr>
            <w:noProof/>
            <w:webHidden/>
          </w:rPr>
          <w:fldChar w:fldCharType="separate"/>
        </w:r>
        <w:r>
          <w:rPr>
            <w:noProof/>
            <w:webHidden/>
          </w:rPr>
          <w:t>19</w:t>
        </w:r>
        <w:r>
          <w:rPr>
            <w:noProof/>
            <w:webHidden/>
          </w:rPr>
          <w:fldChar w:fldCharType="end"/>
        </w:r>
      </w:hyperlink>
    </w:p>
    <w:p w14:paraId="6972EACC"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88" w:history="1">
        <w:r w:rsidRPr="00CE6C6A">
          <w:rPr>
            <w:rStyle w:val="Hyperlink"/>
            <w:noProof/>
          </w:rPr>
          <w:t>3.8</w:t>
        </w:r>
        <w:r>
          <w:rPr>
            <w:rFonts w:asciiTheme="minorHAnsi" w:eastAsiaTheme="minorEastAsia" w:hAnsiTheme="minorHAnsi" w:cstheme="minorBidi"/>
            <w:smallCaps w:val="0"/>
            <w:noProof/>
            <w:sz w:val="22"/>
            <w:szCs w:val="22"/>
          </w:rPr>
          <w:tab/>
        </w:r>
        <w:r w:rsidRPr="00CE6C6A">
          <w:rPr>
            <w:rStyle w:val="Hyperlink"/>
            <w:noProof/>
          </w:rPr>
          <w:t>Tests</w:t>
        </w:r>
        <w:r>
          <w:rPr>
            <w:noProof/>
            <w:webHidden/>
          </w:rPr>
          <w:tab/>
        </w:r>
        <w:r>
          <w:rPr>
            <w:noProof/>
            <w:webHidden/>
          </w:rPr>
          <w:fldChar w:fldCharType="begin"/>
        </w:r>
        <w:r>
          <w:rPr>
            <w:noProof/>
            <w:webHidden/>
          </w:rPr>
          <w:instrText xml:space="preserve"> PAGEREF _Toc408309988 \h </w:instrText>
        </w:r>
        <w:r>
          <w:rPr>
            <w:noProof/>
            <w:webHidden/>
          </w:rPr>
        </w:r>
        <w:r>
          <w:rPr>
            <w:noProof/>
            <w:webHidden/>
          </w:rPr>
          <w:fldChar w:fldCharType="separate"/>
        </w:r>
        <w:r>
          <w:rPr>
            <w:noProof/>
            <w:webHidden/>
          </w:rPr>
          <w:t>19</w:t>
        </w:r>
        <w:r>
          <w:rPr>
            <w:noProof/>
            <w:webHidden/>
          </w:rPr>
          <w:fldChar w:fldCharType="end"/>
        </w:r>
      </w:hyperlink>
    </w:p>
    <w:p w14:paraId="78A67D75"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89" w:history="1">
        <w:r w:rsidRPr="00CE6C6A">
          <w:rPr>
            <w:rStyle w:val="Hyperlink"/>
            <w:noProof/>
          </w:rPr>
          <w:t>3.8.1</w:t>
        </w:r>
        <w:r>
          <w:rPr>
            <w:rFonts w:asciiTheme="minorHAnsi" w:eastAsiaTheme="minorEastAsia" w:hAnsiTheme="minorHAnsi" w:cstheme="minorBidi"/>
            <w:i w:val="0"/>
            <w:iCs w:val="0"/>
            <w:noProof/>
            <w:sz w:val="22"/>
            <w:szCs w:val="22"/>
          </w:rPr>
          <w:tab/>
        </w:r>
        <w:r w:rsidRPr="00CE6C6A">
          <w:rPr>
            <w:rStyle w:val="Hyperlink"/>
            <w:noProof/>
          </w:rPr>
          <w:t>Testgeräte</w:t>
        </w:r>
        <w:r>
          <w:rPr>
            <w:noProof/>
            <w:webHidden/>
          </w:rPr>
          <w:tab/>
        </w:r>
        <w:r>
          <w:rPr>
            <w:noProof/>
            <w:webHidden/>
          </w:rPr>
          <w:fldChar w:fldCharType="begin"/>
        </w:r>
        <w:r>
          <w:rPr>
            <w:noProof/>
            <w:webHidden/>
          </w:rPr>
          <w:instrText xml:space="preserve"> PAGEREF _Toc408309989 \h </w:instrText>
        </w:r>
        <w:r>
          <w:rPr>
            <w:noProof/>
            <w:webHidden/>
          </w:rPr>
        </w:r>
        <w:r>
          <w:rPr>
            <w:noProof/>
            <w:webHidden/>
          </w:rPr>
          <w:fldChar w:fldCharType="separate"/>
        </w:r>
        <w:r>
          <w:rPr>
            <w:noProof/>
            <w:webHidden/>
          </w:rPr>
          <w:t>19</w:t>
        </w:r>
        <w:r>
          <w:rPr>
            <w:noProof/>
            <w:webHidden/>
          </w:rPr>
          <w:fldChar w:fldCharType="end"/>
        </w:r>
      </w:hyperlink>
    </w:p>
    <w:p w14:paraId="2627DA2E"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90" w:history="1">
        <w:r w:rsidRPr="00CE6C6A">
          <w:rPr>
            <w:rStyle w:val="Hyperlink"/>
            <w:noProof/>
          </w:rPr>
          <w:t>3.8.2</w:t>
        </w:r>
        <w:r>
          <w:rPr>
            <w:rFonts w:asciiTheme="minorHAnsi" w:eastAsiaTheme="minorEastAsia" w:hAnsiTheme="minorHAnsi" w:cstheme="minorBidi"/>
            <w:i w:val="0"/>
            <w:iCs w:val="0"/>
            <w:noProof/>
            <w:sz w:val="22"/>
            <w:szCs w:val="22"/>
          </w:rPr>
          <w:tab/>
        </w:r>
        <w:r w:rsidRPr="00CE6C6A">
          <w:rPr>
            <w:rStyle w:val="Hyperlink"/>
            <w:noProof/>
          </w:rPr>
          <w:t>Testszenarien</w:t>
        </w:r>
        <w:r>
          <w:rPr>
            <w:noProof/>
            <w:webHidden/>
          </w:rPr>
          <w:tab/>
        </w:r>
        <w:r>
          <w:rPr>
            <w:noProof/>
            <w:webHidden/>
          </w:rPr>
          <w:fldChar w:fldCharType="begin"/>
        </w:r>
        <w:r>
          <w:rPr>
            <w:noProof/>
            <w:webHidden/>
          </w:rPr>
          <w:instrText xml:space="preserve"> PAGEREF _Toc408309990 \h </w:instrText>
        </w:r>
        <w:r>
          <w:rPr>
            <w:noProof/>
            <w:webHidden/>
          </w:rPr>
        </w:r>
        <w:r>
          <w:rPr>
            <w:noProof/>
            <w:webHidden/>
          </w:rPr>
          <w:fldChar w:fldCharType="separate"/>
        </w:r>
        <w:r>
          <w:rPr>
            <w:noProof/>
            <w:webHidden/>
          </w:rPr>
          <w:t>19</w:t>
        </w:r>
        <w:r>
          <w:rPr>
            <w:noProof/>
            <w:webHidden/>
          </w:rPr>
          <w:fldChar w:fldCharType="end"/>
        </w:r>
      </w:hyperlink>
    </w:p>
    <w:p w14:paraId="61E9E71B"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91" w:history="1">
        <w:r w:rsidRPr="00CE6C6A">
          <w:rPr>
            <w:rStyle w:val="Hyperlink"/>
            <w:noProof/>
          </w:rPr>
          <w:t>3.9</w:t>
        </w:r>
        <w:r>
          <w:rPr>
            <w:rFonts w:asciiTheme="minorHAnsi" w:eastAsiaTheme="minorEastAsia" w:hAnsiTheme="minorHAnsi" w:cstheme="minorBidi"/>
            <w:smallCaps w:val="0"/>
            <w:noProof/>
            <w:sz w:val="22"/>
            <w:szCs w:val="22"/>
          </w:rPr>
          <w:tab/>
        </w:r>
        <w:r w:rsidRPr="00CE6C6A">
          <w:rPr>
            <w:rStyle w:val="Hyperlink"/>
            <w:noProof/>
          </w:rPr>
          <w:t>Risikomanagement?</w:t>
        </w:r>
        <w:r>
          <w:rPr>
            <w:noProof/>
            <w:webHidden/>
          </w:rPr>
          <w:tab/>
        </w:r>
        <w:r>
          <w:rPr>
            <w:noProof/>
            <w:webHidden/>
          </w:rPr>
          <w:fldChar w:fldCharType="begin"/>
        </w:r>
        <w:r>
          <w:rPr>
            <w:noProof/>
            <w:webHidden/>
          </w:rPr>
          <w:instrText xml:space="preserve"> PAGEREF _Toc408309991 \h </w:instrText>
        </w:r>
        <w:r>
          <w:rPr>
            <w:noProof/>
            <w:webHidden/>
          </w:rPr>
        </w:r>
        <w:r>
          <w:rPr>
            <w:noProof/>
            <w:webHidden/>
          </w:rPr>
          <w:fldChar w:fldCharType="separate"/>
        </w:r>
        <w:r>
          <w:rPr>
            <w:noProof/>
            <w:webHidden/>
          </w:rPr>
          <w:t>19</w:t>
        </w:r>
        <w:r>
          <w:rPr>
            <w:noProof/>
            <w:webHidden/>
          </w:rPr>
          <w:fldChar w:fldCharType="end"/>
        </w:r>
      </w:hyperlink>
    </w:p>
    <w:p w14:paraId="6553F330" w14:textId="77777777" w:rsidR="00E174FE" w:rsidRDefault="00E174FE">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09992" w:history="1">
        <w:r w:rsidRPr="00CE6C6A">
          <w:rPr>
            <w:rStyle w:val="Hyperlink"/>
            <w:noProof/>
            <w:u w:color="FFFFFF" w:themeColor="background1"/>
          </w:rPr>
          <w:t>4</w:t>
        </w:r>
        <w:r>
          <w:rPr>
            <w:rFonts w:asciiTheme="minorHAnsi" w:eastAsiaTheme="minorEastAsia" w:hAnsiTheme="minorHAnsi" w:cstheme="minorBidi"/>
            <w:b w:val="0"/>
            <w:bCs w:val="0"/>
            <w:caps w:val="0"/>
            <w:noProof/>
            <w:sz w:val="22"/>
            <w:szCs w:val="22"/>
          </w:rPr>
          <w:tab/>
        </w:r>
        <w:r w:rsidRPr="00CE6C6A">
          <w:rPr>
            <w:rStyle w:val="Hyperlink"/>
            <w:noProof/>
          </w:rPr>
          <w:t>Evaluation des Controllers</w:t>
        </w:r>
        <w:r>
          <w:rPr>
            <w:noProof/>
            <w:webHidden/>
          </w:rPr>
          <w:tab/>
        </w:r>
        <w:r>
          <w:rPr>
            <w:noProof/>
            <w:webHidden/>
          </w:rPr>
          <w:fldChar w:fldCharType="begin"/>
        </w:r>
        <w:r>
          <w:rPr>
            <w:noProof/>
            <w:webHidden/>
          </w:rPr>
          <w:instrText xml:space="preserve"> PAGEREF _Toc408309992 \h </w:instrText>
        </w:r>
        <w:r>
          <w:rPr>
            <w:noProof/>
            <w:webHidden/>
          </w:rPr>
        </w:r>
        <w:r>
          <w:rPr>
            <w:noProof/>
            <w:webHidden/>
          </w:rPr>
          <w:fldChar w:fldCharType="separate"/>
        </w:r>
        <w:r>
          <w:rPr>
            <w:noProof/>
            <w:webHidden/>
          </w:rPr>
          <w:t>20</w:t>
        </w:r>
        <w:r>
          <w:rPr>
            <w:noProof/>
            <w:webHidden/>
          </w:rPr>
          <w:fldChar w:fldCharType="end"/>
        </w:r>
      </w:hyperlink>
    </w:p>
    <w:p w14:paraId="60A5665B"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93" w:history="1">
        <w:r w:rsidRPr="00CE6C6A">
          <w:rPr>
            <w:rStyle w:val="Hyperlink"/>
            <w:noProof/>
          </w:rPr>
          <w:t>4.1</w:t>
        </w:r>
        <w:r>
          <w:rPr>
            <w:rFonts w:asciiTheme="minorHAnsi" w:eastAsiaTheme="minorEastAsia" w:hAnsiTheme="minorHAnsi" w:cstheme="minorBidi"/>
            <w:smallCaps w:val="0"/>
            <w:noProof/>
            <w:sz w:val="22"/>
            <w:szCs w:val="22"/>
          </w:rPr>
          <w:tab/>
        </w:r>
        <w:r w:rsidRPr="00CE6C6A">
          <w:rPr>
            <w:rStyle w:val="Hyperlink"/>
            <w:noProof/>
          </w:rPr>
          <w:t>Verfügbare Controller</w:t>
        </w:r>
        <w:r>
          <w:rPr>
            <w:noProof/>
            <w:webHidden/>
          </w:rPr>
          <w:tab/>
        </w:r>
        <w:r>
          <w:rPr>
            <w:noProof/>
            <w:webHidden/>
          </w:rPr>
          <w:fldChar w:fldCharType="begin"/>
        </w:r>
        <w:r>
          <w:rPr>
            <w:noProof/>
            <w:webHidden/>
          </w:rPr>
          <w:instrText xml:space="preserve"> PAGEREF _Toc408309993 \h </w:instrText>
        </w:r>
        <w:r>
          <w:rPr>
            <w:noProof/>
            <w:webHidden/>
          </w:rPr>
        </w:r>
        <w:r>
          <w:rPr>
            <w:noProof/>
            <w:webHidden/>
          </w:rPr>
          <w:fldChar w:fldCharType="separate"/>
        </w:r>
        <w:r>
          <w:rPr>
            <w:noProof/>
            <w:webHidden/>
          </w:rPr>
          <w:t>20</w:t>
        </w:r>
        <w:r>
          <w:rPr>
            <w:noProof/>
            <w:webHidden/>
          </w:rPr>
          <w:fldChar w:fldCharType="end"/>
        </w:r>
      </w:hyperlink>
    </w:p>
    <w:p w14:paraId="44549CCE"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94" w:history="1">
        <w:r w:rsidRPr="00CE6C6A">
          <w:rPr>
            <w:rStyle w:val="Hyperlink"/>
            <w:noProof/>
          </w:rPr>
          <w:t>4.1.1</w:t>
        </w:r>
        <w:r>
          <w:rPr>
            <w:rFonts w:asciiTheme="minorHAnsi" w:eastAsiaTheme="minorEastAsia" w:hAnsiTheme="minorHAnsi" w:cstheme="minorBidi"/>
            <w:i w:val="0"/>
            <w:iCs w:val="0"/>
            <w:noProof/>
            <w:sz w:val="22"/>
            <w:szCs w:val="22"/>
          </w:rPr>
          <w:tab/>
        </w:r>
        <w:r w:rsidRPr="00CE6C6A">
          <w:rPr>
            <w:rStyle w:val="Hyperlink"/>
            <w:noProof/>
          </w:rPr>
          <w:t>Veränderung des Magnetfeldes</w:t>
        </w:r>
        <w:r>
          <w:rPr>
            <w:noProof/>
            <w:webHidden/>
          </w:rPr>
          <w:tab/>
        </w:r>
        <w:r>
          <w:rPr>
            <w:noProof/>
            <w:webHidden/>
          </w:rPr>
          <w:fldChar w:fldCharType="begin"/>
        </w:r>
        <w:r>
          <w:rPr>
            <w:noProof/>
            <w:webHidden/>
          </w:rPr>
          <w:instrText xml:space="preserve"> PAGEREF _Toc408309994 \h </w:instrText>
        </w:r>
        <w:r>
          <w:rPr>
            <w:noProof/>
            <w:webHidden/>
          </w:rPr>
        </w:r>
        <w:r>
          <w:rPr>
            <w:noProof/>
            <w:webHidden/>
          </w:rPr>
          <w:fldChar w:fldCharType="separate"/>
        </w:r>
        <w:r>
          <w:rPr>
            <w:noProof/>
            <w:webHidden/>
          </w:rPr>
          <w:t>20</w:t>
        </w:r>
        <w:r>
          <w:rPr>
            <w:noProof/>
            <w:webHidden/>
          </w:rPr>
          <w:fldChar w:fldCharType="end"/>
        </w:r>
      </w:hyperlink>
    </w:p>
    <w:p w14:paraId="7D106C50"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95" w:history="1">
        <w:r w:rsidRPr="00CE6C6A">
          <w:rPr>
            <w:rStyle w:val="Hyperlink"/>
            <w:noProof/>
          </w:rPr>
          <w:t>4.1.2</w:t>
        </w:r>
        <w:r>
          <w:rPr>
            <w:rFonts w:asciiTheme="minorHAnsi" w:eastAsiaTheme="minorEastAsia" w:hAnsiTheme="minorHAnsi" w:cstheme="minorBidi"/>
            <w:i w:val="0"/>
            <w:iCs w:val="0"/>
            <w:noProof/>
            <w:sz w:val="22"/>
            <w:szCs w:val="22"/>
          </w:rPr>
          <w:tab/>
        </w:r>
        <w:r w:rsidRPr="00CE6C6A">
          <w:rPr>
            <w:rStyle w:val="Hyperlink"/>
            <w:noProof/>
          </w:rPr>
          <w:t>Gyroskop</w:t>
        </w:r>
        <w:r>
          <w:rPr>
            <w:noProof/>
            <w:webHidden/>
          </w:rPr>
          <w:tab/>
        </w:r>
        <w:r>
          <w:rPr>
            <w:noProof/>
            <w:webHidden/>
          </w:rPr>
          <w:fldChar w:fldCharType="begin"/>
        </w:r>
        <w:r>
          <w:rPr>
            <w:noProof/>
            <w:webHidden/>
          </w:rPr>
          <w:instrText xml:space="preserve"> PAGEREF _Toc408309995 \h </w:instrText>
        </w:r>
        <w:r>
          <w:rPr>
            <w:noProof/>
            <w:webHidden/>
          </w:rPr>
        </w:r>
        <w:r>
          <w:rPr>
            <w:noProof/>
            <w:webHidden/>
          </w:rPr>
          <w:fldChar w:fldCharType="separate"/>
        </w:r>
        <w:r>
          <w:rPr>
            <w:noProof/>
            <w:webHidden/>
          </w:rPr>
          <w:t>20</w:t>
        </w:r>
        <w:r>
          <w:rPr>
            <w:noProof/>
            <w:webHidden/>
          </w:rPr>
          <w:fldChar w:fldCharType="end"/>
        </w:r>
      </w:hyperlink>
    </w:p>
    <w:p w14:paraId="7A184553"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96" w:history="1">
        <w:r w:rsidRPr="00CE6C6A">
          <w:rPr>
            <w:rStyle w:val="Hyperlink"/>
            <w:noProof/>
          </w:rPr>
          <w:t>4.1.3</w:t>
        </w:r>
        <w:r>
          <w:rPr>
            <w:rFonts w:asciiTheme="minorHAnsi" w:eastAsiaTheme="minorEastAsia" w:hAnsiTheme="minorHAnsi" w:cstheme="minorBidi"/>
            <w:i w:val="0"/>
            <w:iCs w:val="0"/>
            <w:noProof/>
            <w:sz w:val="22"/>
            <w:szCs w:val="22"/>
          </w:rPr>
          <w:tab/>
        </w:r>
        <w:r w:rsidRPr="00CE6C6A">
          <w:rPr>
            <w:rStyle w:val="Hyperlink"/>
            <w:noProof/>
          </w:rPr>
          <w:t>Gamepad</w:t>
        </w:r>
        <w:r>
          <w:rPr>
            <w:noProof/>
            <w:webHidden/>
          </w:rPr>
          <w:tab/>
        </w:r>
        <w:r>
          <w:rPr>
            <w:noProof/>
            <w:webHidden/>
          </w:rPr>
          <w:fldChar w:fldCharType="begin"/>
        </w:r>
        <w:r>
          <w:rPr>
            <w:noProof/>
            <w:webHidden/>
          </w:rPr>
          <w:instrText xml:space="preserve"> PAGEREF _Toc408309996 \h </w:instrText>
        </w:r>
        <w:r>
          <w:rPr>
            <w:noProof/>
            <w:webHidden/>
          </w:rPr>
        </w:r>
        <w:r>
          <w:rPr>
            <w:noProof/>
            <w:webHidden/>
          </w:rPr>
          <w:fldChar w:fldCharType="separate"/>
        </w:r>
        <w:r>
          <w:rPr>
            <w:noProof/>
            <w:webHidden/>
          </w:rPr>
          <w:t>20</w:t>
        </w:r>
        <w:r>
          <w:rPr>
            <w:noProof/>
            <w:webHidden/>
          </w:rPr>
          <w:fldChar w:fldCharType="end"/>
        </w:r>
      </w:hyperlink>
    </w:p>
    <w:p w14:paraId="1028828F"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09997" w:history="1">
        <w:r w:rsidRPr="00CE6C6A">
          <w:rPr>
            <w:rStyle w:val="Hyperlink"/>
            <w:noProof/>
          </w:rPr>
          <w:t>4.1.4</w:t>
        </w:r>
        <w:r>
          <w:rPr>
            <w:rFonts w:asciiTheme="minorHAnsi" w:eastAsiaTheme="minorEastAsia" w:hAnsiTheme="minorHAnsi" w:cstheme="minorBidi"/>
            <w:i w:val="0"/>
            <w:iCs w:val="0"/>
            <w:noProof/>
            <w:sz w:val="22"/>
            <w:szCs w:val="22"/>
          </w:rPr>
          <w:tab/>
        </w:r>
        <w:r w:rsidRPr="00CE6C6A">
          <w:rPr>
            <w:rStyle w:val="Hyperlink"/>
            <w:noProof/>
          </w:rPr>
          <w:t>Kamera die Bewegungen aufnimmt kinect</w:t>
        </w:r>
        <w:r>
          <w:rPr>
            <w:noProof/>
            <w:webHidden/>
          </w:rPr>
          <w:tab/>
        </w:r>
        <w:r>
          <w:rPr>
            <w:noProof/>
            <w:webHidden/>
          </w:rPr>
          <w:fldChar w:fldCharType="begin"/>
        </w:r>
        <w:r>
          <w:rPr>
            <w:noProof/>
            <w:webHidden/>
          </w:rPr>
          <w:instrText xml:space="preserve"> PAGEREF _Toc408309997 \h </w:instrText>
        </w:r>
        <w:r>
          <w:rPr>
            <w:noProof/>
            <w:webHidden/>
          </w:rPr>
        </w:r>
        <w:r>
          <w:rPr>
            <w:noProof/>
            <w:webHidden/>
          </w:rPr>
          <w:fldChar w:fldCharType="separate"/>
        </w:r>
        <w:r>
          <w:rPr>
            <w:noProof/>
            <w:webHidden/>
          </w:rPr>
          <w:t>20</w:t>
        </w:r>
        <w:r>
          <w:rPr>
            <w:noProof/>
            <w:webHidden/>
          </w:rPr>
          <w:fldChar w:fldCharType="end"/>
        </w:r>
      </w:hyperlink>
    </w:p>
    <w:p w14:paraId="7D254FBC"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98" w:history="1">
        <w:r w:rsidRPr="00CE6C6A">
          <w:rPr>
            <w:rStyle w:val="Hyperlink"/>
            <w:noProof/>
          </w:rPr>
          <w:t>4.2</w:t>
        </w:r>
        <w:r>
          <w:rPr>
            <w:rFonts w:asciiTheme="minorHAnsi" w:eastAsiaTheme="minorEastAsia" w:hAnsiTheme="minorHAnsi" w:cstheme="minorBidi"/>
            <w:smallCaps w:val="0"/>
            <w:noProof/>
            <w:sz w:val="22"/>
            <w:szCs w:val="22"/>
          </w:rPr>
          <w:tab/>
        </w:r>
        <w:r w:rsidRPr="00CE6C6A">
          <w:rPr>
            <w:rStyle w:val="Hyperlink"/>
            <w:noProof/>
          </w:rPr>
          <w:t>Bewertung der Controller</w:t>
        </w:r>
        <w:r>
          <w:rPr>
            <w:noProof/>
            <w:webHidden/>
          </w:rPr>
          <w:tab/>
        </w:r>
        <w:r>
          <w:rPr>
            <w:noProof/>
            <w:webHidden/>
          </w:rPr>
          <w:fldChar w:fldCharType="begin"/>
        </w:r>
        <w:r>
          <w:rPr>
            <w:noProof/>
            <w:webHidden/>
          </w:rPr>
          <w:instrText xml:space="preserve"> PAGEREF _Toc408309998 \h </w:instrText>
        </w:r>
        <w:r>
          <w:rPr>
            <w:noProof/>
            <w:webHidden/>
          </w:rPr>
        </w:r>
        <w:r>
          <w:rPr>
            <w:noProof/>
            <w:webHidden/>
          </w:rPr>
          <w:fldChar w:fldCharType="separate"/>
        </w:r>
        <w:r>
          <w:rPr>
            <w:noProof/>
            <w:webHidden/>
          </w:rPr>
          <w:t>20</w:t>
        </w:r>
        <w:r>
          <w:rPr>
            <w:noProof/>
            <w:webHidden/>
          </w:rPr>
          <w:fldChar w:fldCharType="end"/>
        </w:r>
      </w:hyperlink>
    </w:p>
    <w:p w14:paraId="1B70CA72"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09999" w:history="1">
        <w:r w:rsidRPr="00CE6C6A">
          <w:rPr>
            <w:rStyle w:val="Hyperlink"/>
            <w:noProof/>
          </w:rPr>
          <w:t>4.3</w:t>
        </w:r>
        <w:r>
          <w:rPr>
            <w:rFonts w:asciiTheme="minorHAnsi" w:eastAsiaTheme="minorEastAsia" w:hAnsiTheme="minorHAnsi" w:cstheme="minorBidi"/>
            <w:smallCaps w:val="0"/>
            <w:noProof/>
            <w:sz w:val="22"/>
            <w:szCs w:val="22"/>
          </w:rPr>
          <w:tab/>
        </w:r>
        <w:r w:rsidRPr="00CE6C6A">
          <w:rPr>
            <w:rStyle w:val="Hyperlink"/>
            <w:noProof/>
          </w:rPr>
          <w:t>Auswahl eines Controllers</w:t>
        </w:r>
        <w:r>
          <w:rPr>
            <w:noProof/>
            <w:webHidden/>
          </w:rPr>
          <w:tab/>
        </w:r>
        <w:r>
          <w:rPr>
            <w:noProof/>
            <w:webHidden/>
          </w:rPr>
          <w:fldChar w:fldCharType="begin"/>
        </w:r>
        <w:r>
          <w:rPr>
            <w:noProof/>
            <w:webHidden/>
          </w:rPr>
          <w:instrText xml:space="preserve"> PAGEREF _Toc408309999 \h </w:instrText>
        </w:r>
        <w:r>
          <w:rPr>
            <w:noProof/>
            <w:webHidden/>
          </w:rPr>
        </w:r>
        <w:r>
          <w:rPr>
            <w:noProof/>
            <w:webHidden/>
          </w:rPr>
          <w:fldChar w:fldCharType="separate"/>
        </w:r>
        <w:r>
          <w:rPr>
            <w:noProof/>
            <w:webHidden/>
          </w:rPr>
          <w:t>21</w:t>
        </w:r>
        <w:r>
          <w:rPr>
            <w:noProof/>
            <w:webHidden/>
          </w:rPr>
          <w:fldChar w:fldCharType="end"/>
        </w:r>
      </w:hyperlink>
    </w:p>
    <w:p w14:paraId="511347A9" w14:textId="77777777" w:rsidR="00E174FE" w:rsidRDefault="00E174FE">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10000" w:history="1">
        <w:r w:rsidRPr="00CE6C6A">
          <w:rPr>
            <w:rStyle w:val="Hyperlink"/>
            <w:noProof/>
            <w:u w:color="FFFFFF" w:themeColor="background1"/>
          </w:rPr>
          <w:t>5</w:t>
        </w:r>
        <w:r>
          <w:rPr>
            <w:rFonts w:asciiTheme="minorHAnsi" w:eastAsiaTheme="minorEastAsia" w:hAnsiTheme="minorHAnsi" w:cstheme="minorBidi"/>
            <w:b w:val="0"/>
            <w:bCs w:val="0"/>
            <w:caps w:val="0"/>
            <w:noProof/>
            <w:sz w:val="22"/>
            <w:szCs w:val="22"/>
          </w:rPr>
          <w:tab/>
        </w:r>
        <w:r w:rsidRPr="00CE6C6A">
          <w:rPr>
            <w:rStyle w:val="Hyperlink"/>
            <w:noProof/>
          </w:rPr>
          <w:t>Konzept der Anwendung</w:t>
        </w:r>
        <w:r>
          <w:rPr>
            <w:noProof/>
            <w:webHidden/>
          </w:rPr>
          <w:tab/>
        </w:r>
        <w:r>
          <w:rPr>
            <w:noProof/>
            <w:webHidden/>
          </w:rPr>
          <w:fldChar w:fldCharType="begin"/>
        </w:r>
        <w:r>
          <w:rPr>
            <w:noProof/>
            <w:webHidden/>
          </w:rPr>
          <w:instrText xml:space="preserve"> PAGEREF _Toc408310000 \h </w:instrText>
        </w:r>
        <w:r>
          <w:rPr>
            <w:noProof/>
            <w:webHidden/>
          </w:rPr>
        </w:r>
        <w:r>
          <w:rPr>
            <w:noProof/>
            <w:webHidden/>
          </w:rPr>
          <w:fldChar w:fldCharType="separate"/>
        </w:r>
        <w:r>
          <w:rPr>
            <w:noProof/>
            <w:webHidden/>
          </w:rPr>
          <w:t>22</w:t>
        </w:r>
        <w:r>
          <w:rPr>
            <w:noProof/>
            <w:webHidden/>
          </w:rPr>
          <w:fldChar w:fldCharType="end"/>
        </w:r>
      </w:hyperlink>
    </w:p>
    <w:p w14:paraId="6BB10CD6"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01" w:history="1">
        <w:r w:rsidRPr="00CE6C6A">
          <w:rPr>
            <w:rStyle w:val="Hyperlink"/>
            <w:noProof/>
          </w:rPr>
          <w:t>5.1</w:t>
        </w:r>
        <w:r>
          <w:rPr>
            <w:rFonts w:asciiTheme="minorHAnsi" w:eastAsiaTheme="minorEastAsia" w:hAnsiTheme="minorHAnsi" w:cstheme="minorBidi"/>
            <w:smallCaps w:val="0"/>
            <w:noProof/>
            <w:sz w:val="22"/>
            <w:szCs w:val="22"/>
          </w:rPr>
          <w:tab/>
        </w:r>
        <w:r w:rsidRPr="00CE6C6A">
          <w:rPr>
            <w:rStyle w:val="Hyperlink"/>
            <w:noProof/>
          </w:rPr>
          <w:t>GUI</w:t>
        </w:r>
        <w:r>
          <w:rPr>
            <w:noProof/>
            <w:webHidden/>
          </w:rPr>
          <w:tab/>
        </w:r>
        <w:r>
          <w:rPr>
            <w:noProof/>
            <w:webHidden/>
          </w:rPr>
          <w:fldChar w:fldCharType="begin"/>
        </w:r>
        <w:r>
          <w:rPr>
            <w:noProof/>
            <w:webHidden/>
          </w:rPr>
          <w:instrText xml:space="preserve"> PAGEREF _Toc408310001 \h </w:instrText>
        </w:r>
        <w:r>
          <w:rPr>
            <w:noProof/>
            <w:webHidden/>
          </w:rPr>
        </w:r>
        <w:r>
          <w:rPr>
            <w:noProof/>
            <w:webHidden/>
          </w:rPr>
          <w:fldChar w:fldCharType="separate"/>
        </w:r>
        <w:r>
          <w:rPr>
            <w:noProof/>
            <w:webHidden/>
          </w:rPr>
          <w:t>22</w:t>
        </w:r>
        <w:r>
          <w:rPr>
            <w:noProof/>
            <w:webHidden/>
          </w:rPr>
          <w:fldChar w:fldCharType="end"/>
        </w:r>
      </w:hyperlink>
    </w:p>
    <w:p w14:paraId="024663E8"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02" w:history="1">
        <w:r w:rsidRPr="00CE6C6A">
          <w:rPr>
            <w:rStyle w:val="Hyperlink"/>
            <w:noProof/>
          </w:rPr>
          <w:t>5.2</w:t>
        </w:r>
        <w:r>
          <w:rPr>
            <w:rFonts w:asciiTheme="minorHAnsi" w:eastAsiaTheme="minorEastAsia" w:hAnsiTheme="minorHAnsi" w:cstheme="minorBidi"/>
            <w:smallCaps w:val="0"/>
            <w:noProof/>
            <w:sz w:val="22"/>
            <w:szCs w:val="22"/>
          </w:rPr>
          <w:tab/>
        </w:r>
        <w:r w:rsidRPr="00CE6C6A">
          <w:rPr>
            <w:rStyle w:val="Hyperlink"/>
            <w:noProof/>
          </w:rPr>
          <w:t>VR Szene</w:t>
        </w:r>
        <w:r>
          <w:rPr>
            <w:noProof/>
            <w:webHidden/>
          </w:rPr>
          <w:tab/>
        </w:r>
        <w:r>
          <w:rPr>
            <w:noProof/>
            <w:webHidden/>
          </w:rPr>
          <w:fldChar w:fldCharType="begin"/>
        </w:r>
        <w:r>
          <w:rPr>
            <w:noProof/>
            <w:webHidden/>
          </w:rPr>
          <w:instrText xml:space="preserve"> PAGEREF _Toc408310002 \h </w:instrText>
        </w:r>
        <w:r>
          <w:rPr>
            <w:noProof/>
            <w:webHidden/>
          </w:rPr>
        </w:r>
        <w:r>
          <w:rPr>
            <w:noProof/>
            <w:webHidden/>
          </w:rPr>
          <w:fldChar w:fldCharType="separate"/>
        </w:r>
        <w:r>
          <w:rPr>
            <w:noProof/>
            <w:webHidden/>
          </w:rPr>
          <w:t>22</w:t>
        </w:r>
        <w:r>
          <w:rPr>
            <w:noProof/>
            <w:webHidden/>
          </w:rPr>
          <w:fldChar w:fldCharType="end"/>
        </w:r>
      </w:hyperlink>
    </w:p>
    <w:p w14:paraId="61737FFD"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03" w:history="1">
        <w:r w:rsidRPr="00CE6C6A">
          <w:rPr>
            <w:rStyle w:val="Hyperlink"/>
            <w:noProof/>
          </w:rPr>
          <w:t>5.3</w:t>
        </w:r>
        <w:r>
          <w:rPr>
            <w:rFonts w:asciiTheme="minorHAnsi" w:eastAsiaTheme="minorEastAsia" w:hAnsiTheme="minorHAnsi" w:cstheme="minorBidi"/>
            <w:smallCaps w:val="0"/>
            <w:noProof/>
            <w:sz w:val="22"/>
            <w:szCs w:val="22"/>
          </w:rPr>
          <w:tab/>
        </w:r>
        <w:r w:rsidRPr="00CE6C6A">
          <w:rPr>
            <w:rStyle w:val="Hyperlink"/>
            <w:noProof/>
          </w:rPr>
          <w:t>Benötigte Funktionen</w:t>
        </w:r>
        <w:r>
          <w:rPr>
            <w:noProof/>
            <w:webHidden/>
          </w:rPr>
          <w:tab/>
        </w:r>
        <w:r>
          <w:rPr>
            <w:noProof/>
            <w:webHidden/>
          </w:rPr>
          <w:fldChar w:fldCharType="begin"/>
        </w:r>
        <w:r>
          <w:rPr>
            <w:noProof/>
            <w:webHidden/>
          </w:rPr>
          <w:instrText xml:space="preserve"> PAGEREF _Toc408310003 \h </w:instrText>
        </w:r>
        <w:r>
          <w:rPr>
            <w:noProof/>
            <w:webHidden/>
          </w:rPr>
        </w:r>
        <w:r>
          <w:rPr>
            <w:noProof/>
            <w:webHidden/>
          </w:rPr>
          <w:fldChar w:fldCharType="separate"/>
        </w:r>
        <w:r>
          <w:rPr>
            <w:noProof/>
            <w:webHidden/>
          </w:rPr>
          <w:t>22</w:t>
        </w:r>
        <w:r>
          <w:rPr>
            <w:noProof/>
            <w:webHidden/>
          </w:rPr>
          <w:fldChar w:fldCharType="end"/>
        </w:r>
      </w:hyperlink>
    </w:p>
    <w:p w14:paraId="2701FC68"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04" w:history="1">
        <w:r w:rsidRPr="00CE6C6A">
          <w:rPr>
            <w:rStyle w:val="Hyperlink"/>
            <w:noProof/>
          </w:rPr>
          <w:t>5.4</w:t>
        </w:r>
        <w:r>
          <w:rPr>
            <w:rFonts w:asciiTheme="minorHAnsi" w:eastAsiaTheme="minorEastAsia" w:hAnsiTheme="minorHAnsi" w:cstheme="minorBidi"/>
            <w:smallCaps w:val="0"/>
            <w:noProof/>
            <w:sz w:val="22"/>
            <w:szCs w:val="22"/>
          </w:rPr>
          <w:tab/>
        </w:r>
        <w:r w:rsidRPr="00CE6C6A">
          <w:rPr>
            <w:rStyle w:val="Hyperlink"/>
            <w:noProof/>
          </w:rPr>
          <w:t>Spiellogik</w:t>
        </w:r>
        <w:r>
          <w:rPr>
            <w:noProof/>
            <w:webHidden/>
          </w:rPr>
          <w:tab/>
        </w:r>
        <w:r>
          <w:rPr>
            <w:noProof/>
            <w:webHidden/>
          </w:rPr>
          <w:fldChar w:fldCharType="begin"/>
        </w:r>
        <w:r>
          <w:rPr>
            <w:noProof/>
            <w:webHidden/>
          </w:rPr>
          <w:instrText xml:space="preserve"> PAGEREF _Toc408310004 \h </w:instrText>
        </w:r>
        <w:r>
          <w:rPr>
            <w:noProof/>
            <w:webHidden/>
          </w:rPr>
        </w:r>
        <w:r>
          <w:rPr>
            <w:noProof/>
            <w:webHidden/>
          </w:rPr>
          <w:fldChar w:fldCharType="separate"/>
        </w:r>
        <w:r>
          <w:rPr>
            <w:noProof/>
            <w:webHidden/>
          </w:rPr>
          <w:t>22</w:t>
        </w:r>
        <w:r>
          <w:rPr>
            <w:noProof/>
            <w:webHidden/>
          </w:rPr>
          <w:fldChar w:fldCharType="end"/>
        </w:r>
      </w:hyperlink>
    </w:p>
    <w:p w14:paraId="123CF70E" w14:textId="77777777" w:rsidR="00E174FE" w:rsidRDefault="00E174FE">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10005" w:history="1">
        <w:r w:rsidRPr="00CE6C6A">
          <w:rPr>
            <w:rStyle w:val="Hyperlink"/>
            <w:noProof/>
            <w:u w:color="FFFFFF" w:themeColor="background1"/>
          </w:rPr>
          <w:t>6</w:t>
        </w:r>
        <w:r>
          <w:rPr>
            <w:rFonts w:asciiTheme="minorHAnsi" w:eastAsiaTheme="minorEastAsia" w:hAnsiTheme="minorHAnsi" w:cstheme="minorBidi"/>
            <w:b w:val="0"/>
            <w:bCs w:val="0"/>
            <w:caps w:val="0"/>
            <w:noProof/>
            <w:sz w:val="22"/>
            <w:szCs w:val="22"/>
          </w:rPr>
          <w:tab/>
        </w:r>
        <w:r w:rsidRPr="00CE6C6A">
          <w:rPr>
            <w:rStyle w:val="Hyperlink"/>
            <w:noProof/>
          </w:rPr>
          <w:t>Umsetzung der Anwendung</w:t>
        </w:r>
        <w:r>
          <w:rPr>
            <w:noProof/>
            <w:webHidden/>
          </w:rPr>
          <w:tab/>
        </w:r>
        <w:r>
          <w:rPr>
            <w:noProof/>
            <w:webHidden/>
          </w:rPr>
          <w:fldChar w:fldCharType="begin"/>
        </w:r>
        <w:r>
          <w:rPr>
            <w:noProof/>
            <w:webHidden/>
          </w:rPr>
          <w:instrText xml:space="preserve"> PAGEREF _Toc408310005 \h </w:instrText>
        </w:r>
        <w:r>
          <w:rPr>
            <w:noProof/>
            <w:webHidden/>
          </w:rPr>
        </w:r>
        <w:r>
          <w:rPr>
            <w:noProof/>
            <w:webHidden/>
          </w:rPr>
          <w:fldChar w:fldCharType="separate"/>
        </w:r>
        <w:r>
          <w:rPr>
            <w:noProof/>
            <w:webHidden/>
          </w:rPr>
          <w:t>23</w:t>
        </w:r>
        <w:r>
          <w:rPr>
            <w:noProof/>
            <w:webHidden/>
          </w:rPr>
          <w:fldChar w:fldCharType="end"/>
        </w:r>
      </w:hyperlink>
    </w:p>
    <w:p w14:paraId="47DE7C53"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06" w:history="1">
        <w:r w:rsidRPr="00CE6C6A">
          <w:rPr>
            <w:rStyle w:val="Hyperlink"/>
            <w:noProof/>
          </w:rPr>
          <w:t>6.1</w:t>
        </w:r>
        <w:r>
          <w:rPr>
            <w:rFonts w:asciiTheme="minorHAnsi" w:eastAsiaTheme="minorEastAsia" w:hAnsiTheme="minorHAnsi" w:cstheme="minorBidi"/>
            <w:smallCaps w:val="0"/>
            <w:noProof/>
            <w:sz w:val="22"/>
            <w:szCs w:val="22"/>
          </w:rPr>
          <w:tab/>
        </w:r>
        <w:r w:rsidRPr="00CE6C6A">
          <w:rPr>
            <w:rStyle w:val="Hyperlink"/>
            <w:noProof/>
          </w:rPr>
          <w:t>GUI</w:t>
        </w:r>
        <w:r>
          <w:rPr>
            <w:noProof/>
            <w:webHidden/>
          </w:rPr>
          <w:tab/>
        </w:r>
        <w:r>
          <w:rPr>
            <w:noProof/>
            <w:webHidden/>
          </w:rPr>
          <w:fldChar w:fldCharType="begin"/>
        </w:r>
        <w:r>
          <w:rPr>
            <w:noProof/>
            <w:webHidden/>
          </w:rPr>
          <w:instrText xml:space="preserve"> PAGEREF _Toc408310006 \h </w:instrText>
        </w:r>
        <w:r>
          <w:rPr>
            <w:noProof/>
            <w:webHidden/>
          </w:rPr>
        </w:r>
        <w:r>
          <w:rPr>
            <w:noProof/>
            <w:webHidden/>
          </w:rPr>
          <w:fldChar w:fldCharType="separate"/>
        </w:r>
        <w:r>
          <w:rPr>
            <w:noProof/>
            <w:webHidden/>
          </w:rPr>
          <w:t>23</w:t>
        </w:r>
        <w:r>
          <w:rPr>
            <w:noProof/>
            <w:webHidden/>
          </w:rPr>
          <w:fldChar w:fldCharType="end"/>
        </w:r>
      </w:hyperlink>
    </w:p>
    <w:p w14:paraId="3D544462"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07" w:history="1">
        <w:r w:rsidRPr="00CE6C6A">
          <w:rPr>
            <w:rStyle w:val="Hyperlink"/>
            <w:noProof/>
          </w:rPr>
          <w:t>6.2</w:t>
        </w:r>
        <w:r>
          <w:rPr>
            <w:rFonts w:asciiTheme="minorHAnsi" w:eastAsiaTheme="minorEastAsia" w:hAnsiTheme="minorHAnsi" w:cstheme="minorBidi"/>
            <w:smallCaps w:val="0"/>
            <w:noProof/>
            <w:sz w:val="22"/>
            <w:szCs w:val="22"/>
          </w:rPr>
          <w:tab/>
        </w:r>
        <w:r w:rsidRPr="00CE6C6A">
          <w:rPr>
            <w:rStyle w:val="Hyperlink"/>
            <w:noProof/>
          </w:rPr>
          <w:t>Verbindung des Motion Controllers</w:t>
        </w:r>
        <w:r>
          <w:rPr>
            <w:noProof/>
            <w:webHidden/>
          </w:rPr>
          <w:tab/>
        </w:r>
        <w:r>
          <w:rPr>
            <w:noProof/>
            <w:webHidden/>
          </w:rPr>
          <w:fldChar w:fldCharType="begin"/>
        </w:r>
        <w:r>
          <w:rPr>
            <w:noProof/>
            <w:webHidden/>
          </w:rPr>
          <w:instrText xml:space="preserve"> PAGEREF _Toc408310007 \h </w:instrText>
        </w:r>
        <w:r>
          <w:rPr>
            <w:noProof/>
            <w:webHidden/>
          </w:rPr>
        </w:r>
        <w:r>
          <w:rPr>
            <w:noProof/>
            <w:webHidden/>
          </w:rPr>
          <w:fldChar w:fldCharType="separate"/>
        </w:r>
        <w:r>
          <w:rPr>
            <w:noProof/>
            <w:webHidden/>
          </w:rPr>
          <w:t>23</w:t>
        </w:r>
        <w:r>
          <w:rPr>
            <w:noProof/>
            <w:webHidden/>
          </w:rPr>
          <w:fldChar w:fldCharType="end"/>
        </w:r>
      </w:hyperlink>
    </w:p>
    <w:p w14:paraId="64D04156"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08" w:history="1">
        <w:r w:rsidRPr="00CE6C6A">
          <w:rPr>
            <w:rStyle w:val="Hyperlink"/>
            <w:noProof/>
          </w:rPr>
          <w:t>6.3</w:t>
        </w:r>
        <w:r>
          <w:rPr>
            <w:rFonts w:asciiTheme="minorHAnsi" w:eastAsiaTheme="minorEastAsia" w:hAnsiTheme="minorHAnsi" w:cstheme="minorBidi"/>
            <w:smallCaps w:val="0"/>
            <w:noProof/>
            <w:sz w:val="22"/>
            <w:szCs w:val="22"/>
          </w:rPr>
          <w:tab/>
        </w:r>
        <w:r w:rsidRPr="00CE6C6A">
          <w:rPr>
            <w:rStyle w:val="Hyperlink"/>
            <w:noProof/>
          </w:rPr>
          <w:t>Auslesen der Daten</w:t>
        </w:r>
        <w:r>
          <w:rPr>
            <w:noProof/>
            <w:webHidden/>
          </w:rPr>
          <w:tab/>
        </w:r>
        <w:r>
          <w:rPr>
            <w:noProof/>
            <w:webHidden/>
          </w:rPr>
          <w:fldChar w:fldCharType="begin"/>
        </w:r>
        <w:r>
          <w:rPr>
            <w:noProof/>
            <w:webHidden/>
          </w:rPr>
          <w:instrText xml:space="preserve"> PAGEREF _Toc408310008 \h </w:instrText>
        </w:r>
        <w:r>
          <w:rPr>
            <w:noProof/>
            <w:webHidden/>
          </w:rPr>
        </w:r>
        <w:r>
          <w:rPr>
            <w:noProof/>
            <w:webHidden/>
          </w:rPr>
          <w:fldChar w:fldCharType="separate"/>
        </w:r>
        <w:r>
          <w:rPr>
            <w:noProof/>
            <w:webHidden/>
          </w:rPr>
          <w:t>23</w:t>
        </w:r>
        <w:r>
          <w:rPr>
            <w:noProof/>
            <w:webHidden/>
          </w:rPr>
          <w:fldChar w:fldCharType="end"/>
        </w:r>
      </w:hyperlink>
    </w:p>
    <w:p w14:paraId="24676300"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09" w:history="1">
        <w:r w:rsidRPr="00CE6C6A">
          <w:rPr>
            <w:rStyle w:val="Hyperlink"/>
            <w:noProof/>
          </w:rPr>
          <w:t>6.4</w:t>
        </w:r>
        <w:r>
          <w:rPr>
            <w:rFonts w:asciiTheme="minorHAnsi" w:eastAsiaTheme="minorEastAsia" w:hAnsiTheme="minorHAnsi" w:cstheme="minorBidi"/>
            <w:smallCaps w:val="0"/>
            <w:noProof/>
            <w:sz w:val="22"/>
            <w:szCs w:val="22"/>
          </w:rPr>
          <w:tab/>
        </w:r>
        <w:r w:rsidRPr="00CE6C6A">
          <w:rPr>
            <w:rStyle w:val="Hyperlink"/>
            <w:noProof/>
          </w:rPr>
          <w:t>Szene</w:t>
        </w:r>
        <w:r>
          <w:rPr>
            <w:noProof/>
            <w:webHidden/>
          </w:rPr>
          <w:tab/>
        </w:r>
        <w:r>
          <w:rPr>
            <w:noProof/>
            <w:webHidden/>
          </w:rPr>
          <w:fldChar w:fldCharType="begin"/>
        </w:r>
        <w:r>
          <w:rPr>
            <w:noProof/>
            <w:webHidden/>
          </w:rPr>
          <w:instrText xml:space="preserve"> PAGEREF _Toc408310009 \h </w:instrText>
        </w:r>
        <w:r>
          <w:rPr>
            <w:noProof/>
            <w:webHidden/>
          </w:rPr>
        </w:r>
        <w:r>
          <w:rPr>
            <w:noProof/>
            <w:webHidden/>
          </w:rPr>
          <w:fldChar w:fldCharType="separate"/>
        </w:r>
        <w:r>
          <w:rPr>
            <w:noProof/>
            <w:webHidden/>
          </w:rPr>
          <w:t>23</w:t>
        </w:r>
        <w:r>
          <w:rPr>
            <w:noProof/>
            <w:webHidden/>
          </w:rPr>
          <w:fldChar w:fldCharType="end"/>
        </w:r>
      </w:hyperlink>
    </w:p>
    <w:p w14:paraId="2D4DB9EA"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10" w:history="1">
        <w:r w:rsidRPr="00CE6C6A">
          <w:rPr>
            <w:rStyle w:val="Hyperlink"/>
            <w:noProof/>
          </w:rPr>
          <w:t>6.5</w:t>
        </w:r>
        <w:r>
          <w:rPr>
            <w:rFonts w:asciiTheme="minorHAnsi" w:eastAsiaTheme="minorEastAsia" w:hAnsiTheme="minorHAnsi" w:cstheme="minorBidi"/>
            <w:smallCaps w:val="0"/>
            <w:noProof/>
            <w:sz w:val="22"/>
            <w:szCs w:val="22"/>
          </w:rPr>
          <w:tab/>
        </w:r>
        <w:r w:rsidRPr="00CE6C6A">
          <w:rPr>
            <w:rStyle w:val="Hyperlink"/>
            <w:noProof/>
          </w:rPr>
          <w:t>Spiellogik</w:t>
        </w:r>
        <w:r>
          <w:rPr>
            <w:noProof/>
            <w:webHidden/>
          </w:rPr>
          <w:tab/>
        </w:r>
        <w:r>
          <w:rPr>
            <w:noProof/>
            <w:webHidden/>
          </w:rPr>
          <w:fldChar w:fldCharType="begin"/>
        </w:r>
        <w:r>
          <w:rPr>
            <w:noProof/>
            <w:webHidden/>
          </w:rPr>
          <w:instrText xml:space="preserve"> PAGEREF _Toc408310010 \h </w:instrText>
        </w:r>
        <w:r>
          <w:rPr>
            <w:noProof/>
            <w:webHidden/>
          </w:rPr>
        </w:r>
        <w:r>
          <w:rPr>
            <w:noProof/>
            <w:webHidden/>
          </w:rPr>
          <w:fldChar w:fldCharType="separate"/>
        </w:r>
        <w:r>
          <w:rPr>
            <w:noProof/>
            <w:webHidden/>
          </w:rPr>
          <w:t>23</w:t>
        </w:r>
        <w:r>
          <w:rPr>
            <w:noProof/>
            <w:webHidden/>
          </w:rPr>
          <w:fldChar w:fldCharType="end"/>
        </w:r>
      </w:hyperlink>
    </w:p>
    <w:p w14:paraId="19E2015B" w14:textId="77777777" w:rsidR="00E174FE" w:rsidRDefault="00E174FE">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10011" w:history="1">
        <w:r w:rsidRPr="00CE6C6A">
          <w:rPr>
            <w:rStyle w:val="Hyperlink"/>
            <w:noProof/>
            <w:u w:color="FFFFFF" w:themeColor="background1"/>
          </w:rPr>
          <w:t>7</w:t>
        </w:r>
        <w:r>
          <w:rPr>
            <w:rFonts w:asciiTheme="minorHAnsi" w:eastAsiaTheme="minorEastAsia" w:hAnsiTheme="minorHAnsi" w:cstheme="minorBidi"/>
            <w:b w:val="0"/>
            <w:bCs w:val="0"/>
            <w:caps w:val="0"/>
            <w:noProof/>
            <w:sz w:val="22"/>
            <w:szCs w:val="22"/>
          </w:rPr>
          <w:tab/>
        </w:r>
        <w:r w:rsidRPr="00CE6C6A">
          <w:rPr>
            <w:rStyle w:val="Hyperlink"/>
            <w:noProof/>
          </w:rPr>
          <w:t>Tests</w:t>
        </w:r>
        <w:r>
          <w:rPr>
            <w:noProof/>
            <w:webHidden/>
          </w:rPr>
          <w:tab/>
        </w:r>
        <w:r>
          <w:rPr>
            <w:noProof/>
            <w:webHidden/>
          </w:rPr>
          <w:fldChar w:fldCharType="begin"/>
        </w:r>
        <w:r>
          <w:rPr>
            <w:noProof/>
            <w:webHidden/>
          </w:rPr>
          <w:instrText xml:space="preserve"> PAGEREF _Toc408310011 \h </w:instrText>
        </w:r>
        <w:r>
          <w:rPr>
            <w:noProof/>
            <w:webHidden/>
          </w:rPr>
        </w:r>
        <w:r>
          <w:rPr>
            <w:noProof/>
            <w:webHidden/>
          </w:rPr>
          <w:fldChar w:fldCharType="separate"/>
        </w:r>
        <w:r>
          <w:rPr>
            <w:noProof/>
            <w:webHidden/>
          </w:rPr>
          <w:t>24</w:t>
        </w:r>
        <w:r>
          <w:rPr>
            <w:noProof/>
            <w:webHidden/>
          </w:rPr>
          <w:fldChar w:fldCharType="end"/>
        </w:r>
      </w:hyperlink>
    </w:p>
    <w:p w14:paraId="0E5AAE25"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12" w:history="1">
        <w:r w:rsidRPr="00CE6C6A">
          <w:rPr>
            <w:rStyle w:val="Hyperlink"/>
            <w:noProof/>
          </w:rPr>
          <w:t>7.1</w:t>
        </w:r>
        <w:r>
          <w:rPr>
            <w:rFonts w:asciiTheme="minorHAnsi" w:eastAsiaTheme="minorEastAsia" w:hAnsiTheme="minorHAnsi" w:cstheme="minorBidi"/>
            <w:smallCaps w:val="0"/>
            <w:noProof/>
            <w:sz w:val="22"/>
            <w:szCs w:val="22"/>
          </w:rPr>
          <w:tab/>
        </w:r>
        <w:r w:rsidRPr="00CE6C6A">
          <w:rPr>
            <w:rStyle w:val="Hyperlink"/>
            <w:noProof/>
          </w:rPr>
          <w:t>Schnelle Bewegungen</w:t>
        </w:r>
        <w:r>
          <w:rPr>
            <w:noProof/>
            <w:webHidden/>
          </w:rPr>
          <w:tab/>
        </w:r>
        <w:r>
          <w:rPr>
            <w:noProof/>
            <w:webHidden/>
          </w:rPr>
          <w:fldChar w:fldCharType="begin"/>
        </w:r>
        <w:r>
          <w:rPr>
            <w:noProof/>
            <w:webHidden/>
          </w:rPr>
          <w:instrText xml:space="preserve"> PAGEREF _Toc408310012 \h </w:instrText>
        </w:r>
        <w:r>
          <w:rPr>
            <w:noProof/>
            <w:webHidden/>
          </w:rPr>
        </w:r>
        <w:r>
          <w:rPr>
            <w:noProof/>
            <w:webHidden/>
          </w:rPr>
          <w:fldChar w:fldCharType="separate"/>
        </w:r>
        <w:r>
          <w:rPr>
            <w:noProof/>
            <w:webHidden/>
          </w:rPr>
          <w:t>24</w:t>
        </w:r>
        <w:r>
          <w:rPr>
            <w:noProof/>
            <w:webHidden/>
          </w:rPr>
          <w:fldChar w:fldCharType="end"/>
        </w:r>
      </w:hyperlink>
    </w:p>
    <w:p w14:paraId="47D769C1"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13" w:history="1">
        <w:r w:rsidRPr="00CE6C6A">
          <w:rPr>
            <w:rStyle w:val="Hyperlink"/>
            <w:noProof/>
          </w:rPr>
          <w:t>7.2</w:t>
        </w:r>
        <w:r>
          <w:rPr>
            <w:rFonts w:asciiTheme="minorHAnsi" w:eastAsiaTheme="minorEastAsia" w:hAnsiTheme="minorHAnsi" w:cstheme="minorBidi"/>
            <w:smallCaps w:val="0"/>
            <w:noProof/>
            <w:sz w:val="22"/>
            <w:szCs w:val="22"/>
          </w:rPr>
          <w:tab/>
        </w:r>
        <w:r w:rsidRPr="00CE6C6A">
          <w:rPr>
            <w:rStyle w:val="Hyperlink"/>
            <w:noProof/>
          </w:rPr>
          <w:t>Bewegungsräume bei falscher Handhabung</w:t>
        </w:r>
        <w:r>
          <w:rPr>
            <w:noProof/>
            <w:webHidden/>
          </w:rPr>
          <w:tab/>
        </w:r>
        <w:r>
          <w:rPr>
            <w:noProof/>
            <w:webHidden/>
          </w:rPr>
          <w:fldChar w:fldCharType="begin"/>
        </w:r>
        <w:r>
          <w:rPr>
            <w:noProof/>
            <w:webHidden/>
          </w:rPr>
          <w:instrText xml:space="preserve"> PAGEREF _Toc408310013 \h </w:instrText>
        </w:r>
        <w:r>
          <w:rPr>
            <w:noProof/>
            <w:webHidden/>
          </w:rPr>
        </w:r>
        <w:r>
          <w:rPr>
            <w:noProof/>
            <w:webHidden/>
          </w:rPr>
          <w:fldChar w:fldCharType="separate"/>
        </w:r>
        <w:r>
          <w:rPr>
            <w:noProof/>
            <w:webHidden/>
          </w:rPr>
          <w:t>24</w:t>
        </w:r>
        <w:r>
          <w:rPr>
            <w:noProof/>
            <w:webHidden/>
          </w:rPr>
          <w:fldChar w:fldCharType="end"/>
        </w:r>
      </w:hyperlink>
    </w:p>
    <w:p w14:paraId="2E00E050"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14" w:history="1">
        <w:r w:rsidRPr="00CE6C6A">
          <w:rPr>
            <w:rStyle w:val="Hyperlink"/>
            <w:noProof/>
          </w:rPr>
          <w:t>7.3</w:t>
        </w:r>
        <w:r>
          <w:rPr>
            <w:rFonts w:asciiTheme="minorHAnsi" w:eastAsiaTheme="minorEastAsia" w:hAnsiTheme="minorHAnsi" w:cstheme="minorBidi"/>
            <w:smallCaps w:val="0"/>
            <w:noProof/>
            <w:sz w:val="22"/>
            <w:szCs w:val="22"/>
          </w:rPr>
          <w:tab/>
        </w:r>
        <w:r w:rsidRPr="00CE6C6A">
          <w:rPr>
            <w:rStyle w:val="Hyperlink"/>
            <w:noProof/>
          </w:rPr>
          <w:t>Erfahrungen</w:t>
        </w:r>
        <w:r>
          <w:rPr>
            <w:noProof/>
            <w:webHidden/>
          </w:rPr>
          <w:tab/>
        </w:r>
        <w:r>
          <w:rPr>
            <w:noProof/>
            <w:webHidden/>
          </w:rPr>
          <w:fldChar w:fldCharType="begin"/>
        </w:r>
        <w:r>
          <w:rPr>
            <w:noProof/>
            <w:webHidden/>
          </w:rPr>
          <w:instrText xml:space="preserve"> PAGEREF _Toc408310014 \h </w:instrText>
        </w:r>
        <w:r>
          <w:rPr>
            <w:noProof/>
            <w:webHidden/>
          </w:rPr>
        </w:r>
        <w:r>
          <w:rPr>
            <w:noProof/>
            <w:webHidden/>
          </w:rPr>
          <w:fldChar w:fldCharType="separate"/>
        </w:r>
        <w:r>
          <w:rPr>
            <w:noProof/>
            <w:webHidden/>
          </w:rPr>
          <w:t>24</w:t>
        </w:r>
        <w:r>
          <w:rPr>
            <w:noProof/>
            <w:webHidden/>
          </w:rPr>
          <w:fldChar w:fldCharType="end"/>
        </w:r>
      </w:hyperlink>
    </w:p>
    <w:p w14:paraId="72AA36AD" w14:textId="77777777" w:rsidR="00E174FE" w:rsidRDefault="00E174FE">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10015" w:history="1">
        <w:r w:rsidRPr="00CE6C6A">
          <w:rPr>
            <w:rStyle w:val="Hyperlink"/>
            <w:noProof/>
            <w:u w:color="FFFFFF" w:themeColor="background1"/>
          </w:rPr>
          <w:t>8</w:t>
        </w:r>
        <w:r>
          <w:rPr>
            <w:rFonts w:asciiTheme="minorHAnsi" w:eastAsiaTheme="minorEastAsia" w:hAnsiTheme="minorHAnsi" w:cstheme="minorBidi"/>
            <w:b w:val="0"/>
            <w:bCs w:val="0"/>
            <w:caps w:val="0"/>
            <w:noProof/>
            <w:sz w:val="22"/>
            <w:szCs w:val="22"/>
          </w:rPr>
          <w:tab/>
        </w:r>
        <w:r w:rsidRPr="00CE6C6A">
          <w:rPr>
            <w:rStyle w:val="Hyperlink"/>
            <w:noProof/>
          </w:rPr>
          <w:t>Ergebnisse und Ausblick</w:t>
        </w:r>
        <w:r>
          <w:rPr>
            <w:noProof/>
            <w:webHidden/>
          </w:rPr>
          <w:tab/>
        </w:r>
        <w:r>
          <w:rPr>
            <w:noProof/>
            <w:webHidden/>
          </w:rPr>
          <w:fldChar w:fldCharType="begin"/>
        </w:r>
        <w:r>
          <w:rPr>
            <w:noProof/>
            <w:webHidden/>
          </w:rPr>
          <w:instrText xml:space="preserve"> PAGEREF _Toc408310015 \h </w:instrText>
        </w:r>
        <w:r>
          <w:rPr>
            <w:noProof/>
            <w:webHidden/>
          </w:rPr>
        </w:r>
        <w:r>
          <w:rPr>
            <w:noProof/>
            <w:webHidden/>
          </w:rPr>
          <w:fldChar w:fldCharType="separate"/>
        </w:r>
        <w:r>
          <w:rPr>
            <w:noProof/>
            <w:webHidden/>
          </w:rPr>
          <w:t>25</w:t>
        </w:r>
        <w:r>
          <w:rPr>
            <w:noProof/>
            <w:webHidden/>
          </w:rPr>
          <w:fldChar w:fldCharType="end"/>
        </w:r>
      </w:hyperlink>
    </w:p>
    <w:p w14:paraId="07006DFB"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16" w:history="1">
        <w:r w:rsidRPr="00CE6C6A">
          <w:rPr>
            <w:rStyle w:val="Hyperlink"/>
            <w:noProof/>
          </w:rPr>
          <w:t>8.1</w:t>
        </w:r>
        <w:r>
          <w:rPr>
            <w:rFonts w:asciiTheme="minorHAnsi" w:eastAsiaTheme="minorEastAsia" w:hAnsiTheme="minorHAnsi" w:cstheme="minorBidi"/>
            <w:smallCaps w:val="0"/>
            <w:noProof/>
            <w:sz w:val="22"/>
            <w:szCs w:val="22"/>
          </w:rPr>
          <w:tab/>
        </w:r>
        <w:r w:rsidRPr="00CE6C6A">
          <w:rPr>
            <w:rStyle w:val="Hyperlink"/>
            <w:noProof/>
          </w:rPr>
          <w:t>Bewertung</w:t>
        </w:r>
        <w:r>
          <w:rPr>
            <w:noProof/>
            <w:webHidden/>
          </w:rPr>
          <w:tab/>
        </w:r>
        <w:r>
          <w:rPr>
            <w:noProof/>
            <w:webHidden/>
          </w:rPr>
          <w:fldChar w:fldCharType="begin"/>
        </w:r>
        <w:r>
          <w:rPr>
            <w:noProof/>
            <w:webHidden/>
          </w:rPr>
          <w:instrText xml:space="preserve"> PAGEREF _Toc408310016 \h </w:instrText>
        </w:r>
        <w:r>
          <w:rPr>
            <w:noProof/>
            <w:webHidden/>
          </w:rPr>
        </w:r>
        <w:r>
          <w:rPr>
            <w:noProof/>
            <w:webHidden/>
          </w:rPr>
          <w:fldChar w:fldCharType="separate"/>
        </w:r>
        <w:r>
          <w:rPr>
            <w:noProof/>
            <w:webHidden/>
          </w:rPr>
          <w:t>25</w:t>
        </w:r>
        <w:r>
          <w:rPr>
            <w:noProof/>
            <w:webHidden/>
          </w:rPr>
          <w:fldChar w:fldCharType="end"/>
        </w:r>
      </w:hyperlink>
    </w:p>
    <w:p w14:paraId="3687F5A6"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10017" w:history="1">
        <w:r w:rsidRPr="00CE6C6A">
          <w:rPr>
            <w:rStyle w:val="Hyperlink"/>
            <w:noProof/>
          </w:rPr>
          <w:t>8.1.1</w:t>
        </w:r>
        <w:r>
          <w:rPr>
            <w:rFonts w:asciiTheme="minorHAnsi" w:eastAsiaTheme="minorEastAsia" w:hAnsiTheme="minorHAnsi" w:cstheme="minorBidi"/>
            <w:i w:val="0"/>
            <w:iCs w:val="0"/>
            <w:noProof/>
            <w:sz w:val="22"/>
            <w:szCs w:val="22"/>
          </w:rPr>
          <w:tab/>
        </w:r>
        <w:r w:rsidRPr="00CE6C6A">
          <w:rPr>
            <w:rStyle w:val="Hyperlink"/>
            <w:noProof/>
          </w:rPr>
          <w:t>Controller</w:t>
        </w:r>
        <w:r>
          <w:rPr>
            <w:noProof/>
            <w:webHidden/>
          </w:rPr>
          <w:tab/>
        </w:r>
        <w:r>
          <w:rPr>
            <w:noProof/>
            <w:webHidden/>
          </w:rPr>
          <w:fldChar w:fldCharType="begin"/>
        </w:r>
        <w:r>
          <w:rPr>
            <w:noProof/>
            <w:webHidden/>
          </w:rPr>
          <w:instrText xml:space="preserve"> PAGEREF _Toc408310017 \h </w:instrText>
        </w:r>
        <w:r>
          <w:rPr>
            <w:noProof/>
            <w:webHidden/>
          </w:rPr>
        </w:r>
        <w:r>
          <w:rPr>
            <w:noProof/>
            <w:webHidden/>
          </w:rPr>
          <w:fldChar w:fldCharType="separate"/>
        </w:r>
        <w:r>
          <w:rPr>
            <w:noProof/>
            <w:webHidden/>
          </w:rPr>
          <w:t>25</w:t>
        </w:r>
        <w:r>
          <w:rPr>
            <w:noProof/>
            <w:webHidden/>
          </w:rPr>
          <w:fldChar w:fldCharType="end"/>
        </w:r>
      </w:hyperlink>
    </w:p>
    <w:p w14:paraId="18E7B560"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10018" w:history="1">
        <w:r w:rsidRPr="00CE6C6A">
          <w:rPr>
            <w:rStyle w:val="Hyperlink"/>
            <w:noProof/>
          </w:rPr>
          <w:t>8.1.2</w:t>
        </w:r>
        <w:r>
          <w:rPr>
            <w:rFonts w:asciiTheme="minorHAnsi" w:eastAsiaTheme="minorEastAsia" w:hAnsiTheme="minorHAnsi" w:cstheme="minorBidi"/>
            <w:i w:val="0"/>
            <w:iCs w:val="0"/>
            <w:noProof/>
            <w:sz w:val="22"/>
            <w:szCs w:val="22"/>
          </w:rPr>
          <w:tab/>
        </w:r>
        <w:r w:rsidRPr="00CE6C6A">
          <w:rPr>
            <w:rStyle w:val="Hyperlink"/>
            <w:noProof/>
          </w:rPr>
          <w:t>Applikation</w:t>
        </w:r>
        <w:r>
          <w:rPr>
            <w:noProof/>
            <w:webHidden/>
          </w:rPr>
          <w:tab/>
        </w:r>
        <w:r>
          <w:rPr>
            <w:noProof/>
            <w:webHidden/>
          </w:rPr>
          <w:fldChar w:fldCharType="begin"/>
        </w:r>
        <w:r>
          <w:rPr>
            <w:noProof/>
            <w:webHidden/>
          </w:rPr>
          <w:instrText xml:space="preserve"> PAGEREF _Toc408310018 \h </w:instrText>
        </w:r>
        <w:r>
          <w:rPr>
            <w:noProof/>
            <w:webHidden/>
          </w:rPr>
        </w:r>
        <w:r>
          <w:rPr>
            <w:noProof/>
            <w:webHidden/>
          </w:rPr>
          <w:fldChar w:fldCharType="separate"/>
        </w:r>
        <w:r>
          <w:rPr>
            <w:noProof/>
            <w:webHidden/>
          </w:rPr>
          <w:t>25</w:t>
        </w:r>
        <w:r>
          <w:rPr>
            <w:noProof/>
            <w:webHidden/>
          </w:rPr>
          <w:fldChar w:fldCharType="end"/>
        </w:r>
      </w:hyperlink>
    </w:p>
    <w:p w14:paraId="0C25F613" w14:textId="77777777" w:rsidR="00E174FE" w:rsidRDefault="00E174FE">
      <w:pPr>
        <w:pStyle w:val="Verzeichnis2"/>
        <w:tabs>
          <w:tab w:val="left" w:pos="720"/>
          <w:tab w:val="right" w:leader="dot" w:pos="8777"/>
        </w:tabs>
        <w:rPr>
          <w:rFonts w:asciiTheme="minorHAnsi" w:eastAsiaTheme="minorEastAsia" w:hAnsiTheme="minorHAnsi" w:cstheme="minorBidi"/>
          <w:smallCaps w:val="0"/>
          <w:noProof/>
          <w:sz w:val="22"/>
          <w:szCs w:val="22"/>
        </w:rPr>
      </w:pPr>
      <w:hyperlink w:anchor="_Toc408310019" w:history="1">
        <w:r w:rsidRPr="00CE6C6A">
          <w:rPr>
            <w:rStyle w:val="Hyperlink"/>
            <w:noProof/>
          </w:rPr>
          <w:t>8.2</w:t>
        </w:r>
        <w:r>
          <w:rPr>
            <w:rFonts w:asciiTheme="minorHAnsi" w:eastAsiaTheme="minorEastAsia" w:hAnsiTheme="minorHAnsi" w:cstheme="minorBidi"/>
            <w:smallCaps w:val="0"/>
            <w:noProof/>
            <w:sz w:val="22"/>
            <w:szCs w:val="22"/>
          </w:rPr>
          <w:tab/>
        </w:r>
        <w:r w:rsidRPr="00CE6C6A">
          <w:rPr>
            <w:rStyle w:val="Hyperlink"/>
            <w:noProof/>
          </w:rPr>
          <w:t>Ausblick</w:t>
        </w:r>
        <w:r>
          <w:rPr>
            <w:noProof/>
            <w:webHidden/>
          </w:rPr>
          <w:tab/>
        </w:r>
        <w:r>
          <w:rPr>
            <w:noProof/>
            <w:webHidden/>
          </w:rPr>
          <w:fldChar w:fldCharType="begin"/>
        </w:r>
        <w:r>
          <w:rPr>
            <w:noProof/>
            <w:webHidden/>
          </w:rPr>
          <w:instrText xml:space="preserve"> PAGEREF _Toc408310019 \h </w:instrText>
        </w:r>
        <w:r>
          <w:rPr>
            <w:noProof/>
            <w:webHidden/>
          </w:rPr>
        </w:r>
        <w:r>
          <w:rPr>
            <w:noProof/>
            <w:webHidden/>
          </w:rPr>
          <w:fldChar w:fldCharType="separate"/>
        </w:r>
        <w:r>
          <w:rPr>
            <w:noProof/>
            <w:webHidden/>
          </w:rPr>
          <w:t>25</w:t>
        </w:r>
        <w:r>
          <w:rPr>
            <w:noProof/>
            <w:webHidden/>
          </w:rPr>
          <w:fldChar w:fldCharType="end"/>
        </w:r>
      </w:hyperlink>
    </w:p>
    <w:p w14:paraId="275DF458" w14:textId="77777777" w:rsidR="00E174FE" w:rsidRDefault="00E174FE">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8310020" w:history="1">
        <w:r w:rsidRPr="00CE6C6A">
          <w:rPr>
            <w:rStyle w:val="Hyperlink"/>
            <w:noProof/>
          </w:rPr>
          <w:t>8.2.1</w:t>
        </w:r>
        <w:r>
          <w:rPr>
            <w:rFonts w:asciiTheme="minorHAnsi" w:eastAsiaTheme="minorEastAsia" w:hAnsiTheme="minorHAnsi" w:cstheme="minorBidi"/>
            <w:i w:val="0"/>
            <w:iCs w:val="0"/>
            <w:noProof/>
            <w:sz w:val="22"/>
            <w:szCs w:val="22"/>
          </w:rPr>
          <w:tab/>
        </w:r>
        <w:r w:rsidRPr="00CE6C6A">
          <w:rPr>
            <w:rStyle w:val="Hyperlink"/>
            <w:noProof/>
          </w:rPr>
          <w:t>Prototypen von Controllern, was kommt ist in Arbeit</w:t>
        </w:r>
        <w:r>
          <w:rPr>
            <w:noProof/>
            <w:webHidden/>
          </w:rPr>
          <w:tab/>
        </w:r>
        <w:r>
          <w:rPr>
            <w:noProof/>
            <w:webHidden/>
          </w:rPr>
          <w:fldChar w:fldCharType="begin"/>
        </w:r>
        <w:r>
          <w:rPr>
            <w:noProof/>
            <w:webHidden/>
          </w:rPr>
          <w:instrText xml:space="preserve"> PAGEREF _Toc408310020 \h </w:instrText>
        </w:r>
        <w:r>
          <w:rPr>
            <w:noProof/>
            <w:webHidden/>
          </w:rPr>
        </w:r>
        <w:r>
          <w:rPr>
            <w:noProof/>
            <w:webHidden/>
          </w:rPr>
          <w:fldChar w:fldCharType="separate"/>
        </w:r>
        <w:r>
          <w:rPr>
            <w:noProof/>
            <w:webHidden/>
          </w:rPr>
          <w:t>25</w:t>
        </w:r>
        <w:r>
          <w:rPr>
            <w:noProof/>
            <w:webHidden/>
          </w:rPr>
          <w:fldChar w:fldCharType="end"/>
        </w:r>
      </w:hyperlink>
    </w:p>
    <w:p w14:paraId="5A73ABB5" w14:textId="77777777" w:rsidR="00E174FE" w:rsidRDefault="00E174FE">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10021" w:history="1">
        <w:r w:rsidRPr="00CE6C6A">
          <w:rPr>
            <w:rStyle w:val="Hyperlink"/>
            <w:noProof/>
            <w:u w:color="FFFFFF" w:themeColor="background1"/>
            <w:lang w:val="en-US"/>
          </w:rPr>
          <w:t>9</w:t>
        </w:r>
        <w:r>
          <w:rPr>
            <w:rFonts w:asciiTheme="minorHAnsi" w:eastAsiaTheme="minorEastAsia" w:hAnsiTheme="minorHAnsi" w:cstheme="minorBidi"/>
            <w:b w:val="0"/>
            <w:bCs w:val="0"/>
            <w:caps w:val="0"/>
            <w:noProof/>
            <w:sz w:val="22"/>
            <w:szCs w:val="22"/>
          </w:rPr>
          <w:tab/>
        </w:r>
        <w:r w:rsidRPr="00CE6C6A">
          <w:rPr>
            <w:rStyle w:val="Hyperlink"/>
            <w:noProof/>
            <w:lang w:val="en-US"/>
          </w:rPr>
          <w:t>Zusammenfassung</w:t>
        </w:r>
        <w:r>
          <w:rPr>
            <w:noProof/>
            <w:webHidden/>
          </w:rPr>
          <w:tab/>
        </w:r>
        <w:r>
          <w:rPr>
            <w:noProof/>
            <w:webHidden/>
          </w:rPr>
          <w:fldChar w:fldCharType="begin"/>
        </w:r>
        <w:r>
          <w:rPr>
            <w:noProof/>
            <w:webHidden/>
          </w:rPr>
          <w:instrText xml:space="preserve"> PAGEREF _Toc408310021 \h </w:instrText>
        </w:r>
        <w:r>
          <w:rPr>
            <w:noProof/>
            <w:webHidden/>
          </w:rPr>
        </w:r>
        <w:r>
          <w:rPr>
            <w:noProof/>
            <w:webHidden/>
          </w:rPr>
          <w:fldChar w:fldCharType="separate"/>
        </w:r>
        <w:r>
          <w:rPr>
            <w:noProof/>
            <w:webHidden/>
          </w:rPr>
          <w:t>26</w:t>
        </w:r>
        <w:r>
          <w:rPr>
            <w:noProof/>
            <w:webHidden/>
          </w:rPr>
          <w:fldChar w:fldCharType="end"/>
        </w:r>
      </w:hyperlink>
    </w:p>
    <w:p w14:paraId="228F337F" w14:textId="77777777" w:rsidR="00E174FE" w:rsidRDefault="00E174FE">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10022" w:history="1">
        <w:r w:rsidRPr="00CE6C6A">
          <w:rPr>
            <w:rStyle w:val="Hyperlink"/>
            <w:noProof/>
            <w:lang w:val="en-US"/>
          </w:rPr>
          <w:t>A</w:t>
        </w:r>
        <w:r>
          <w:rPr>
            <w:rFonts w:asciiTheme="minorHAnsi" w:eastAsiaTheme="minorEastAsia" w:hAnsiTheme="minorHAnsi" w:cstheme="minorBidi"/>
            <w:b w:val="0"/>
            <w:bCs w:val="0"/>
            <w:caps w:val="0"/>
            <w:noProof/>
            <w:sz w:val="22"/>
            <w:szCs w:val="22"/>
          </w:rPr>
          <w:tab/>
        </w:r>
        <w:r w:rsidRPr="00CE6C6A">
          <w:rPr>
            <w:rStyle w:val="Hyperlink"/>
            <w:noProof/>
            <w:lang w:val="en-US"/>
          </w:rPr>
          <w:t>Referenzen</w:t>
        </w:r>
        <w:r>
          <w:rPr>
            <w:noProof/>
            <w:webHidden/>
          </w:rPr>
          <w:tab/>
        </w:r>
        <w:r>
          <w:rPr>
            <w:noProof/>
            <w:webHidden/>
          </w:rPr>
          <w:fldChar w:fldCharType="begin"/>
        </w:r>
        <w:r>
          <w:rPr>
            <w:noProof/>
            <w:webHidden/>
          </w:rPr>
          <w:instrText xml:space="preserve"> PAGEREF _Toc408310022 \h </w:instrText>
        </w:r>
        <w:r>
          <w:rPr>
            <w:noProof/>
            <w:webHidden/>
          </w:rPr>
        </w:r>
        <w:r>
          <w:rPr>
            <w:noProof/>
            <w:webHidden/>
          </w:rPr>
          <w:fldChar w:fldCharType="separate"/>
        </w:r>
        <w:r>
          <w:rPr>
            <w:noProof/>
            <w:webHidden/>
          </w:rPr>
          <w:t>27</w:t>
        </w:r>
        <w:r>
          <w:rPr>
            <w:noProof/>
            <w:webHidden/>
          </w:rPr>
          <w:fldChar w:fldCharType="end"/>
        </w:r>
      </w:hyperlink>
    </w:p>
    <w:p w14:paraId="6AB74276" w14:textId="77777777" w:rsidR="00E174FE" w:rsidRDefault="00E174FE">
      <w:pPr>
        <w:pStyle w:val="Verzeichnis1"/>
        <w:tabs>
          <w:tab w:val="left" w:pos="480"/>
          <w:tab w:val="right" w:leader="dot" w:pos="8777"/>
        </w:tabs>
        <w:rPr>
          <w:rFonts w:asciiTheme="minorHAnsi" w:eastAsiaTheme="minorEastAsia" w:hAnsiTheme="minorHAnsi" w:cstheme="minorBidi"/>
          <w:b w:val="0"/>
          <w:bCs w:val="0"/>
          <w:caps w:val="0"/>
          <w:noProof/>
          <w:sz w:val="22"/>
          <w:szCs w:val="22"/>
        </w:rPr>
      </w:pPr>
      <w:hyperlink w:anchor="_Toc408310023" w:history="1">
        <w:r w:rsidRPr="00CE6C6A">
          <w:rPr>
            <w:rStyle w:val="Hyperlink"/>
            <w:noProof/>
            <w:lang w:val="en-US"/>
          </w:rPr>
          <w:t>B</w:t>
        </w:r>
        <w:r>
          <w:rPr>
            <w:rFonts w:asciiTheme="minorHAnsi" w:eastAsiaTheme="minorEastAsia" w:hAnsiTheme="minorHAnsi" w:cstheme="minorBidi"/>
            <w:b w:val="0"/>
            <w:bCs w:val="0"/>
            <w:caps w:val="0"/>
            <w:noProof/>
            <w:sz w:val="22"/>
            <w:szCs w:val="22"/>
          </w:rPr>
          <w:tab/>
        </w:r>
        <w:r w:rsidRPr="00CE6C6A">
          <w:rPr>
            <w:rStyle w:val="Hyperlink"/>
            <w:noProof/>
            <w:lang w:val="en-US"/>
          </w:rPr>
          <w:t>Inhalt der CD</w:t>
        </w:r>
        <w:r>
          <w:rPr>
            <w:noProof/>
            <w:webHidden/>
          </w:rPr>
          <w:tab/>
        </w:r>
        <w:r>
          <w:rPr>
            <w:noProof/>
            <w:webHidden/>
          </w:rPr>
          <w:fldChar w:fldCharType="begin"/>
        </w:r>
        <w:r>
          <w:rPr>
            <w:noProof/>
            <w:webHidden/>
          </w:rPr>
          <w:instrText xml:space="preserve"> PAGEREF _Toc408310023 \h </w:instrText>
        </w:r>
        <w:r>
          <w:rPr>
            <w:noProof/>
            <w:webHidden/>
          </w:rPr>
        </w:r>
        <w:r>
          <w:rPr>
            <w:noProof/>
            <w:webHidden/>
          </w:rPr>
          <w:fldChar w:fldCharType="separate"/>
        </w:r>
        <w:r>
          <w:rPr>
            <w:noProof/>
            <w:webHidden/>
          </w:rPr>
          <w:t>29</w:t>
        </w:r>
        <w:r>
          <w:rPr>
            <w:noProof/>
            <w:webHidden/>
          </w:rPr>
          <w:fldChar w:fldCharType="end"/>
        </w:r>
      </w:hyperlink>
    </w:p>
    <w:p w14:paraId="2325BAD7" w14:textId="5775E580" w:rsidR="0073618E" w:rsidRPr="00BD7578" w:rsidRDefault="004B5C49" w:rsidP="0073618E">
      <w:r>
        <w:rPr>
          <w:b/>
          <w:bC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8" w:name="_Toc224637400"/>
      <w:bookmarkStart w:id="9" w:name="_Toc224707531"/>
      <w:bookmarkStart w:id="10" w:name="_Toc224810288"/>
      <w:bookmarkStart w:id="11" w:name="_Toc225071773"/>
      <w:r w:rsidRPr="00211A66">
        <w:rPr>
          <w:rFonts w:ascii="Helvetica" w:hAnsi="Helvetica"/>
        </w:rPr>
        <w:lastRenderedPageBreak/>
        <w:t>Abbildungsverzeichnis</w:t>
      </w:r>
      <w:bookmarkEnd w:id="8"/>
      <w:bookmarkEnd w:id="9"/>
      <w:bookmarkEnd w:id="10"/>
      <w:bookmarkEnd w:id="11"/>
    </w:p>
    <w:p w14:paraId="337D3203" w14:textId="77777777" w:rsidR="006C6C20" w:rsidRPr="006C6C20" w:rsidRDefault="006C6C20" w:rsidP="006C6C20"/>
    <w:p w14:paraId="0FD9F239" w14:textId="77777777" w:rsidR="00E174FE" w:rsidRDefault="005D6710">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"Abb." </w:instrText>
      </w:r>
      <w:r>
        <w:fldChar w:fldCharType="separate"/>
      </w:r>
      <w:hyperlink r:id="rId16" w:anchor="_Toc408310024" w:history="1">
        <w:r w:rsidR="00E174FE" w:rsidRPr="0099489C">
          <w:rPr>
            <w:rStyle w:val="Hyperlink"/>
            <w:noProof/>
          </w:rPr>
          <w:t>Abb. 2.1 Prinzipielle Bestandteile eines HMDs [Dör13]</w:t>
        </w:r>
        <w:r w:rsidR="00E174FE">
          <w:rPr>
            <w:noProof/>
            <w:webHidden/>
          </w:rPr>
          <w:tab/>
        </w:r>
        <w:r w:rsidR="00E174FE">
          <w:rPr>
            <w:noProof/>
            <w:webHidden/>
          </w:rPr>
          <w:fldChar w:fldCharType="begin"/>
        </w:r>
        <w:r w:rsidR="00E174FE">
          <w:rPr>
            <w:noProof/>
            <w:webHidden/>
          </w:rPr>
          <w:instrText xml:space="preserve"> PAGEREF _Toc408310024 \h </w:instrText>
        </w:r>
        <w:r w:rsidR="00E174FE">
          <w:rPr>
            <w:noProof/>
            <w:webHidden/>
          </w:rPr>
        </w:r>
        <w:r w:rsidR="00E174FE">
          <w:rPr>
            <w:noProof/>
            <w:webHidden/>
          </w:rPr>
          <w:fldChar w:fldCharType="separate"/>
        </w:r>
        <w:r w:rsidR="00E174FE">
          <w:rPr>
            <w:noProof/>
            <w:webHidden/>
          </w:rPr>
          <w:t>6</w:t>
        </w:r>
        <w:r w:rsidR="00E174FE">
          <w:rPr>
            <w:noProof/>
            <w:webHidden/>
          </w:rPr>
          <w:fldChar w:fldCharType="end"/>
        </w:r>
      </w:hyperlink>
    </w:p>
    <w:p w14:paraId="372E2869" w14:textId="77777777" w:rsidR="00E174FE" w:rsidRDefault="00E174FE">
      <w:pPr>
        <w:pStyle w:val="Abbildungsverzeichnis"/>
        <w:tabs>
          <w:tab w:val="right" w:leader="dot" w:pos="8777"/>
        </w:tabs>
        <w:rPr>
          <w:rFonts w:asciiTheme="minorHAnsi" w:eastAsiaTheme="minorEastAsia" w:hAnsiTheme="minorHAnsi" w:cstheme="minorBidi"/>
          <w:smallCaps w:val="0"/>
          <w:noProof/>
          <w:sz w:val="22"/>
          <w:szCs w:val="22"/>
        </w:rPr>
      </w:pPr>
      <w:hyperlink r:id="rId17" w:anchor="_Toc408310025" w:history="1">
        <w:r w:rsidRPr="0099489C">
          <w:rPr>
            <w:rStyle w:val="Hyperlink"/>
            <w:noProof/>
          </w:rPr>
          <w:t>Abb. 2.2 Mögliche Fehler bei der Datenaufnahme der Position eines bewegten Objektes (schwarze Linie): Aufnahme mit Latenz (blau), mit Drift (Orange), mit Rauschen (grün) dargestellt über die Zeit (horizontale Achse) [Dör13]</w:t>
        </w:r>
        <w:r>
          <w:rPr>
            <w:noProof/>
            <w:webHidden/>
          </w:rPr>
          <w:tab/>
        </w:r>
        <w:r>
          <w:rPr>
            <w:noProof/>
            <w:webHidden/>
          </w:rPr>
          <w:fldChar w:fldCharType="begin"/>
        </w:r>
        <w:r>
          <w:rPr>
            <w:noProof/>
            <w:webHidden/>
          </w:rPr>
          <w:instrText xml:space="preserve"> PAGEREF _Toc408310025 \h </w:instrText>
        </w:r>
        <w:r>
          <w:rPr>
            <w:noProof/>
            <w:webHidden/>
          </w:rPr>
        </w:r>
        <w:r>
          <w:rPr>
            <w:noProof/>
            <w:webHidden/>
          </w:rPr>
          <w:fldChar w:fldCharType="separate"/>
        </w:r>
        <w:r>
          <w:rPr>
            <w:noProof/>
            <w:webHidden/>
          </w:rPr>
          <w:t>8</w:t>
        </w:r>
        <w:r>
          <w:rPr>
            <w:noProof/>
            <w:webHidden/>
          </w:rPr>
          <w:fldChar w:fldCharType="end"/>
        </w:r>
      </w:hyperlink>
    </w:p>
    <w:p w14:paraId="00D1045D" w14:textId="77777777" w:rsidR="00E174FE" w:rsidRDefault="00E174FE">
      <w:pPr>
        <w:pStyle w:val="Abbildungsverzeichnis"/>
        <w:tabs>
          <w:tab w:val="right" w:leader="dot" w:pos="8777"/>
        </w:tabs>
        <w:rPr>
          <w:rFonts w:asciiTheme="minorHAnsi" w:eastAsiaTheme="minorEastAsia" w:hAnsiTheme="minorHAnsi" w:cstheme="minorBidi"/>
          <w:smallCaps w:val="0"/>
          <w:noProof/>
          <w:sz w:val="22"/>
          <w:szCs w:val="22"/>
        </w:rPr>
      </w:pPr>
      <w:hyperlink r:id="rId18" w:anchor="_Toc408310026" w:history="1">
        <w:r w:rsidRPr="0099489C">
          <w:rPr>
            <w:rStyle w:val="Hyperlink"/>
            <w:noProof/>
          </w:rPr>
          <w:t>Abb. 2.3 ODT mit Halterung für den Nutzer</w:t>
        </w:r>
        <w:r>
          <w:rPr>
            <w:noProof/>
            <w:webHidden/>
          </w:rPr>
          <w:tab/>
        </w:r>
        <w:r>
          <w:rPr>
            <w:noProof/>
            <w:webHidden/>
          </w:rPr>
          <w:fldChar w:fldCharType="begin"/>
        </w:r>
        <w:r>
          <w:rPr>
            <w:noProof/>
            <w:webHidden/>
          </w:rPr>
          <w:instrText xml:space="preserve"> PAGEREF _Toc408310026 \h </w:instrText>
        </w:r>
        <w:r>
          <w:rPr>
            <w:noProof/>
            <w:webHidden/>
          </w:rPr>
        </w:r>
        <w:r>
          <w:rPr>
            <w:noProof/>
            <w:webHidden/>
          </w:rPr>
          <w:fldChar w:fldCharType="separate"/>
        </w:r>
        <w:r>
          <w:rPr>
            <w:noProof/>
            <w:webHidden/>
          </w:rPr>
          <w:t>11</w:t>
        </w:r>
        <w:r>
          <w:rPr>
            <w:noProof/>
            <w:webHidden/>
          </w:rPr>
          <w:fldChar w:fldCharType="end"/>
        </w:r>
      </w:hyperlink>
    </w:p>
    <w:p w14:paraId="6DA10A72" w14:textId="77777777" w:rsidR="00E174FE" w:rsidRDefault="00E174FE">
      <w:pPr>
        <w:pStyle w:val="Abbildungsverzeichnis"/>
        <w:tabs>
          <w:tab w:val="right" w:leader="dot" w:pos="8777"/>
        </w:tabs>
        <w:rPr>
          <w:rFonts w:asciiTheme="minorHAnsi" w:eastAsiaTheme="minorEastAsia" w:hAnsiTheme="minorHAnsi" w:cstheme="minorBidi"/>
          <w:smallCaps w:val="0"/>
          <w:noProof/>
          <w:sz w:val="22"/>
          <w:szCs w:val="22"/>
        </w:rPr>
      </w:pPr>
      <w:hyperlink r:id="rId19" w:anchor="_Toc408310027" w:history="1">
        <w:r w:rsidRPr="0099489C">
          <w:rPr>
            <w:rStyle w:val="Hyperlink"/>
            <w:noProof/>
          </w:rPr>
          <w:t>Abb. 2.4 Verschiedene Ansichten der Boxx3D</w:t>
        </w:r>
        <w:r>
          <w:rPr>
            <w:noProof/>
            <w:webHidden/>
          </w:rPr>
          <w:tab/>
        </w:r>
        <w:r>
          <w:rPr>
            <w:noProof/>
            <w:webHidden/>
          </w:rPr>
          <w:fldChar w:fldCharType="begin"/>
        </w:r>
        <w:r>
          <w:rPr>
            <w:noProof/>
            <w:webHidden/>
          </w:rPr>
          <w:instrText xml:space="preserve"> PAGEREF _Toc408310027 \h </w:instrText>
        </w:r>
        <w:r>
          <w:rPr>
            <w:noProof/>
            <w:webHidden/>
          </w:rPr>
        </w:r>
        <w:r>
          <w:rPr>
            <w:noProof/>
            <w:webHidden/>
          </w:rPr>
          <w:fldChar w:fldCharType="separate"/>
        </w:r>
        <w:r>
          <w:rPr>
            <w:noProof/>
            <w:webHidden/>
          </w:rPr>
          <w:t>14</w:t>
        </w:r>
        <w:r>
          <w:rPr>
            <w:noProof/>
            <w:webHidden/>
          </w:rPr>
          <w:fldChar w:fldCharType="end"/>
        </w:r>
      </w:hyperlink>
    </w:p>
    <w:p w14:paraId="561AAD20" w14:textId="77777777" w:rsidR="00E174FE" w:rsidRDefault="00E174FE">
      <w:pPr>
        <w:pStyle w:val="Abbildungsverzeichnis"/>
        <w:tabs>
          <w:tab w:val="right" w:leader="dot" w:pos="8777"/>
        </w:tabs>
        <w:rPr>
          <w:rFonts w:asciiTheme="minorHAnsi" w:eastAsiaTheme="minorEastAsia" w:hAnsiTheme="minorHAnsi" w:cstheme="minorBidi"/>
          <w:smallCaps w:val="0"/>
          <w:noProof/>
          <w:sz w:val="22"/>
          <w:szCs w:val="22"/>
        </w:rPr>
      </w:pPr>
      <w:hyperlink r:id="rId20" w:anchor="_Toc408310028" w:history="1">
        <w:r w:rsidRPr="0099489C">
          <w:rPr>
            <w:rStyle w:val="Hyperlink"/>
            <w:noProof/>
          </w:rPr>
          <w:t>Abb. 2.5 Ansicht der Gear VR</w:t>
        </w:r>
        <w:r>
          <w:rPr>
            <w:noProof/>
            <w:webHidden/>
          </w:rPr>
          <w:tab/>
        </w:r>
        <w:r>
          <w:rPr>
            <w:noProof/>
            <w:webHidden/>
          </w:rPr>
          <w:fldChar w:fldCharType="begin"/>
        </w:r>
        <w:r>
          <w:rPr>
            <w:noProof/>
            <w:webHidden/>
          </w:rPr>
          <w:instrText xml:space="preserve"> PAGEREF _Toc408310028 \h </w:instrText>
        </w:r>
        <w:r>
          <w:rPr>
            <w:noProof/>
            <w:webHidden/>
          </w:rPr>
        </w:r>
        <w:r>
          <w:rPr>
            <w:noProof/>
            <w:webHidden/>
          </w:rPr>
          <w:fldChar w:fldCharType="separate"/>
        </w:r>
        <w:r>
          <w:rPr>
            <w:noProof/>
            <w:webHidden/>
          </w:rPr>
          <w:t>16</w:t>
        </w:r>
        <w:r>
          <w:rPr>
            <w:noProof/>
            <w:webHidden/>
          </w:rPr>
          <w:fldChar w:fldCharType="end"/>
        </w:r>
      </w:hyperlink>
    </w:p>
    <w:p w14:paraId="6B524C63" w14:textId="572C15EE" w:rsidR="001914B6" w:rsidRPr="00BD7578" w:rsidRDefault="005D6710" w:rsidP="002360E8">
      <w:pPr>
        <w:pStyle w:val="Textkrper"/>
      </w:pPr>
      <w:r>
        <w:rPr>
          <w:b/>
          <w:bCs/>
          <w:noProof/>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2" w:name="_Toc224637401"/>
      <w:bookmarkStart w:id="13" w:name="_Toc224707532"/>
      <w:bookmarkStart w:id="14" w:name="_Toc224810289"/>
      <w:bookmarkStart w:id="15" w:name="_Toc225071774"/>
      <w:r w:rsidRPr="00211A66">
        <w:rPr>
          <w:rFonts w:ascii="Helvetica" w:hAnsi="Helvetica"/>
        </w:rPr>
        <w:lastRenderedPageBreak/>
        <w:t>Tabellenverzeichnis</w:t>
      </w:r>
      <w:bookmarkEnd w:id="12"/>
      <w:bookmarkEnd w:id="13"/>
      <w:bookmarkEnd w:id="14"/>
      <w:bookmarkEnd w:id="15"/>
    </w:p>
    <w:p w14:paraId="0A59D641" w14:textId="77777777" w:rsidR="006C6C20" w:rsidRPr="006C6C20" w:rsidRDefault="006C6C20" w:rsidP="006C6C20"/>
    <w:p w14:paraId="1F554FA5" w14:textId="77777777" w:rsidR="00E174FE"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8310029" w:history="1">
        <w:r w:rsidR="00E174FE" w:rsidRPr="00461E03">
          <w:rPr>
            <w:rStyle w:val="Hyperlink"/>
            <w:noProof/>
          </w:rPr>
          <w:t>Tabelle B.1 Inhalt der CD</w:t>
        </w:r>
        <w:r w:rsidR="00E174FE">
          <w:rPr>
            <w:noProof/>
            <w:webHidden/>
          </w:rPr>
          <w:tab/>
        </w:r>
        <w:r w:rsidR="00E174FE">
          <w:rPr>
            <w:noProof/>
            <w:webHidden/>
          </w:rPr>
          <w:fldChar w:fldCharType="begin"/>
        </w:r>
        <w:r w:rsidR="00E174FE">
          <w:rPr>
            <w:noProof/>
            <w:webHidden/>
          </w:rPr>
          <w:instrText xml:space="preserve"> PAGEREF _Toc408310029 \h </w:instrText>
        </w:r>
        <w:r w:rsidR="00E174FE">
          <w:rPr>
            <w:noProof/>
            <w:webHidden/>
          </w:rPr>
        </w:r>
        <w:r w:rsidR="00E174FE">
          <w:rPr>
            <w:noProof/>
            <w:webHidden/>
          </w:rPr>
          <w:fldChar w:fldCharType="separate"/>
        </w:r>
        <w:r w:rsidR="00E174FE">
          <w:rPr>
            <w:noProof/>
            <w:webHidden/>
          </w:rPr>
          <w:t>29</w:t>
        </w:r>
        <w:r w:rsidR="00E174FE">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5FF43AD5" w:rsidR="0073618E" w:rsidRDefault="0073618E" w:rsidP="00067295">
      <w:pPr>
        <w:pStyle w:val="Oberberschrift"/>
        <w:rPr>
          <w:rFonts w:ascii="Helvetica" w:hAnsi="Helvetica"/>
        </w:rPr>
      </w:pPr>
      <w:bookmarkStart w:id="16" w:name="_Toc224637404"/>
      <w:bookmarkStart w:id="17" w:name="_Toc224707535"/>
      <w:bookmarkStart w:id="18" w:name="_Toc224810291"/>
      <w:bookmarkStart w:id="19" w:name="_Toc225071776"/>
      <w:commentRangeStart w:id="20"/>
      <w:r w:rsidRPr="00211A66">
        <w:rPr>
          <w:rFonts w:ascii="Helvetica" w:hAnsi="Helvetica"/>
        </w:rPr>
        <w:lastRenderedPageBreak/>
        <w:t>Abkürzungsverzeichnis</w:t>
      </w:r>
      <w:bookmarkEnd w:id="16"/>
      <w:bookmarkEnd w:id="17"/>
      <w:bookmarkEnd w:id="18"/>
      <w:bookmarkEnd w:id="19"/>
      <w:commentRangeEnd w:id="20"/>
      <w:r w:rsidR="008E1A8B">
        <w:rPr>
          <w:rStyle w:val="Kommentarzeichen"/>
          <w:rFonts w:ascii="Adobe Garamond Pro" w:hAnsi="Adobe Garamond Pro"/>
          <w:b w:val="0"/>
        </w:rPr>
        <w:commentReference w:id="20"/>
      </w:r>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3A1762" w:rsidRPr="00A36A06" w14:paraId="158E39B1" w14:textId="77777777" w:rsidTr="005F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AAAFB6"/>
          </w:tcPr>
          <w:p w14:paraId="0AC867BC" w14:textId="0C47ED95" w:rsidR="003A1762" w:rsidRPr="003A1762" w:rsidRDefault="003A1762" w:rsidP="0073618E">
            <w:r w:rsidRPr="003A1762">
              <w:t>Abk.</w:t>
            </w:r>
          </w:p>
        </w:tc>
        <w:tc>
          <w:tcPr>
            <w:tcW w:w="3402" w:type="dxa"/>
            <w:shd w:val="clear" w:color="auto" w:fill="AAAFB6"/>
          </w:tcPr>
          <w:p w14:paraId="45403D83" w14:textId="3E721C09"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Begriff</w:t>
            </w:r>
          </w:p>
        </w:tc>
        <w:tc>
          <w:tcPr>
            <w:tcW w:w="4529" w:type="dxa"/>
            <w:shd w:val="clear" w:color="auto" w:fill="AAAFB6"/>
          </w:tcPr>
          <w:p w14:paraId="4C84967E" w14:textId="3AAA53DF"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Erklärung</w:t>
            </w:r>
          </w:p>
        </w:tc>
      </w:tr>
      <w:tr w:rsidR="00E22CB6" w:rsidRPr="00A36A06" w14:paraId="38B4840C"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93DDBAD" w14:textId="77777777" w:rsidR="00E22CB6" w:rsidRPr="004C40A3" w:rsidRDefault="00E22CB6" w:rsidP="0073618E">
            <w:pPr>
              <w:rPr>
                <w:b w:val="0"/>
              </w:rPr>
            </w:pPr>
            <w:r w:rsidRPr="004C40A3">
              <w:rPr>
                <w:b w:val="0"/>
              </w:rPr>
              <w:t>-</w:t>
            </w:r>
          </w:p>
        </w:tc>
        <w:tc>
          <w:tcPr>
            <w:tcW w:w="3402" w:type="dxa"/>
          </w:tcPr>
          <w:p w14:paraId="352159CF"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r>
              <w:t>Controller</w:t>
            </w:r>
          </w:p>
        </w:tc>
        <w:tc>
          <w:tcPr>
            <w:tcW w:w="4529" w:type="dxa"/>
          </w:tcPr>
          <w:p w14:paraId="5B7F2B7F" w14:textId="77777777" w:rsidR="00E22CB6" w:rsidRPr="00A36A06" w:rsidRDefault="00E22CB6" w:rsidP="00013D77">
            <w:pPr>
              <w:cnfStyle w:val="000000100000" w:firstRow="0" w:lastRow="0" w:firstColumn="0" w:lastColumn="0" w:oddVBand="0" w:evenVBand="0" w:oddHBand="1" w:evenHBand="0" w:firstRowFirstColumn="0" w:firstRowLastColumn="0" w:lastRowFirstColumn="0" w:lastRowLastColumn="0"/>
            </w:pPr>
            <w:r>
              <w:t>bezeichnet ein Eingabegerät für die Steuerung von Computerspielen, in diesem Fall sind damit Joysticks und Gamepads gemeint</w:t>
            </w:r>
          </w:p>
        </w:tc>
      </w:tr>
      <w:tr w:rsidR="00E22CB6" w:rsidRPr="00A36A06" w14:paraId="2798BD51"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003AA332" w14:textId="77777777" w:rsidR="00E22CB6" w:rsidRPr="004C40A3" w:rsidRDefault="00E22CB6" w:rsidP="0073618E">
            <w:pPr>
              <w:rPr>
                <w:b w:val="0"/>
              </w:rPr>
            </w:pPr>
            <w:r w:rsidRPr="004C40A3">
              <w:rPr>
                <w:b w:val="0"/>
              </w:rPr>
              <w:t>-</w:t>
            </w:r>
          </w:p>
        </w:tc>
        <w:tc>
          <w:tcPr>
            <w:tcW w:w="3402" w:type="dxa"/>
          </w:tcPr>
          <w:p w14:paraId="649358AE"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t>Drift</w:t>
            </w:r>
          </w:p>
        </w:tc>
        <w:tc>
          <w:tcPr>
            <w:tcW w:w="4529" w:type="dxa"/>
          </w:tcPr>
          <w:p w14:paraId="03BDE8CD" w14:textId="48E0230E" w:rsidR="00E22CB6" w:rsidRPr="00A36A06" w:rsidRDefault="005D6CAC" w:rsidP="0073618E">
            <w:pPr>
              <w:cnfStyle w:val="000000000000" w:firstRow="0" w:lastRow="0" w:firstColumn="0" w:lastColumn="0" w:oddVBand="0" w:evenVBand="0" w:oddHBand="0" w:evenHBand="0" w:firstRowFirstColumn="0" w:firstRowLastColumn="0" w:lastRowFirstColumn="0" w:lastRowLastColumn="0"/>
            </w:pPr>
            <w:r>
              <w:t>sich aufaddierender Fehler</w:t>
            </w:r>
          </w:p>
        </w:tc>
      </w:tr>
      <w:tr w:rsidR="00E22CB6" w:rsidRPr="00A36A06" w14:paraId="60CF2636"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9A392C9" w14:textId="77777777" w:rsidR="00E22CB6" w:rsidRPr="004C40A3" w:rsidRDefault="00E22CB6" w:rsidP="0073618E">
            <w:pPr>
              <w:rPr>
                <w:b w:val="0"/>
              </w:rPr>
            </w:pPr>
            <w:r>
              <w:rPr>
                <w:b w:val="0"/>
              </w:rPr>
              <w:t>-</w:t>
            </w:r>
          </w:p>
        </w:tc>
        <w:tc>
          <w:tcPr>
            <w:tcW w:w="3402" w:type="dxa"/>
          </w:tcPr>
          <w:p w14:paraId="0342F201"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r>
              <w:t>Gyroskop</w:t>
            </w:r>
          </w:p>
        </w:tc>
        <w:tc>
          <w:tcPr>
            <w:tcW w:w="4529" w:type="dxa"/>
          </w:tcPr>
          <w:p w14:paraId="3A4AC0B1"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Kreiselkompass, dient der genauen Lagebestimmung</w:t>
            </w:r>
          </w:p>
        </w:tc>
      </w:tr>
      <w:tr w:rsidR="00E22CB6" w:rsidRPr="00A36A06" w14:paraId="03445B3B"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05F9C348" w14:textId="77777777" w:rsidR="00E22CB6" w:rsidRPr="004C40A3" w:rsidRDefault="00E22CB6" w:rsidP="0073618E">
            <w:pPr>
              <w:rPr>
                <w:b w:val="0"/>
              </w:rPr>
            </w:pPr>
            <w:r>
              <w:rPr>
                <w:b w:val="0"/>
              </w:rPr>
              <w:t>-</w:t>
            </w:r>
          </w:p>
        </w:tc>
        <w:tc>
          <w:tcPr>
            <w:tcW w:w="3402" w:type="dxa"/>
          </w:tcPr>
          <w:p w14:paraId="59C55694" w14:textId="77777777" w:rsidR="00E22CB6" w:rsidRPr="004C40A3" w:rsidRDefault="00E22CB6" w:rsidP="0073618E">
            <w:pPr>
              <w:cnfStyle w:val="000000000000" w:firstRow="0" w:lastRow="0" w:firstColumn="0" w:lastColumn="0" w:oddVBand="0" w:evenVBand="0" w:oddHBand="0" w:evenHBand="0" w:firstRowFirstColumn="0" w:firstRowLastColumn="0" w:lastRowFirstColumn="0" w:lastRowLastColumn="0"/>
            </w:pPr>
            <w:r w:rsidRPr="004C40A3">
              <w:t>RGBD-Kamera</w:t>
            </w:r>
          </w:p>
        </w:tc>
        <w:tc>
          <w:tcPr>
            <w:tcW w:w="4529" w:type="dxa"/>
          </w:tcPr>
          <w:p w14:paraId="0297592A"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t>eine Kombination aus Farb- und Tiefenkamera</w:t>
            </w:r>
          </w:p>
        </w:tc>
      </w:tr>
      <w:tr w:rsidR="00E22CB6" w:rsidRPr="00A36A06" w14:paraId="0CB33BAB"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06C9809" w14:textId="77777777" w:rsidR="00E22CB6" w:rsidRPr="004C40A3" w:rsidRDefault="00E22CB6" w:rsidP="0073618E">
            <w:pPr>
              <w:rPr>
                <w:b w:val="0"/>
              </w:rPr>
            </w:pPr>
            <w:r w:rsidRPr="004C40A3">
              <w:rPr>
                <w:b w:val="0"/>
              </w:rPr>
              <w:t>-</w:t>
            </w:r>
          </w:p>
        </w:tc>
        <w:tc>
          <w:tcPr>
            <w:tcW w:w="3402" w:type="dxa"/>
          </w:tcPr>
          <w:p w14:paraId="11118B8D"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Rotation</w:t>
            </w:r>
          </w:p>
        </w:tc>
        <w:tc>
          <w:tcPr>
            <w:tcW w:w="4529" w:type="dxa"/>
          </w:tcPr>
          <w:p w14:paraId="69235CFD"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Drehung eines Objektes über drei Winkel</w:t>
            </w:r>
          </w:p>
        </w:tc>
      </w:tr>
      <w:tr w:rsidR="00E22CB6" w:rsidRPr="00A36A06" w14:paraId="0CBA4E32"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5304B5DC" w14:textId="77777777" w:rsidR="00E22CB6" w:rsidRPr="004C40A3" w:rsidRDefault="00E22CB6" w:rsidP="0073618E">
            <w:pPr>
              <w:rPr>
                <w:b w:val="0"/>
              </w:rPr>
            </w:pPr>
            <w:r w:rsidRPr="004C40A3">
              <w:rPr>
                <w:b w:val="0"/>
              </w:rPr>
              <w:t>-</w:t>
            </w:r>
          </w:p>
        </w:tc>
        <w:tc>
          <w:tcPr>
            <w:tcW w:w="3402" w:type="dxa"/>
          </w:tcPr>
          <w:p w14:paraId="76C18F3C" w14:textId="77777777" w:rsidR="00E22CB6" w:rsidRDefault="00E22CB6" w:rsidP="0073618E">
            <w:pPr>
              <w:cnfStyle w:val="000000000000" w:firstRow="0" w:lastRow="0" w:firstColumn="0" w:lastColumn="0" w:oddVBand="0" w:evenVBand="0" w:oddHBand="0" w:evenHBand="0" w:firstRowFirstColumn="0" w:firstRowLastColumn="0" w:lastRowFirstColumn="0" w:lastRowLastColumn="0"/>
            </w:pPr>
            <w:r>
              <w:t>Translation</w:t>
            </w:r>
          </w:p>
        </w:tc>
        <w:tc>
          <w:tcPr>
            <w:tcW w:w="4529" w:type="dxa"/>
          </w:tcPr>
          <w:p w14:paraId="7AA0FA96" w14:textId="77777777" w:rsidR="00E22CB6" w:rsidRDefault="00E22CB6" w:rsidP="0073618E">
            <w:pPr>
              <w:cnfStyle w:val="000000000000" w:firstRow="0" w:lastRow="0" w:firstColumn="0" w:lastColumn="0" w:oddVBand="0" w:evenVBand="0" w:oddHBand="0" w:evenHBand="0" w:firstRowFirstColumn="0" w:firstRowLastColumn="0" w:lastRowFirstColumn="0" w:lastRowLastColumn="0"/>
            </w:pPr>
            <w:r>
              <w:t>Verschiebung eines Objektes über drei Achsen im Raum</w:t>
            </w:r>
          </w:p>
        </w:tc>
      </w:tr>
      <w:tr w:rsidR="00E22CB6" w:rsidRPr="00A36A06" w14:paraId="77470D4E"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57E44C1" w14:textId="77777777" w:rsidR="00E22CB6" w:rsidRPr="004C40A3" w:rsidRDefault="00E22CB6" w:rsidP="0073618E">
            <w:pPr>
              <w:rPr>
                <w:b w:val="0"/>
              </w:rPr>
            </w:pPr>
            <w:r w:rsidRPr="004C40A3">
              <w:rPr>
                <w:b w:val="0"/>
              </w:rPr>
              <w:t>DOF</w:t>
            </w:r>
          </w:p>
        </w:tc>
        <w:tc>
          <w:tcPr>
            <w:tcW w:w="3402" w:type="dxa"/>
          </w:tcPr>
          <w:p w14:paraId="68208FFB"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proofErr w:type="spellStart"/>
            <w:r>
              <w:t>Degrees</w:t>
            </w:r>
            <w:proofErr w:type="spellEnd"/>
            <w:r>
              <w:t xml:space="preserve"> </w:t>
            </w:r>
            <w:proofErr w:type="spellStart"/>
            <w:r>
              <w:t>of</w:t>
            </w:r>
            <w:proofErr w:type="spellEnd"/>
            <w:r>
              <w:t xml:space="preserve"> Freedom/Freiheitsgrad</w:t>
            </w:r>
          </w:p>
        </w:tc>
        <w:tc>
          <w:tcPr>
            <w:tcW w:w="4529" w:type="dxa"/>
          </w:tcPr>
          <w:p w14:paraId="4440714A" w14:textId="77777777" w:rsidR="00E22CB6" w:rsidRPr="00A36A06" w:rsidRDefault="00E22CB6" w:rsidP="0073618E">
            <w:pPr>
              <w:cnfStyle w:val="000000100000" w:firstRow="0" w:lastRow="0" w:firstColumn="0" w:lastColumn="0" w:oddVBand="0" w:evenVBand="0" w:oddHBand="1" w:evenHBand="0" w:firstRowFirstColumn="0" w:firstRowLastColumn="0" w:lastRowFirstColumn="0" w:lastRowLastColumn="0"/>
            </w:pPr>
            <w:r>
              <w:t>beschreibt die Bewegungsmöglichkeiten eines Körpers</w:t>
            </w:r>
          </w:p>
        </w:tc>
      </w:tr>
      <w:tr w:rsidR="00E22CB6" w:rsidRPr="00A36A06" w14:paraId="3C3D9223"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7BD658FA" w14:textId="77777777" w:rsidR="00E22CB6" w:rsidRPr="004C40A3" w:rsidRDefault="00E22CB6" w:rsidP="0073618E">
            <w:pPr>
              <w:rPr>
                <w:b w:val="0"/>
              </w:rPr>
            </w:pPr>
            <w:r w:rsidRPr="004C40A3">
              <w:rPr>
                <w:b w:val="0"/>
              </w:rPr>
              <w:t>HMD</w:t>
            </w:r>
          </w:p>
        </w:tc>
        <w:tc>
          <w:tcPr>
            <w:tcW w:w="3402" w:type="dxa"/>
          </w:tcPr>
          <w:p w14:paraId="69206189" w14:textId="77777777" w:rsidR="00E22CB6" w:rsidRPr="003A1762" w:rsidRDefault="00E22CB6" w:rsidP="0073618E">
            <w:pPr>
              <w:cnfStyle w:val="000000000000" w:firstRow="0" w:lastRow="0" w:firstColumn="0" w:lastColumn="0" w:oddVBand="0" w:evenVBand="0" w:oddHBand="0" w:evenHBand="0" w:firstRowFirstColumn="0" w:firstRowLastColumn="0" w:lastRowFirstColumn="0" w:lastRowLastColumn="0"/>
            </w:pPr>
            <w:r w:rsidRPr="003A1762">
              <w:t>Head-Mounted Display</w:t>
            </w:r>
          </w:p>
        </w:tc>
        <w:tc>
          <w:tcPr>
            <w:tcW w:w="4529" w:type="dxa"/>
          </w:tcPr>
          <w:p w14:paraId="1A4AA235" w14:textId="77777777" w:rsidR="00E22CB6" w:rsidRPr="003A1762" w:rsidRDefault="00E22CB6" w:rsidP="0073618E">
            <w:pPr>
              <w:cnfStyle w:val="000000000000" w:firstRow="0" w:lastRow="0" w:firstColumn="0" w:lastColumn="0" w:oddVBand="0" w:evenVBand="0" w:oddHBand="0" w:evenHBand="0" w:firstRowFirstColumn="0" w:firstRowLastColumn="0" w:lastRowFirstColumn="0" w:lastRowLastColumn="0"/>
            </w:pPr>
            <w:r w:rsidRPr="003A1762">
              <w:t>ein auf dem Kopf des Nutzers befestigtes Gerät welche einen Bildschirm enthält der vor die Augen des Nutzers platzier</w:t>
            </w:r>
            <w:r>
              <w:t>t</w:t>
            </w:r>
            <w:r w:rsidRPr="003A1762">
              <w:t xml:space="preserve"> ist</w:t>
            </w:r>
          </w:p>
        </w:tc>
      </w:tr>
      <w:tr w:rsidR="00E22CB6" w:rsidRPr="00A36A06" w14:paraId="7E1FE6EF"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11C1C1D" w14:textId="77777777" w:rsidR="00E22CB6" w:rsidRDefault="00E22CB6" w:rsidP="0073618E">
            <w:pPr>
              <w:rPr>
                <w:b w:val="0"/>
              </w:rPr>
            </w:pPr>
            <w:r>
              <w:rPr>
                <w:b w:val="0"/>
              </w:rPr>
              <w:t>ODT</w:t>
            </w:r>
          </w:p>
        </w:tc>
        <w:tc>
          <w:tcPr>
            <w:tcW w:w="3402" w:type="dxa"/>
          </w:tcPr>
          <w:p w14:paraId="4E6F3E61" w14:textId="77777777" w:rsidR="00E22CB6" w:rsidRPr="004C40A3" w:rsidRDefault="00E22CB6" w:rsidP="0073618E">
            <w:pPr>
              <w:cnfStyle w:val="000000100000" w:firstRow="0" w:lastRow="0" w:firstColumn="0" w:lastColumn="0" w:oddVBand="0" w:evenVBand="0" w:oddHBand="1" w:evenHBand="0" w:firstRowFirstColumn="0" w:firstRowLastColumn="0" w:lastRowFirstColumn="0" w:lastRowLastColumn="0"/>
            </w:pPr>
            <w:proofErr w:type="spellStart"/>
            <w:r>
              <w:t>omnidirectional</w:t>
            </w:r>
            <w:proofErr w:type="spellEnd"/>
            <w:r>
              <w:t xml:space="preserve"> </w:t>
            </w:r>
            <w:proofErr w:type="spellStart"/>
            <w:r>
              <w:t>treadmill</w:t>
            </w:r>
            <w:proofErr w:type="spellEnd"/>
          </w:p>
        </w:tc>
        <w:tc>
          <w:tcPr>
            <w:tcW w:w="4529" w:type="dxa"/>
          </w:tcPr>
          <w:p w14:paraId="1CB8F1C5" w14:textId="77777777" w:rsidR="00E22CB6" w:rsidRDefault="00E22CB6" w:rsidP="0073618E">
            <w:pPr>
              <w:cnfStyle w:val="000000100000" w:firstRow="0" w:lastRow="0" w:firstColumn="0" w:lastColumn="0" w:oddVBand="0" w:evenVBand="0" w:oddHBand="1" w:evenHBand="0" w:firstRowFirstColumn="0" w:firstRowLastColumn="0" w:lastRowFirstColumn="0" w:lastRowLastColumn="0"/>
            </w:pPr>
            <w:r>
              <w:t>ein Laufband, was die Bewegung in mehrere Richtungen erlaubt</w:t>
            </w:r>
          </w:p>
        </w:tc>
      </w:tr>
      <w:tr w:rsidR="00E22CB6" w:rsidRPr="00A36A06" w14:paraId="7BEB278E"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28EB4CE5" w14:textId="77777777" w:rsidR="00E22CB6" w:rsidRPr="004C40A3" w:rsidRDefault="00E22CB6" w:rsidP="0073618E">
            <w:pPr>
              <w:rPr>
                <w:b w:val="0"/>
              </w:rPr>
            </w:pPr>
            <w:r w:rsidRPr="004C40A3">
              <w:rPr>
                <w:b w:val="0"/>
              </w:rPr>
              <w:t>VR</w:t>
            </w:r>
          </w:p>
        </w:tc>
        <w:tc>
          <w:tcPr>
            <w:tcW w:w="3402" w:type="dxa"/>
          </w:tcPr>
          <w:p w14:paraId="65F1C096"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rsidRPr="00A36A06">
              <w:t>Virtual Reality/virtuelle Realität</w:t>
            </w:r>
          </w:p>
        </w:tc>
        <w:tc>
          <w:tcPr>
            <w:tcW w:w="4529" w:type="dxa"/>
          </w:tcPr>
          <w:p w14:paraId="06761AB4" w14:textId="77777777" w:rsidR="00E22CB6" w:rsidRPr="00A36A06" w:rsidRDefault="00E22CB6" w:rsidP="0073618E">
            <w:pPr>
              <w:cnfStyle w:val="000000000000" w:firstRow="0" w:lastRow="0" w:firstColumn="0" w:lastColumn="0" w:oddVBand="0" w:evenVBand="0" w:oddHBand="0" w:evenHBand="0" w:firstRowFirstColumn="0" w:firstRowLastColumn="0" w:lastRowFirstColumn="0" w:lastRowLastColumn="0"/>
            </w:pPr>
            <w:r>
              <w:t>eine virtuelle Welt, die dem Nutzer das Gefühl der Immersion gibt</w:t>
            </w:r>
          </w:p>
        </w:tc>
      </w:tr>
    </w:tbl>
    <w:p w14:paraId="7EFE5015" w14:textId="77777777" w:rsidR="005F1272" w:rsidRPr="005F1272" w:rsidRDefault="005F1272" w:rsidP="005F1272"/>
    <w:p w14:paraId="482D80D1" w14:textId="77777777" w:rsidR="00B234C9" w:rsidRPr="005F1272" w:rsidRDefault="00B234C9" w:rsidP="005F1272">
      <w:pPr>
        <w:sectPr w:rsidR="00B234C9" w:rsidRPr="005F1272" w:rsidSect="00CF380C">
          <w:pgSz w:w="11906" w:h="16838" w:code="9"/>
          <w:pgMar w:top="1531" w:right="1418" w:bottom="1701" w:left="1701" w:header="510" w:footer="624" w:gutter="0"/>
          <w:pgNumType w:fmt="upperRoman"/>
          <w:cols w:space="708"/>
          <w:docGrid w:linePitch="360"/>
        </w:sectPr>
      </w:pPr>
    </w:p>
    <w:bookmarkStart w:id="21" w:name="_Toc224637405"/>
    <w:bookmarkStart w:id="22" w:name="_Toc224707536"/>
    <w:bookmarkStart w:id="23" w:name="_Toc224810293"/>
    <w:bookmarkStart w:id="24" w:name="_Toc225071778"/>
    <w:bookmarkStart w:id="25" w:name="_Toc408309932"/>
    <w:commentRangeStart w:id="26"/>
    <w:p w14:paraId="7725824D" w14:textId="5F061FA4"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1"/>
      <w:bookmarkEnd w:id="22"/>
      <w:bookmarkEnd w:id="23"/>
      <w:bookmarkEnd w:id="24"/>
      <w:commentRangeEnd w:id="26"/>
      <w:r w:rsidR="00D8008E">
        <w:rPr>
          <w:rStyle w:val="Kommentarzeichen"/>
          <w:rFonts w:ascii="Adobe Garamond Pro" w:hAnsi="Adobe Garamond Pro" w:cs="Times New Roman"/>
          <w:b w:val="0"/>
          <w:bCs w:val="0"/>
          <w:kern w:val="0"/>
        </w:rPr>
        <w:commentReference w:id="26"/>
      </w:r>
      <w:bookmarkEnd w:id="25"/>
    </w:p>
    <w:p w14:paraId="39D9C55D" w14:textId="77777777" w:rsidR="00C55B52" w:rsidRDefault="00C55B52" w:rsidP="00C55B52"/>
    <w:p w14:paraId="1EC72D3B" w14:textId="3FBA7CF1" w:rsidR="006C3662" w:rsidRDefault="006C3662" w:rsidP="00C55B52">
      <w:r>
        <w:t xml:space="preserve">Die Entwicklung von Anwendungen für mobile Endgeräte, die dem Nutzer die Möglichkeit bieten in einer virtuellen Realität (VR) einzutauchen, ist mit aktuellen Smartphones und Entwicklungsumgebungen möglich. </w:t>
      </w:r>
      <w:r w:rsidR="007468BE">
        <w:t xml:space="preserve">Herausforderungen, die bei der Weiterentwicklung und der Erzeugung immersiver Nutzererfahrungen entstehen, liegen in der Interaktion mit Elementen in der VR sowie die Umsetzung von intuitiven Möglichkeiten der Fortbewegung. </w:t>
      </w:r>
    </w:p>
    <w:p w14:paraId="7057F4B4" w14:textId="4D71A7BE" w:rsidR="00C65492" w:rsidRDefault="00C65492" w:rsidP="00C55B52">
      <w:r>
        <w:t xml:space="preserve">Diese Arbeit beschäftigt sich mit der Thematik der Fortbewegung </w:t>
      </w:r>
      <w:r w:rsidR="004C2C8F">
        <w:t xml:space="preserve">in einer VR </w:t>
      </w:r>
      <w:r>
        <w:t>und welche Möglichkeiten</w:t>
      </w:r>
      <w:r w:rsidR="004C2C8F">
        <w:t xml:space="preserve"> und Hardware</w:t>
      </w:r>
      <w:r>
        <w:t xml:space="preserve"> aktuell vorhanden sind, um eine Steuerung zu ermöglichen.</w:t>
      </w:r>
      <w:r w:rsidR="00064B10">
        <w:t xml:space="preserve"> Diese Ansätze werden hier vorgestellt und verglichen.</w:t>
      </w:r>
    </w:p>
    <w:p w14:paraId="7AB1A3AA" w14:textId="77777777" w:rsidR="00947D83" w:rsidRPr="00C55B52" w:rsidRDefault="00947D83" w:rsidP="00C55B52"/>
    <w:p w14:paraId="67B689AE" w14:textId="7601FB16" w:rsidR="00057F4F" w:rsidRDefault="008133A7" w:rsidP="00057F4F">
      <w:pPr>
        <w:pStyle w:val="berschrift2"/>
      </w:pPr>
      <w:bookmarkStart w:id="27" w:name="_Toc408309933"/>
      <w:r w:rsidRPr="00BD7578">
        <w:t>Einführung in die Thematik</w:t>
      </w:r>
      <w:bookmarkEnd w:id="27"/>
    </w:p>
    <w:p w14:paraId="2C7D256F" w14:textId="77777777" w:rsidR="0092529D" w:rsidRPr="0092529D" w:rsidRDefault="0092529D" w:rsidP="0092529D"/>
    <w:p w14:paraId="456A8068" w14:textId="77777777" w:rsidR="00064B10" w:rsidRDefault="006C3662" w:rsidP="006C3662">
      <w:r>
        <w:t xml:space="preserve">Mit der wachsenden Zahl an Anwendungen, die die Möglichkeit bieten in </w:t>
      </w:r>
      <w:r w:rsidR="00C377B9">
        <w:t>VR</w:t>
      </w:r>
      <w:r>
        <w:t xml:space="preserve"> einzutauchen, steigt auch die Nachfrage an VR-ermöglichenden Geräten. Diese sollen auf der einen Seite fähig sein ein Gefühl der Immersion zu erzeugen, aber auc</w:t>
      </w:r>
      <w:r w:rsidR="00C377B9">
        <w:t xml:space="preserve">h möglichst kostengünstig sein. </w:t>
      </w:r>
    </w:p>
    <w:p w14:paraId="0C237557" w14:textId="21CCDEFD" w:rsidR="00064B10" w:rsidRDefault="00C377B9" w:rsidP="006C3662">
      <w:r>
        <w:t xml:space="preserve">Mit der Entwicklung immer leistungsfähigerer Smartphones ist es nun möglich eine VR zu erzeugen und diese auf dem mobilen Gerät darzustellen. Mithilfe von entsprechenden Gehäusen, die das Smartphone halten und </w:t>
      </w:r>
      <w:r w:rsidR="004C2C8F">
        <w:t>weitestgehend</w:t>
      </w:r>
      <w:r>
        <w:t xml:space="preserve"> Einflüsse von der Realität ausblenden, ist es möglich ein immersives Gefühl zu erzeugen.</w:t>
      </w:r>
      <w:r w:rsidR="004C2C8F">
        <w:t xml:space="preserve"> </w:t>
      </w:r>
    </w:p>
    <w:p w14:paraId="4E57ABE6" w14:textId="133291EE" w:rsidR="004C2C8F" w:rsidRDefault="00064B10" w:rsidP="006C3662">
      <w:r>
        <w:t>Im Gegensatz zu Head-Mounted Displays sind keine Bildschirme im Gehäuse integriert sondern, das Smartphone wird für die Darstellung genutzt. Des Weiteren wird auf die integrierten Sensoren des Smartphones zurückgegriffen, um Rotationsbewegungen des Kopfes festzustellen und in die VR zu übertragen.</w:t>
      </w:r>
    </w:p>
    <w:p w14:paraId="550A25F9" w14:textId="733E3B40" w:rsidR="004C2C8F" w:rsidRDefault="00064B10" w:rsidP="006C3662">
      <w:r>
        <w:t>Es ist also möglich sich in einer VR umzuschauen. Die Herausforderung liegt in der Fortbewegung. Lösungen dafür werden aktuell en</w:t>
      </w:r>
      <w:r w:rsidR="008203DB">
        <w:t xml:space="preserve">twickelt und getestet. Dabei gibt es verschiedene Ansätze wie gängige Gamecontroller, Laufbänder oder das Verfolgen des Nutzers mit Kameras. </w:t>
      </w:r>
    </w:p>
    <w:p w14:paraId="16A1084F" w14:textId="68C9C02E" w:rsidR="00220480" w:rsidRPr="00220480" w:rsidRDefault="00220480" w:rsidP="00220480"/>
    <w:p w14:paraId="2D8CE5DA" w14:textId="527E9207" w:rsidR="0073618E" w:rsidRDefault="008133A7" w:rsidP="00067295">
      <w:pPr>
        <w:pStyle w:val="berschrift2"/>
      </w:pPr>
      <w:bookmarkStart w:id="28" w:name="_Toc408309934"/>
      <w:r w:rsidRPr="00BD7578">
        <w:lastRenderedPageBreak/>
        <w:t>Ziele der Arbeit</w:t>
      </w:r>
      <w:bookmarkEnd w:id="28"/>
    </w:p>
    <w:p w14:paraId="5811D1E3" w14:textId="77777777" w:rsidR="0092529D" w:rsidRPr="0092529D" w:rsidRDefault="0092529D" w:rsidP="0092529D"/>
    <w:p w14:paraId="5CEC310C" w14:textId="33CA269B" w:rsidR="00830A35" w:rsidRDefault="00830A35" w:rsidP="00CC1F11">
      <w:r>
        <w:t>Die Arbeit soll Einblick in aktuelle Technologien in Bezug auf VR geben. Erstes Ziel ist die Evaluation</w:t>
      </w:r>
      <w:r w:rsidR="00CC1F11">
        <w:t xml:space="preserve"> eines Controllers</w:t>
      </w:r>
      <w:r>
        <w:t xml:space="preserve"> anhand von einer festgelegten Bewertungsskala. Der Controller muss bestimmte Kriterien erfüllen, damit eine Nutzung ermöglich ist. Der Controller soll möglichst intuitiv zu nutzen und einfach mit dem Smartphone zu verbinden sein.</w:t>
      </w:r>
    </w:p>
    <w:p w14:paraId="46F38E15" w14:textId="681C6D21" w:rsidR="00CC1F11" w:rsidRDefault="00830A35" w:rsidP="00CC1F11">
      <w:r>
        <w:t>Das zweite Ziel ist die Anbindung des Controllers</w:t>
      </w:r>
      <w:r w:rsidR="00CC1F11">
        <w:t xml:space="preserve"> </w:t>
      </w:r>
      <w:r>
        <w:t xml:space="preserve">an </w:t>
      </w:r>
      <w:r w:rsidR="00CC1F11">
        <w:t xml:space="preserve">ein </w:t>
      </w:r>
      <w:r>
        <w:t>Smartphone</w:t>
      </w:r>
      <w:r w:rsidR="00CC1F11">
        <w:t xml:space="preserve">. </w:t>
      </w:r>
      <w:r>
        <w:t xml:space="preserve">Dieses soll die Eingaben des Controllers entgegennehmen und in die VR übersetzen. </w:t>
      </w:r>
      <w:r w:rsidR="00293228">
        <w:t>Dabei sollen die Herausforderungen bei der Verbindungsherstellung hervorgehoben und benötigte Software vorgestellt werden.</w:t>
      </w:r>
    </w:p>
    <w:p w14:paraId="72145595" w14:textId="1A2FFEF9" w:rsidR="00FF4CF7" w:rsidRPr="00CC1F11" w:rsidRDefault="00FF4CF7" w:rsidP="00CC1F11">
      <w:r>
        <w:t>Das dritte Ziel ist die Erstellung einer</w:t>
      </w:r>
      <w:r w:rsidR="003C0805">
        <w:t xml:space="preserve"> prototypischen </w:t>
      </w:r>
      <w:r>
        <w:t>VR Applikation, um Funktionalitäten des evaluierten Controllers</w:t>
      </w:r>
      <w:r w:rsidR="003C0805">
        <w:t xml:space="preserve"> zu testen und die Usability zu überprüfen. </w:t>
      </w:r>
    </w:p>
    <w:p w14:paraId="2D3C8E2A" w14:textId="53630355" w:rsidR="00BF671E" w:rsidRPr="00BD7578" w:rsidRDefault="00BF671E" w:rsidP="00A70C61"/>
    <w:p w14:paraId="079BC892" w14:textId="777262C9" w:rsidR="00AE752A" w:rsidRDefault="008133A7" w:rsidP="00AE752A">
      <w:pPr>
        <w:pStyle w:val="berschrift2"/>
      </w:pPr>
      <w:bookmarkStart w:id="29" w:name="_Toc224707539"/>
      <w:bookmarkStart w:id="30" w:name="_Toc224810296"/>
      <w:bookmarkStart w:id="31" w:name="_Toc225071781"/>
      <w:bookmarkStart w:id="32" w:name="_Toc408309935"/>
      <w:commentRangeStart w:id="33"/>
      <w:r w:rsidRPr="00BD7578">
        <w:t>Vorstellung des Unternehmens</w:t>
      </w:r>
      <w:commentRangeEnd w:id="33"/>
      <w:r w:rsidR="00DF420A">
        <w:rPr>
          <w:rStyle w:val="Kommentarzeichen"/>
          <w:rFonts w:ascii="Adobe Garamond Pro" w:hAnsi="Adobe Garamond Pro" w:cs="Times New Roman"/>
          <w:b w:val="0"/>
          <w:bCs w:val="0"/>
          <w:iCs w:val="0"/>
        </w:rPr>
        <w:commentReference w:id="33"/>
      </w:r>
      <w:bookmarkEnd w:id="32"/>
    </w:p>
    <w:p w14:paraId="3EADE501" w14:textId="77777777" w:rsidR="0092529D" w:rsidRPr="0092529D" w:rsidRDefault="0092529D" w:rsidP="0092529D"/>
    <w:p w14:paraId="6DFFDCA4" w14:textId="77777777" w:rsidR="00993366" w:rsidRDefault="00993366" w:rsidP="00993366">
      <w:r>
        <w:t xml:space="preserve">Die Etagen GmbH ist eine </w:t>
      </w:r>
      <w:proofErr w:type="spellStart"/>
      <w:r>
        <w:t>Full</w:t>
      </w:r>
      <w:proofErr w:type="spellEnd"/>
      <w:r>
        <w:t xml:space="preserve">-Service Werbeagentur mit Hauptsitz in Osnabrück die 1998 gegründet wurde. </w:t>
      </w:r>
    </w:p>
    <w:p w14:paraId="71635F4D" w14:textId="77777777" w:rsidR="00993366" w:rsidRDefault="00993366" w:rsidP="00993366">
      <w:r>
        <w:t xml:space="preserve">Neben dem Hauptsitz existieren noch zwei Standorte in Hamburg und Berlin. Der Standort Berlin ist die Effekt-Etage und realisiert 3D-, Installations- und Film-Projekte und ist mehr im Bereich der visuellen Medien anzusiedeln. Der Schwerpunkt in Osnabrück und Hamburg ist die Erstellung komplexer Kommunikationsmodelle im Gebiet der Digitalen Medien und klassischem Corporate Design. </w:t>
      </w:r>
    </w:p>
    <w:p w14:paraId="2EAE4DB7" w14:textId="77777777" w:rsidR="00993366" w:rsidRDefault="00993366" w:rsidP="00993366">
      <w:r>
        <w:t xml:space="preserve">Im speziellen bieten sie Leistungen in den Bereichen Corporate Design, Brand Identity, Klassische Kommunikation, Webapplikationen, Mobile </w:t>
      </w:r>
      <w:proofErr w:type="spellStart"/>
      <w:r>
        <w:t>Applications</w:t>
      </w:r>
      <w:proofErr w:type="spellEnd"/>
      <w:r>
        <w:t xml:space="preserve">, Augmented Reality und E-Commerce an. </w:t>
      </w:r>
    </w:p>
    <w:p w14:paraId="26DD0CFC" w14:textId="6FE82B3C" w:rsidR="00DA2A87" w:rsidRDefault="00993366" w:rsidP="00993366">
      <w:r>
        <w:t>Das Unternehmen beschäftigt 40 Mitarbeiter in unterschiedlichen Abteilungen. Zu diesen gehören Projektleitung, Animation, Klassik/Digital Design und Programmierung.</w:t>
      </w:r>
      <w:r w:rsidR="00DA2A87">
        <w:br w:type="page"/>
      </w:r>
    </w:p>
    <w:p w14:paraId="08BD9B23" w14:textId="77777777" w:rsidR="005963B3" w:rsidRPr="00BD7578" w:rsidRDefault="005963B3" w:rsidP="00CF01AD"/>
    <w:p w14:paraId="35A96682" w14:textId="7D43CF45" w:rsidR="009F2BA0" w:rsidRDefault="0073618E" w:rsidP="009F2BA0">
      <w:pPr>
        <w:pStyle w:val="berschrift2"/>
      </w:pPr>
      <w:bookmarkStart w:id="34" w:name="_Toc408309936"/>
      <w:r w:rsidRPr="00BD7578">
        <w:t xml:space="preserve">Aufbau des </w:t>
      </w:r>
      <w:bookmarkEnd w:id="29"/>
      <w:r w:rsidRPr="00BD7578">
        <w:t>Berichtes</w:t>
      </w:r>
      <w:bookmarkEnd w:id="30"/>
      <w:bookmarkEnd w:id="31"/>
      <w:bookmarkEnd w:id="34"/>
    </w:p>
    <w:p w14:paraId="50EBA39D" w14:textId="77777777" w:rsidR="0092529D" w:rsidRPr="0092529D" w:rsidRDefault="0092529D" w:rsidP="0092529D"/>
    <w:p w14:paraId="2E99493F" w14:textId="0E32E0AF" w:rsidR="00DF420A" w:rsidRDefault="00DF420A" w:rsidP="00DF420A">
      <w:r>
        <w:t xml:space="preserve">Der Bericht lässt sich in </w:t>
      </w:r>
      <w:r w:rsidR="00B92472">
        <w:t>vier</w:t>
      </w:r>
      <w:r>
        <w:t xml:space="preserve"> Teile gliedern. Der erste Teil behandelt die Grundlagen und den aktuellen Stand der Technik. Hier werden Begriffe erläutert, die Entwicklungsumgebung und Ar</w:t>
      </w:r>
      <w:r w:rsidR="00B7677B">
        <w:t>ten von Controller vorgestellt, und weitere genutzte Werkzeuge aufgezeigt.</w:t>
      </w:r>
    </w:p>
    <w:p w14:paraId="31E9E916" w14:textId="7DC49B36" w:rsidR="00DF420A" w:rsidRDefault="00DF420A" w:rsidP="00DF420A">
      <w:r>
        <w:t xml:space="preserve">Der zweite Teil beschäftigt sich mit der Analyse der Anforderungen </w:t>
      </w:r>
      <w:r w:rsidR="001E23EF">
        <w:t>an den</w:t>
      </w:r>
      <w:r>
        <w:t xml:space="preserve"> Control</w:t>
      </w:r>
      <w:r w:rsidR="001E23EF">
        <w:t>ler</w:t>
      </w:r>
      <w:r>
        <w:t xml:space="preserve"> und </w:t>
      </w:r>
      <w:r w:rsidR="001E23EF">
        <w:t>die</w:t>
      </w:r>
      <w:r>
        <w:t xml:space="preserve"> VR Applikation. Des Weiteren findet eine Bewertung anhand von bestimmten Kriterien statt, um einen geeigneten Controller zu evaluieren. </w:t>
      </w:r>
    </w:p>
    <w:p w14:paraId="0402201A" w14:textId="6B559EA4" w:rsidR="00B615AB" w:rsidRDefault="00B615AB" w:rsidP="00DF420A">
      <w:r>
        <w:t>Der dritte Teil beschäftigt sich mit der Umsetzung der VR Applikation und die Anbindung des Controllers an das Smartphone. Des Weiteren werden durchgeführte Tests</w:t>
      </w:r>
      <w:r w:rsidR="00E53D5F">
        <w:t xml:space="preserve"> vorgestellt und die Ergebnisse aufgezeigt. </w:t>
      </w:r>
    </w:p>
    <w:p w14:paraId="50E264E0" w14:textId="5200F8A7" w:rsidR="00B92472" w:rsidRPr="00DF420A" w:rsidRDefault="00B92472" w:rsidP="00DF420A">
      <w:r>
        <w:t xml:space="preserve">Der letzte Teil fasst alle Ergebnisse zusammen und gibt einen Ausblick auf mögliche zukünftige sowie in Entwicklung befindliche Technologien. </w:t>
      </w:r>
    </w:p>
    <w:p w14:paraId="64985F31" w14:textId="3CC90152" w:rsidR="00067295" w:rsidRDefault="00067295" w:rsidP="00285F80">
      <w:pPr>
        <w:pStyle w:val="Hervorhebenfett"/>
      </w:pPr>
    </w:p>
    <w:p w14:paraId="7DE589FE" w14:textId="77777777" w:rsidR="00CC1F11" w:rsidRDefault="00CC1F11" w:rsidP="00CC1F11">
      <w:pPr>
        <w:pStyle w:val="Textkrper"/>
      </w:pPr>
    </w:p>
    <w:p w14:paraId="69EBCF54" w14:textId="77777777" w:rsidR="00CC1F11" w:rsidRPr="00CC1F11" w:rsidRDefault="00CC1F11" w:rsidP="00CC1F11">
      <w:pPr>
        <w:pStyle w:val="Textkrper"/>
        <w:sectPr w:rsidR="00CC1F11" w:rsidRPr="00CC1F11" w:rsidSect="00CF380C">
          <w:headerReference w:type="default" r:id="rId23"/>
          <w:headerReference w:type="first" r:id="rId24"/>
          <w:footerReference w:type="first" r:id="rId25"/>
          <w:pgSz w:w="11906" w:h="16838" w:code="9"/>
          <w:pgMar w:top="1531" w:right="1418" w:bottom="1701" w:left="1701" w:header="510" w:footer="624" w:gutter="0"/>
          <w:pgNumType w:start="1"/>
          <w:cols w:space="708"/>
          <w:docGrid w:linePitch="360"/>
        </w:sectPr>
      </w:pPr>
    </w:p>
    <w:bookmarkStart w:id="35" w:name="_Toc224810297"/>
    <w:bookmarkStart w:id="36" w:name="_Toc225071782"/>
    <w:bookmarkStart w:id="37" w:name="_Toc224637410"/>
    <w:bookmarkStart w:id="38" w:name="_Toc224707540"/>
    <w:bookmarkStart w:id="39" w:name="_Toc408309937"/>
    <w:p w14:paraId="4488BEAE" w14:textId="5B505C26"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bookmarkEnd w:id="35"/>
      <w:bookmarkEnd w:id="36"/>
      <w:r w:rsidR="00A86FEA" w:rsidRPr="00DE2F10">
        <w:t>Grundlagen</w:t>
      </w:r>
      <w:r w:rsidR="00742309">
        <w:t xml:space="preserve"> </w:t>
      </w:r>
      <w:r w:rsidR="00034B1E">
        <w:t>/</w:t>
      </w:r>
      <w:r w:rsidR="00742309">
        <w:t xml:space="preserve"> </w:t>
      </w:r>
      <w:r w:rsidR="00034B1E">
        <w:t>Stand der Technik</w:t>
      </w:r>
      <w:bookmarkEnd w:id="39"/>
    </w:p>
    <w:p w14:paraId="4D56E5FA" w14:textId="77777777" w:rsidR="00565AC2" w:rsidRPr="00565AC2" w:rsidRDefault="00565AC2" w:rsidP="00565AC2"/>
    <w:bookmarkEnd w:id="37"/>
    <w:bookmarkEnd w:id="38"/>
    <w:p w14:paraId="222F264C" w14:textId="7B51E001" w:rsidR="00CA4390" w:rsidRDefault="00457857" w:rsidP="003137E8">
      <w:pPr>
        <w:rPr>
          <w:noProof/>
        </w:rPr>
      </w:pPr>
      <w:r>
        <w:rPr>
          <w:noProof/>
        </w:rPr>
        <w:t xml:space="preserve">Dieses Kapitel dient der Schaffung von Grundlagen sowie einem Verständnis der genutzen </w:t>
      </w:r>
      <w:r w:rsidR="00D17C24">
        <w:rPr>
          <w:noProof/>
        </w:rPr>
        <w:t>Werkzeuge</w:t>
      </w:r>
      <w:r>
        <w:rPr>
          <w:noProof/>
        </w:rPr>
        <w:t xml:space="preserve">. </w:t>
      </w:r>
      <w:r w:rsidR="00D17C24">
        <w:rPr>
          <w:noProof/>
        </w:rPr>
        <w:t>Es findet eine detailierte Einführung in diese statt und auftretende</w:t>
      </w:r>
      <w:r>
        <w:rPr>
          <w:noProof/>
        </w:rPr>
        <w:t xml:space="preserve"> Begriffe</w:t>
      </w:r>
      <w:r w:rsidR="00D17C24">
        <w:rPr>
          <w:noProof/>
        </w:rPr>
        <w:t xml:space="preserve"> werden erläutert</w:t>
      </w:r>
      <w:r w:rsidR="00E44516">
        <w:rPr>
          <w:noProof/>
        </w:rPr>
        <w:t>.</w:t>
      </w:r>
      <w:r w:rsidR="00D17C24">
        <w:rPr>
          <w:noProof/>
        </w:rPr>
        <w:t xml:space="preserve"> Des Weiteren werden aktuelle sowie als Prototyp vorhandene Technologien vorgestellt und näher beleuchtet. </w:t>
      </w:r>
      <w:r w:rsidR="00E44516">
        <w:rPr>
          <w:noProof/>
        </w:rPr>
        <w:t>Dabei wird auf den im Projekbericht gewonnenen Erkenntnissen aufgebaut.</w:t>
      </w:r>
    </w:p>
    <w:p w14:paraId="1EF0EB8F" w14:textId="77777777" w:rsidR="00770CCC" w:rsidRDefault="00770CCC" w:rsidP="0015703F">
      <w:pPr>
        <w:rPr>
          <w:noProof/>
        </w:rPr>
      </w:pPr>
    </w:p>
    <w:p w14:paraId="431CAD88" w14:textId="61BA7292" w:rsidR="001141EC" w:rsidRDefault="001141EC" w:rsidP="001141EC">
      <w:pPr>
        <w:pStyle w:val="berschrift2"/>
      </w:pPr>
      <w:bookmarkStart w:id="40" w:name="_Toc408309938"/>
      <w:r>
        <w:t>Virtual Reality</w:t>
      </w:r>
      <w:bookmarkEnd w:id="40"/>
    </w:p>
    <w:p w14:paraId="17FF5A7D" w14:textId="77777777" w:rsidR="00647A14" w:rsidRPr="00647A14" w:rsidRDefault="00647A14" w:rsidP="00647A14"/>
    <w:p w14:paraId="04E52EDD" w14:textId="5C70C9B5" w:rsidR="005222E8" w:rsidRDefault="00664AAF" w:rsidP="005222E8">
      <w:r>
        <w:t>VR</w:t>
      </w:r>
      <w:r w:rsidR="00BB1ABF">
        <w:t xml:space="preserve"> ist die Ersetzung der Realität [Dör13].</w:t>
      </w:r>
      <w:r w:rsidR="00150F12">
        <w:t xml:space="preserve"> Der nächste Schritt, </w:t>
      </w:r>
      <w:r w:rsidR="00BB1ABF">
        <w:t xml:space="preserve">nachdem </w:t>
      </w:r>
      <w:r w:rsidR="00150F12">
        <w:t xml:space="preserve">die Realität ersetzt worden ist, besteht in der Schaffung einer möglichst glaubhaften VR, die dem Nutzer das Gefühl gibt in einer neuen Umgebung zu sein. Dafür müssen erst bestimmte Kriterien erfüllt sein. </w:t>
      </w:r>
      <w:r w:rsidR="003F7E7B">
        <w:t>Zwei Kriterien</w:t>
      </w:r>
      <w:r w:rsidR="00150F12">
        <w:t xml:space="preserve"> </w:t>
      </w:r>
      <w:r w:rsidR="003F7E7B">
        <w:t>sind</w:t>
      </w:r>
      <w:r w:rsidR="00150F12">
        <w:t xml:space="preserve"> die Wahrnehmung von Bewegung und die Bewegungs</w:t>
      </w:r>
      <w:r w:rsidR="003F7E7B">
        <w:t xml:space="preserve">kontrolle. </w:t>
      </w:r>
      <w:r w:rsidR="001C46D3">
        <w:t xml:space="preserve">Beide im Zusammenspiel steigern das Gefühl der Immersion für den Nutzer enorm. </w:t>
      </w:r>
    </w:p>
    <w:p w14:paraId="167AD909" w14:textId="77777777" w:rsidR="005D6710" w:rsidRDefault="005D6710" w:rsidP="005222E8"/>
    <w:p w14:paraId="58353069" w14:textId="23781420" w:rsidR="00201831" w:rsidRDefault="00201831" w:rsidP="00201831">
      <w:pPr>
        <w:pStyle w:val="berschrift3"/>
      </w:pPr>
      <w:bookmarkStart w:id="41" w:name="_Toc408309939"/>
      <w:r>
        <w:t>Wahrnehmung von Bewegung</w:t>
      </w:r>
      <w:bookmarkEnd w:id="41"/>
    </w:p>
    <w:p w14:paraId="3A3F2C6D" w14:textId="77777777" w:rsidR="00647A14" w:rsidRPr="00647A14" w:rsidRDefault="00647A14" w:rsidP="00647A14"/>
    <w:p w14:paraId="6DF710F3" w14:textId="7E7D5FBE" w:rsidR="001C46D3" w:rsidRDefault="001C46D3" w:rsidP="001C46D3">
      <w:r>
        <w:t xml:space="preserve">Für die Wahrnehmung von Bewegung muss die VR so verändert werden, dass dem Nutzer ein Gefühl der z.B. Vorwärtsbewegung vermittelt wird. </w:t>
      </w:r>
    </w:p>
    <w:p w14:paraId="6C9DD83C" w14:textId="03204648" w:rsidR="001C46D3" w:rsidRDefault="001C46D3" w:rsidP="001C46D3">
      <w:r>
        <w:t>Aus physikalischer Sicht ist Bewegung definiert als Ortsveränderung über einen bestimmten Zeitraum. Für den Mensch bedeutet das, das</w:t>
      </w:r>
      <w:r w:rsidR="00817DC9">
        <w:t>s</w:t>
      </w:r>
      <w:r>
        <w:t xml:space="preserve"> ein auf der Netzhaut auftreffendes Bild verschoben wird und so de</w:t>
      </w:r>
      <w:r w:rsidR="00817DC9">
        <w:t xml:space="preserve">r entsprechende Reiz entsteht. </w:t>
      </w:r>
      <w:r>
        <w:t>Neben dieser so g</w:t>
      </w:r>
      <w:r w:rsidR="00817DC9">
        <w:t xml:space="preserve">enannten </w:t>
      </w:r>
      <w:proofErr w:type="spellStart"/>
      <w:r w:rsidR="00817DC9">
        <w:t>retinalen</w:t>
      </w:r>
      <w:proofErr w:type="spellEnd"/>
      <w:r w:rsidR="00817DC9">
        <w:t xml:space="preserve"> Verschiebung werden Bewegungen mit einer bestimmten Geschwindigkeit in eine bestimmte Richtung wahrgenommen, was als physikalische Geschwindigkeit definiert ist. </w:t>
      </w:r>
      <w:proofErr w:type="gramStart"/>
      <w:r w:rsidR="00817DC9">
        <w:t>Ein</w:t>
      </w:r>
      <w:proofErr w:type="gramEnd"/>
      <w:r w:rsidR="00817DC9">
        <w:t xml:space="preserve"> weitere Art der Wahrnehmung ist der vestibuläre Sinn, der Gleichgewichtsinn. Dieser sorgt dafür, dass lineare Beschleunigungen und Drehbeschleunigungen wahrgenommen werden können [Dör13].  </w:t>
      </w:r>
    </w:p>
    <w:p w14:paraId="307CDAB4" w14:textId="1DFF120F" w:rsidR="006148A1" w:rsidRDefault="003F31F9" w:rsidP="001C46D3">
      <w:r>
        <w:lastRenderedPageBreak/>
        <w:t>Um jetzt einem Nutzer das Gefühl der Bewegung zu vermitteln müssten im Idealfall alle diese Sinne angesprochen werden. So gibt</w:t>
      </w:r>
      <w:r w:rsidR="006148A1">
        <w:t xml:space="preserve"> es Bewegungssimulatoren die es ermöglichen den vestibulären Sinn zu beeinflussen. Für die Illusion einer Eigenbewegung ist meist schon die Stimulation der visuellen Wahrnehmung ausreichend. Als Beispiel ist hier das Betrachten eines anfahrenden Zuges aus einem stehenden aufzuführen [Dör13].</w:t>
      </w:r>
    </w:p>
    <w:p w14:paraId="4EF0A504" w14:textId="77777777" w:rsidR="00B53C84" w:rsidRDefault="006148A1" w:rsidP="001C46D3">
      <w:r>
        <w:t xml:space="preserve">Durch diese Stimuli können </w:t>
      </w:r>
      <w:r w:rsidR="00C365B4">
        <w:t>dementsprechend</w:t>
      </w:r>
      <w:r>
        <w:t xml:space="preserve"> VR Anwendungen umgesetzt werden, die ohne eigene Steuerung und </w:t>
      </w:r>
      <w:r w:rsidR="00C365B4">
        <w:t>nur durch visuelle Stimuli Wahrnehmung von Eigenbewegung hervorrufen.</w:t>
      </w:r>
      <w:r w:rsidR="00B53C84">
        <w:t xml:space="preserve"> </w:t>
      </w:r>
    </w:p>
    <w:p w14:paraId="63A870CA" w14:textId="131AD5CB" w:rsidR="003F31F9" w:rsidRDefault="00B53C84" w:rsidP="001C46D3">
      <w:r>
        <w:t xml:space="preserve">Durch die selbständige Steuerung eines Nutzers idealerweise durch Eigenbewegung ist es möglich einen noch höheren Grad der Immersion zu erreichen. Die dafür benötigten und verfügbaren Eingabegeräte sowie Voraussetzungen werden im </w:t>
      </w:r>
      <w:r w:rsidR="00E667F9">
        <w:t>Folgenden</w:t>
      </w:r>
      <w:r>
        <w:t xml:space="preserve"> näher beleuchtet.</w:t>
      </w:r>
    </w:p>
    <w:p w14:paraId="1233319E" w14:textId="77777777" w:rsidR="00817DC9" w:rsidRPr="001C46D3" w:rsidRDefault="00817DC9" w:rsidP="001C46D3"/>
    <w:p w14:paraId="30037B01" w14:textId="79004843" w:rsidR="00FB2FA8" w:rsidRDefault="00E67953" w:rsidP="00FB2FA8">
      <w:pPr>
        <w:pStyle w:val="berschrift3"/>
      </w:pPr>
      <w:bookmarkStart w:id="42" w:name="_Toc408309940"/>
      <w:r>
        <w:t>Ausgabegeräte</w:t>
      </w:r>
      <w:bookmarkEnd w:id="42"/>
    </w:p>
    <w:p w14:paraId="24982239" w14:textId="77777777" w:rsidR="00647A14" w:rsidRPr="00647A14" w:rsidRDefault="00647A14" w:rsidP="00647A14"/>
    <w:p w14:paraId="06D4E5E5" w14:textId="0BC2C0CE" w:rsidR="00CB5C19" w:rsidRDefault="007D2AAD" w:rsidP="00E67953">
      <w:r>
        <w:t xml:space="preserve">Um überhaupt dem Nutzer das Eintauchen in eine virtuelle Welt zu ermöglichen, werden entsprechende Ausgabegeräte benötigt. </w:t>
      </w:r>
      <w:r w:rsidR="00CB5C19">
        <w:t>Diese müssen so gebaut sein, dass eine möglichst hohe Immersion erreicht wird und der Nutzer sich präsent in der VR fühlt</w:t>
      </w:r>
      <w:r w:rsidR="00FD47B2">
        <w:t>. Des Weiteren müssen diese auf Positionsveränderung oder Rotationsbewegungen des Nutzer</w:t>
      </w:r>
      <w:r w:rsidR="004D1789">
        <w:t>s</w:t>
      </w:r>
      <w:r w:rsidR="00FD47B2">
        <w:t xml:space="preserve"> reagieren </w:t>
      </w:r>
      <w:r w:rsidR="00AF4A63">
        <w:t>[Dör13].</w:t>
      </w:r>
    </w:p>
    <w:p w14:paraId="51DBA492" w14:textId="4E258375" w:rsidR="00561D5A" w:rsidRDefault="00741FE5" w:rsidP="00E67953">
      <w:r>
        <w:t>Allgemein kann eine Klassifikation zwischen kabelgebundenen und kabellosen Ausgabegeräten erfolgen. In diesem Fall werden nur kabellose näher betrachtet. Die visuelle Ausgabe erfolgt über ein Displaysystem welches ein Monitor sein kann oder mehrere zusammengesetzte. Das hier gewählte Ausgabegerät ist eine Art eines Head-Mounted Display</w:t>
      </w:r>
      <w:r w:rsidR="00CC494E">
        <w:t>s</w:t>
      </w:r>
      <w:r w:rsidR="00AF4A63">
        <w:t xml:space="preserve"> (HMD). Die genutzten Ausgabegeräte werden in Abschnitt 2.2 näher betrachtet.</w:t>
      </w:r>
      <w:r w:rsidR="006B340F">
        <w:t xml:space="preserve"> Grundlegende Bestandteile eines HMD sind in Abbildung </w:t>
      </w:r>
      <w:r w:rsidR="00F92AAE">
        <w:t>2.1</w:t>
      </w:r>
      <w:r w:rsidR="006B340F">
        <w:t xml:space="preserve"> zu sehen</w:t>
      </w:r>
      <w:r w:rsidR="002C0CB9">
        <w:t>.</w:t>
      </w:r>
    </w:p>
    <w:p w14:paraId="71C33B41" w14:textId="4110054E" w:rsidR="00142FDE" w:rsidRDefault="00142FDE" w:rsidP="00E67953"/>
    <w:p w14:paraId="40222C39" w14:textId="02890715" w:rsidR="00647A14" w:rsidRDefault="00CC494E" w:rsidP="00E67953">
      <w:r>
        <w:t>Um nun dem Nutzer ein Gefühl der Immersion zu geben</w:t>
      </w:r>
      <w:r w:rsidR="006B340F">
        <w:t>,</w:t>
      </w:r>
      <w:r w:rsidR="00741FE5">
        <w:t xml:space="preserve"> werden erzeug</w:t>
      </w:r>
      <w:r w:rsidR="00B6001F">
        <w:t xml:space="preserve">te virtuelle Inhalte durch zwei leicht voneinander versetzte </w:t>
      </w:r>
      <w:r w:rsidR="00741FE5">
        <w:t>virtue</w:t>
      </w:r>
      <w:r>
        <w:t>lle Kamera</w:t>
      </w:r>
      <w:r w:rsidR="00B6001F">
        <w:t>s</w:t>
      </w:r>
      <w:r>
        <w:t xml:space="preserve"> erfasst und am HMD ausgebgeben. </w:t>
      </w:r>
      <w:r w:rsidR="00B6001F">
        <w:t>Dabei ist darauf zu achten das eine korrekte Berechnung der Stereobildpaare stattfindet und entsprechende Einstellungen der vir</w:t>
      </w:r>
      <w:r w:rsidR="00AC337D">
        <w:t>tuellen Kameras gemacht werden [Dör13].</w:t>
      </w:r>
    </w:p>
    <w:p w14:paraId="5DE153B2" w14:textId="2B298EB9" w:rsidR="00647A14" w:rsidRDefault="00647A14">
      <w:pPr>
        <w:spacing w:before="0" w:after="0" w:line="240" w:lineRule="auto"/>
        <w:jc w:val="left"/>
      </w:pPr>
      <w:r>
        <w:br w:type="page"/>
      </w:r>
    </w:p>
    <w:p w14:paraId="4CE2CBFC" w14:textId="501237D3" w:rsidR="00AC55CD" w:rsidRDefault="00DF4B12" w:rsidP="00647A14">
      <w:pPr>
        <w:rPr>
          <w:noProof/>
        </w:rPr>
      </w:pPr>
      <w:r>
        <w:rPr>
          <w:noProof/>
        </w:rPr>
        <w:lastRenderedPageBreak/>
        <mc:AlternateContent>
          <mc:Choice Requires="wps">
            <w:drawing>
              <wp:anchor distT="0" distB="0" distL="114300" distR="114300" simplePos="0" relativeHeight="251695104" behindDoc="0" locked="0" layoutInCell="1" allowOverlap="1" wp14:anchorId="001F32DC" wp14:editId="6D472566">
                <wp:simplePos x="0" y="0"/>
                <wp:positionH relativeFrom="column">
                  <wp:posOffset>3329305</wp:posOffset>
                </wp:positionH>
                <wp:positionV relativeFrom="paragraph">
                  <wp:posOffset>2397760</wp:posOffset>
                </wp:positionV>
                <wp:extent cx="2078990" cy="38671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2078990" cy="386715"/>
                        </a:xfrm>
                        <a:prstGeom prst="rect">
                          <a:avLst/>
                        </a:prstGeom>
                        <a:solidFill>
                          <a:prstClr val="white"/>
                        </a:solidFill>
                        <a:ln>
                          <a:noFill/>
                        </a:ln>
                        <a:effectLst/>
                      </wps:spPr>
                      <wps:txbx>
                        <w:txbxContent>
                          <w:p w14:paraId="348A0EC8" w14:textId="4821C6DA" w:rsidR="00D520F2" w:rsidRPr="006434DC" w:rsidRDefault="00D520F2" w:rsidP="00F46ED1">
                            <w:pPr>
                              <w:pStyle w:val="Beschriftung"/>
                              <w:jc w:val="left"/>
                              <w:rPr>
                                <w:noProof/>
                                <w:sz w:val="24"/>
                                <w:szCs w:val="24"/>
                              </w:rPr>
                            </w:pPr>
                            <w:bookmarkStart w:id="43" w:name="_Toc408310024"/>
                            <w:r>
                              <w:t xml:space="preserve">Abb. </w:t>
                            </w:r>
                            <w:fldSimple w:instr=" STYLEREF 1 \s ">
                              <w:r w:rsidR="007577CA">
                                <w:rPr>
                                  <w:noProof/>
                                </w:rPr>
                                <w:t>2</w:t>
                              </w:r>
                            </w:fldSimple>
                            <w:r w:rsidR="007577CA">
                              <w:t>.</w:t>
                            </w:r>
                            <w:fldSimple w:instr=" SEQ Abb. \* ARABIC \s 1 ">
                              <w:r w:rsidR="007577CA">
                                <w:rPr>
                                  <w:noProof/>
                                </w:rPr>
                                <w:t>1</w:t>
                              </w:r>
                            </w:fldSimple>
                            <w:r>
                              <w:t xml:space="preserve"> </w:t>
                            </w:r>
                            <w:r w:rsidRPr="00043754">
                              <w:t>Prinzipielle Bestandteile eines HMDs [Dör13]</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F32DC" id="_x0000_t202" coordsize="21600,21600" o:spt="202" path="m,l,21600r21600,l21600,xe">
                <v:stroke joinstyle="miter"/>
                <v:path gradientshapeok="t" o:connecttype="rect"/>
              </v:shapetype>
              <v:shape id="Textfeld 16" o:spid="_x0000_s1026" type="#_x0000_t202" style="position:absolute;left:0;text-align:left;margin-left:262.15pt;margin-top:188.8pt;width:163.7pt;height:30.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" stroked="f">
                <v:textbox inset="0,0,0,0">
                  <w:txbxContent>
                    <w:p w14:paraId="348A0EC8" w14:textId="4821C6DA" w:rsidR="00D520F2" w:rsidRPr="006434DC" w:rsidRDefault="00D520F2" w:rsidP="00F46ED1">
                      <w:pPr>
                        <w:pStyle w:val="Beschriftung"/>
                        <w:jc w:val="left"/>
                        <w:rPr>
                          <w:noProof/>
                          <w:sz w:val="24"/>
                          <w:szCs w:val="24"/>
                        </w:rPr>
                      </w:pPr>
                      <w:bookmarkStart w:id="44" w:name="_Toc408310024"/>
                      <w:r>
                        <w:t xml:space="preserve">Abb. </w:t>
                      </w:r>
                      <w:fldSimple w:instr=" STYLEREF 1 \s ">
                        <w:r w:rsidR="007577CA">
                          <w:rPr>
                            <w:noProof/>
                          </w:rPr>
                          <w:t>2</w:t>
                        </w:r>
                      </w:fldSimple>
                      <w:r w:rsidR="007577CA">
                        <w:t>.</w:t>
                      </w:r>
                      <w:fldSimple w:instr=" SEQ Abb. \* ARABIC \s 1 ">
                        <w:r w:rsidR="007577CA">
                          <w:rPr>
                            <w:noProof/>
                          </w:rPr>
                          <w:t>1</w:t>
                        </w:r>
                      </w:fldSimple>
                      <w:r>
                        <w:t xml:space="preserve"> </w:t>
                      </w:r>
                      <w:r w:rsidRPr="00043754">
                        <w:t>Prinzipielle Bestandteile eines HMDs [Dör13]</w:t>
                      </w:r>
                      <w:bookmarkEnd w:id="44"/>
                    </w:p>
                  </w:txbxContent>
                </v:textbox>
                <w10:wrap type="topAndBottom"/>
              </v:shape>
            </w:pict>
          </mc:Fallback>
        </mc:AlternateContent>
      </w:r>
      <w:r>
        <w:rPr>
          <w:noProof/>
        </w:rPr>
        <w:drawing>
          <wp:anchor distT="0" distB="0" distL="114300" distR="114300" simplePos="0" relativeHeight="251693056" behindDoc="1" locked="0" layoutInCell="1" allowOverlap="1" wp14:anchorId="69AF621E" wp14:editId="65F48BFE">
            <wp:simplePos x="0" y="0"/>
            <wp:positionH relativeFrom="column">
              <wp:posOffset>-32385</wp:posOffset>
            </wp:positionH>
            <wp:positionV relativeFrom="paragraph">
              <wp:posOffset>332740</wp:posOffset>
            </wp:positionV>
            <wp:extent cx="3305175" cy="2474595"/>
            <wp:effectExtent l="0" t="0" r="9525" b="190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benannt.PNG"/>
                    <pic:cNvPicPr/>
                  </pic:nvPicPr>
                  <pic:blipFill rotWithShape="1">
                    <a:blip r:embed="rId26">
                      <a:extLst>
                        <a:ext uri="{28A0092B-C50C-407E-A947-70E740481C1C}">
                          <a14:useLocalDpi xmlns:a14="http://schemas.microsoft.com/office/drawing/2010/main" val="0"/>
                        </a:ext>
                      </a:extLst>
                    </a:blip>
                    <a:srcRect l="2263" t="2041" r="2026" b="1702"/>
                    <a:stretch/>
                  </pic:blipFill>
                  <pic:spPr bwMode="auto">
                    <a:xfrm>
                      <a:off x="0" y="0"/>
                      <a:ext cx="3305175" cy="2474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0E5B18" w14:textId="638484B8" w:rsidR="00647A14" w:rsidRDefault="00647A14" w:rsidP="00647A14"/>
    <w:p w14:paraId="6102E311" w14:textId="768BA880" w:rsidR="008D2D9F" w:rsidRDefault="00E67953" w:rsidP="008D2D9F">
      <w:pPr>
        <w:pStyle w:val="berschrift3"/>
      </w:pPr>
      <w:bookmarkStart w:id="45" w:name="_Toc408309941"/>
      <w:r>
        <w:t>Eingabegeräte</w:t>
      </w:r>
      <w:bookmarkEnd w:id="45"/>
    </w:p>
    <w:p w14:paraId="4CF71D83" w14:textId="77777777" w:rsidR="00DA0673" w:rsidRPr="00DA0673" w:rsidRDefault="00DA0673" w:rsidP="00DA0673"/>
    <w:p w14:paraId="0DEF1CD8" w14:textId="114B5116" w:rsidR="00AF16C1" w:rsidRDefault="0050498F" w:rsidP="00B74807">
      <w:r>
        <w:t>Eingabegeräte ermöglichen die Erkennung von Nutzerinteraktionen über Sensoren. Die dadurch gesammelten Daten werden an die VR übertragen und dort entsprechend ausgewertet und als Bewegung in der VR übersetzt. Dabei kann sich die Nutzerinteraktion auf unterschiedliche Arten wiederspiegeln. Der einfachste Fall ist das Betätigen eines Knopfes, was dann ein einmaliges Ereignis auslöst. Komplexere Systeme registrieren Bewegungen der Hand oder sogar des ganzen Körpers um eine Interaktion mit der VR zu ermöglichen</w:t>
      </w:r>
      <w:r w:rsidR="00B74807">
        <w:t>. Dieser Vorgang wird als Tracking bezeichnet. Das Tracking beschreibt den Vorgang der kontinuierlichen Verfolgung durch ein Ein</w:t>
      </w:r>
      <w:r w:rsidR="000E0734">
        <w:t xml:space="preserve">gabegerät. Dabei werden Position und Orientierung eines Objektes bestimmt </w:t>
      </w:r>
      <w:r w:rsidR="00B74807">
        <w:t>[Dör13]</w:t>
      </w:r>
      <w:r w:rsidR="000641F2">
        <w:t xml:space="preserve">. </w:t>
      </w:r>
    </w:p>
    <w:p w14:paraId="0F4DAB80" w14:textId="48550CEF" w:rsidR="00D7154E" w:rsidRDefault="00B74807" w:rsidP="00B74807">
      <w:r>
        <w:t>Das Ziel des Tracking</w:t>
      </w:r>
      <w:r w:rsidR="00E540F5">
        <w:t xml:space="preserve"> ist es, die Werte entsprechend von Freiheitsgraden </w:t>
      </w:r>
      <w:r w:rsidR="00AB4342" w:rsidRPr="00AB4342">
        <w:t xml:space="preserve">(engl. </w:t>
      </w:r>
      <w:proofErr w:type="spellStart"/>
      <w:r w:rsidR="00AB4342" w:rsidRPr="00AB4342">
        <w:t>Degrees</w:t>
      </w:r>
      <w:proofErr w:type="spellEnd"/>
      <w:r w:rsidR="00AB4342" w:rsidRPr="00AB4342">
        <w:t xml:space="preserve"> </w:t>
      </w:r>
      <w:proofErr w:type="spellStart"/>
      <w:r w:rsidR="00AB4342" w:rsidRPr="00AB4342">
        <w:t>of</w:t>
      </w:r>
      <w:proofErr w:type="spellEnd"/>
      <w:r w:rsidR="00AB4342" w:rsidRPr="00AB4342">
        <w:t xml:space="preserve"> Freedom, DOF) </w:t>
      </w:r>
      <w:r w:rsidR="00E540F5">
        <w:t xml:space="preserve"> </w:t>
      </w:r>
      <w:r>
        <w:t xml:space="preserve"> der verfolgten Körper für die kontinuierliche Interaktion zu bestimmen bzw. zu schätzen. Dadurch wird die Interaktion mit der virtuellen Welt möglich. Die Datenaufnahme erfolgt meist im Bezugssystem des jeweiligen Trackingsystems. Kommen mehrere oder gar unterschiedliche Systeme zum Einsatz, so müssen die Trackingdaten in ein gemeinsame</w:t>
      </w:r>
      <w:r w:rsidR="00F9509E">
        <w:t xml:space="preserve">s Bezugssystem überführt werden </w:t>
      </w:r>
      <w:r w:rsidR="00E909E6">
        <w:t>[Dör13]</w:t>
      </w:r>
      <w:r w:rsidR="0050498F">
        <w:t>.</w:t>
      </w:r>
    </w:p>
    <w:p w14:paraId="5D60187C" w14:textId="211412BC" w:rsidR="004E33B1" w:rsidRDefault="0050498F" w:rsidP="004D1789">
      <w:r>
        <w:t xml:space="preserve">Die Grundlagen für solche Eingabegeräte lassen sich nach [Dör13] in zehn Kriterien unterteilen, um eine gute Beschreibung von Eingabegeräten zu ermöglichen. </w:t>
      </w:r>
    </w:p>
    <w:p w14:paraId="1A1F6E32" w14:textId="77777777" w:rsidR="004E33B1" w:rsidRDefault="004E33B1">
      <w:pPr>
        <w:spacing w:before="0" w:after="0" w:line="240" w:lineRule="auto"/>
        <w:jc w:val="left"/>
      </w:pPr>
      <w:r>
        <w:br w:type="page"/>
      </w:r>
    </w:p>
    <w:p w14:paraId="7D466BB8" w14:textId="24D82977" w:rsidR="0050498F" w:rsidRDefault="0050498F" w:rsidP="0050498F">
      <w:pPr>
        <w:pStyle w:val="Hervorhebenfett"/>
      </w:pPr>
      <w:r>
        <w:lastRenderedPageBreak/>
        <w:t>Freiheitsgrad</w:t>
      </w:r>
    </w:p>
    <w:p w14:paraId="4AB28CAA" w14:textId="77777777" w:rsidR="00BE256C" w:rsidRPr="00BE256C" w:rsidRDefault="00BE256C" w:rsidP="00BE256C">
      <w:pPr>
        <w:pStyle w:val="Textkrper"/>
      </w:pPr>
    </w:p>
    <w:p w14:paraId="5638B7D4" w14:textId="482BB673" w:rsidR="00EE5C98" w:rsidRDefault="0050498F" w:rsidP="0050498F">
      <w:r>
        <w:t xml:space="preserve">Der </w:t>
      </w:r>
      <w:r w:rsidR="00AB4342">
        <w:t>DOF</w:t>
      </w:r>
      <w:r w:rsidR="00E909E6">
        <w:t xml:space="preserve"> bezeichnet die </w:t>
      </w:r>
      <w:r w:rsidR="00EE5C98">
        <w:t>voneinander unabhängige Bewegungsmöglichkeit eines physikalischen Systems. Dabei kann die Bewegung eines starren Objektes in eine Verschiebung im Raum (Translation) und eine Drehung (Rotation) resultieren. Entsprechend der drei Koordinaten als Position und der drei Winkel zur Beschreibung der Orientierung hat e</w:t>
      </w:r>
      <w:r w:rsidR="00030F06">
        <w:t>in starrer Körper 6 DOF. Es ist wünschenswert diese Anzahl der DOF mit einem Eingabegerät zu erreichen, um ein möglichst immersives Gefühl zu vermitteln [Dör13].</w:t>
      </w:r>
    </w:p>
    <w:p w14:paraId="191A64AC" w14:textId="77777777" w:rsidR="000E0734" w:rsidRDefault="000E0734" w:rsidP="0050498F"/>
    <w:p w14:paraId="2494D9F3" w14:textId="1EC56E30" w:rsidR="000E0734" w:rsidRDefault="000E0734" w:rsidP="000E0734">
      <w:pPr>
        <w:pStyle w:val="Hervorhebenfett"/>
      </w:pPr>
      <w:r>
        <w:t>Gleichzeitig verfolgte Körper</w:t>
      </w:r>
    </w:p>
    <w:p w14:paraId="1720E7A7" w14:textId="77777777" w:rsidR="000E0734" w:rsidRDefault="000E0734" w:rsidP="000E0734">
      <w:pPr>
        <w:pStyle w:val="Textkrper"/>
      </w:pPr>
    </w:p>
    <w:p w14:paraId="6463BEB1" w14:textId="3CA6B39F" w:rsidR="000E0734" w:rsidRDefault="000E0734" w:rsidP="000E0734">
      <w:pPr>
        <w:pStyle w:val="Textkrper"/>
      </w:pPr>
      <w:r>
        <w:t>Hierbei ist es wichtig wie viele Objek</w:t>
      </w:r>
      <w:r w:rsidR="000A495B">
        <w:t>te gleichzeitig verfolgt werden sollen. So soll neben der Blickverfolgung auch das Eingabegerät verfolgt werden und die Daten ausgewertet werden. Hierbei ist eine eindeutige Zuteilung der Objekte nützlich, um den Überblick zu bewahren [Dör13].</w:t>
      </w:r>
    </w:p>
    <w:p w14:paraId="6245C156" w14:textId="77777777" w:rsidR="000A495B" w:rsidRDefault="000A495B" w:rsidP="000E0734">
      <w:pPr>
        <w:pStyle w:val="Textkrper"/>
      </w:pPr>
    </w:p>
    <w:p w14:paraId="54C85DC7" w14:textId="25C274C2" w:rsidR="009C3054" w:rsidRDefault="009C3054" w:rsidP="009C3054">
      <w:pPr>
        <w:pStyle w:val="Hervorhebenfett"/>
      </w:pPr>
      <w:r>
        <w:t>Größe der überwachten Fläche</w:t>
      </w:r>
    </w:p>
    <w:p w14:paraId="4E2104F8" w14:textId="77777777" w:rsidR="00DB7A5E" w:rsidRPr="00DB7A5E" w:rsidRDefault="00DB7A5E" w:rsidP="00DB7A5E">
      <w:pPr>
        <w:pStyle w:val="Textkrper"/>
      </w:pPr>
    </w:p>
    <w:p w14:paraId="63C8783B" w14:textId="0E30D218" w:rsidR="00DB7A5E" w:rsidRDefault="009C3054" w:rsidP="009C3054">
      <w:pPr>
        <w:pStyle w:val="Textkrper"/>
      </w:pPr>
      <w:r>
        <w:t xml:space="preserve">Hier ist eine sehr große Differenz der Fläche möglich je nachdem welches Eingabegerät genutzt wird. Es muss den Eingabegeräten ein entsprechend großer Bereich zur Verfügung gestellt </w:t>
      </w:r>
      <w:proofErr w:type="gramStart"/>
      <w:r>
        <w:t>werden</w:t>
      </w:r>
      <w:proofErr w:type="gramEnd"/>
      <w:r>
        <w:t>, um den kompletten Funktionsumfang nutzen zu können</w:t>
      </w:r>
      <w:r w:rsidR="00DB7A5E">
        <w:t xml:space="preserve"> [Dör13]</w:t>
      </w:r>
      <w:r>
        <w:t xml:space="preserve">. </w:t>
      </w:r>
    </w:p>
    <w:p w14:paraId="30060BAC" w14:textId="1CB95CFB" w:rsidR="009C3054" w:rsidRDefault="009C3054" w:rsidP="009C3054">
      <w:pPr>
        <w:pStyle w:val="Textkrper"/>
      </w:pPr>
      <w:r>
        <w:t>Als Beispiel unterscheidet sich die Größe der überwachten Fläche bei der Nutzung einer Kamera als Eingabegerät deutlich von der eines S</w:t>
      </w:r>
      <w:r w:rsidR="00382A13">
        <w:t>pielecontrollers (Controller), bei dem keine Fläche überwacht werden muss.</w:t>
      </w:r>
    </w:p>
    <w:p w14:paraId="056073D4" w14:textId="77777777" w:rsidR="00382A13" w:rsidRDefault="00382A13" w:rsidP="009C3054">
      <w:pPr>
        <w:pStyle w:val="Textkrper"/>
      </w:pPr>
    </w:p>
    <w:p w14:paraId="452FE029" w14:textId="58B756CA" w:rsidR="00DB7A5E" w:rsidRDefault="00DB7A5E" w:rsidP="00DB7A5E">
      <w:pPr>
        <w:pStyle w:val="Hervorhebenfett"/>
      </w:pPr>
      <w:r>
        <w:t>Genauigkeit</w:t>
      </w:r>
    </w:p>
    <w:p w14:paraId="719A28E6" w14:textId="77777777" w:rsidR="00566D61" w:rsidRPr="00566D61" w:rsidRDefault="00566D61" w:rsidP="00566D61">
      <w:pPr>
        <w:pStyle w:val="Textkrper"/>
      </w:pPr>
    </w:p>
    <w:p w14:paraId="234C57E7" w14:textId="421FEEF9" w:rsidR="00D375D9" w:rsidRDefault="00407441" w:rsidP="00566D61">
      <w:pPr>
        <w:pStyle w:val="Textkrper"/>
      </w:pPr>
      <w:r>
        <w:t>Die Genauigkeit richtet sich oft nach der Frage des Kostenaufwands. Bessere Kameras liefern bessere Bilder, bessere Controller können eine genauere Steuerung ermöglichen [Dör13].</w:t>
      </w:r>
      <w:r w:rsidR="00D375D9">
        <w:br w:type="page"/>
      </w:r>
    </w:p>
    <w:p w14:paraId="42D505A5" w14:textId="77777777" w:rsidR="00D375D9" w:rsidRDefault="00D375D9" w:rsidP="00D375D9">
      <w:pPr>
        <w:pStyle w:val="Hervorhebenfett"/>
      </w:pPr>
      <w:r>
        <w:lastRenderedPageBreak/>
        <w:t>Wiederholrate</w:t>
      </w:r>
    </w:p>
    <w:p w14:paraId="35CDFF46" w14:textId="77777777" w:rsidR="004F62ED" w:rsidRPr="004F62ED" w:rsidRDefault="004F62ED" w:rsidP="004F62ED">
      <w:pPr>
        <w:pStyle w:val="Textkrper"/>
      </w:pPr>
    </w:p>
    <w:p w14:paraId="1D3F06C3" w14:textId="09922FF0" w:rsidR="00FE4B5A" w:rsidRDefault="00566D61" w:rsidP="00FE4B5A">
      <w:pPr>
        <w:pStyle w:val="Textkrper"/>
      </w:pPr>
      <w:r>
        <w:t>Die Wiederholrate beschreibt das Auflösungsvermögen eines Eingabegeräts in der Zeit. Sie beschreibt die Anzahl der Messpunkte einer Bewegung pro Sekunde. Je höher die Wiederholrate, desto</w:t>
      </w:r>
      <w:r w:rsidR="0087253D">
        <w:t xml:space="preserve"> mehr Messpunkte sind vorhanden </w:t>
      </w:r>
      <w:r>
        <w:t>[Dör13].</w:t>
      </w:r>
    </w:p>
    <w:p w14:paraId="361E17C8" w14:textId="77777777" w:rsidR="004A1E6B" w:rsidRPr="00FE4B5A" w:rsidRDefault="004A1E6B" w:rsidP="00FE4B5A">
      <w:pPr>
        <w:pStyle w:val="Textkrper"/>
      </w:pPr>
    </w:p>
    <w:p w14:paraId="17FBC469" w14:textId="77777777" w:rsidR="007817C2" w:rsidRDefault="007817C2" w:rsidP="007817C2">
      <w:pPr>
        <w:pStyle w:val="Hervorhebenfett"/>
      </w:pPr>
      <w:r>
        <w:t>Latenz</w:t>
      </w:r>
    </w:p>
    <w:p w14:paraId="76A868EB" w14:textId="77777777" w:rsidR="004F62ED" w:rsidRPr="004F62ED" w:rsidRDefault="004F62ED" w:rsidP="004F62ED">
      <w:pPr>
        <w:pStyle w:val="Textkrper"/>
      </w:pPr>
    </w:p>
    <w:p w14:paraId="3B832AA6" w14:textId="2ED86BFF" w:rsidR="004A1E6B" w:rsidRDefault="000776B6" w:rsidP="004A1E6B">
      <w:pPr>
        <w:pStyle w:val="Textkrper"/>
      </w:pPr>
      <w:r>
        <w:t>Die Latenz ist die Zeitspanne die ein Eingabegerät zum Reagieren braucht. Diese verschobene Reaktion kann durch das Abarbeiten von Algorithmen oder durch Laufzeiten von Signalen in Kabeln ausgelöst werden [Dör13].</w:t>
      </w:r>
    </w:p>
    <w:p w14:paraId="730DE21D" w14:textId="77777777" w:rsidR="004F62ED" w:rsidRPr="004A1E6B" w:rsidRDefault="004F62ED" w:rsidP="004A1E6B">
      <w:pPr>
        <w:pStyle w:val="Textkrper"/>
      </w:pPr>
    </w:p>
    <w:p w14:paraId="3E1C3A8D" w14:textId="27E9F58B" w:rsidR="004F62ED" w:rsidRPr="004F62ED" w:rsidRDefault="007817C2" w:rsidP="004F62ED">
      <w:pPr>
        <w:pStyle w:val="Hervorhebenfett"/>
      </w:pPr>
      <w:r>
        <w:t>Drift</w:t>
      </w:r>
    </w:p>
    <w:p w14:paraId="5B4AD2C4" w14:textId="77777777" w:rsidR="007B18B0" w:rsidRDefault="007B18B0" w:rsidP="00FE4B5A">
      <w:pPr>
        <w:pStyle w:val="Textkrper"/>
      </w:pPr>
    </w:p>
    <w:p w14:paraId="239E695C" w14:textId="3FADEB7F" w:rsidR="007B18B0" w:rsidRDefault="007B18B0" w:rsidP="0067496C">
      <w:pPr>
        <w:pStyle w:val="Textkrper"/>
      </w:pPr>
      <w:r>
        <w:rPr>
          <w:noProof/>
        </w:rPr>
        <w:drawing>
          <wp:anchor distT="0" distB="0" distL="114300" distR="114300" simplePos="0" relativeHeight="251696128" behindDoc="1" locked="0" layoutInCell="1" allowOverlap="1" wp14:anchorId="62DB7784" wp14:editId="26AB66CB">
            <wp:simplePos x="0" y="0"/>
            <wp:positionH relativeFrom="margin">
              <wp:posOffset>-1270</wp:posOffset>
            </wp:positionH>
            <wp:positionV relativeFrom="paragraph">
              <wp:posOffset>1087120</wp:posOffset>
            </wp:positionV>
            <wp:extent cx="4619625" cy="2605405"/>
            <wp:effectExtent l="0" t="0" r="9525" b="4445"/>
            <wp:wrapTopAndBottom/>
            <wp:docPr id="17" name="Grafik 17" descr="C:\projects\_ba\doc\img\drift_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drift_latenc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2605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8176" behindDoc="0" locked="0" layoutInCell="1" allowOverlap="1" wp14:anchorId="6C2FD43E" wp14:editId="2E23E6B8">
                <wp:simplePos x="0" y="0"/>
                <wp:positionH relativeFrom="column">
                  <wp:posOffset>-3810</wp:posOffset>
                </wp:positionH>
                <wp:positionV relativeFrom="paragraph">
                  <wp:posOffset>3638550</wp:posOffset>
                </wp:positionV>
                <wp:extent cx="5572125" cy="647700"/>
                <wp:effectExtent l="0" t="0" r="9525" b="0"/>
                <wp:wrapTopAndBottom/>
                <wp:docPr id="18" name="Textfeld 18"/>
                <wp:cNvGraphicFramePr/>
                <a:graphic xmlns:a="http://schemas.openxmlformats.org/drawingml/2006/main">
                  <a:graphicData uri="http://schemas.microsoft.com/office/word/2010/wordprocessingShape">
                    <wps:wsp>
                      <wps:cNvSpPr txBox="1"/>
                      <wps:spPr>
                        <a:xfrm>
                          <a:off x="0" y="0"/>
                          <a:ext cx="5572125" cy="647700"/>
                        </a:xfrm>
                        <a:prstGeom prst="rect">
                          <a:avLst/>
                        </a:prstGeom>
                        <a:solidFill>
                          <a:prstClr val="white"/>
                        </a:solidFill>
                        <a:ln>
                          <a:noFill/>
                        </a:ln>
                        <a:effectLst/>
                      </wps:spPr>
                      <wps:txbx>
                        <w:txbxContent>
                          <w:p w14:paraId="1E1D82EC" w14:textId="4B400816" w:rsidR="00D520F2" w:rsidRPr="00EE7C21" w:rsidRDefault="00D520F2" w:rsidP="00412887">
                            <w:pPr>
                              <w:pStyle w:val="Beschriftung"/>
                              <w:jc w:val="left"/>
                              <w:rPr>
                                <w:noProof/>
                                <w:sz w:val="24"/>
                                <w:szCs w:val="24"/>
                              </w:rPr>
                            </w:pPr>
                            <w:bookmarkStart w:id="46" w:name="_Toc408310025"/>
                            <w:r>
                              <w:t xml:space="preserve">Abb. </w:t>
                            </w:r>
                            <w:fldSimple w:instr=" STYLEREF 1 \s ">
                              <w:r w:rsidR="007577CA">
                                <w:rPr>
                                  <w:noProof/>
                                </w:rPr>
                                <w:t>2</w:t>
                              </w:r>
                            </w:fldSimple>
                            <w:r w:rsidR="007577CA">
                              <w:t>.</w:t>
                            </w:r>
                            <w:fldSimple w:instr=" SEQ Abb. \* ARABIC \s 1 ">
                              <w:r w:rsidR="007577CA">
                                <w:rPr>
                                  <w:noProof/>
                                </w:rPr>
                                <w:t>2</w:t>
                              </w:r>
                            </w:fldSimple>
                            <w:r>
                              <w:t xml:space="preserve"> </w:t>
                            </w:r>
                            <w:r w:rsidRPr="00412887">
                              <w:t>Mögliche Fehler bei der Datenaufnahme der Position eines bewegten Objektes (schwarze Linie): Aufnahme mit Latenz (blau), mit Drift (Orange), mit Rauschen (grün) dargestellt über die Zeit (horizontale Achse)</w:t>
                            </w:r>
                            <w:r>
                              <w:t xml:space="preserve"> [Dör13]</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FD43E" id="Textfeld 18" o:spid="_x0000_s1027" type="#_x0000_t202" style="position:absolute;left:0;text-align:left;margin-left:-.3pt;margin-top:286.5pt;width:438.75pt;height:5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" stroked="f">
                <v:textbox inset="0,0,0,0">
                  <w:txbxContent>
                    <w:p w14:paraId="1E1D82EC" w14:textId="4B400816" w:rsidR="00D520F2" w:rsidRPr="00EE7C21" w:rsidRDefault="00D520F2" w:rsidP="00412887">
                      <w:pPr>
                        <w:pStyle w:val="Beschriftung"/>
                        <w:jc w:val="left"/>
                        <w:rPr>
                          <w:noProof/>
                          <w:sz w:val="24"/>
                          <w:szCs w:val="24"/>
                        </w:rPr>
                      </w:pPr>
                      <w:bookmarkStart w:id="47" w:name="_Toc408310025"/>
                      <w:r>
                        <w:t xml:space="preserve">Abb. </w:t>
                      </w:r>
                      <w:fldSimple w:instr=" STYLEREF 1 \s ">
                        <w:r w:rsidR="007577CA">
                          <w:rPr>
                            <w:noProof/>
                          </w:rPr>
                          <w:t>2</w:t>
                        </w:r>
                      </w:fldSimple>
                      <w:r w:rsidR="007577CA">
                        <w:t>.</w:t>
                      </w:r>
                      <w:fldSimple w:instr=" SEQ Abb. \* ARABIC \s 1 ">
                        <w:r w:rsidR="007577CA">
                          <w:rPr>
                            <w:noProof/>
                          </w:rPr>
                          <w:t>2</w:t>
                        </w:r>
                      </w:fldSimple>
                      <w:r>
                        <w:t xml:space="preserve"> </w:t>
                      </w:r>
                      <w:r w:rsidRPr="00412887">
                        <w:t>Mögliche Fehler bei der Datenaufnahme der Position eines bewegten Objektes (schwarze Linie): Aufnahme mit Latenz (blau), mit Drift (Orange), mit Rauschen (grün) dargestellt über die Zeit (horizontale Achse)</w:t>
                      </w:r>
                      <w:r>
                        <w:t xml:space="preserve"> [Dör13]</w:t>
                      </w:r>
                      <w:bookmarkEnd w:id="47"/>
                    </w:p>
                  </w:txbxContent>
                </v:textbox>
                <w10:wrap type="topAndBottom"/>
              </v:shape>
            </w:pict>
          </mc:Fallback>
        </mc:AlternateContent>
      </w:r>
      <w:r>
        <w:t>Ein</w:t>
      </w:r>
      <w:r w:rsidR="00AD66F7">
        <w:t>e</w:t>
      </w:r>
      <w:r>
        <w:t xml:space="preserve"> Drift</w:t>
      </w:r>
      <w:r w:rsidR="00B233BE">
        <w:t>, auch Messfehler,</w:t>
      </w:r>
      <w:r>
        <w:t xml:space="preserve"> kann durch sich immer weiter aufaddierende Fehler entstehen.  Wenn Eingabegeräte relative Änderungen aufnehmen (z. B. Positionsänderung gegenüber der vorherigen Abtastung bzw. dem vorherigen Messpunkt), dann können Fehler sich über die Zeit aufaddieren, woraus ein fortwährender und an</w:t>
      </w:r>
      <w:r w:rsidR="0067496C">
        <w:t>wachsender Fehler folgt [Dör13].</w:t>
      </w:r>
      <w:r>
        <w:br w:type="page"/>
      </w:r>
    </w:p>
    <w:p w14:paraId="0325EF6D" w14:textId="27265886" w:rsidR="007817C2" w:rsidRDefault="007817C2" w:rsidP="007817C2">
      <w:pPr>
        <w:pStyle w:val="Hervorhebenfett"/>
      </w:pPr>
      <w:r>
        <w:lastRenderedPageBreak/>
        <w:t>Äußere Rahmenbedingungen</w:t>
      </w:r>
    </w:p>
    <w:p w14:paraId="46020392" w14:textId="77777777" w:rsidR="0028677B" w:rsidRPr="0028677B" w:rsidRDefault="0028677B" w:rsidP="0028677B">
      <w:pPr>
        <w:pStyle w:val="Textkrper"/>
      </w:pPr>
    </w:p>
    <w:p w14:paraId="3E7C5131" w14:textId="19A0AFB0" w:rsidR="00631B9B" w:rsidRDefault="0028677B" w:rsidP="00631B9B">
      <w:pPr>
        <w:pStyle w:val="Textkrper"/>
      </w:pPr>
      <w:r>
        <w:t>Äußere Rahmenbedingungen wie Licht, Temperatur oder die Möblierung eines Raumes, können je nach Eingabegerät Einfluss haben auf die Funktionalität dessen. Optische Verfahren können bei gleichmäßiger Beleuchtung besser arbeiten. Bei Verfahren die den Schall nutzen spielen unterschiedliche Temperaturen oder Luftdrücke eine Rolle. Elektromagnetische Verfahren werden von magnetischen Stoffen oder elektromagnetischen Feldern gestört</w:t>
      </w:r>
      <w:r w:rsidR="00EC1D34">
        <w:t xml:space="preserve"> [Dör13]</w:t>
      </w:r>
      <w:r>
        <w:t>.</w:t>
      </w:r>
    </w:p>
    <w:p w14:paraId="564FCF54" w14:textId="77777777" w:rsidR="0028677B" w:rsidRPr="00631B9B" w:rsidRDefault="0028677B" w:rsidP="00631B9B">
      <w:pPr>
        <w:pStyle w:val="Textkrper"/>
      </w:pPr>
    </w:p>
    <w:p w14:paraId="0C2E191C" w14:textId="2232DC26" w:rsidR="007817C2" w:rsidRDefault="007817C2" w:rsidP="007817C2">
      <w:pPr>
        <w:pStyle w:val="Hervorhebenfett"/>
      </w:pPr>
      <w:r>
        <w:t>Kalibrierung</w:t>
      </w:r>
    </w:p>
    <w:p w14:paraId="6C679464" w14:textId="77777777" w:rsidR="00274A41" w:rsidRDefault="00274A41" w:rsidP="00274A41">
      <w:pPr>
        <w:pStyle w:val="Textkrper"/>
      </w:pPr>
    </w:p>
    <w:p w14:paraId="5CB4C39A" w14:textId="1110434A" w:rsidR="00274A41" w:rsidRDefault="00274A41" w:rsidP="00274A41">
      <w:pPr>
        <w:pStyle w:val="Textkrper"/>
      </w:pPr>
      <w:r>
        <w:t>Die Kalibrierung behandelt den Abgleich von Messwerten. Hier werden Einstellungen vorgenommen, um verfolgte reale Bewegungen den Maßen der virtuellen Welt anzupassen und umzuwandeln. Dadurch fühlt sich die Steuerung intuitiv an [Dör13].</w:t>
      </w:r>
    </w:p>
    <w:p w14:paraId="5349AA5B" w14:textId="77777777" w:rsidR="00274A41" w:rsidRPr="00274A41" w:rsidRDefault="00274A41" w:rsidP="00274A41">
      <w:pPr>
        <w:pStyle w:val="Textkrper"/>
      </w:pPr>
    </w:p>
    <w:p w14:paraId="6067F64D" w14:textId="715151AF" w:rsidR="007C573C" w:rsidRDefault="007817C2" w:rsidP="007817C2">
      <w:pPr>
        <w:pStyle w:val="Hervorhebenfett"/>
      </w:pPr>
      <w:r>
        <w:t>Usability</w:t>
      </w:r>
      <w:r w:rsidR="00407441">
        <w:t xml:space="preserve"> </w:t>
      </w:r>
    </w:p>
    <w:p w14:paraId="0F60BFF1" w14:textId="5222B364" w:rsidR="007C573C" w:rsidRDefault="007C573C" w:rsidP="007C573C">
      <w:pPr>
        <w:pStyle w:val="Textkrper"/>
      </w:pPr>
    </w:p>
    <w:p w14:paraId="221BED1A" w14:textId="2DA3F235" w:rsidR="0092529D" w:rsidRDefault="00477A71" w:rsidP="00BC2FFB">
      <w:pPr>
        <w:pStyle w:val="Textkrper"/>
      </w:pPr>
      <w:r>
        <w:t>Usability kann vor allem durch die Freiheiten, die das Eingabegerät den Nutzer gibt, beschrieben werden. So sind zum einen Einschränkungen durch das Tragen von bestimmten Sensoren oder das Halten eines Contro</w:t>
      </w:r>
      <w:r w:rsidR="00CF4E50">
        <w:t xml:space="preserve">llers gegeben. Des Weiteren sind über Funk verbundene Eingabegeräte benutzerfreundlicher als über Kabel verbundene. Bei optischen Verfahren, die den Nutzer über Kameras verfolgen ist der Interaktionsradius bestimmend für die Usability [Dör13]. </w:t>
      </w:r>
    </w:p>
    <w:p w14:paraId="058F9CAC" w14:textId="5B35907D" w:rsidR="004A1CDC" w:rsidRDefault="004A1CDC">
      <w:pPr>
        <w:spacing w:before="0" w:after="0" w:line="240" w:lineRule="auto"/>
        <w:jc w:val="left"/>
      </w:pPr>
      <w:r>
        <w:br w:type="page"/>
      </w:r>
    </w:p>
    <w:p w14:paraId="5C0F46D1" w14:textId="40FA4AA5" w:rsidR="00873B5B" w:rsidRDefault="00873B5B" w:rsidP="00873B5B">
      <w:pPr>
        <w:pStyle w:val="berschrift3"/>
      </w:pPr>
      <w:bookmarkStart w:id="48" w:name="_Toc408309942"/>
      <w:r>
        <w:lastRenderedPageBreak/>
        <w:t>Bewegungskontrolle</w:t>
      </w:r>
      <w:bookmarkEnd w:id="48"/>
    </w:p>
    <w:p w14:paraId="25A93F74" w14:textId="77777777" w:rsidR="0073627D" w:rsidRPr="0073627D" w:rsidRDefault="0073627D" w:rsidP="0073627D"/>
    <w:p w14:paraId="58909B0D" w14:textId="0A6F09ED" w:rsidR="00E83D25" w:rsidRDefault="00FB6972" w:rsidP="00E83D25">
      <w:r>
        <w:t>Allgemein können Bewegungen durch Eingabegeräte g</w:t>
      </w:r>
      <w:r w:rsidR="0073627D">
        <w:t>esteuert werden. Ob Touchscreen, Tastatur, Controller oder anderes Eingabegerät</w:t>
      </w:r>
      <w:r>
        <w:t xml:space="preserve">, es werden </w:t>
      </w:r>
      <w:r w:rsidR="0073627D">
        <w:t>Eingabedaten</w:t>
      </w:r>
      <w:r>
        <w:t xml:space="preserve"> geliefert, welche verarbeitet und übertragen werden und in Bewegung in der virtuellen Welt </w:t>
      </w:r>
      <w:r w:rsidR="009F25E4">
        <w:t>umgewandelt</w:t>
      </w:r>
      <w:r>
        <w:t xml:space="preserve"> werden</w:t>
      </w:r>
      <w:r w:rsidR="00AD481B">
        <w:t xml:space="preserve">. </w:t>
      </w:r>
      <w:r w:rsidR="005C1850">
        <w:t>Im Folgenden werden mögliche Arten von Eingabegräten und Verfahren zur Kontroller von Bewegung vorgestellt.</w:t>
      </w:r>
    </w:p>
    <w:p w14:paraId="60DC815E" w14:textId="77777777" w:rsidR="00AD3146" w:rsidRDefault="00AD3146" w:rsidP="00E83D25"/>
    <w:p w14:paraId="4F9DA5DF" w14:textId="77777777" w:rsidR="00FB6972" w:rsidRDefault="00FB6972" w:rsidP="00D00F7A">
      <w:pPr>
        <w:pStyle w:val="berschrift4"/>
      </w:pPr>
      <w:bookmarkStart w:id="49" w:name="_Toc408309943"/>
      <w:r>
        <w:t>Durch Software</w:t>
      </w:r>
      <w:bookmarkEnd w:id="49"/>
    </w:p>
    <w:p w14:paraId="7403D07B" w14:textId="77777777" w:rsidR="005C1850" w:rsidRPr="005C1850" w:rsidRDefault="005C1850" w:rsidP="005C1850"/>
    <w:p w14:paraId="6DF12F08" w14:textId="00FFE514" w:rsidR="00FB6972" w:rsidRDefault="005C1850" w:rsidP="00FB6972">
      <w:r>
        <w:t xml:space="preserve">Bewegungskontrolle kann ohne externes Eingabegerät durch Software erzeugt werden. Dabei dienen bestimmte Punkte in der VR als Bewegungsauslöser. Diese lösen nach einer bestimmten Zeit, in der sie angeschaut werden müssen, eine Bewegung aus und bewegen die virtuelle Kamera in eine bestimmte Richtung oder lassen diese rotieren. </w:t>
      </w:r>
    </w:p>
    <w:p w14:paraId="516202EF" w14:textId="77777777" w:rsidR="005C1850" w:rsidRPr="000F4BDB" w:rsidRDefault="005C1850" w:rsidP="00FB6972"/>
    <w:p w14:paraId="58A629A2" w14:textId="54471B2F" w:rsidR="00FB6972" w:rsidRDefault="00EB4FF4" w:rsidP="00D00F7A">
      <w:pPr>
        <w:pStyle w:val="berschrift4"/>
      </w:pPr>
      <w:bookmarkStart w:id="50" w:name="_Toc408309944"/>
      <w:r>
        <w:t>Optisches Tracking</w:t>
      </w:r>
      <w:bookmarkEnd w:id="50"/>
    </w:p>
    <w:p w14:paraId="71D82A9D" w14:textId="77777777" w:rsidR="00C04D19" w:rsidRPr="00C04D19" w:rsidRDefault="00C04D19" w:rsidP="00C04D19"/>
    <w:p w14:paraId="5ADE9833" w14:textId="77777777" w:rsidR="008039D2" w:rsidRDefault="00EB4FF4" w:rsidP="0080232F">
      <w:r>
        <w:t xml:space="preserve">Optische Trackingverfahren verfolgen die Idee eine Positionierung und Orientierung von </w:t>
      </w:r>
      <w:r w:rsidR="00364823">
        <w:t xml:space="preserve">Objekten im Raum festzustellen. </w:t>
      </w:r>
      <w:r>
        <w:t xml:space="preserve">Diese Feststellung findet anhand von Tiefen- und Farbkameras </w:t>
      </w:r>
      <w:r w:rsidR="00CD3EDE">
        <w:t xml:space="preserve"> (RGBD-Kamera) </w:t>
      </w:r>
      <w:r>
        <w:t>statt</w:t>
      </w:r>
      <w:r w:rsidR="00CD3EDE">
        <w:t xml:space="preserve">. </w:t>
      </w:r>
      <w:r>
        <w:t xml:space="preserve">Diese können über ein mit Infrarot projiziertes Muster oder über die Berechnung der Laufzeiten des reflektierten Lichts (Time </w:t>
      </w:r>
      <w:proofErr w:type="spellStart"/>
      <w:r>
        <w:t>of</w:t>
      </w:r>
      <w:proofErr w:type="spellEnd"/>
      <w:r>
        <w:t xml:space="preserve"> Flight, TOF) eine Tiefenerkennung </w:t>
      </w:r>
      <w:r w:rsidR="000705D5">
        <w:t xml:space="preserve">durchführen und Bewegungen erkennen. </w:t>
      </w:r>
    </w:p>
    <w:p w14:paraId="6302F928" w14:textId="2881B0E6" w:rsidR="00844C3B" w:rsidRDefault="00105C9B" w:rsidP="0080232F">
      <w:r>
        <w:t>Aktuelle Hardware</w:t>
      </w:r>
      <w:r w:rsidR="00D3188B">
        <w:t>,</w:t>
      </w:r>
      <w:r>
        <w:t xml:space="preserve"> </w:t>
      </w:r>
      <w:r w:rsidR="00D3188B">
        <w:t xml:space="preserve">die diese Technik anwendet, </w:t>
      </w:r>
      <w:r>
        <w:t>ist die Kinect von Microsoft, die es einem Nutzer erlaubt</w:t>
      </w:r>
      <w:r w:rsidR="00FC7607">
        <w:t>,</w:t>
      </w:r>
      <w:r>
        <w:t xml:space="preserve"> ohne einen Controller Bewegungen in eine virtuelle Welt zu übertragen</w:t>
      </w:r>
      <w:r w:rsidR="00714B7E">
        <w:t xml:space="preserve"> [Dör13]</w:t>
      </w:r>
      <w:r w:rsidR="007D5ABA">
        <w:t xml:space="preserve"> sowie die </w:t>
      </w:r>
      <w:proofErr w:type="spellStart"/>
      <w:r w:rsidR="007D5ABA">
        <w:t>Leap</w:t>
      </w:r>
      <w:proofErr w:type="spellEnd"/>
      <w:r w:rsidR="007D5ABA">
        <w:t xml:space="preserve"> Motion, die im Gegensatz zur Kinect nicht den ganzen Körper aufnimmt sondern nur die Hände des Nutzers</w:t>
      </w:r>
      <w:r w:rsidR="00D94E83">
        <w:t xml:space="preserve"> [@</w:t>
      </w:r>
      <w:proofErr w:type="spellStart"/>
      <w:r w:rsidR="00D94E83">
        <w:t>Leap</w:t>
      </w:r>
      <w:proofErr w:type="spellEnd"/>
      <w:r w:rsidR="00D94E83">
        <w:t>]</w:t>
      </w:r>
      <w:r w:rsidR="00173E70">
        <w:t>.</w:t>
      </w:r>
    </w:p>
    <w:p w14:paraId="195F7D7B" w14:textId="6A3B93A2" w:rsidR="003C31C1" w:rsidRDefault="003C31C1">
      <w:pPr>
        <w:spacing w:before="0" w:after="0" w:line="240" w:lineRule="auto"/>
        <w:jc w:val="left"/>
      </w:pPr>
      <w:r>
        <w:br w:type="page"/>
      </w:r>
    </w:p>
    <w:p w14:paraId="3EF86DAE" w14:textId="2A820480" w:rsidR="00E46384" w:rsidRDefault="00855724" w:rsidP="00D00F7A">
      <w:pPr>
        <w:pStyle w:val="berschrift4"/>
      </w:pPr>
      <w:bookmarkStart w:id="51" w:name="_Toc408309945"/>
      <w:r>
        <w:lastRenderedPageBreak/>
        <w:t>Bewegungsplattformen</w:t>
      </w:r>
      <w:bookmarkEnd w:id="51"/>
    </w:p>
    <w:p w14:paraId="462049BA" w14:textId="77777777" w:rsidR="00CD6A46" w:rsidRDefault="00CD6A46" w:rsidP="00CD6A46"/>
    <w:p w14:paraId="2D01978A" w14:textId="76C22FDD" w:rsidR="008C003E" w:rsidRDefault="009C5FC9" w:rsidP="00CD6A46">
      <w:r>
        <w:t>Bewegungsplattformen ermöglichen dem Nutzer die Fortbewegung in einer VR. Durch Laufen oder laufähnliche Bewegungen wird diese in die VR übertragen. Als Eingabegerät dienen hier Laufbänder, die eine omnidirektionale Bewegung, d.h. eine Bewegung in alle Richtungen ermöglichen. Solche omnidirektionalen Laufbänder (</w:t>
      </w:r>
      <w:proofErr w:type="spellStart"/>
      <w:r>
        <w:t>omnidirectional</w:t>
      </w:r>
      <w:proofErr w:type="spellEnd"/>
      <w:r>
        <w:t xml:space="preserve"> </w:t>
      </w:r>
      <w:proofErr w:type="spellStart"/>
      <w:r>
        <w:t>treadmill</w:t>
      </w:r>
      <w:proofErr w:type="spellEnd"/>
      <w:r>
        <w:t xml:space="preserve">, ODT) </w:t>
      </w:r>
      <w:r w:rsidR="00F83D98">
        <w:t>können aus mehreren kleinen Laufbändern bestehen, die orthogonal zur Hauptrichtung angeordnet sind. Über Tracking wird die Geschwindigkeit der Laufbänder so gesteuert, dass sich der Nutzer immer in der Mitte der ODT befindet.</w:t>
      </w:r>
      <w:r w:rsidR="00CD56DB">
        <w:t xml:space="preserve"> Eine günstigere Alternative zum Tracking ist das fixieren des Nutzers durch eine Halterung, wie in Abb. 2.3</w:t>
      </w:r>
      <w:r w:rsidR="008A0CC9">
        <w:t xml:space="preserve"> [Dör13]</w:t>
      </w:r>
      <w:r w:rsidR="00CD56DB">
        <w:t>.</w:t>
      </w:r>
      <w:r w:rsidR="00F83D98">
        <w:t xml:space="preserve"> </w:t>
      </w:r>
    </w:p>
    <w:p w14:paraId="6C35C5B8" w14:textId="42E769A6" w:rsidR="008C003E" w:rsidRDefault="008C003E">
      <w:pPr>
        <w:spacing w:before="0" w:after="0" w:line="240" w:lineRule="auto"/>
        <w:jc w:val="left"/>
      </w:pPr>
    </w:p>
    <w:p w14:paraId="58444733" w14:textId="54F923C3" w:rsidR="008C003E" w:rsidRDefault="008C003E" w:rsidP="00CD6A46"/>
    <w:p w14:paraId="5FB9375E" w14:textId="22D570F4" w:rsidR="00CD6A46" w:rsidRDefault="008C003E" w:rsidP="00CD6A46">
      <w:r>
        <w:t>Eine weitere Möglichkeit ist die Nutzung von entsprechend gelagerten Kugeln, in denen sich e</w:t>
      </w:r>
      <w:r w:rsidR="00A17C07">
        <w:t xml:space="preserve">in Nutzer bewegen kann und auf der Stelle bleibt. Hierbei wird das Laufen erschwert, da dem Nutzer kein ebener Boden zur Verfügung steht. </w:t>
      </w:r>
      <w:r w:rsidR="008A0CC9">
        <w:t xml:space="preserve">Als Beispiel ist hier die </w:t>
      </w:r>
      <w:proofErr w:type="spellStart"/>
      <w:r w:rsidR="008A0CC9">
        <w:t>Cybersphere</w:t>
      </w:r>
      <w:proofErr w:type="spellEnd"/>
      <w:r w:rsidR="008A0CC9">
        <w:t xml:space="preserve"> zu nennen</w:t>
      </w:r>
      <w:r w:rsidR="00390E80">
        <w:t xml:space="preserve"> [FRE03].</w:t>
      </w:r>
    </w:p>
    <w:p w14:paraId="6EDFBC16" w14:textId="74DDD750" w:rsidR="00147EEF" w:rsidRDefault="00CC52E6">
      <w:pPr>
        <w:spacing w:before="0" w:after="0" w:line="240" w:lineRule="auto"/>
        <w:jc w:val="left"/>
      </w:pPr>
      <w:r>
        <w:rPr>
          <w:noProof/>
        </w:rPr>
        <mc:AlternateContent>
          <mc:Choice Requires="wps">
            <w:drawing>
              <wp:anchor distT="0" distB="0" distL="114300" distR="114300" simplePos="0" relativeHeight="251701248" behindDoc="0" locked="0" layoutInCell="1" allowOverlap="1" wp14:anchorId="44A25F2E" wp14:editId="762EF95B">
                <wp:simplePos x="0" y="0"/>
                <wp:positionH relativeFrom="column">
                  <wp:posOffset>2598420</wp:posOffset>
                </wp:positionH>
                <wp:positionV relativeFrom="paragraph">
                  <wp:posOffset>2538730</wp:posOffset>
                </wp:positionV>
                <wp:extent cx="2602230" cy="209550"/>
                <wp:effectExtent l="0" t="0" r="7620" b="0"/>
                <wp:wrapTopAndBottom/>
                <wp:docPr id="20" name="Textfeld 20"/>
                <wp:cNvGraphicFramePr/>
                <a:graphic xmlns:a="http://schemas.openxmlformats.org/drawingml/2006/main">
                  <a:graphicData uri="http://schemas.microsoft.com/office/word/2010/wordprocessingShape">
                    <wps:wsp>
                      <wps:cNvSpPr txBox="1"/>
                      <wps:spPr>
                        <a:xfrm>
                          <a:off x="0" y="0"/>
                          <a:ext cx="2602230" cy="209550"/>
                        </a:xfrm>
                        <a:prstGeom prst="rect">
                          <a:avLst/>
                        </a:prstGeom>
                        <a:solidFill>
                          <a:prstClr val="white"/>
                        </a:solidFill>
                        <a:ln>
                          <a:noFill/>
                        </a:ln>
                        <a:effectLst/>
                      </wps:spPr>
                      <wps:txbx>
                        <w:txbxContent>
                          <w:p w14:paraId="4855E323" w14:textId="08C59041" w:rsidR="00D520F2" w:rsidRPr="00D47D96" w:rsidRDefault="00D520F2" w:rsidP="00CD56DB">
                            <w:pPr>
                              <w:pStyle w:val="Beschriftung"/>
                              <w:rPr>
                                <w:noProof/>
                                <w:sz w:val="24"/>
                                <w:szCs w:val="24"/>
                              </w:rPr>
                            </w:pPr>
                            <w:bookmarkStart w:id="52" w:name="_Toc408310026"/>
                            <w:r>
                              <w:t xml:space="preserve">Abb. </w:t>
                            </w:r>
                            <w:fldSimple w:instr=" STYLEREF 1 \s ">
                              <w:r w:rsidR="007577CA">
                                <w:rPr>
                                  <w:noProof/>
                                </w:rPr>
                                <w:t>2</w:t>
                              </w:r>
                            </w:fldSimple>
                            <w:r w:rsidR="007577CA">
                              <w:t>.</w:t>
                            </w:r>
                            <w:fldSimple w:instr=" SEQ Abb. \* ARABIC \s 1 ">
                              <w:r w:rsidR="007577CA">
                                <w:rPr>
                                  <w:noProof/>
                                </w:rPr>
                                <w:t>3</w:t>
                              </w:r>
                            </w:fldSimple>
                            <w:r>
                              <w:t xml:space="preserve"> ODT mit Halterung für den Nutzer</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25F2E" id="Textfeld 20" o:spid="_x0000_s1028" type="#_x0000_t202" style="position:absolute;margin-left:204.6pt;margin-top:199.9pt;width:204.9pt;height:1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" stroked="f">
                <v:textbox inset="0,0,0,0">
                  <w:txbxContent>
                    <w:p w14:paraId="4855E323" w14:textId="08C59041" w:rsidR="00D520F2" w:rsidRPr="00D47D96" w:rsidRDefault="00D520F2" w:rsidP="00CD56DB">
                      <w:pPr>
                        <w:pStyle w:val="Beschriftung"/>
                        <w:rPr>
                          <w:noProof/>
                          <w:sz w:val="24"/>
                          <w:szCs w:val="24"/>
                        </w:rPr>
                      </w:pPr>
                      <w:bookmarkStart w:id="53" w:name="_Toc408310026"/>
                      <w:r>
                        <w:t xml:space="preserve">Abb. </w:t>
                      </w:r>
                      <w:fldSimple w:instr=" STYLEREF 1 \s ">
                        <w:r w:rsidR="007577CA">
                          <w:rPr>
                            <w:noProof/>
                          </w:rPr>
                          <w:t>2</w:t>
                        </w:r>
                      </w:fldSimple>
                      <w:r w:rsidR="007577CA">
                        <w:t>.</w:t>
                      </w:r>
                      <w:fldSimple w:instr=" SEQ Abb. \* ARABIC \s 1 ">
                        <w:r w:rsidR="007577CA">
                          <w:rPr>
                            <w:noProof/>
                          </w:rPr>
                          <w:t>3</w:t>
                        </w:r>
                      </w:fldSimple>
                      <w:r>
                        <w:t xml:space="preserve"> ODT mit Halterung für den Nutzer</w:t>
                      </w:r>
                      <w:bookmarkEnd w:id="53"/>
                    </w:p>
                  </w:txbxContent>
                </v:textbox>
                <w10:wrap type="topAndBottom"/>
              </v:shape>
            </w:pict>
          </mc:Fallback>
        </mc:AlternateContent>
      </w:r>
      <w:r>
        <w:rPr>
          <w:noProof/>
        </w:rPr>
        <w:drawing>
          <wp:anchor distT="0" distB="0" distL="114300" distR="114300" simplePos="0" relativeHeight="251699200" behindDoc="1" locked="0" layoutInCell="1" allowOverlap="1" wp14:anchorId="51A8F629" wp14:editId="6DB9A86A">
            <wp:simplePos x="0" y="0"/>
            <wp:positionH relativeFrom="column">
              <wp:posOffset>-7620</wp:posOffset>
            </wp:positionH>
            <wp:positionV relativeFrom="paragraph">
              <wp:posOffset>312420</wp:posOffset>
            </wp:positionV>
            <wp:extent cx="2602230" cy="2413635"/>
            <wp:effectExtent l="0" t="0" r="7620" b="5715"/>
            <wp:wrapTopAndBottom/>
            <wp:docPr id="19" name="Grafik 19" descr="C:\projects\_ba\doc\img\omnidirec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omnidirectional.JP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4957" t="2444" r="5128" b="5827"/>
                    <a:stretch/>
                  </pic:blipFill>
                  <pic:spPr bwMode="auto">
                    <a:xfrm>
                      <a:off x="0" y="0"/>
                      <a:ext cx="2602230" cy="2413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7EEF">
        <w:br w:type="page"/>
      </w:r>
    </w:p>
    <w:p w14:paraId="183F7940" w14:textId="72DAE107" w:rsidR="00437F9F" w:rsidRDefault="00437F9F" w:rsidP="00D00F7A">
      <w:pPr>
        <w:pStyle w:val="berschrift4"/>
      </w:pPr>
      <w:bookmarkStart w:id="54" w:name="_Toc408309946"/>
      <w:r>
        <w:lastRenderedPageBreak/>
        <w:t>Akustisches Tracking</w:t>
      </w:r>
      <w:bookmarkEnd w:id="54"/>
    </w:p>
    <w:p w14:paraId="561B5D65" w14:textId="1CBB4903" w:rsidR="00437F9F" w:rsidRDefault="00437F9F" w:rsidP="00437F9F"/>
    <w:p w14:paraId="796B937F" w14:textId="04E09033" w:rsidR="00BE02C1" w:rsidRDefault="0083196E" w:rsidP="00437F9F">
      <w:r>
        <w:t>Das akustische Tracking</w:t>
      </w:r>
      <w:r w:rsidR="00D27D98">
        <w:t xml:space="preserve"> nutzt Unterschiede in der Laufzeit oder Phase von Schallwellen. </w:t>
      </w:r>
      <w:r w:rsidR="00F86321">
        <w:t>Dabei wird Ultraschall verwendet und mithilfe eines Senders, der am zu überwachenden Objekt angebracht ist, und Empfängers wird eine Abstandsbestimmung durchgeführt. Durch die so gesammelten Daten können Bewegungen in die VR übertragen werden.</w:t>
      </w:r>
      <w:r w:rsidR="006A45FE">
        <w:t xml:space="preserve"> Je mehr Sender und Empfänger genutzt werden, desto höher sind die DOF die erreicht werden können</w:t>
      </w:r>
      <w:r w:rsidR="00D85E2C">
        <w:t xml:space="preserve"> [Dör13]</w:t>
      </w:r>
      <w:r w:rsidR="006B657E">
        <w:t xml:space="preserve">. </w:t>
      </w:r>
    </w:p>
    <w:p w14:paraId="68A99871" w14:textId="77777777" w:rsidR="00BE02C1" w:rsidRDefault="00BE02C1" w:rsidP="00437F9F"/>
    <w:p w14:paraId="62733956" w14:textId="206921EF" w:rsidR="006A7088" w:rsidRDefault="00BE02C1" w:rsidP="00BE02C1">
      <w:pPr>
        <w:ind w:left="431" w:firstLine="4"/>
        <w:rPr>
          <w:rStyle w:val="Hervorhebung"/>
        </w:rPr>
      </w:pPr>
      <w:r>
        <w:rPr>
          <w:rStyle w:val="Hervorhebung"/>
        </w:rPr>
        <w:t xml:space="preserve">Durch Hinzufügen </w:t>
      </w:r>
      <w:r w:rsidRPr="006B657E">
        <w:rPr>
          <w:rStyle w:val="Hervorhebung"/>
        </w:rPr>
        <w:t>eines zweiten Senders oder eines zweiten Empfängers kann die Position bereits auf eine</w:t>
      </w:r>
      <w:r>
        <w:rPr>
          <w:rStyle w:val="Hervorhebung"/>
        </w:rPr>
        <w:t xml:space="preserve"> </w:t>
      </w:r>
      <w:r w:rsidRPr="006B657E">
        <w:rPr>
          <w:rStyle w:val="Hervorhebung"/>
        </w:rPr>
        <w:t>Kreisbahn (als Schnittpunkt von zwei Kugeln) eingegrenzt werden. Die Erweiterung eines</w:t>
      </w:r>
      <w:r>
        <w:rPr>
          <w:rStyle w:val="Hervorhebung"/>
        </w:rPr>
        <w:t xml:space="preserve"> </w:t>
      </w:r>
      <w:r w:rsidRPr="006B657E">
        <w:rPr>
          <w:rStyle w:val="Hervorhebung"/>
        </w:rPr>
        <w:t>dritten Senders oder Empfängers schränkt dann die Position auf zwei Punkte ein (als</w:t>
      </w:r>
      <w:r>
        <w:rPr>
          <w:rStyle w:val="Hervorhebung"/>
        </w:rPr>
        <w:t xml:space="preserve"> </w:t>
      </w:r>
      <w:r w:rsidRPr="006B657E">
        <w:rPr>
          <w:rStyle w:val="Hervorhebung"/>
        </w:rPr>
        <w:t>Schnittpunkte von drei Kugeln bzw. als Schnittpunkte von zwei Kreisen). Mittels Plausibilitätsüberprüfung wird aus diesen beiden die Position bestimmt</w:t>
      </w:r>
      <w:r w:rsidR="00C56032">
        <w:rPr>
          <w:rStyle w:val="Hervorhebung"/>
        </w:rPr>
        <w:t xml:space="preserve"> [Dör13]</w:t>
      </w:r>
      <w:r w:rsidRPr="006B657E">
        <w:rPr>
          <w:rStyle w:val="Hervorhebung"/>
        </w:rPr>
        <w:t>.</w:t>
      </w:r>
    </w:p>
    <w:p w14:paraId="7C47A14A" w14:textId="3753BDED" w:rsidR="006A7088" w:rsidRDefault="006A7088">
      <w:pPr>
        <w:spacing w:before="0" w:after="0" w:line="240" w:lineRule="auto"/>
        <w:jc w:val="left"/>
        <w:rPr>
          <w:rStyle w:val="Hervorhebung"/>
        </w:rPr>
      </w:pPr>
    </w:p>
    <w:p w14:paraId="6303A16C" w14:textId="77777777" w:rsidR="006A7088" w:rsidRDefault="006A7088" w:rsidP="006A7088">
      <w:r>
        <w:t xml:space="preserve">So können mit einem Sender und drei Empfängern die drei DOF der Translation erreicht werden und mit drei Sendern sogar sechs DOF. </w:t>
      </w:r>
    </w:p>
    <w:p w14:paraId="32F56D16" w14:textId="0060CA04" w:rsidR="00FC7607" w:rsidRDefault="006A7088" w:rsidP="00FC7607">
      <w:r>
        <w:t xml:space="preserve">Der Vorteil liegt hier an den günstigen Anschaffungskosten. Diese stehen aber einem </w:t>
      </w:r>
      <w:r w:rsidR="00A07C40">
        <w:t>großen</w:t>
      </w:r>
      <w:r>
        <w:t xml:space="preserve"> Nachteil gegenüber. Dieser besteht in der Empfindlichkeit des Systems in Bezug auf Temperatur- oder Luftdruckänderungen. Eine solche Änderung hat jedes Mal eine Neukalibrierung des Systems zur Folge.</w:t>
      </w:r>
    </w:p>
    <w:p w14:paraId="32D29E9B" w14:textId="77777777" w:rsidR="00244058" w:rsidRPr="00FC7607" w:rsidRDefault="00244058" w:rsidP="00FC7607"/>
    <w:p w14:paraId="5C85F647" w14:textId="0E44750B" w:rsidR="00FB6972" w:rsidRDefault="00437F9F" w:rsidP="00D00F7A">
      <w:pPr>
        <w:pStyle w:val="berschrift4"/>
      </w:pPr>
      <w:bookmarkStart w:id="55" w:name="_Toc408309947"/>
      <w:r>
        <w:t>Inertial Tracking</w:t>
      </w:r>
      <w:bookmarkEnd w:id="55"/>
    </w:p>
    <w:p w14:paraId="08193FC9" w14:textId="77777777" w:rsidR="00244058" w:rsidRPr="00244058" w:rsidRDefault="00244058" w:rsidP="00244058"/>
    <w:p w14:paraId="7E0A2B5A" w14:textId="2B3B9874" w:rsidR="00B00AEF" w:rsidRDefault="00341637" w:rsidP="00FB6972">
      <w:r>
        <w:t>Das Inertial Tracking nutzt Sensoren, die die Beschleunigung messen. Diese werden auch Trägheits- oder Beschleunigungssensoren genannt. Diese können in lineare Inertialsensoren und Beschleunigungssensoren unterteilt werden. Erstere messen die Beschleunigung anhand einer Achse und letztere erfassen die Winkelbeschleunigung um eine Achse</w:t>
      </w:r>
      <w:r w:rsidR="0035501C">
        <w:t xml:space="preserve"> und werden auch Gyrosensoren genannt aufgrund des ähnlichem Verhaltens zu einem Gyroskop.</w:t>
      </w:r>
      <w:r w:rsidR="00BB0CE1">
        <w:t xml:space="preserve"> Die linearen Beschleunigungssensoren werden im Ruhezustand zur Lagebestimmung genutzt [Dör13]. </w:t>
      </w:r>
    </w:p>
    <w:p w14:paraId="2D8AAB72" w14:textId="77777777" w:rsidR="00B00AEF" w:rsidRDefault="00B00AEF">
      <w:pPr>
        <w:spacing w:before="0" w:after="0" w:line="240" w:lineRule="auto"/>
        <w:jc w:val="left"/>
      </w:pPr>
      <w:r>
        <w:br w:type="page"/>
      </w:r>
    </w:p>
    <w:p w14:paraId="2F0FCF8E" w14:textId="12CBE324" w:rsidR="000A7EB5" w:rsidRDefault="00BB0CE1" w:rsidP="000A7EB5">
      <w:pPr>
        <w:ind w:left="431"/>
        <w:rPr>
          <w:rStyle w:val="Hervorhebung"/>
        </w:rPr>
      </w:pPr>
      <w:r w:rsidRPr="000A7EB5">
        <w:rPr>
          <w:rStyle w:val="Hervorhebung"/>
        </w:rPr>
        <w:lastRenderedPageBreak/>
        <w:t>Dann kann auf Basis der Erdbeschleunigung die Neigung zu deren Richtung (d. h. der Senkrechten) gemessen werden. Da die Ausrichtung in der Horizontalen (y-Achse) senkrecht zur Gravitation liegt, kann diese mit linearen Inertialsensoren nicht erfasst werden. Es werden somit maximal Rotationen um die beiden in der horizontalen Ebene liegenden Achsen (x-Achse und z-Achse) erfasst</w:t>
      </w:r>
      <w:r w:rsidR="000A7EB5">
        <w:rPr>
          <w:rStyle w:val="Hervorhebung"/>
        </w:rPr>
        <w:t xml:space="preserve"> [Dör13]</w:t>
      </w:r>
      <w:r w:rsidRPr="000A7EB5">
        <w:rPr>
          <w:rStyle w:val="Hervorhebung"/>
        </w:rPr>
        <w:t xml:space="preserve">. </w:t>
      </w:r>
    </w:p>
    <w:p w14:paraId="5ED3C4E6" w14:textId="77777777" w:rsidR="000C2483" w:rsidRDefault="000C2483" w:rsidP="00654B4D">
      <w:pPr>
        <w:rPr>
          <w:rStyle w:val="Hervorhebung"/>
          <w:i w:val="0"/>
        </w:rPr>
      </w:pPr>
    </w:p>
    <w:p w14:paraId="5A4782F3" w14:textId="77777777" w:rsidR="00EE2569" w:rsidRDefault="00853B88" w:rsidP="00FB6972">
      <w:pPr>
        <w:rPr>
          <w:rStyle w:val="Hervorhebung"/>
          <w:i w:val="0"/>
        </w:rPr>
      </w:pPr>
      <w:r>
        <w:rPr>
          <w:rStyle w:val="Hervorhebung"/>
          <w:i w:val="0"/>
        </w:rPr>
        <w:t xml:space="preserve">Neben der Lageerfassung kann auch eine Positionsbestimmung stattfinden. Diese ist aufgrund der geringen Genauigkeit bei der Umwandlung von analogen Messwerten zu digitalen Werten aber nicht optimal und kann zu Drifteffekten führen. </w:t>
      </w:r>
      <w:r w:rsidR="000E11B1">
        <w:rPr>
          <w:rStyle w:val="Hervorhebung"/>
          <w:i w:val="0"/>
        </w:rPr>
        <w:t>Dasselbe gilt für die Messung der Winkelgeschwindigkeit um einen Rotat</w:t>
      </w:r>
      <w:r w:rsidR="006B0DD9">
        <w:rPr>
          <w:rStyle w:val="Hervorhebung"/>
          <w:i w:val="0"/>
        </w:rPr>
        <w:t xml:space="preserve">ionswinkel zu erhalten [Dör13]. </w:t>
      </w:r>
    </w:p>
    <w:p w14:paraId="4AC092BF" w14:textId="4A98F1F6" w:rsidR="000F675C" w:rsidRDefault="006B0DD9" w:rsidP="00FB6972">
      <w:pPr>
        <w:rPr>
          <w:rStyle w:val="Hervorhebung"/>
          <w:i w:val="0"/>
        </w:rPr>
      </w:pPr>
      <w:r>
        <w:rPr>
          <w:rStyle w:val="Hervorhebung"/>
          <w:i w:val="0"/>
        </w:rPr>
        <w:t xml:space="preserve">Als Beispiel ist hier </w:t>
      </w:r>
      <w:proofErr w:type="spellStart"/>
      <w:r>
        <w:rPr>
          <w:rStyle w:val="Hervorhebung"/>
          <w:i w:val="0"/>
        </w:rPr>
        <w:t>Sphero</w:t>
      </w:r>
      <w:proofErr w:type="spellEnd"/>
      <w:r w:rsidR="001D50CE">
        <w:rPr>
          <w:rStyle w:val="Hervorhebung"/>
          <w:i w:val="0"/>
        </w:rPr>
        <w:t xml:space="preserve"> [@</w:t>
      </w:r>
      <w:proofErr w:type="spellStart"/>
      <w:r w:rsidR="001D50CE">
        <w:rPr>
          <w:rStyle w:val="Hervorhebung"/>
          <w:i w:val="0"/>
        </w:rPr>
        <w:t>Sph</w:t>
      </w:r>
      <w:proofErr w:type="spellEnd"/>
      <w:r w:rsidR="001D50CE">
        <w:rPr>
          <w:rStyle w:val="Hervorhebung"/>
          <w:i w:val="0"/>
        </w:rPr>
        <w:t>]</w:t>
      </w:r>
      <w:r>
        <w:rPr>
          <w:rStyle w:val="Hervorhebung"/>
          <w:i w:val="0"/>
        </w:rPr>
        <w:t xml:space="preserve"> und 3DRudder</w:t>
      </w:r>
      <w:r w:rsidR="001D50CE">
        <w:rPr>
          <w:rStyle w:val="Hervorhebung"/>
          <w:i w:val="0"/>
        </w:rPr>
        <w:t xml:space="preserve"> [@</w:t>
      </w:r>
      <w:proofErr w:type="spellStart"/>
      <w:r w:rsidR="001D50CE">
        <w:rPr>
          <w:rStyle w:val="Hervorhebung"/>
          <w:i w:val="0"/>
        </w:rPr>
        <w:t>Rud</w:t>
      </w:r>
      <w:proofErr w:type="spellEnd"/>
      <w:r w:rsidR="001D50CE">
        <w:rPr>
          <w:rStyle w:val="Hervorhebung"/>
          <w:i w:val="0"/>
        </w:rPr>
        <w:t>]</w:t>
      </w:r>
      <w:r>
        <w:rPr>
          <w:rStyle w:val="Hervorhebung"/>
          <w:i w:val="0"/>
        </w:rPr>
        <w:t xml:space="preserve"> aufzuführen, die später genauer behandelt werden.</w:t>
      </w:r>
    </w:p>
    <w:p w14:paraId="5533C1DF" w14:textId="77777777" w:rsidR="00F7293F" w:rsidRPr="00F7293F" w:rsidRDefault="00F7293F" w:rsidP="00FB6972">
      <w:pPr>
        <w:rPr>
          <w:iCs/>
        </w:rPr>
      </w:pPr>
    </w:p>
    <w:p w14:paraId="045B2F49" w14:textId="1B633EB7" w:rsidR="00FB6972" w:rsidRDefault="00BF1067" w:rsidP="00D00F7A">
      <w:pPr>
        <w:pStyle w:val="berschrift4"/>
      </w:pPr>
      <w:bookmarkStart w:id="56" w:name="_Toc408309948"/>
      <w:r>
        <w:t>Magnet</w:t>
      </w:r>
      <w:bookmarkEnd w:id="56"/>
    </w:p>
    <w:p w14:paraId="7E1FF323" w14:textId="77777777" w:rsidR="005A59AD" w:rsidRDefault="005A59AD" w:rsidP="005A59AD"/>
    <w:p w14:paraId="43B28B47" w14:textId="068E443B" w:rsidR="003002BD" w:rsidRPr="005A59AD" w:rsidRDefault="003002BD" w:rsidP="005A59AD">
      <w:r>
        <w:t>Eine weitere Möglichkeit der Steuerung in einer VR ist über einen Magneten. So können bestimmte mobile Geräte Dockingstationen oder Abdeckungen anhand der eingebauten Magnetsensoren erkennen</w:t>
      </w:r>
      <w:r w:rsidR="00A66B50">
        <w:t xml:space="preserve">. Durch die Veränderung der Position eines Magneten im Radius dieser Sensoren </w:t>
      </w:r>
      <w:r w:rsidR="00EF681B">
        <w:t xml:space="preserve">kann ein vorher implementierter </w:t>
      </w:r>
      <w:r w:rsidR="00A66B50">
        <w:t xml:space="preserve">Vorgang </w:t>
      </w:r>
      <w:r w:rsidR="00EF681B">
        <w:t>ausgelöst werden</w:t>
      </w:r>
      <w:r w:rsidR="00A66B50">
        <w:t xml:space="preserve">, wie z.B. eine </w:t>
      </w:r>
      <w:r w:rsidR="00EF681B">
        <w:t>Vorwärtsbewegung</w:t>
      </w:r>
      <w:r w:rsidR="00A66B50">
        <w:t>.</w:t>
      </w:r>
      <w:r w:rsidR="00052409">
        <w:t xml:space="preserve"> Somit kann die Veränderung des magnetischen Feldes um ein mobiles Gerät registriert werden</w:t>
      </w:r>
      <w:r w:rsidR="00C33964">
        <w:t xml:space="preserve"> [@Car]</w:t>
      </w:r>
      <w:r w:rsidR="00052409">
        <w:t xml:space="preserve">. </w:t>
      </w:r>
    </w:p>
    <w:p w14:paraId="45C44999" w14:textId="311E9B01" w:rsidR="00262125" w:rsidRDefault="00262125">
      <w:pPr>
        <w:spacing w:before="0" w:after="0" w:line="240" w:lineRule="auto"/>
        <w:jc w:val="left"/>
      </w:pPr>
      <w:r>
        <w:br w:type="page"/>
      </w:r>
    </w:p>
    <w:p w14:paraId="62EEBA68" w14:textId="7DAE651F" w:rsidR="0036461E" w:rsidRDefault="008E3041" w:rsidP="00045ED3">
      <w:pPr>
        <w:pStyle w:val="berschrift2"/>
      </w:pPr>
      <w:bookmarkStart w:id="57" w:name="_Toc408309949"/>
      <w:r>
        <w:lastRenderedPageBreak/>
        <w:t xml:space="preserve">Virtual Reality </w:t>
      </w:r>
      <w:r w:rsidR="00E12123">
        <w:t>für</w:t>
      </w:r>
      <w:r>
        <w:t xml:space="preserve"> mobile Geräte</w:t>
      </w:r>
      <w:r w:rsidR="00312D26">
        <w:t>n</w:t>
      </w:r>
      <w:bookmarkEnd w:id="57"/>
    </w:p>
    <w:p w14:paraId="6BEBACE4" w14:textId="77777777" w:rsidR="00E704B3" w:rsidRPr="00E704B3" w:rsidRDefault="00E704B3" w:rsidP="00E704B3"/>
    <w:p w14:paraId="6E1685DE" w14:textId="77777777" w:rsidR="007C3A85" w:rsidRDefault="00596737" w:rsidP="00C00D0E">
      <w:r>
        <w:t xml:space="preserve">Virtual Reality lässt sich relativ einfach über ein HMD erzeugen. Aktuelle Geräte wie die </w:t>
      </w:r>
      <w:proofErr w:type="spellStart"/>
      <w:r>
        <w:t>Oculus</w:t>
      </w:r>
      <w:proofErr w:type="spellEnd"/>
      <w:r>
        <w:t xml:space="preserve"> Rift haben aber hohe Anschaffungskosten und </w:t>
      </w:r>
      <w:r w:rsidR="000662E6">
        <w:t xml:space="preserve">sind per Kabel </w:t>
      </w:r>
      <w:r w:rsidR="000855D1">
        <w:t>an einen PC angeschlossen. Dieser PC ist auch unabdingbar, da hier die Spiele oder v</w:t>
      </w:r>
      <w:r w:rsidR="001552F3">
        <w:t>irtuell</w:t>
      </w:r>
      <w:r w:rsidR="007C3A85">
        <w:t>e Welten erzeugt werden [@</w:t>
      </w:r>
      <w:proofErr w:type="spellStart"/>
      <w:r w:rsidR="007C3A85">
        <w:t>Ocu</w:t>
      </w:r>
      <w:proofErr w:type="spellEnd"/>
      <w:r w:rsidR="007C3A85">
        <w:t>].</w:t>
      </w:r>
    </w:p>
    <w:p w14:paraId="7AF2F408" w14:textId="7C029AC7" w:rsidR="007C3A85" w:rsidRDefault="007C3A85" w:rsidP="00C00D0E">
      <w:r>
        <w:t xml:space="preserve">Aufgrund dieser Einschränkungen wurden </w:t>
      </w:r>
      <w:r w:rsidR="00172C30">
        <w:t xml:space="preserve">kostengünstige </w:t>
      </w:r>
      <w:r>
        <w:t>Instrumente entwickelt, die aktuelle Eigenschaften von Smartphones nutzen und somit eine Verbindung zu einem PC überflüssig machen, da die virtuellen Inhalte vom Smartphone selbst berechnet werden</w:t>
      </w:r>
      <w:r w:rsidR="009C0B48">
        <w:t>. Diese Instrumente</w:t>
      </w:r>
      <w:r w:rsidR="002D7BFF">
        <w:t xml:space="preserve"> sind Behälter </w:t>
      </w:r>
      <w:r w:rsidR="00D30838">
        <w:t>in die das Smartphone hineingelegt werden kann</w:t>
      </w:r>
      <w:r w:rsidR="009C02CF">
        <w:t>.</w:t>
      </w:r>
      <w:r w:rsidR="009C0B48">
        <w:t xml:space="preserve"> </w:t>
      </w:r>
      <w:r w:rsidR="00C42C34">
        <w:t xml:space="preserve">Grundlegend besitzen alle </w:t>
      </w:r>
      <w:r w:rsidR="00323925">
        <w:t>Behälter</w:t>
      </w:r>
      <w:r w:rsidR="00C42C34">
        <w:t xml:space="preserve"> zwei Linsen, um das Sichtfeld des Nutzers auf den Handybildschirm zu reduzieren und teilen das Sichtfeld durch eine Trennwand innerhalb </w:t>
      </w:r>
      <w:r w:rsidR="000E0AF6">
        <w:t xml:space="preserve">des Behälters. Dadurch kann für jedes Auge ein separates Bild erzeugt werden und dem Nutzer ein immersives Gefühl vermittelt werden. </w:t>
      </w:r>
    </w:p>
    <w:p w14:paraId="4DCA838E" w14:textId="44BA422D" w:rsidR="009B7C35" w:rsidRPr="00596737" w:rsidRDefault="009B7C35" w:rsidP="00C00D0E">
      <w:r>
        <w:t>Im folgenden Abschnitt werden aktuelle VR-erzeugenden Instrument</w:t>
      </w:r>
      <w:r w:rsidR="00CC5105">
        <w:t>e für mobile Geräte vorgestellt.</w:t>
      </w:r>
    </w:p>
    <w:p w14:paraId="52A8E267" w14:textId="77777777" w:rsidR="008431E0" w:rsidRPr="00C00D0E" w:rsidRDefault="008431E0" w:rsidP="00C00D0E"/>
    <w:p w14:paraId="6072A2A4" w14:textId="4D1BAB35" w:rsidR="00C00D0E" w:rsidRDefault="00C00D0E" w:rsidP="00C00D0E">
      <w:pPr>
        <w:pStyle w:val="berschrift3"/>
      </w:pPr>
      <w:bookmarkStart w:id="58" w:name="_Toc408309950"/>
      <w:r>
        <w:t>Boxx3D</w:t>
      </w:r>
      <w:bookmarkEnd w:id="58"/>
    </w:p>
    <w:p w14:paraId="1D24BC46" w14:textId="030767B0" w:rsidR="00BB4D16" w:rsidRDefault="00BB4D16" w:rsidP="00BB4D16"/>
    <w:p w14:paraId="4019CC37" w14:textId="1924B100" w:rsidR="00BB4D16" w:rsidRPr="00BB4D16" w:rsidRDefault="00E466F2" w:rsidP="00BB4D16">
      <w:r>
        <w:t xml:space="preserve">Die Boxx3D von der Firma Die Etagen ist eine Halterung für Smartphones, um eine immersive VR zu erzeugen. Sie besitzt die Grundlegeden Eigenschaften und unterstützt </w:t>
      </w:r>
      <w:r w:rsidR="00363EBC">
        <w:t>unterschiedliche</w:t>
      </w:r>
      <w:r>
        <w:t xml:space="preserve"> Smartphone Größen</w:t>
      </w:r>
      <w:r w:rsidR="00F47405">
        <w:t xml:space="preserve"> [Bus14]</w:t>
      </w:r>
      <w:r>
        <w:t>.</w:t>
      </w:r>
      <w:r w:rsidR="00F47405">
        <w:t xml:space="preserve"> </w:t>
      </w:r>
    </w:p>
    <w:p w14:paraId="2DD45BBB" w14:textId="0C212031" w:rsidR="00BB4D16" w:rsidRDefault="00E502EB">
      <w:pPr>
        <w:spacing w:before="0" w:after="0" w:line="240" w:lineRule="auto"/>
        <w:jc w:val="left"/>
      </w:pPr>
      <w:r>
        <w:rPr>
          <w:noProof/>
        </w:rPr>
        <w:drawing>
          <wp:anchor distT="0" distB="0" distL="114300" distR="114300" simplePos="0" relativeHeight="251703296" behindDoc="1" locked="0" layoutInCell="1" allowOverlap="1" wp14:anchorId="67BCED03" wp14:editId="7D28EB63">
            <wp:simplePos x="0" y="0"/>
            <wp:positionH relativeFrom="column">
              <wp:posOffset>2815590</wp:posOffset>
            </wp:positionH>
            <wp:positionV relativeFrom="paragraph">
              <wp:posOffset>436880</wp:posOffset>
            </wp:positionV>
            <wp:extent cx="2733675" cy="1822450"/>
            <wp:effectExtent l="0" t="0" r="9525" b="6350"/>
            <wp:wrapTight wrapText="bothSides">
              <wp:wrapPolygon edited="0">
                <wp:start x="0" y="0"/>
                <wp:lineTo x="0" y="21449"/>
                <wp:lineTo x="21525" y="21449"/>
                <wp:lineTo x="21525" y="0"/>
                <wp:lineTo x="0" y="0"/>
              </wp:wrapPolygon>
            </wp:wrapTight>
            <wp:docPr id="23" name="Grafik 23" descr="C:\projects\_ba\doc\img\IMG_8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_ba\doc\img\IMG_8767.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33675"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4320" behindDoc="0" locked="0" layoutInCell="1" allowOverlap="1" wp14:anchorId="59F95B8F" wp14:editId="7F844B51">
            <wp:simplePos x="0" y="0"/>
            <wp:positionH relativeFrom="column">
              <wp:posOffset>15240</wp:posOffset>
            </wp:positionH>
            <wp:positionV relativeFrom="paragraph">
              <wp:posOffset>433705</wp:posOffset>
            </wp:positionV>
            <wp:extent cx="2733675" cy="1822450"/>
            <wp:effectExtent l="0" t="0" r="9525" b="6350"/>
            <wp:wrapTopAndBottom/>
            <wp:docPr id="21" name="Grafik 21" descr="C:\projects\_ba\doc\img\IMG_8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_ba\doc\img\IMG_8804.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33675"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466F2">
        <w:rPr>
          <w:noProof/>
        </w:rPr>
        <mc:AlternateContent>
          <mc:Choice Requires="wps">
            <w:drawing>
              <wp:anchor distT="0" distB="0" distL="114300" distR="114300" simplePos="0" relativeHeight="251706368" behindDoc="0" locked="0" layoutInCell="1" allowOverlap="1" wp14:anchorId="5A06A4E8" wp14:editId="6DDCA308">
                <wp:simplePos x="0" y="0"/>
                <wp:positionH relativeFrom="column">
                  <wp:posOffset>15240</wp:posOffset>
                </wp:positionH>
                <wp:positionV relativeFrom="paragraph">
                  <wp:posOffset>2756535</wp:posOffset>
                </wp:positionV>
                <wp:extent cx="5381625" cy="247650"/>
                <wp:effectExtent l="0" t="0" r="9525" b="0"/>
                <wp:wrapTopAndBottom/>
                <wp:docPr id="25" name="Textfeld 25"/>
                <wp:cNvGraphicFramePr/>
                <a:graphic xmlns:a="http://schemas.openxmlformats.org/drawingml/2006/main">
                  <a:graphicData uri="http://schemas.microsoft.com/office/word/2010/wordprocessingShape">
                    <wps:wsp>
                      <wps:cNvSpPr txBox="1"/>
                      <wps:spPr>
                        <a:xfrm>
                          <a:off x="0" y="0"/>
                          <a:ext cx="5381625" cy="247650"/>
                        </a:xfrm>
                        <a:prstGeom prst="rect">
                          <a:avLst/>
                        </a:prstGeom>
                        <a:solidFill>
                          <a:prstClr val="white"/>
                        </a:solidFill>
                        <a:ln>
                          <a:noFill/>
                        </a:ln>
                        <a:effectLst/>
                      </wps:spPr>
                      <wps:txbx>
                        <w:txbxContent>
                          <w:p w14:paraId="7B87ADCD" w14:textId="64CDB612" w:rsidR="00D520F2" w:rsidRPr="003A7439" w:rsidRDefault="00D520F2" w:rsidP="00E466F2">
                            <w:pPr>
                              <w:pStyle w:val="Beschriftung"/>
                              <w:rPr>
                                <w:noProof/>
                                <w:sz w:val="24"/>
                                <w:szCs w:val="24"/>
                              </w:rPr>
                            </w:pPr>
                            <w:bookmarkStart w:id="59" w:name="_Toc408310027"/>
                            <w:r>
                              <w:t xml:space="preserve">Abb. </w:t>
                            </w:r>
                            <w:fldSimple w:instr=" STYLEREF 1 \s ">
                              <w:r w:rsidR="007577CA">
                                <w:rPr>
                                  <w:noProof/>
                                </w:rPr>
                                <w:t>2</w:t>
                              </w:r>
                            </w:fldSimple>
                            <w:r w:rsidR="007577CA">
                              <w:t>.</w:t>
                            </w:r>
                            <w:fldSimple w:instr=" SEQ Abb. \* ARABIC \s 1 ">
                              <w:r w:rsidR="007577CA">
                                <w:rPr>
                                  <w:noProof/>
                                </w:rPr>
                                <w:t>4</w:t>
                              </w:r>
                            </w:fldSimple>
                            <w:r>
                              <w:t xml:space="preserve"> Verschiedene Ansichten der Boxx3D</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6A4E8" id="Textfeld 25" o:spid="_x0000_s1029" type="#_x0000_t202" style="position:absolute;margin-left:1.2pt;margin-top:217.05pt;width:423.75pt;height: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" stroked="f">
                <v:textbox inset="0,0,0,0">
                  <w:txbxContent>
                    <w:p w14:paraId="7B87ADCD" w14:textId="64CDB612" w:rsidR="00D520F2" w:rsidRPr="003A7439" w:rsidRDefault="00D520F2" w:rsidP="00E466F2">
                      <w:pPr>
                        <w:pStyle w:val="Beschriftung"/>
                        <w:rPr>
                          <w:noProof/>
                          <w:sz w:val="24"/>
                          <w:szCs w:val="24"/>
                        </w:rPr>
                      </w:pPr>
                      <w:bookmarkStart w:id="60" w:name="_Toc408310027"/>
                      <w:r>
                        <w:t xml:space="preserve">Abb. </w:t>
                      </w:r>
                      <w:fldSimple w:instr=" STYLEREF 1 \s ">
                        <w:r w:rsidR="007577CA">
                          <w:rPr>
                            <w:noProof/>
                          </w:rPr>
                          <w:t>2</w:t>
                        </w:r>
                      </w:fldSimple>
                      <w:r w:rsidR="007577CA">
                        <w:t>.</w:t>
                      </w:r>
                      <w:fldSimple w:instr=" SEQ Abb. \* ARABIC \s 1 ">
                        <w:r w:rsidR="007577CA">
                          <w:rPr>
                            <w:noProof/>
                          </w:rPr>
                          <w:t>4</w:t>
                        </w:r>
                      </w:fldSimple>
                      <w:r>
                        <w:t xml:space="preserve"> Verschiedene Ansichten der Boxx3D</w:t>
                      </w:r>
                      <w:bookmarkEnd w:id="60"/>
                    </w:p>
                  </w:txbxContent>
                </v:textbox>
                <w10:wrap type="topAndBottom"/>
              </v:shape>
            </w:pict>
          </mc:Fallback>
        </mc:AlternateContent>
      </w:r>
      <w:r w:rsidR="00BB4D16">
        <w:br w:type="page"/>
      </w:r>
    </w:p>
    <w:p w14:paraId="629E5967" w14:textId="37D6D1ED" w:rsidR="008431E0" w:rsidRPr="008431E0" w:rsidRDefault="008431E0" w:rsidP="008431E0"/>
    <w:p w14:paraId="28D647B8" w14:textId="687B187E" w:rsidR="00C00D0E" w:rsidRDefault="00C00D0E" w:rsidP="00C00D0E">
      <w:pPr>
        <w:pStyle w:val="berschrift3"/>
      </w:pPr>
      <w:bookmarkStart w:id="61" w:name="_Toc408309951"/>
      <w:r>
        <w:t>Google Cardboard</w:t>
      </w:r>
      <w:bookmarkEnd w:id="61"/>
    </w:p>
    <w:p w14:paraId="277F8E96" w14:textId="77777777" w:rsidR="001C12B7" w:rsidRPr="001C12B7" w:rsidRDefault="001C12B7" w:rsidP="001C12B7"/>
    <w:p w14:paraId="5366B371" w14:textId="6596E226" w:rsidR="00D520F2" w:rsidRDefault="00D520F2" w:rsidP="00D520F2">
      <w:r>
        <w:t xml:space="preserve">Cardboard von Google entwickelt </w:t>
      </w:r>
      <w:r w:rsidR="00C06F02">
        <w:t xml:space="preserve">ist ähnlich zu der Boxx3D. Auch hier kann ein Smartphone hineingelegt werden und ein immersiver Eindruck wird vermittelt. </w:t>
      </w:r>
      <w:r w:rsidR="0070461E">
        <w:t>Neben den grundlegenden Eigenschaften besitzt Cardboard e</w:t>
      </w:r>
      <w:r w:rsidR="00C06F02">
        <w:t>ine zusätzliche Funktionalität</w:t>
      </w:r>
      <w:r w:rsidR="008F5A82">
        <w:t xml:space="preserve"> – einen an</w:t>
      </w:r>
      <w:r w:rsidR="00C06F02">
        <w:t xml:space="preserve"> </w:t>
      </w:r>
      <w:r w:rsidR="008F5A82">
        <w:t xml:space="preserve">der </w:t>
      </w:r>
      <w:r w:rsidR="00C06F02">
        <w:t>Seite befindliche</w:t>
      </w:r>
      <w:r w:rsidR="00F56C73">
        <w:t>n</w:t>
      </w:r>
      <w:r w:rsidR="00C06F02">
        <w:t xml:space="preserve"> Schalter. Dieser besteht aus zwei Magneten. Einer an der Außenseite und ein weiterer an der Innenseite des Gehäuses befestigt.</w:t>
      </w:r>
      <w:r w:rsidR="00DC2709">
        <w:t xml:space="preserve"> Durch das Herunterziehen des Schalters und das darauf folgende Zurückschnellen des äußeren Magneten, wird das Magnetfeld beeinflusst. Dieses wiederum kann von bestimmten Smartphones registriert werden und d</w:t>
      </w:r>
      <w:r w:rsidR="003B4179">
        <w:t>ann bestimmte Aktionen auslösen [@Car].</w:t>
      </w:r>
    </w:p>
    <w:p w14:paraId="15C723BF" w14:textId="01B8CB9E" w:rsidR="00C06F02" w:rsidRPr="00D520F2" w:rsidRDefault="00C06F02" w:rsidP="00D520F2">
      <w:r>
        <w:rPr>
          <w:noProof/>
        </w:rPr>
        <w:drawing>
          <wp:anchor distT="0" distB="0" distL="114300" distR="114300" simplePos="0" relativeHeight="251709440" behindDoc="0" locked="0" layoutInCell="1" allowOverlap="1" wp14:anchorId="29682BCA" wp14:editId="5F093EFD">
            <wp:simplePos x="0" y="0"/>
            <wp:positionH relativeFrom="column">
              <wp:posOffset>3044190</wp:posOffset>
            </wp:positionH>
            <wp:positionV relativeFrom="paragraph">
              <wp:posOffset>393700</wp:posOffset>
            </wp:positionV>
            <wp:extent cx="2425700" cy="1821180"/>
            <wp:effectExtent l="0" t="0" r="0" b="7620"/>
            <wp:wrapTopAndBottom/>
            <wp:docPr id="27" name="Grafik 27" descr="C:\projects\_ba\doc\img\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25700" cy="1821180"/>
                    </a:xfrm>
                    <a:prstGeom prst="rect">
                      <a:avLst/>
                    </a:prstGeom>
                    <a:noFill/>
                    <a:ln>
                      <a:noFill/>
                    </a:ln>
                  </pic:spPr>
                </pic:pic>
              </a:graphicData>
            </a:graphic>
          </wp:anchor>
        </w:drawing>
      </w:r>
      <w:r>
        <w:rPr>
          <w:noProof/>
        </w:rPr>
        <w:drawing>
          <wp:anchor distT="0" distB="0" distL="114300" distR="114300" simplePos="0" relativeHeight="251707392" behindDoc="0" locked="0" layoutInCell="1" allowOverlap="1" wp14:anchorId="61FBC747" wp14:editId="692960E4">
            <wp:simplePos x="0" y="0"/>
            <wp:positionH relativeFrom="column">
              <wp:posOffset>-41910</wp:posOffset>
            </wp:positionH>
            <wp:positionV relativeFrom="paragraph">
              <wp:posOffset>393700</wp:posOffset>
            </wp:positionV>
            <wp:extent cx="2425700" cy="1821180"/>
            <wp:effectExtent l="0" t="0" r="0" b="7620"/>
            <wp:wrapTopAndBottom/>
            <wp:docPr id="26" name="Grafik 26" descr="C:\projects\_ba\doc\img\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placeholde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25700" cy="1821180"/>
                    </a:xfrm>
                    <a:prstGeom prst="rect">
                      <a:avLst/>
                    </a:prstGeom>
                    <a:noFill/>
                    <a:ln>
                      <a:noFill/>
                    </a:ln>
                  </pic:spPr>
                </pic:pic>
              </a:graphicData>
            </a:graphic>
          </wp:anchor>
        </w:drawing>
      </w:r>
    </w:p>
    <w:p w14:paraId="307E836A" w14:textId="77777777" w:rsidR="00765DE7" w:rsidRDefault="00765DE7" w:rsidP="00765DE7"/>
    <w:p w14:paraId="0DB3D243" w14:textId="7E469E10" w:rsidR="00C00D0E" w:rsidRDefault="00C00D0E" w:rsidP="00C00D0E">
      <w:pPr>
        <w:pStyle w:val="berschrift3"/>
      </w:pPr>
      <w:bookmarkStart w:id="62" w:name="_Toc408309952"/>
      <w:proofErr w:type="spellStart"/>
      <w:r>
        <w:t>Gear</w:t>
      </w:r>
      <w:proofErr w:type="spellEnd"/>
      <w:r w:rsidR="000601AF">
        <w:t xml:space="preserve"> </w:t>
      </w:r>
      <w:r>
        <w:t>VR</w:t>
      </w:r>
      <w:bookmarkEnd w:id="62"/>
    </w:p>
    <w:p w14:paraId="7EC7ADE3" w14:textId="43A81179" w:rsidR="0058072A" w:rsidRDefault="0058072A">
      <w:pPr>
        <w:spacing w:before="0" w:after="0" w:line="240" w:lineRule="auto"/>
        <w:jc w:val="left"/>
      </w:pPr>
    </w:p>
    <w:p w14:paraId="400AE2B4" w14:textId="53415528" w:rsidR="007577CA" w:rsidRDefault="000601AF" w:rsidP="00FB2FA8">
      <w:r>
        <w:t xml:space="preserve">Die </w:t>
      </w:r>
      <w:proofErr w:type="spellStart"/>
      <w:r>
        <w:t>Gear</w:t>
      </w:r>
      <w:proofErr w:type="spellEnd"/>
      <w:r w:rsidR="00AE43BC">
        <w:t xml:space="preserve"> </w:t>
      </w:r>
      <w:r w:rsidR="00684079">
        <w:t xml:space="preserve">VR ist durch eine Kollaboration von Samsung Electronics und </w:t>
      </w:r>
      <w:proofErr w:type="spellStart"/>
      <w:r w:rsidR="00684079">
        <w:t>Oculus</w:t>
      </w:r>
      <w:proofErr w:type="spellEnd"/>
      <w:r w:rsidR="00684079">
        <w:t xml:space="preserve"> VR entstanden. Im Gegensatz zu der Boxx3D und Cardboard besitzt diese eine Kopf</w:t>
      </w:r>
      <w:r w:rsidR="00D260D7">
        <w:t xml:space="preserve">befestigung. Des Weiteren sind die Kosten gegenüber den anderen beiden vorgestellten Instrumenten deutlich höher, da das Gehäuse der </w:t>
      </w:r>
      <w:proofErr w:type="spellStart"/>
      <w:r w:rsidR="00D260D7">
        <w:t>Gear</w:t>
      </w:r>
      <w:proofErr w:type="spellEnd"/>
      <w:r w:rsidR="00D260D7">
        <w:t xml:space="preserve"> VR hochwertiger ist und Anschlüsse innerhalb des Gehäuses verbaut sind. </w:t>
      </w:r>
      <w:r w:rsidR="007577CA">
        <w:t>A</w:t>
      </w:r>
      <w:r w:rsidR="00D260D7">
        <w:t xml:space="preserve">ußerdem kann die </w:t>
      </w:r>
      <w:proofErr w:type="spellStart"/>
      <w:r w:rsidR="00D260D7">
        <w:t>Gear</w:t>
      </w:r>
      <w:proofErr w:type="spellEnd"/>
      <w:r w:rsidR="00D260D7">
        <w:t xml:space="preserve"> VR nur mit einem bestimmten Smartphone benutzt werden, was wieder Kosten verursachen kann</w:t>
      </w:r>
      <w:r w:rsidR="00CC6EB7">
        <w:t xml:space="preserve"> [@</w:t>
      </w:r>
      <w:proofErr w:type="spellStart"/>
      <w:r w:rsidR="00CC6EB7">
        <w:t>Gear</w:t>
      </w:r>
      <w:proofErr w:type="spellEnd"/>
      <w:r w:rsidR="00CC6EB7">
        <w:t>]</w:t>
      </w:r>
      <w:r w:rsidR="007577CA">
        <w:t>.</w:t>
      </w:r>
    </w:p>
    <w:p w14:paraId="0C6CBC4C" w14:textId="77777777" w:rsidR="007577CA" w:rsidRDefault="007577CA">
      <w:pPr>
        <w:spacing w:before="0" w:after="0" w:line="240" w:lineRule="auto"/>
        <w:jc w:val="left"/>
      </w:pPr>
      <w:r>
        <w:br w:type="page"/>
      </w:r>
    </w:p>
    <w:p w14:paraId="121F3BAF" w14:textId="5717A066" w:rsidR="00FB2FA8" w:rsidRDefault="007577CA" w:rsidP="00FB2FA8">
      <w:r>
        <w:rPr>
          <w:noProof/>
        </w:rPr>
        <w:lastRenderedPageBreak/>
        <mc:AlternateContent>
          <mc:Choice Requires="wps">
            <w:drawing>
              <wp:anchor distT="0" distB="0" distL="114300" distR="114300" simplePos="0" relativeHeight="251712512" behindDoc="0" locked="0" layoutInCell="1" allowOverlap="1" wp14:anchorId="4071539A" wp14:editId="1B612639">
                <wp:simplePos x="0" y="0"/>
                <wp:positionH relativeFrom="column">
                  <wp:posOffset>3415665</wp:posOffset>
                </wp:positionH>
                <wp:positionV relativeFrom="paragraph">
                  <wp:posOffset>2065655</wp:posOffset>
                </wp:positionV>
                <wp:extent cx="2233930" cy="208915"/>
                <wp:effectExtent l="0" t="0" r="0" b="635"/>
                <wp:wrapTopAndBottom/>
                <wp:docPr id="29" name="Textfeld 29"/>
                <wp:cNvGraphicFramePr/>
                <a:graphic xmlns:a="http://schemas.openxmlformats.org/drawingml/2006/main">
                  <a:graphicData uri="http://schemas.microsoft.com/office/word/2010/wordprocessingShape">
                    <wps:wsp>
                      <wps:cNvSpPr txBox="1"/>
                      <wps:spPr>
                        <a:xfrm>
                          <a:off x="0" y="0"/>
                          <a:ext cx="2233930" cy="208915"/>
                        </a:xfrm>
                        <a:prstGeom prst="rect">
                          <a:avLst/>
                        </a:prstGeom>
                        <a:solidFill>
                          <a:prstClr val="white"/>
                        </a:solidFill>
                        <a:ln>
                          <a:noFill/>
                        </a:ln>
                        <a:effectLst/>
                      </wps:spPr>
                      <wps:txbx>
                        <w:txbxContent>
                          <w:p w14:paraId="7424B1FB" w14:textId="3762F299" w:rsidR="007577CA" w:rsidRPr="006D0E94" w:rsidRDefault="007577CA" w:rsidP="007577CA">
                            <w:pPr>
                              <w:pStyle w:val="Beschriftung"/>
                              <w:jc w:val="left"/>
                              <w:rPr>
                                <w:noProof/>
                                <w:sz w:val="24"/>
                                <w:szCs w:val="24"/>
                              </w:rPr>
                            </w:pPr>
                            <w:bookmarkStart w:id="63" w:name="_Toc408310028"/>
                            <w:r>
                              <w:t xml:space="preserve">Abb. </w:t>
                            </w:r>
                            <w:fldSimple w:instr=" STYLEREF 1 \s ">
                              <w:r>
                                <w:rPr>
                                  <w:noProof/>
                                </w:rPr>
                                <w:t>2</w:t>
                              </w:r>
                            </w:fldSimple>
                            <w:r>
                              <w:t>.</w:t>
                            </w:r>
                            <w:fldSimple w:instr=" SEQ Abb. \* ARABIC \s 1 ">
                              <w:r>
                                <w:rPr>
                                  <w:noProof/>
                                </w:rPr>
                                <w:t>5</w:t>
                              </w:r>
                            </w:fldSimple>
                            <w:r>
                              <w:t xml:space="preserve"> Ansicht der </w:t>
                            </w:r>
                            <w:proofErr w:type="spellStart"/>
                            <w:r>
                              <w:t>Gear</w:t>
                            </w:r>
                            <w:proofErr w:type="spellEnd"/>
                            <w:r>
                              <w:t xml:space="preserve"> VR</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539A" id="Textfeld 29" o:spid="_x0000_s1030" type="#_x0000_t202" style="position:absolute;left:0;text-align:left;margin-left:268.95pt;margin-top:162.65pt;width:175.9pt;height:16.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" stroked="f">
                <v:textbox inset="0,0,0,0">
                  <w:txbxContent>
                    <w:p w14:paraId="7424B1FB" w14:textId="3762F299" w:rsidR="007577CA" w:rsidRPr="006D0E94" w:rsidRDefault="007577CA" w:rsidP="007577CA">
                      <w:pPr>
                        <w:pStyle w:val="Beschriftung"/>
                        <w:jc w:val="left"/>
                        <w:rPr>
                          <w:noProof/>
                          <w:sz w:val="24"/>
                          <w:szCs w:val="24"/>
                        </w:rPr>
                      </w:pPr>
                      <w:bookmarkStart w:id="64" w:name="_Toc408310028"/>
                      <w:r>
                        <w:t xml:space="preserve">Abb. </w:t>
                      </w:r>
                      <w:fldSimple w:instr=" STYLEREF 1 \s ">
                        <w:r>
                          <w:rPr>
                            <w:noProof/>
                          </w:rPr>
                          <w:t>2</w:t>
                        </w:r>
                      </w:fldSimple>
                      <w:r>
                        <w:t>.</w:t>
                      </w:r>
                      <w:fldSimple w:instr=" SEQ Abb. \* ARABIC \s 1 ">
                        <w:r>
                          <w:rPr>
                            <w:noProof/>
                          </w:rPr>
                          <w:t>5</w:t>
                        </w:r>
                      </w:fldSimple>
                      <w:r>
                        <w:t xml:space="preserve"> Ansicht der </w:t>
                      </w:r>
                      <w:proofErr w:type="spellStart"/>
                      <w:r>
                        <w:t>Gear</w:t>
                      </w:r>
                      <w:proofErr w:type="spellEnd"/>
                      <w:r>
                        <w:t xml:space="preserve"> VR</w:t>
                      </w:r>
                      <w:bookmarkEnd w:id="64"/>
                    </w:p>
                  </w:txbxContent>
                </v:textbox>
                <w10:wrap type="topAndBottom"/>
              </v:shape>
            </w:pict>
          </mc:Fallback>
        </mc:AlternateContent>
      </w:r>
      <w:r w:rsidRPr="007577CA">
        <w:rPr>
          <w:noProof/>
        </w:rPr>
        <w:drawing>
          <wp:anchor distT="0" distB="0" distL="114300" distR="114300" simplePos="0" relativeHeight="251710464" behindDoc="0" locked="0" layoutInCell="1" allowOverlap="1" wp14:anchorId="6787C450" wp14:editId="7A4596DE">
            <wp:simplePos x="0" y="0"/>
            <wp:positionH relativeFrom="column">
              <wp:posOffset>-60960</wp:posOffset>
            </wp:positionH>
            <wp:positionV relativeFrom="paragraph">
              <wp:posOffset>0</wp:posOffset>
            </wp:positionV>
            <wp:extent cx="3414395" cy="2276475"/>
            <wp:effectExtent l="0" t="0" r="0" b="9525"/>
            <wp:wrapTopAndBottom/>
            <wp:docPr id="28" name="Grafik 28" descr="C:\projects\_ba\doc\img\Samsung_Gear_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_ba\doc\img\Samsung_Gear_VR.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14395"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5FD05" w14:textId="5082E1E6" w:rsidR="007577CA" w:rsidRPr="00FB2FA8" w:rsidRDefault="007577CA" w:rsidP="00FB2FA8">
      <w:bookmarkStart w:id="65" w:name="_GoBack"/>
      <w:bookmarkEnd w:id="65"/>
    </w:p>
    <w:p w14:paraId="24305B7A" w14:textId="6A2EFE38" w:rsidR="00F04C4F" w:rsidRDefault="00F04C4F" w:rsidP="00F04C4F">
      <w:pPr>
        <w:pStyle w:val="berschrift2"/>
        <w:rPr>
          <w:noProof/>
        </w:rPr>
      </w:pPr>
      <w:bookmarkStart w:id="66" w:name="_Toc408309953"/>
      <w:r>
        <w:rPr>
          <w:noProof/>
        </w:rPr>
        <w:t>Unity</w:t>
      </w:r>
      <w:bookmarkEnd w:id="66"/>
    </w:p>
    <w:p w14:paraId="0E6FD1E1" w14:textId="72D35883" w:rsidR="003C192B" w:rsidRPr="003C192B" w:rsidRDefault="003C192B" w:rsidP="003C192B">
      <w:r>
        <w:t>Update auf 4.6, neue GUI Elemente</w:t>
      </w:r>
    </w:p>
    <w:p w14:paraId="2E085CA8" w14:textId="21533CA8" w:rsidR="003D3FBB" w:rsidRDefault="003D3FBB" w:rsidP="003D3FBB">
      <w:pPr>
        <w:pStyle w:val="berschrift3"/>
      </w:pPr>
      <w:bookmarkStart w:id="67" w:name="_Toc408309954"/>
      <w:r>
        <w:t>Objekte</w:t>
      </w:r>
      <w:bookmarkEnd w:id="67"/>
    </w:p>
    <w:p w14:paraId="45715F76" w14:textId="296811A1" w:rsidR="005222E8" w:rsidRPr="005222E8" w:rsidRDefault="005222E8" w:rsidP="005222E8">
      <w:r>
        <w:t>Welche Objekte gibt es</w:t>
      </w:r>
    </w:p>
    <w:p w14:paraId="0CB5DD38" w14:textId="79CFB8D0" w:rsidR="00C73C00" w:rsidRDefault="00E84638" w:rsidP="00C73C00">
      <w:pPr>
        <w:pStyle w:val="berschrift3"/>
      </w:pPr>
      <w:bookmarkStart w:id="68" w:name="_Toc408309955"/>
      <w:r>
        <w:t>Kamera</w:t>
      </w:r>
      <w:r w:rsidR="00C73C00">
        <w:t>s</w:t>
      </w:r>
      <w:bookmarkEnd w:id="68"/>
    </w:p>
    <w:p w14:paraId="1FBE26B2" w14:textId="5CDF3D0D" w:rsidR="005222E8" w:rsidRPr="005222E8" w:rsidRDefault="005222E8" w:rsidP="005222E8">
      <w:r>
        <w:t>Kameras und die Einstellungen</w:t>
      </w:r>
    </w:p>
    <w:p w14:paraId="6811AA4E" w14:textId="41CEC16E" w:rsidR="00E84638" w:rsidRDefault="00E84638" w:rsidP="00E84638">
      <w:pPr>
        <w:pStyle w:val="berschrift3"/>
      </w:pPr>
      <w:bookmarkStart w:id="69" w:name="_Toc408309956"/>
      <w:r>
        <w:t>Skripte</w:t>
      </w:r>
      <w:bookmarkEnd w:id="69"/>
    </w:p>
    <w:p w14:paraId="1BA0E085" w14:textId="05D21EB8" w:rsidR="005222E8" w:rsidRPr="005222E8" w:rsidRDefault="005222E8" w:rsidP="005222E8">
      <w:r>
        <w:t>Skripte können an Kameras und Objekte angehängt werden.</w:t>
      </w:r>
    </w:p>
    <w:p w14:paraId="7630B115" w14:textId="090859E6" w:rsidR="00C73C00" w:rsidRDefault="00C73C00" w:rsidP="00C73C00">
      <w:pPr>
        <w:pStyle w:val="berschrift3"/>
      </w:pPr>
      <w:bookmarkStart w:id="70" w:name="_Toc408309957"/>
      <w:r>
        <w:t>Physik</w:t>
      </w:r>
      <w:bookmarkEnd w:id="70"/>
    </w:p>
    <w:p w14:paraId="05CDD072" w14:textId="155B220D" w:rsidR="00C73C00" w:rsidRDefault="00C73C00" w:rsidP="00C73C00">
      <w:pPr>
        <w:pStyle w:val="berschrift3"/>
      </w:pPr>
      <w:bookmarkStart w:id="71" w:name="_Toc408309958"/>
      <w:r>
        <w:t>GUI</w:t>
      </w:r>
      <w:bookmarkEnd w:id="71"/>
    </w:p>
    <w:p w14:paraId="3B683B7A" w14:textId="28BE7D4E" w:rsidR="005222E8" w:rsidRPr="005222E8" w:rsidRDefault="005222E8" w:rsidP="005222E8">
      <w:r>
        <w:t>Erstellung der GUI mit 4.6</w:t>
      </w:r>
    </w:p>
    <w:p w14:paraId="64046987" w14:textId="58390614" w:rsidR="00C73C00" w:rsidRDefault="00C73C00" w:rsidP="00C73C00">
      <w:pPr>
        <w:pStyle w:val="berschrift3"/>
      </w:pPr>
      <w:bookmarkStart w:id="72" w:name="_Toc408309959"/>
      <w:proofErr w:type="spellStart"/>
      <w:r>
        <w:t>Prefabs</w:t>
      </w:r>
      <w:proofErr w:type="spellEnd"/>
      <w:r>
        <w:t>/Plugins</w:t>
      </w:r>
      <w:bookmarkEnd w:id="72"/>
    </w:p>
    <w:p w14:paraId="24E5EE74" w14:textId="23F9A385" w:rsidR="005222E8" w:rsidRPr="005222E8" w:rsidRDefault="005222E8" w:rsidP="005222E8">
      <w:r>
        <w:t xml:space="preserve">Was sind </w:t>
      </w:r>
      <w:proofErr w:type="spellStart"/>
      <w:r>
        <w:t>Prefabs</w:t>
      </w:r>
      <w:proofErr w:type="spellEnd"/>
      <w:r>
        <w:t>, wie werden Plugins verwendet</w:t>
      </w:r>
    </w:p>
    <w:p w14:paraId="2C414F37" w14:textId="2A0BE794" w:rsidR="00E84638" w:rsidRDefault="00C73C00" w:rsidP="00E84638">
      <w:pPr>
        <w:pStyle w:val="berschrift3"/>
      </w:pPr>
      <w:bookmarkStart w:id="73" w:name="_Toc408309960"/>
      <w:proofErr w:type="spellStart"/>
      <w:r>
        <w:t>Build</w:t>
      </w:r>
      <w:proofErr w:type="spellEnd"/>
      <w:r>
        <w:t xml:space="preserve"> Prozess</w:t>
      </w:r>
      <w:bookmarkEnd w:id="73"/>
    </w:p>
    <w:p w14:paraId="3B6C8F67" w14:textId="4EC634D7" w:rsidR="005222E8" w:rsidRDefault="005222E8" w:rsidP="005222E8">
      <w:r>
        <w:t xml:space="preserve">Wie wird eine Anwendung in eine Android </w:t>
      </w:r>
      <w:proofErr w:type="spellStart"/>
      <w:r>
        <w:t>app</w:t>
      </w:r>
      <w:proofErr w:type="spellEnd"/>
      <w:r>
        <w:t xml:space="preserve"> umgewandelt</w:t>
      </w:r>
    </w:p>
    <w:p w14:paraId="28288F0A" w14:textId="4A8FDF20" w:rsidR="00CC4E54" w:rsidRDefault="00CC4E54" w:rsidP="00CC4E54">
      <w:pPr>
        <w:pStyle w:val="berschrift3"/>
      </w:pPr>
      <w:bookmarkStart w:id="74" w:name="_Toc408309961"/>
      <w:r>
        <w:lastRenderedPageBreak/>
        <w:t>Mobile Endgeräte</w:t>
      </w:r>
      <w:bookmarkEnd w:id="74"/>
    </w:p>
    <w:p w14:paraId="18172269" w14:textId="0C6FA552" w:rsidR="00CC4E54" w:rsidRPr="00CC4E54" w:rsidRDefault="00CC4E54" w:rsidP="00CC4E54">
      <w:r>
        <w:t>Worauf ist zu achten, An welcher Stelle kann die Performance gesteigert werden</w:t>
      </w:r>
    </w:p>
    <w:p w14:paraId="357A543A" w14:textId="67F254CF" w:rsidR="00C55B52" w:rsidRDefault="00C55B52" w:rsidP="00E84638">
      <w:pPr>
        <w:pStyle w:val="berschrift4"/>
      </w:pPr>
      <w:bookmarkStart w:id="75" w:name="_Toc408309962"/>
      <w:proofErr w:type="spellStart"/>
      <w:r>
        <w:t>DiveFPSController</w:t>
      </w:r>
      <w:bookmarkEnd w:id="75"/>
      <w:proofErr w:type="spellEnd"/>
    </w:p>
    <w:p w14:paraId="77D1657C" w14:textId="49AF1B0C" w:rsidR="00142016" w:rsidRPr="00142016" w:rsidRDefault="00CC1F11" w:rsidP="00142016">
      <w:r>
        <w:t xml:space="preserve">Von Durovis </w:t>
      </w:r>
      <w:proofErr w:type="spellStart"/>
      <w:r>
        <w:t>Dive</w:t>
      </w:r>
      <w:proofErr w:type="spellEnd"/>
      <w:r>
        <w:t xml:space="preserve"> zur </w:t>
      </w:r>
      <w:proofErr w:type="spellStart"/>
      <w:r>
        <w:t>Verrfügung</w:t>
      </w:r>
      <w:proofErr w:type="spellEnd"/>
      <w:r>
        <w:t xml:space="preserve"> gestelltes Plugin um aus der First Person Perspektive zu sehen. Steuerung durch Tastatur und Maus möglich</w:t>
      </w:r>
    </w:p>
    <w:p w14:paraId="4E9979D1" w14:textId="77777777" w:rsidR="000F4BDB" w:rsidRPr="000F4BDB" w:rsidRDefault="000F4BDB" w:rsidP="000F4BDB"/>
    <w:p w14:paraId="7EDEDA57" w14:textId="2117704C" w:rsidR="00F04C4F" w:rsidRDefault="00FD4654" w:rsidP="00C36929">
      <w:pPr>
        <w:pStyle w:val="berschrift4"/>
      </w:pPr>
      <w:bookmarkStart w:id="76" w:name="_Toc408309963"/>
      <w:r>
        <w:t xml:space="preserve">Durovis </w:t>
      </w:r>
      <w:proofErr w:type="spellStart"/>
      <w:r>
        <w:t>Dive</w:t>
      </w:r>
      <w:proofErr w:type="spellEnd"/>
      <w:r>
        <w:t xml:space="preserve"> SDK in Unity</w:t>
      </w:r>
      <w:bookmarkEnd w:id="76"/>
    </w:p>
    <w:p w14:paraId="5BBBCC4C" w14:textId="70E32A94" w:rsidR="000F4BDB" w:rsidRDefault="000F4BDB" w:rsidP="000F4BDB">
      <w:proofErr w:type="spellStart"/>
      <w:r>
        <w:t>Dive</w:t>
      </w:r>
      <w:proofErr w:type="spellEnd"/>
      <w:r>
        <w:t xml:space="preserve"> SDK platziert zwei Kameras</w:t>
      </w:r>
    </w:p>
    <w:p w14:paraId="5B9E2A84" w14:textId="77777777" w:rsidR="000F4BDB" w:rsidRPr="000F4BDB" w:rsidRDefault="000F4BDB" w:rsidP="000F4BDB"/>
    <w:p w14:paraId="794F6C8F" w14:textId="5DF8DE2C" w:rsidR="005264CD" w:rsidRDefault="008D4CD5" w:rsidP="008D4CD5">
      <w:pPr>
        <w:pStyle w:val="berschrift2"/>
      </w:pPr>
      <w:bookmarkStart w:id="77" w:name="_Toc408309964"/>
      <w:r>
        <w:t>Android</w:t>
      </w:r>
      <w:bookmarkEnd w:id="77"/>
    </w:p>
    <w:p w14:paraId="4ED50A4C" w14:textId="2F7032A6" w:rsidR="008D4CD5" w:rsidRPr="008D4CD5" w:rsidRDefault="008D4CD5" w:rsidP="008D4CD5">
      <w:pPr>
        <w:pStyle w:val="berschrift3"/>
      </w:pPr>
      <w:bookmarkStart w:id="78" w:name="_Toc408309965"/>
      <w:r>
        <w:t xml:space="preserve">Android </w:t>
      </w:r>
      <w:proofErr w:type="spellStart"/>
      <w:r>
        <w:t>Debug</w:t>
      </w:r>
      <w:proofErr w:type="spellEnd"/>
      <w:r>
        <w:t xml:space="preserve"> Bridge(ADB)</w:t>
      </w:r>
      <w:bookmarkEnd w:id="78"/>
    </w:p>
    <w:p w14:paraId="72F0D8B9" w14:textId="7D707B92" w:rsidR="008A5A79" w:rsidRDefault="008A5A79" w:rsidP="008A5A79">
      <w:pPr>
        <w:pStyle w:val="berschrift2"/>
      </w:pPr>
      <w:bookmarkStart w:id="79" w:name="_Toc408309966"/>
      <w:r>
        <w:t>Git</w:t>
      </w:r>
      <w:bookmarkEnd w:id="79"/>
    </w:p>
    <w:p w14:paraId="27811885" w14:textId="09FF66E9" w:rsidR="000F4BDB" w:rsidRDefault="000F4BDB" w:rsidP="000F4BDB">
      <w:proofErr w:type="spellStart"/>
      <w:r>
        <w:t>Versionierungstool</w:t>
      </w:r>
      <w:proofErr w:type="spellEnd"/>
      <w:r>
        <w:t xml:space="preserve"> </w:t>
      </w:r>
    </w:p>
    <w:p w14:paraId="4C876A02" w14:textId="77777777" w:rsidR="005264CD" w:rsidRPr="000F4BDB" w:rsidRDefault="005264CD" w:rsidP="000F4BDB"/>
    <w:p w14:paraId="1CB72FC4" w14:textId="4B2C3F80" w:rsidR="008A5A79" w:rsidRDefault="008A5A79" w:rsidP="008A5A79">
      <w:pPr>
        <w:pStyle w:val="berschrift3"/>
      </w:pPr>
      <w:bookmarkStart w:id="80" w:name="_Toc408309967"/>
      <w:proofErr w:type="spellStart"/>
      <w:r>
        <w:t>GitHub</w:t>
      </w:r>
      <w:bookmarkEnd w:id="80"/>
      <w:proofErr w:type="spellEnd"/>
    </w:p>
    <w:p w14:paraId="42EE4E37" w14:textId="69DA1805" w:rsidR="001B111C" w:rsidRPr="001B111C" w:rsidRDefault="001B111C" w:rsidP="001B111C">
      <w:r>
        <w:t xml:space="preserve">Hosting </w:t>
      </w:r>
      <w:proofErr w:type="spellStart"/>
      <w:r>
        <w:t>services</w:t>
      </w:r>
      <w:proofErr w:type="spellEnd"/>
      <w:r>
        <w:t xml:space="preserve"> für </w:t>
      </w:r>
      <w:proofErr w:type="spellStart"/>
      <w:r>
        <w:t>git</w:t>
      </w:r>
      <w:proofErr w:type="spellEnd"/>
      <w:r>
        <w:t xml:space="preserve"> </w:t>
      </w:r>
      <w:proofErr w:type="spellStart"/>
      <w:r>
        <w:t>repositories</w:t>
      </w:r>
      <w:proofErr w:type="spellEnd"/>
    </w:p>
    <w:p w14:paraId="6316908D" w14:textId="4B5BCB13" w:rsidR="008A5A79" w:rsidRDefault="008A5A79" w:rsidP="008A5A79">
      <w:pPr>
        <w:pStyle w:val="berschrift3"/>
      </w:pPr>
      <w:bookmarkStart w:id="81" w:name="_Toc408309968"/>
      <w:proofErr w:type="spellStart"/>
      <w:r>
        <w:t>GitExtensions</w:t>
      </w:r>
      <w:bookmarkEnd w:id="81"/>
      <w:proofErr w:type="spellEnd"/>
    </w:p>
    <w:p w14:paraId="6ED86F79" w14:textId="3ED8741A" w:rsidR="001B111C" w:rsidRPr="001B111C" w:rsidRDefault="001B111C" w:rsidP="001B111C">
      <w:proofErr w:type="gramStart"/>
      <w:r>
        <w:t>Tool</w:t>
      </w:r>
      <w:proofErr w:type="gramEnd"/>
      <w:r>
        <w:t xml:space="preserve"> für das </w:t>
      </w:r>
      <w:proofErr w:type="spellStart"/>
      <w:r>
        <w:t>arbeiten</w:t>
      </w:r>
      <w:proofErr w:type="spellEnd"/>
      <w:r>
        <w:t xml:space="preserve"> mit </w:t>
      </w:r>
      <w:proofErr w:type="spellStart"/>
      <w:r>
        <w:t>git</w:t>
      </w:r>
      <w:proofErr w:type="spellEnd"/>
      <w:r>
        <w:t xml:space="preserve"> unter </w:t>
      </w:r>
      <w:proofErr w:type="spellStart"/>
      <w:r>
        <w:t>windows</w:t>
      </w:r>
      <w:proofErr w:type="spellEnd"/>
      <w:r>
        <w:t xml:space="preserve"> </w:t>
      </w: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82" w:name="_Toc408309969"/>
    <w:p w14:paraId="1B470396" w14:textId="1D3B1B85"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83"/>
      <w:r w:rsidR="00FA7E5E">
        <w:t>nforderungsanalyse</w:t>
      </w:r>
      <w:commentRangeEnd w:id="83"/>
      <w:r w:rsidR="00E93AE0">
        <w:rPr>
          <w:rStyle w:val="Kommentarzeichen"/>
          <w:rFonts w:ascii="Adobe Garamond Pro" w:hAnsi="Adobe Garamond Pro" w:cs="Times New Roman"/>
          <w:b w:val="0"/>
          <w:bCs w:val="0"/>
          <w:kern w:val="0"/>
        </w:rPr>
        <w:commentReference w:id="83"/>
      </w:r>
      <w:bookmarkEnd w:id="82"/>
    </w:p>
    <w:p w14:paraId="68E349E4" w14:textId="77777777" w:rsidR="00B729AB" w:rsidRPr="00B729AB" w:rsidRDefault="00B729AB" w:rsidP="00B729AB"/>
    <w:p w14:paraId="5760E462" w14:textId="20006EDA" w:rsidR="00DE50F4" w:rsidRDefault="00666D27" w:rsidP="00DE50F4">
      <w:pPr>
        <w:pStyle w:val="berschrift2"/>
      </w:pPr>
      <w:bookmarkStart w:id="84" w:name="_Toc408309970"/>
      <w:r>
        <w:t>Systemidee</w:t>
      </w:r>
      <w:bookmarkEnd w:id="84"/>
    </w:p>
    <w:p w14:paraId="52637816" w14:textId="4D02B776" w:rsidR="002633DF" w:rsidRPr="002633DF" w:rsidRDefault="002633DF" w:rsidP="002633DF">
      <w:r>
        <w:t xml:space="preserve">Controller evaluieren für die Steuerung von Fortbewegung in einer VR, </w:t>
      </w:r>
    </w:p>
    <w:p w14:paraId="012A6225" w14:textId="36030D17" w:rsidR="00DE50F4" w:rsidRDefault="00DE50F4" w:rsidP="00DE50F4">
      <w:pPr>
        <w:pStyle w:val="berschrift2"/>
      </w:pPr>
      <w:bookmarkStart w:id="85" w:name="_Toc408309971"/>
      <w:r>
        <w:t>Stakeholder</w:t>
      </w:r>
      <w:bookmarkEnd w:id="85"/>
    </w:p>
    <w:p w14:paraId="03AA7A3C" w14:textId="6AD1A121" w:rsidR="002633DF" w:rsidRDefault="002633DF" w:rsidP="002633DF">
      <w:r>
        <w:t>Nutzer von Smartphones die VR erleben wollen</w:t>
      </w:r>
    </w:p>
    <w:p w14:paraId="3E1FF39D" w14:textId="710DDEB2" w:rsidR="002633DF" w:rsidRDefault="002633DF" w:rsidP="002633DF">
      <w:r>
        <w:t xml:space="preserve">Die nicht so viel </w:t>
      </w:r>
      <w:proofErr w:type="spellStart"/>
      <w:r>
        <w:t>geld</w:t>
      </w:r>
      <w:proofErr w:type="spellEnd"/>
      <w:r>
        <w:t xml:space="preserve"> ausgeben wollen</w:t>
      </w:r>
    </w:p>
    <w:p w14:paraId="2AB4B198" w14:textId="3C2541A2" w:rsidR="002633DF" w:rsidRPr="002633DF" w:rsidRDefault="002633DF" w:rsidP="002633DF">
      <w:r>
        <w:t>Steuerung innerhalb der VR</w:t>
      </w:r>
    </w:p>
    <w:p w14:paraId="4C12415F" w14:textId="3A724504" w:rsidR="00666D27" w:rsidRDefault="00666D27" w:rsidP="00DE50F4">
      <w:pPr>
        <w:pStyle w:val="berschrift3"/>
      </w:pPr>
      <w:bookmarkStart w:id="86" w:name="_Toc408309972"/>
      <w:proofErr w:type="spellStart"/>
      <w:r>
        <w:t>Stakeholdermap</w:t>
      </w:r>
      <w:bookmarkEnd w:id="86"/>
      <w:proofErr w:type="spellEnd"/>
    </w:p>
    <w:p w14:paraId="3F7813D0" w14:textId="3F45F238" w:rsidR="00B729AB" w:rsidRDefault="00B57415" w:rsidP="00B729AB">
      <w:pPr>
        <w:rPr>
          <w:noProof/>
        </w:rPr>
      </w:pPr>
      <w:r>
        <w:rPr>
          <w:noProof/>
        </w:rPr>
        <w:t>Nach einfluss und Motivation der stakeholder</w:t>
      </w:r>
    </w:p>
    <w:p w14:paraId="77EACC60" w14:textId="16A9DD88" w:rsidR="00B57415" w:rsidRDefault="00B57415" w:rsidP="00B57415">
      <w:pPr>
        <w:pStyle w:val="berschrift2"/>
      </w:pPr>
      <w:bookmarkStart w:id="87" w:name="_Toc408309973"/>
      <w:r>
        <w:t>Ziele</w:t>
      </w:r>
      <w:bookmarkEnd w:id="87"/>
    </w:p>
    <w:p w14:paraId="3B44E1A0" w14:textId="76291F5D" w:rsidR="00881A7B" w:rsidRDefault="00881A7B" w:rsidP="00881A7B">
      <w:pPr>
        <w:pStyle w:val="berschrift3"/>
      </w:pPr>
      <w:bookmarkStart w:id="88" w:name="_Toc408309974"/>
      <w:r>
        <w:t>Muss</w:t>
      </w:r>
      <w:bookmarkEnd w:id="88"/>
    </w:p>
    <w:p w14:paraId="63D82F37" w14:textId="77777777" w:rsidR="00881A7B" w:rsidRDefault="00881A7B" w:rsidP="00881A7B">
      <w:r>
        <w:t>Steuerung in der VR</w:t>
      </w:r>
    </w:p>
    <w:p w14:paraId="77983382" w14:textId="77777777" w:rsidR="00881A7B" w:rsidRDefault="00881A7B" w:rsidP="00881A7B">
      <w:r>
        <w:t>Stabile Verbindung mit dem Controller</w:t>
      </w:r>
    </w:p>
    <w:p w14:paraId="24FCFCF6" w14:textId="77777777" w:rsidR="00881A7B" w:rsidRPr="002633DF" w:rsidRDefault="00881A7B" w:rsidP="00881A7B">
      <w:r>
        <w:t>Verbindung wird automatisch hergestellt</w:t>
      </w:r>
    </w:p>
    <w:p w14:paraId="448956EA" w14:textId="77777777" w:rsidR="00881A7B" w:rsidRPr="00881A7B" w:rsidRDefault="00881A7B" w:rsidP="00881A7B"/>
    <w:p w14:paraId="060DCD45" w14:textId="1D7E80B7" w:rsidR="00881A7B" w:rsidRDefault="00881A7B" w:rsidP="00881A7B">
      <w:pPr>
        <w:pStyle w:val="berschrift3"/>
      </w:pPr>
      <w:bookmarkStart w:id="89" w:name="_Toc408309975"/>
      <w:r>
        <w:t>Wunsch</w:t>
      </w:r>
      <w:bookmarkEnd w:id="89"/>
    </w:p>
    <w:p w14:paraId="1881313A" w14:textId="77777777" w:rsidR="00881A7B" w:rsidRPr="00881A7B" w:rsidRDefault="00881A7B" w:rsidP="00881A7B"/>
    <w:p w14:paraId="771ED4E9" w14:textId="1BB8237B" w:rsidR="00666D27" w:rsidRDefault="00666D27" w:rsidP="00666D27">
      <w:pPr>
        <w:pStyle w:val="berschrift2"/>
      </w:pPr>
      <w:bookmarkStart w:id="90" w:name="_Toc408309976"/>
      <w:r>
        <w:lastRenderedPageBreak/>
        <w:t>Systemkontext</w:t>
      </w:r>
      <w:bookmarkEnd w:id="90"/>
    </w:p>
    <w:p w14:paraId="480057B6" w14:textId="079DAFC4" w:rsidR="00385C8E" w:rsidRPr="00385C8E" w:rsidRDefault="00881A7B" w:rsidP="00646024">
      <w:pPr>
        <w:pStyle w:val="berschrift2"/>
      </w:pPr>
      <w:bookmarkStart w:id="91" w:name="_Toc408309977"/>
      <w:r>
        <w:t>Systemabgrenzung</w:t>
      </w:r>
      <w:bookmarkEnd w:id="91"/>
    </w:p>
    <w:p w14:paraId="74DADAD7" w14:textId="6F8FD5C9" w:rsidR="00666D27" w:rsidRDefault="00666D27" w:rsidP="00666D27">
      <w:pPr>
        <w:pStyle w:val="berschrift2"/>
      </w:pPr>
      <w:bookmarkStart w:id="92" w:name="_Toc408309978"/>
      <w:r>
        <w:t>Funktionale Anforderungen</w:t>
      </w:r>
      <w:bookmarkEnd w:id="92"/>
    </w:p>
    <w:p w14:paraId="2586D986" w14:textId="6779FC5C" w:rsidR="00666D27" w:rsidRDefault="00666D27" w:rsidP="005A25F1">
      <w:pPr>
        <w:pStyle w:val="berschrift3"/>
      </w:pPr>
      <w:bookmarkStart w:id="93" w:name="_Toc408309979"/>
      <w:r>
        <w:t>Use-Case</w:t>
      </w:r>
      <w:bookmarkEnd w:id="93"/>
    </w:p>
    <w:p w14:paraId="7A6CA821" w14:textId="357AEAC2" w:rsidR="00B729AB" w:rsidRDefault="00B729AB" w:rsidP="00B729AB">
      <w:r>
        <w:t>Bild</w:t>
      </w:r>
    </w:p>
    <w:p w14:paraId="6AD531B2" w14:textId="56872061" w:rsidR="005A25F1" w:rsidRPr="00B729AB" w:rsidRDefault="005A25F1" w:rsidP="005A25F1">
      <w:pPr>
        <w:pStyle w:val="berschrift3"/>
      </w:pPr>
      <w:bookmarkStart w:id="94" w:name="_Toc408309980"/>
      <w:r>
        <w:t>Anforderungen</w:t>
      </w:r>
      <w:bookmarkEnd w:id="94"/>
    </w:p>
    <w:p w14:paraId="4150673A" w14:textId="2999CFAB" w:rsidR="00666D27" w:rsidRDefault="00666D27" w:rsidP="00666D27">
      <w:pPr>
        <w:pStyle w:val="berschrift2"/>
      </w:pPr>
      <w:bookmarkStart w:id="95" w:name="_Toc408309981"/>
      <w:r>
        <w:t>Nicht Funktionale Anforderungen</w:t>
      </w:r>
      <w:bookmarkEnd w:id="95"/>
    </w:p>
    <w:p w14:paraId="3526202F" w14:textId="20CC5A0C" w:rsidR="00C66C87" w:rsidRDefault="00C66C87" w:rsidP="00C66C87">
      <w:pPr>
        <w:pStyle w:val="berschrift3"/>
      </w:pPr>
      <w:bookmarkStart w:id="96" w:name="_Toc408309982"/>
      <w:r>
        <w:t>Technologisch</w:t>
      </w:r>
      <w:bookmarkEnd w:id="96"/>
    </w:p>
    <w:p w14:paraId="308DFD69" w14:textId="14E46E29" w:rsidR="00C66C87" w:rsidRDefault="00C66C87" w:rsidP="00C66C87">
      <w:pPr>
        <w:pStyle w:val="berschrift3"/>
      </w:pPr>
      <w:bookmarkStart w:id="97" w:name="_Toc408309983"/>
      <w:r>
        <w:t>Benutzeroberfläche</w:t>
      </w:r>
      <w:bookmarkEnd w:id="97"/>
    </w:p>
    <w:p w14:paraId="5EA345C2" w14:textId="20338633" w:rsidR="00C66C87" w:rsidRDefault="00C66C87" w:rsidP="00C66C87">
      <w:pPr>
        <w:pStyle w:val="berschrift3"/>
      </w:pPr>
      <w:bookmarkStart w:id="98" w:name="_Toc408309984"/>
      <w:r>
        <w:t>Qualität</w:t>
      </w:r>
      <w:bookmarkEnd w:id="98"/>
    </w:p>
    <w:p w14:paraId="56F40E11" w14:textId="165CBD3A" w:rsidR="00C66C87" w:rsidRDefault="00C66C87" w:rsidP="00C66C87">
      <w:pPr>
        <w:pStyle w:val="berschrift3"/>
      </w:pPr>
      <w:bookmarkStart w:id="99" w:name="_Toc408309985"/>
      <w:r>
        <w:t>Durchzuführende Tätigkeiten</w:t>
      </w:r>
      <w:bookmarkEnd w:id="99"/>
    </w:p>
    <w:p w14:paraId="333D66DF" w14:textId="3AC711F7" w:rsidR="00C66C87" w:rsidRDefault="00C66C87" w:rsidP="00C66C87">
      <w:pPr>
        <w:pStyle w:val="berschrift3"/>
      </w:pPr>
      <w:bookmarkStart w:id="100" w:name="_Toc408309986"/>
      <w:r>
        <w:t>Rechtlich-vertraglich</w:t>
      </w:r>
      <w:bookmarkEnd w:id="100"/>
    </w:p>
    <w:p w14:paraId="6207C93A" w14:textId="14D4A176" w:rsidR="00C66C87" w:rsidRPr="00C66C87" w:rsidRDefault="00D61140" w:rsidP="00C66C87">
      <w:pPr>
        <w:pStyle w:val="berschrift3"/>
      </w:pPr>
      <w:bookmarkStart w:id="101" w:name="_Toc408309987"/>
      <w:r>
        <w:t>Hier fehlt noch eine</w:t>
      </w:r>
      <w:bookmarkEnd w:id="101"/>
    </w:p>
    <w:p w14:paraId="24910CBA" w14:textId="37ADCD67" w:rsidR="00950A59" w:rsidRDefault="00F87858" w:rsidP="00B234C9">
      <w:pPr>
        <w:pStyle w:val="berschrift2"/>
      </w:pPr>
      <w:bookmarkStart w:id="102" w:name="_Toc408309988"/>
      <w:r>
        <w:t>Tests</w:t>
      </w:r>
      <w:bookmarkEnd w:id="102"/>
    </w:p>
    <w:p w14:paraId="1120985B" w14:textId="1612B638" w:rsidR="00C903B9" w:rsidRDefault="00C903B9" w:rsidP="00C903B9">
      <w:pPr>
        <w:pStyle w:val="berschrift3"/>
      </w:pPr>
      <w:bookmarkStart w:id="103" w:name="_Toc408309989"/>
      <w:r>
        <w:t>Testgeräte</w:t>
      </w:r>
      <w:bookmarkEnd w:id="103"/>
    </w:p>
    <w:p w14:paraId="6C53FF0F" w14:textId="036E475F" w:rsidR="002633DF" w:rsidRPr="002633DF" w:rsidRDefault="002633DF" w:rsidP="002633DF">
      <w:proofErr w:type="spellStart"/>
      <w:r>
        <w:t>Galaxy</w:t>
      </w:r>
      <w:proofErr w:type="spellEnd"/>
      <w:r>
        <w:t xml:space="preserve"> S5, </w:t>
      </w:r>
      <w:proofErr w:type="spellStart"/>
      <w:r>
        <w:t>Galaxy</w:t>
      </w:r>
      <w:proofErr w:type="spellEnd"/>
      <w:r>
        <w:t xml:space="preserve"> S3, anderes Android </w:t>
      </w:r>
      <w:proofErr w:type="spellStart"/>
      <w:r>
        <w:t>smartphone</w:t>
      </w:r>
      <w:proofErr w:type="spellEnd"/>
      <w:r>
        <w:t>, iPhone?</w:t>
      </w:r>
    </w:p>
    <w:p w14:paraId="2D581AD7" w14:textId="2E6DEFE6" w:rsidR="00C903B9" w:rsidRDefault="00C903B9" w:rsidP="00C903B9">
      <w:pPr>
        <w:pStyle w:val="berschrift3"/>
      </w:pPr>
      <w:bookmarkStart w:id="104" w:name="_Toc408309990"/>
      <w:r>
        <w:t>Testszenarien</w:t>
      </w:r>
      <w:bookmarkEnd w:id="104"/>
    </w:p>
    <w:p w14:paraId="38B4AAA7" w14:textId="0603A9C7" w:rsidR="002633DF" w:rsidRPr="002633DF" w:rsidRDefault="002633DF" w:rsidP="002633DF">
      <w:r>
        <w:t>Tabelle von Testszenarien, Erklärungen</w:t>
      </w:r>
    </w:p>
    <w:p w14:paraId="15E14C1C" w14:textId="5C35C704" w:rsidR="005958CB" w:rsidRDefault="00425FF0" w:rsidP="00425FF0">
      <w:pPr>
        <w:pStyle w:val="berschrift2"/>
      </w:pPr>
      <w:bookmarkStart w:id="105" w:name="_Toc408309991"/>
      <w:r>
        <w:t>Risikomanagement?</w:t>
      </w:r>
      <w:bookmarkEnd w:id="105"/>
    </w:p>
    <w:p w14:paraId="5C668CCF" w14:textId="77777777" w:rsidR="005958CB" w:rsidRDefault="005958CB">
      <w:pPr>
        <w:spacing w:before="0" w:after="0" w:line="240" w:lineRule="auto"/>
        <w:jc w:val="left"/>
        <w:rPr>
          <w:rFonts w:ascii="Helvetica" w:hAnsi="Helvetica" w:cs="Arial"/>
          <w:b/>
          <w:bCs/>
          <w:iCs/>
          <w:sz w:val="32"/>
          <w:szCs w:val="28"/>
        </w:rPr>
      </w:pPr>
      <w:r>
        <w:br w:type="page"/>
      </w:r>
    </w:p>
    <w:bookmarkStart w:id="106" w:name="_Toc408309992"/>
    <w:p w14:paraId="58B725B4" w14:textId="0DFAF64C" w:rsidR="00425FF0" w:rsidRDefault="005958CB" w:rsidP="005958CB">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92032" behindDoc="1" locked="0" layoutInCell="1" allowOverlap="1" wp14:anchorId="786F26BE" wp14:editId="3AAF7493">
                <wp:simplePos x="0" y="0"/>
                <wp:positionH relativeFrom="page">
                  <wp:align>left</wp:align>
                </wp:positionH>
                <wp:positionV relativeFrom="paragraph">
                  <wp:posOffset>-522287</wp:posOffset>
                </wp:positionV>
                <wp:extent cx="436247" cy="1507490"/>
                <wp:effectExtent l="0" t="2222" r="0" b="0"/>
                <wp:wrapNone/>
                <wp:docPr id="2" name="Rechteck 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F42" id="Rechteck 2" o:spid="_x0000_s1026" style="position:absolute;margin-left:0;margin-top:-41.1pt;width:34.35pt;height:118.7pt;rotation:90;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heY5uq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t>Evaluation des Controllers</w:t>
      </w:r>
      <w:bookmarkEnd w:id="106"/>
    </w:p>
    <w:p w14:paraId="2F5E652F" w14:textId="77777777" w:rsidR="005958CB" w:rsidRDefault="005958CB" w:rsidP="005958CB"/>
    <w:p w14:paraId="24E8F5FB" w14:textId="77777777" w:rsidR="00C74090" w:rsidRDefault="00C74090" w:rsidP="005958CB"/>
    <w:p w14:paraId="17671DAF" w14:textId="77777777" w:rsidR="00C74090" w:rsidRDefault="00C74090" w:rsidP="00C74090">
      <w:r>
        <w:t>Aus Nutzersicht wäre ein markenloses Outside-In-verfahren natürlich wünschenswert, da</w:t>
      </w:r>
    </w:p>
    <w:p w14:paraId="69EA77FF" w14:textId="77777777" w:rsidR="00C74090" w:rsidRDefault="00C74090" w:rsidP="00C74090">
      <w:r>
        <w:t>hierbei die Einschränkungen für den Nutzer am geringsten sind. Nutzer müssen nichts in</w:t>
      </w:r>
    </w:p>
    <w:p w14:paraId="630A5F08" w14:textId="77777777" w:rsidR="00C74090" w:rsidRDefault="00C74090" w:rsidP="00C74090">
      <w:r>
        <w:t>den Händen halten, brauchen keine Markierungen auf der Kleidung und können sich frei</w:t>
      </w:r>
    </w:p>
    <w:p w14:paraId="1FEC973E" w14:textId="77777777" w:rsidR="00C74090" w:rsidRDefault="00C74090" w:rsidP="00C74090">
      <w:r>
        <w:t>bewegen und auch frei durch den Raum gehen. In der Praxis zeigt sich allerdings, dass</w:t>
      </w:r>
    </w:p>
    <w:p w14:paraId="5272D720" w14:textId="77777777" w:rsidR="00C74090" w:rsidRDefault="00C74090" w:rsidP="00C74090">
      <w:r>
        <w:t>markenlose Tracking-Systeme gegenüber markenbasierten zum einen anfälliger gegen-</w:t>
      </w:r>
    </w:p>
    <w:p w14:paraId="1AB3C9E8" w14:textId="77777777" w:rsidR="00C74090" w:rsidRDefault="00C74090" w:rsidP="00C74090">
      <w:r>
        <w:t>über Störungen (z. B. weitere Personen im Raum oder sich wechselnde Lichtverhältnisse) sind und zum anderen, dass die Genauigkeit bei markenbasierten Systemen höher ist.</w:t>
      </w:r>
    </w:p>
    <w:p w14:paraId="7E55969B" w14:textId="77777777" w:rsidR="00C74090" w:rsidRDefault="00C74090" w:rsidP="00C74090">
      <w:r>
        <w:t>Auch weisen Outside-In-verfahren den Nachteil auf, dass die Interaktionsfläche durch die</w:t>
      </w:r>
    </w:p>
    <w:p w14:paraId="347FA388" w14:textId="77777777" w:rsidR="00C74090" w:rsidRDefault="00C74090" w:rsidP="00C74090">
      <w:r>
        <w:t xml:space="preserve">Kamerapositionen begrenzt </w:t>
      </w:r>
      <w:proofErr w:type="gramStart"/>
      <w:r>
        <w:t>ist</w:t>
      </w:r>
      <w:proofErr w:type="gramEnd"/>
      <w:r>
        <w:t>. Der Interaktionsbereich kann zwar durch den Einsatz von</w:t>
      </w:r>
    </w:p>
    <w:p w14:paraId="1831564F" w14:textId="1FB16F8D" w:rsidR="00C74090" w:rsidRDefault="00C74090" w:rsidP="00C74090">
      <w:r>
        <w:t>zusätzlichen Kameras vergrößert werden, dennoch bedeutet ein größerer Interaktionsraum entweder Mehrkosten (für die zusätzlichen Kameras) oder durch den größeren Abstand zu den Kameras eine größere Ungenauigkeit.</w:t>
      </w:r>
    </w:p>
    <w:p w14:paraId="535C99A9" w14:textId="4D7DE059" w:rsidR="005958CB" w:rsidRDefault="005958CB" w:rsidP="005958CB">
      <w:pPr>
        <w:pStyle w:val="berschrift2"/>
      </w:pPr>
      <w:bookmarkStart w:id="107" w:name="_Toc408309993"/>
      <w:r>
        <w:t>Verfügbare Controller</w:t>
      </w:r>
      <w:bookmarkEnd w:id="107"/>
    </w:p>
    <w:p w14:paraId="1C97859C" w14:textId="478E0536" w:rsidR="0041725D" w:rsidRDefault="00AB693C" w:rsidP="0041725D">
      <w:r>
        <w:t>Vorstellung von Controllern Verschiedene Arten</w:t>
      </w:r>
    </w:p>
    <w:p w14:paraId="09B6DECD" w14:textId="435298E0" w:rsidR="00AB693C" w:rsidRDefault="00AB693C" w:rsidP="00AB693C">
      <w:pPr>
        <w:pStyle w:val="berschrift3"/>
      </w:pPr>
      <w:bookmarkStart w:id="108" w:name="_Toc408309994"/>
      <w:r>
        <w:t>Veränderung des Magnetfeldes</w:t>
      </w:r>
      <w:bookmarkEnd w:id="108"/>
    </w:p>
    <w:p w14:paraId="4D9AB65B" w14:textId="7FE09781" w:rsidR="00AB693C" w:rsidRDefault="00AB693C" w:rsidP="00AB693C">
      <w:pPr>
        <w:pStyle w:val="berschrift3"/>
      </w:pPr>
      <w:bookmarkStart w:id="109" w:name="_Toc408309995"/>
      <w:r>
        <w:t>Gyroskop</w:t>
      </w:r>
      <w:bookmarkEnd w:id="109"/>
    </w:p>
    <w:p w14:paraId="4A537C9E" w14:textId="22C70BF4" w:rsidR="00AB693C" w:rsidRDefault="00AB693C" w:rsidP="00AB693C">
      <w:pPr>
        <w:pStyle w:val="berschrift3"/>
      </w:pPr>
      <w:bookmarkStart w:id="110" w:name="_Toc408309996"/>
      <w:r>
        <w:t>Gamepad</w:t>
      </w:r>
      <w:bookmarkEnd w:id="110"/>
    </w:p>
    <w:p w14:paraId="1B017A8C" w14:textId="49224C5F" w:rsidR="00AB693C" w:rsidRPr="00AB693C" w:rsidRDefault="00AB693C" w:rsidP="00AB693C">
      <w:pPr>
        <w:pStyle w:val="berschrift3"/>
      </w:pPr>
      <w:bookmarkStart w:id="111" w:name="_Toc408309997"/>
      <w:r>
        <w:t xml:space="preserve">Kamera die Bewegungen aufnimmt </w:t>
      </w:r>
      <w:proofErr w:type="spellStart"/>
      <w:r>
        <w:t>kinect</w:t>
      </w:r>
      <w:bookmarkEnd w:id="111"/>
      <w:proofErr w:type="spellEnd"/>
    </w:p>
    <w:p w14:paraId="628DE344" w14:textId="5EB1FD67" w:rsidR="002A6890" w:rsidRPr="002A6890" w:rsidRDefault="005958CB" w:rsidP="002A6890">
      <w:pPr>
        <w:pStyle w:val="berschrift2"/>
      </w:pPr>
      <w:bookmarkStart w:id="112" w:name="_Toc408309998"/>
      <w:r>
        <w:t>Bewertung der Controller</w:t>
      </w:r>
      <w:bookmarkEnd w:id="112"/>
    </w:p>
    <w:p w14:paraId="2516A6CF" w14:textId="5D8D71A1" w:rsidR="0041725D" w:rsidRDefault="0041725D" w:rsidP="0041725D">
      <w:r>
        <w:t>Bewertungsskala erstellen, Punktesystem aufstellen danach dann Controller auswählen</w:t>
      </w:r>
    </w:p>
    <w:p w14:paraId="7E45222B" w14:textId="31C5BEA2" w:rsidR="001F197D" w:rsidRPr="0041725D" w:rsidRDefault="001F197D" w:rsidP="0041725D">
      <w:r>
        <w:t>Bewertungsskala anhand der Grundlagen aus [Dör13]</w:t>
      </w:r>
      <w:r w:rsidR="00856750">
        <w:t>, Freiheitsgrad etc.</w:t>
      </w:r>
    </w:p>
    <w:p w14:paraId="05B32AF3" w14:textId="7C865B5E" w:rsidR="005958CB" w:rsidRPr="005958CB" w:rsidRDefault="005958CB" w:rsidP="005958CB">
      <w:pPr>
        <w:pStyle w:val="berschrift2"/>
      </w:pPr>
      <w:bookmarkStart w:id="113" w:name="_Toc408309999"/>
      <w:r>
        <w:lastRenderedPageBreak/>
        <w:t>Auswahl eines Controllers</w:t>
      </w:r>
      <w:bookmarkEnd w:id="113"/>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14" w:name="_Toc408310000"/>
    <w:p w14:paraId="1C0C8D3D" w14:textId="51ABC425"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r w:rsidR="00CA4B74">
        <w:t xml:space="preserve"> der Anwendung</w:t>
      </w:r>
      <w:bookmarkEnd w:id="114"/>
    </w:p>
    <w:p w14:paraId="4B9C93C7" w14:textId="40E95C93" w:rsidR="008F3981" w:rsidRDefault="00FD4654" w:rsidP="00FD4654">
      <w:pPr>
        <w:pStyle w:val="berschrift2"/>
      </w:pPr>
      <w:bookmarkStart w:id="115" w:name="_Toc408310001"/>
      <w:r>
        <w:t>GUI</w:t>
      </w:r>
      <w:bookmarkEnd w:id="115"/>
    </w:p>
    <w:p w14:paraId="4C7175F1" w14:textId="71ED45AE" w:rsidR="00FD4654" w:rsidRDefault="00FD4654" w:rsidP="00FD4654">
      <w:pPr>
        <w:pStyle w:val="berschrift2"/>
      </w:pPr>
      <w:bookmarkStart w:id="116" w:name="_Toc408310002"/>
      <w:r>
        <w:t>VR Szene</w:t>
      </w:r>
      <w:bookmarkEnd w:id="116"/>
    </w:p>
    <w:p w14:paraId="0D4B8835" w14:textId="0DEF264F" w:rsidR="00FD4654" w:rsidRDefault="00FD4654" w:rsidP="00FD4654">
      <w:pPr>
        <w:pStyle w:val="berschrift2"/>
      </w:pPr>
      <w:bookmarkStart w:id="117" w:name="_Toc408310003"/>
      <w:r>
        <w:t>Benötigte Funktionen</w:t>
      </w:r>
      <w:bookmarkEnd w:id="117"/>
    </w:p>
    <w:p w14:paraId="25B505B0" w14:textId="3C8B4FF0" w:rsidR="00FD4654" w:rsidRPr="00FD4654" w:rsidRDefault="00FD4654" w:rsidP="00FD4654">
      <w:pPr>
        <w:pStyle w:val="berschrift2"/>
      </w:pPr>
      <w:bookmarkStart w:id="118" w:name="_Toc408310004"/>
      <w:r>
        <w:t>Spiellogik</w:t>
      </w:r>
      <w:bookmarkEnd w:id="118"/>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119" w:name="_Toc408310005"/>
    <w:p w14:paraId="7A231BDF" w14:textId="62CB5655"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r w:rsidR="00CA4B74">
        <w:t xml:space="preserve"> der Anwendung</w:t>
      </w:r>
      <w:bookmarkEnd w:id="119"/>
    </w:p>
    <w:p w14:paraId="00FDC90F" w14:textId="583E0BA9" w:rsidR="00FD4654" w:rsidRDefault="00FD4654" w:rsidP="00FD4654">
      <w:pPr>
        <w:pStyle w:val="berschrift2"/>
      </w:pPr>
      <w:bookmarkStart w:id="120" w:name="_Toc408310006"/>
      <w:r>
        <w:t>GUI</w:t>
      </w:r>
      <w:bookmarkEnd w:id="120"/>
    </w:p>
    <w:p w14:paraId="753CB00E" w14:textId="7AF0D8C1" w:rsidR="00FD4654" w:rsidRDefault="00FD4654" w:rsidP="00FD4654">
      <w:pPr>
        <w:pStyle w:val="berschrift2"/>
      </w:pPr>
      <w:bookmarkStart w:id="121" w:name="_Toc408310007"/>
      <w:r>
        <w:t>Verbindung des Motion Controllers</w:t>
      </w:r>
      <w:bookmarkEnd w:id="121"/>
    </w:p>
    <w:p w14:paraId="5398FEFA" w14:textId="77F33697" w:rsidR="00FD4654" w:rsidRDefault="00FD4654" w:rsidP="00FD4654">
      <w:pPr>
        <w:pStyle w:val="berschrift2"/>
      </w:pPr>
      <w:bookmarkStart w:id="122" w:name="_Toc408310008"/>
      <w:r>
        <w:t>Auslesen der Daten</w:t>
      </w:r>
      <w:bookmarkEnd w:id="122"/>
    </w:p>
    <w:p w14:paraId="7A3201E5" w14:textId="678F8033" w:rsidR="00FD4654" w:rsidRDefault="00FD4654" w:rsidP="00FD4654">
      <w:pPr>
        <w:pStyle w:val="berschrift2"/>
      </w:pPr>
      <w:bookmarkStart w:id="123" w:name="_Toc408310009"/>
      <w:r>
        <w:t>Szene</w:t>
      </w:r>
      <w:bookmarkEnd w:id="123"/>
    </w:p>
    <w:p w14:paraId="197DCB08" w14:textId="24158A8D" w:rsidR="00FD4654" w:rsidRPr="00FD4654" w:rsidRDefault="00FD4654" w:rsidP="00FD4654">
      <w:pPr>
        <w:pStyle w:val="berschrift2"/>
      </w:pPr>
      <w:bookmarkStart w:id="124" w:name="_Toc408310010"/>
      <w:r>
        <w:t>Spiellogik</w:t>
      </w:r>
      <w:bookmarkEnd w:id="124"/>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125" w:name="_Toc224810323"/>
    <w:bookmarkStart w:id="126" w:name="_Toc225071808"/>
    <w:bookmarkStart w:id="127" w:name="_Toc408310011"/>
    <w:p w14:paraId="68B137AC" w14:textId="32EE5CFE"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125"/>
      <w:bookmarkEnd w:id="126"/>
      <w:r w:rsidR="00FD4654">
        <w:t>Tests</w:t>
      </w:r>
      <w:bookmarkEnd w:id="127"/>
    </w:p>
    <w:p w14:paraId="1F576A81" w14:textId="3ACA1FDF" w:rsidR="00083880" w:rsidRDefault="00FD4654" w:rsidP="00083880">
      <w:pPr>
        <w:pStyle w:val="berschrift2"/>
      </w:pPr>
      <w:bookmarkStart w:id="128" w:name="_Toc408310012"/>
      <w:r>
        <w:t>Schnelle Bewegungen</w:t>
      </w:r>
      <w:bookmarkEnd w:id="128"/>
    </w:p>
    <w:p w14:paraId="61FAE6B2" w14:textId="1A1A5B4A" w:rsidR="00FD4654" w:rsidRDefault="00FD4654" w:rsidP="00FD4654">
      <w:pPr>
        <w:pStyle w:val="berschrift2"/>
      </w:pPr>
      <w:bookmarkStart w:id="129" w:name="_Toc408310013"/>
      <w:r>
        <w:t>Bewegungsräume bei falscher Handhabung</w:t>
      </w:r>
      <w:bookmarkEnd w:id="129"/>
    </w:p>
    <w:p w14:paraId="1E317C3D" w14:textId="50E84983" w:rsidR="00FD4654" w:rsidRPr="00FD4654" w:rsidRDefault="00FD4654" w:rsidP="00FD4654">
      <w:pPr>
        <w:pStyle w:val="berschrift2"/>
      </w:pPr>
      <w:bookmarkStart w:id="130" w:name="_Toc408310014"/>
      <w:r>
        <w:t>Erfahrungen</w:t>
      </w:r>
      <w:bookmarkEnd w:id="130"/>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31" w:name="_Toc224810328"/>
    <w:bookmarkStart w:id="132" w:name="_Toc225071813"/>
    <w:bookmarkStart w:id="133" w:name="_Toc408310015"/>
    <w:p w14:paraId="33F7FE48" w14:textId="666B9860"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131"/>
      <w:bookmarkEnd w:id="132"/>
      <w:r w:rsidR="00FD4654">
        <w:t>Ergebnisse und Ausblick</w:t>
      </w:r>
      <w:bookmarkEnd w:id="133"/>
    </w:p>
    <w:p w14:paraId="56D6AAB4" w14:textId="77777777" w:rsidR="00151EBD" w:rsidRDefault="00151EBD" w:rsidP="00151EBD"/>
    <w:p w14:paraId="380B0216" w14:textId="03647FFA" w:rsidR="005F4467" w:rsidRDefault="00FD4654" w:rsidP="005F4467">
      <w:pPr>
        <w:pStyle w:val="berschrift2"/>
      </w:pPr>
      <w:bookmarkStart w:id="134" w:name="_Toc408310016"/>
      <w:r>
        <w:t>Bewertung</w:t>
      </w:r>
      <w:bookmarkEnd w:id="134"/>
    </w:p>
    <w:p w14:paraId="3ACB2775" w14:textId="5288CBB4" w:rsidR="00C033DC" w:rsidRDefault="00C033DC" w:rsidP="00C033DC">
      <w:pPr>
        <w:pStyle w:val="berschrift3"/>
      </w:pPr>
      <w:bookmarkStart w:id="135" w:name="_Toc408310017"/>
      <w:r>
        <w:t>Controller</w:t>
      </w:r>
      <w:bookmarkEnd w:id="135"/>
    </w:p>
    <w:p w14:paraId="1EB588C6" w14:textId="192B9247" w:rsidR="00C033DC" w:rsidRPr="00C033DC" w:rsidRDefault="00C033DC" w:rsidP="00C033DC">
      <w:pPr>
        <w:pStyle w:val="berschrift3"/>
      </w:pPr>
      <w:bookmarkStart w:id="136" w:name="_Toc408310018"/>
      <w:r>
        <w:t>Applikation</w:t>
      </w:r>
      <w:bookmarkEnd w:id="136"/>
    </w:p>
    <w:p w14:paraId="4E3F06C9" w14:textId="62F436AB" w:rsidR="00D27870" w:rsidRPr="00D27870" w:rsidRDefault="00D27870" w:rsidP="00D27870">
      <w:proofErr w:type="spellStart"/>
      <w:r>
        <w:t>asdasd</w:t>
      </w:r>
      <w:proofErr w:type="spellEnd"/>
    </w:p>
    <w:p w14:paraId="39AC549C" w14:textId="35A44167" w:rsidR="00D27870" w:rsidRDefault="0087118A" w:rsidP="00FD4654">
      <w:pPr>
        <w:pStyle w:val="berschrift2"/>
      </w:pPr>
      <w:bookmarkStart w:id="137" w:name="_Toc408310019"/>
      <w:r>
        <w:t>Ausblick</w:t>
      </w:r>
      <w:bookmarkEnd w:id="137"/>
    </w:p>
    <w:p w14:paraId="05B96D56" w14:textId="796DD8FE" w:rsidR="0087118A" w:rsidRPr="0087118A" w:rsidRDefault="0087118A" w:rsidP="0087118A">
      <w:pPr>
        <w:pStyle w:val="berschrift3"/>
      </w:pPr>
      <w:bookmarkStart w:id="138" w:name="_Toc408310020"/>
      <w:r>
        <w:t>Prototypen von Controllern, was kommt ist in Arbeit</w:t>
      </w:r>
      <w:bookmarkEnd w:id="138"/>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33"/>
          <w:pgSz w:w="11906" w:h="16838" w:code="9"/>
          <w:pgMar w:top="1531" w:right="1418" w:bottom="1701" w:left="1701" w:header="510" w:footer="624" w:gutter="0"/>
          <w:cols w:space="708"/>
          <w:docGrid w:linePitch="360"/>
        </w:sectPr>
      </w:pPr>
    </w:p>
    <w:bookmarkStart w:id="139" w:name="_Toc408310021"/>
    <w:p w14:paraId="3F80548D" w14:textId="0040D571" w:rsidR="00FD4654" w:rsidRDefault="00FD4654" w:rsidP="00FD4654">
      <w:pPr>
        <w:pStyle w:val="berschrift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139"/>
    </w:p>
    <w:p w14:paraId="6D0AB607" w14:textId="4EF62D71" w:rsidR="00FD4654" w:rsidRPr="00FD4654" w:rsidRDefault="00FD4654" w:rsidP="00FD4654">
      <w:pPr>
        <w:rPr>
          <w:lang w:val="en-US"/>
        </w:rPr>
      </w:pPr>
      <w:proofErr w:type="spellStart"/>
      <w:proofErr w:type="gramStart"/>
      <w:r>
        <w:rPr>
          <w:lang w:val="en-US"/>
        </w:rPr>
        <w:t>asd</w:t>
      </w:r>
      <w:proofErr w:type="spellEnd"/>
      <w:proofErr w:type="gramEnd"/>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140" w:name="_Toc408310022"/>
    <w:p w14:paraId="045FB12F" w14:textId="32DCE1A0" w:rsidR="0073618E"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r w:rsidR="0092098D" w:rsidRPr="008D3867">
        <w:rPr>
          <w:lang w:val="en-US"/>
        </w:rPr>
        <w:t>Referenzen</w:t>
      </w:r>
      <w:bookmarkEnd w:id="140"/>
    </w:p>
    <w:p w14:paraId="265BBDB5" w14:textId="77777777" w:rsidR="005A2D3C" w:rsidRPr="005A2D3C" w:rsidRDefault="005A2D3C" w:rsidP="005A2D3C">
      <w:pPr>
        <w:rPr>
          <w:lang w:val="en-US"/>
        </w:rPr>
      </w:pPr>
    </w:p>
    <w:p w14:paraId="28899465" w14:textId="77777777" w:rsidR="005A2D3C" w:rsidRPr="005A2D3C" w:rsidRDefault="005A2D3C" w:rsidP="005A2D3C">
      <w:pPr>
        <w:rPr>
          <w:b/>
          <w:sz w:val="36"/>
          <w:lang w:val="en-US"/>
        </w:rPr>
      </w:pPr>
      <w:r w:rsidRPr="005A2D3C">
        <w:rPr>
          <w:b/>
          <w:sz w:val="36"/>
          <w:lang w:val="en-US"/>
        </w:rPr>
        <w:t>Berichte</w:t>
      </w:r>
    </w:p>
    <w:p w14:paraId="410EBB66" w14:textId="77777777" w:rsidR="005A2D3C" w:rsidRPr="005A2D3C" w:rsidRDefault="005A2D3C" w:rsidP="005A2D3C">
      <w:pPr>
        <w:rPr>
          <w:lang w:val="en-US"/>
        </w:rPr>
      </w:pPr>
    </w:p>
    <w:p w14:paraId="196213A7" w14:textId="2A8392F6" w:rsidR="0030177F" w:rsidRDefault="009B1FBE" w:rsidP="009F1AB6">
      <w:pPr>
        <w:ind w:left="1077" w:hanging="1077"/>
        <w:rPr>
          <w:lang w:val="en-US"/>
        </w:rPr>
      </w:pPr>
      <w:r>
        <w:rPr>
          <w:lang w:val="en-US"/>
        </w:rPr>
        <w:t>[Bus14]</w:t>
      </w:r>
      <w:r>
        <w:rPr>
          <w:lang w:val="en-US"/>
        </w:rPr>
        <w:tab/>
      </w:r>
      <w:r w:rsidR="005A2D3C" w:rsidRPr="005A2D3C">
        <w:rPr>
          <w:lang w:val="en-US"/>
        </w:rPr>
        <w:t>T. Busch: „</w:t>
      </w:r>
      <w:proofErr w:type="spellStart"/>
      <w:r w:rsidR="005A2D3C" w:rsidRPr="005A2D3C">
        <w:rPr>
          <w:lang w:val="en-US"/>
        </w:rPr>
        <w:t>Einarbeitung</w:t>
      </w:r>
      <w:proofErr w:type="spellEnd"/>
      <w:r w:rsidR="005A2D3C" w:rsidRPr="005A2D3C">
        <w:rPr>
          <w:lang w:val="en-US"/>
        </w:rPr>
        <w:t xml:space="preserve"> in Virtual Reality und Augmented Reality </w:t>
      </w:r>
      <w:proofErr w:type="spellStart"/>
      <w:r w:rsidR="005A2D3C" w:rsidRPr="005A2D3C">
        <w:rPr>
          <w:lang w:val="en-US"/>
        </w:rPr>
        <w:t>durch</w:t>
      </w:r>
      <w:proofErr w:type="spellEnd"/>
      <w:r w:rsidR="005A2D3C" w:rsidRPr="005A2D3C">
        <w:rPr>
          <w:lang w:val="en-US"/>
        </w:rPr>
        <w:t xml:space="preserve"> die </w:t>
      </w:r>
      <w:proofErr w:type="spellStart"/>
      <w:r w:rsidR="005A2D3C" w:rsidRPr="005A2D3C">
        <w:rPr>
          <w:lang w:val="en-US"/>
        </w:rPr>
        <w:t>Umsetzung</w:t>
      </w:r>
      <w:proofErr w:type="spellEnd"/>
      <w:r w:rsidR="005A2D3C" w:rsidRPr="005A2D3C">
        <w:rPr>
          <w:lang w:val="en-US"/>
        </w:rPr>
        <w:t xml:space="preserve"> von </w:t>
      </w:r>
      <w:proofErr w:type="spellStart"/>
      <w:r w:rsidR="005A2D3C" w:rsidRPr="005A2D3C">
        <w:rPr>
          <w:lang w:val="en-US"/>
        </w:rPr>
        <w:t>prototypischen</w:t>
      </w:r>
      <w:proofErr w:type="spellEnd"/>
      <w:r w:rsidR="005A2D3C" w:rsidRPr="005A2D3C">
        <w:rPr>
          <w:lang w:val="en-US"/>
        </w:rPr>
        <w:t xml:space="preserve"> </w:t>
      </w:r>
      <w:proofErr w:type="spellStart"/>
      <w:r w:rsidR="005A2D3C" w:rsidRPr="005A2D3C">
        <w:rPr>
          <w:lang w:val="en-US"/>
        </w:rPr>
        <w:t>Applikationen</w:t>
      </w:r>
      <w:proofErr w:type="spellEnd"/>
      <w:r w:rsidR="005A2D3C" w:rsidRPr="005A2D3C">
        <w:rPr>
          <w:lang w:val="en-US"/>
        </w:rPr>
        <w:t>“, Osnabrück, November 2014</w:t>
      </w:r>
    </w:p>
    <w:p w14:paraId="3405D2D8" w14:textId="77777777" w:rsidR="005A2D3C" w:rsidRPr="0030177F" w:rsidRDefault="005A2D3C" w:rsidP="0030177F">
      <w:pPr>
        <w:rPr>
          <w:lang w:val="en-US"/>
        </w:rPr>
      </w:pPr>
    </w:p>
    <w:p w14:paraId="2DBEEEAA" w14:textId="0B8B2A02" w:rsidR="00002720" w:rsidRDefault="00002720" w:rsidP="00002720">
      <w:pPr>
        <w:rPr>
          <w:rFonts w:cs="Arial"/>
          <w:b/>
          <w:sz w:val="36"/>
          <w:lang w:val="en-US"/>
        </w:rPr>
      </w:pPr>
      <w:r w:rsidRPr="007253E1">
        <w:rPr>
          <w:rFonts w:cs="Arial"/>
          <w:b/>
          <w:sz w:val="36"/>
          <w:lang w:val="en-US"/>
        </w:rPr>
        <w:t>Bücher</w:t>
      </w:r>
    </w:p>
    <w:p w14:paraId="26D75932" w14:textId="77777777" w:rsidR="00B30E9E" w:rsidRPr="007253E1" w:rsidRDefault="00B30E9E" w:rsidP="00B30E9E">
      <w:pPr>
        <w:rPr>
          <w:lang w:val="en-US"/>
        </w:rPr>
      </w:pPr>
    </w:p>
    <w:p w14:paraId="26FF3559" w14:textId="77777777" w:rsidR="00CB0226" w:rsidRPr="008D3867" w:rsidRDefault="00CB0226" w:rsidP="00B769E5">
      <w:pPr>
        <w:ind w:left="1077" w:hanging="1077"/>
        <w:jc w:val="left"/>
        <w:rPr>
          <w:lang w:val="en-US"/>
        </w:rPr>
      </w:pPr>
      <w:r w:rsidRPr="008D3867">
        <w:rPr>
          <w:lang w:val="en-US"/>
        </w:rPr>
        <w:t>[Bla11]</w:t>
      </w:r>
      <w:r w:rsidRPr="008D3867">
        <w:rPr>
          <w:lang w:val="en-US"/>
        </w:rPr>
        <w:tab/>
        <w:t xml:space="preserve">S. Blackman: „Beginning 3D Game Development with Unity: The World’s most widely used multiplatform game engine“, </w:t>
      </w:r>
      <w:proofErr w:type="spellStart"/>
      <w:r w:rsidRPr="008D3867">
        <w:rPr>
          <w:lang w:val="en-US"/>
        </w:rPr>
        <w:t>Apress</w:t>
      </w:r>
      <w:proofErr w:type="spellEnd"/>
      <w:r w:rsidRPr="008D3867">
        <w:rPr>
          <w:lang w:val="en-US"/>
        </w:rPr>
        <w:t>, New York, Mai 2011</w:t>
      </w:r>
    </w:p>
    <w:p w14:paraId="27AE5DD7" w14:textId="77777777" w:rsidR="00CB0226" w:rsidRDefault="00CB0226" w:rsidP="00B769E5">
      <w:pPr>
        <w:ind w:left="1077" w:hanging="1077"/>
        <w:jc w:val="left"/>
      </w:pPr>
      <w:r>
        <w:t>[Dör13]</w:t>
      </w:r>
      <w:r>
        <w:tab/>
        <w:t xml:space="preserve">R. Dörner </w:t>
      </w:r>
      <w:r w:rsidRPr="00BD7578">
        <w:t>et al.</w:t>
      </w:r>
      <w:r>
        <w:t xml:space="preserve"> (</w:t>
      </w:r>
      <w:proofErr w:type="spellStart"/>
      <w:r>
        <w:t>Hrsg</w:t>
      </w:r>
      <w:proofErr w:type="spellEnd"/>
      <w:r>
        <w:t>):</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September 2013</w:t>
      </w:r>
    </w:p>
    <w:p w14:paraId="6752D805" w14:textId="77777777" w:rsidR="00CB0226" w:rsidRPr="00BD7578" w:rsidRDefault="00CB0226" w:rsidP="00AF0A81">
      <w:pPr>
        <w:ind w:left="1077" w:hanging="1077"/>
      </w:pPr>
      <w:r>
        <w:t>[Rup14]</w:t>
      </w:r>
      <w:r>
        <w:tab/>
        <w:t xml:space="preserve">C. Rupp, die </w:t>
      </w:r>
      <w:proofErr w:type="spellStart"/>
      <w:r>
        <w:t>SOPHISTen</w:t>
      </w:r>
      <w:proofErr w:type="spellEnd"/>
      <w:r>
        <w:t>: „</w:t>
      </w:r>
      <w:proofErr w:type="spellStart"/>
      <w:r w:rsidRPr="009E468F">
        <w:t>Requirements</w:t>
      </w:r>
      <w:proofErr w:type="spellEnd"/>
      <w:r w:rsidRPr="009E468F">
        <w:t>-Engineering und -Management: Aus der Praxis von klassisch bis agil</w:t>
      </w:r>
      <w:r>
        <w:t>“,6. Auflage, Carl Hanser Verlag, München, Oktober 2014</w:t>
      </w:r>
    </w:p>
    <w:p w14:paraId="0417B121" w14:textId="6AA2EB70" w:rsidR="00844C3B" w:rsidRDefault="00CB0226" w:rsidP="00844C3B">
      <w:pPr>
        <w:ind w:left="1077" w:hanging="1077"/>
      </w:pPr>
      <w:r>
        <w:t>[Sei14]</w:t>
      </w:r>
      <w:r>
        <w:tab/>
        <w:t>C. Seifert: „</w:t>
      </w:r>
      <w:r w:rsidRPr="00AF0A81">
        <w:t>Spiele entwickeln mit Unity: 3D-Games mit Unity und C# für Desk</w:t>
      </w:r>
      <w:r>
        <w:t>top, Web &amp; Mobile“, 1. Auflage, Carl Hanser Verlag, München, September 2014</w:t>
      </w:r>
    </w:p>
    <w:p w14:paraId="6D12B5ED" w14:textId="77777777" w:rsidR="00B30E9E" w:rsidRDefault="00B30E9E">
      <w:pPr>
        <w:spacing w:before="0" w:after="0" w:line="240" w:lineRule="auto"/>
        <w:jc w:val="left"/>
      </w:pPr>
    </w:p>
    <w:p w14:paraId="01DA412F" w14:textId="2D0353C2" w:rsidR="00B30E9E" w:rsidRDefault="00B30E9E">
      <w:pPr>
        <w:spacing w:before="0" w:after="0" w:line="240" w:lineRule="auto"/>
        <w:jc w:val="left"/>
        <w:rPr>
          <w:b/>
          <w:sz w:val="36"/>
        </w:rPr>
      </w:pPr>
      <w:r w:rsidRPr="00B30E9E">
        <w:rPr>
          <w:b/>
          <w:sz w:val="36"/>
        </w:rPr>
        <w:t>Magazine</w:t>
      </w:r>
    </w:p>
    <w:p w14:paraId="73B10F58" w14:textId="77777777" w:rsidR="00B30E9E" w:rsidRDefault="00B30E9E" w:rsidP="00B30E9E"/>
    <w:p w14:paraId="146D1091" w14:textId="4ADC6EB1" w:rsidR="00B30E9E" w:rsidRDefault="00B30E9E" w:rsidP="00B30E9E">
      <w:pPr>
        <w:ind w:left="1077" w:hanging="1077"/>
      </w:pPr>
      <w:r>
        <w:t>[FRE03]</w:t>
      </w:r>
      <w:r>
        <w:tab/>
      </w:r>
      <w:r w:rsidRPr="00DB738F">
        <w:t>K</w:t>
      </w:r>
      <w:r>
        <w:t>.</w:t>
      </w:r>
      <w:r w:rsidRPr="00DB738F">
        <w:t>J</w:t>
      </w:r>
      <w:r>
        <w:t>.</w:t>
      </w:r>
      <w:r w:rsidRPr="00DB738F">
        <w:t xml:space="preserve"> Fernandes,</w:t>
      </w:r>
      <w:r>
        <w:t xml:space="preserve"> V. Raja, J. </w:t>
      </w:r>
      <w:proofErr w:type="spellStart"/>
      <w:r>
        <w:t>Eyre</w:t>
      </w:r>
      <w:proofErr w:type="spellEnd"/>
      <w:r>
        <w:t>: „</w:t>
      </w:r>
      <w:proofErr w:type="spellStart"/>
      <w:r w:rsidRPr="00DB738F">
        <w:t>Cybersphere</w:t>
      </w:r>
      <w:proofErr w:type="spellEnd"/>
      <w:r w:rsidRPr="00DB738F">
        <w:t xml:space="preserve">: </w:t>
      </w:r>
      <w:proofErr w:type="spellStart"/>
      <w:r w:rsidRPr="00DB738F">
        <w:t>the</w:t>
      </w:r>
      <w:proofErr w:type="spellEnd"/>
      <w:r w:rsidRPr="00DB738F">
        <w:t xml:space="preserve"> </w:t>
      </w:r>
      <w:proofErr w:type="spellStart"/>
      <w:r w:rsidRPr="00DB738F">
        <w:t>fully</w:t>
      </w:r>
      <w:proofErr w:type="spellEnd"/>
      <w:r w:rsidRPr="00DB738F">
        <w:t xml:space="preserve"> immersive </w:t>
      </w:r>
      <w:proofErr w:type="spellStart"/>
      <w:r w:rsidRPr="00DB738F">
        <w:t>spherical</w:t>
      </w:r>
      <w:proofErr w:type="spellEnd"/>
      <w:r w:rsidRPr="00DB738F">
        <w:t xml:space="preserve"> </w:t>
      </w:r>
      <w:proofErr w:type="spellStart"/>
      <w:r w:rsidRPr="00DB738F">
        <w:t>projection</w:t>
      </w:r>
      <w:proofErr w:type="spellEnd"/>
      <w:r w:rsidRPr="00DB738F">
        <w:t xml:space="preserve"> </w:t>
      </w:r>
      <w:proofErr w:type="spellStart"/>
      <w:r w:rsidRPr="00DB738F">
        <w:t>system</w:t>
      </w:r>
      <w:proofErr w:type="spellEnd"/>
      <w:r>
        <w:t>“,</w:t>
      </w:r>
      <w:r w:rsidRPr="00DB738F">
        <w:t xml:space="preserve"> Communications </w:t>
      </w:r>
      <w:proofErr w:type="spellStart"/>
      <w:r w:rsidRPr="00DB738F">
        <w:t>of</w:t>
      </w:r>
      <w:proofErr w:type="spellEnd"/>
      <w:r w:rsidRPr="00DB738F">
        <w:t xml:space="preserve"> </w:t>
      </w:r>
      <w:proofErr w:type="spellStart"/>
      <w:r w:rsidRPr="00DB738F">
        <w:t>the</w:t>
      </w:r>
      <w:proofErr w:type="spellEnd"/>
      <w:r w:rsidRPr="00DB738F">
        <w:t xml:space="preserve"> ACM 46 </w:t>
      </w:r>
      <w:r>
        <w:t xml:space="preserve">Nr. 9, </w:t>
      </w:r>
      <w:r w:rsidRPr="00DB738F">
        <w:t>ACM</w:t>
      </w:r>
      <w:r>
        <w:t>,</w:t>
      </w:r>
      <w:r w:rsidRPr="00DB738F">
        <w:t xml:space="preserve"> New York</w:t>
      </w:r>
      <w:r w:rsidR="001E3B02">
        <w:t>,</w:t>
      </w:r>
      <w:r w:rsidR="007E568B">
        <w:t xml:space="preserve"> September 2003</w:t>
      </w:r>
    </w:p>
    <w:p w14:paraId="6AA699F4" w14:textId="77777777" w:rsidR="00B30E9E" w:rsidRPr="00B30E9E" w:rsidRDefault="00B30E9E" w:rsidP="00B30E9E"/>
    <w:p w14:paraId="5EAB4F6B" w14:textId="77777777" w:rsidR="00B30E9E" w:rsidRDefault="00B30E9E">
      <w:pPr>
        <w:spacing w:before="0" w:after="0" w:line="240" w:lineRule="auto"/>
        <w:jc w:val="left"/>
      </w:pPr>
      <w:r>
        <w:br w:type="page"/>
      </w:r>
    </w:p>
    <w:p w14:paraId="5A05A12A" w14:textId="4420D224" w:rsidR="00002720" w:rsidRDefault="000E55E2" w:rsidP="00DC6803">
      <w:pPr>
        <w:ind w:left="1080" w:hanging="1080"/>
        <w:rPr>
          <w:b/>
          <w:sz w:val="28"/>
        </w:rPr>
      </w:pPr>
      <w:r w:rsidRPr="007253E1">
        <w:rPr>
          <w:rFonts w:cs="Arial"/>
          <w:b/>
          <w:sz w:val="36"/>
        </w:rPr>
        <w:lastRenderedPageBreak/>
        <w:t>Webs</w:t>
      </w:r>
      <w:r w:rsidR="00DC6803" w:rsidRPr="007253E1">
        <w:rPr>
          <w:rFonts w:cs="Arial"/>
          <w:b/>
          <w:sz w:val="36"/>
        </w:rPr>
        <w:t>eiten</w:t>
      </w:r>
      <w:r w:rsidR="00DC6803" w:rsidRPr="007253E1">
        <w:rPr>
          <w:b/>
          <w:sz w:val="28"/>
        </w:rPr>
        <w:t xml:space="preserve"> </w:t>
      </w:r>
    </w:p>
    <w:p w14:paraId="58C0D73E" w14:textId="77777777" w:rsidR="00B30E9E" w:rsidRPr="007253E1" w:rsidRDefault="00B30E9E" w:rsidP="00DC6803">
      <w:pPr>
        <w:ind w:left="1080" w:hanging="1080"/>
        <w:rPr>
          <w:b/>
          <w:sz w:val="28"/>
        </w:rPr>
      </w:pPr>
    </w:p>
    <w:p w14:paraId="01CECBEA" w14:textId="1CBA2023" w:rsidR="00DC6803" w:rsidRDefault="00DC6803" w:rsidP="00DC6803">
      <w:pPr>
        <w:ind w:left="1080" w:hanging="1080"/>
      </w:pPr>
      <w:r w:rsidRPr="00BD7578">
        <w:t xml:space="preserve">zuletzt am </w:t>
      </w:r>
      <w:r>
        <w:t>01.</w:t>
      </w:r>
      <w:r w:rsidR="00823721">
        <w:t>02</w:t>
      </w:r>
      <w:r>
        <w:t>.20</w:t>
      </w:r>
      <w:r w:rsidR="00823721">
        <w:t>15</w:t>
      </w:r>
      <w:r w:rsidRPr="00BD7578">
        <w:t xml:space="preserve"> abgerufen.</w:t>
      </w:r>
    </w:p>
    <w:p w14:paraId="46666816" w14:textId="77777777" w:rsidR="00926FF3" w:rsidRDefault="00926FF3" w:rsidP="00FD5595">
      <w:pPr>
        <w:ind w:left="1077" w:hanging="1077"/>
        <w:jc w:val="left"/>
        <w:rPr>
          <w:lang w:val="en-US"/>
        </w:rPr>
      </w:pPr>
      <w:r>
        <w:rPr>
          <w:lang w:val="en-US"/>
        </w:rPr>
        <w:t>[@Car]</w:t>
      </w:r>
      <w:r>
        <w:rPr>
          <w:lang w:val="en-US"/>
        </w:rPr>
        <w:tab/>
        <w:t xml:space="preserve">Google Cardboard Developer Documentation, </w:t>
      </w:r>
      <w:hyperlink r:id="rId34" w:history="1">
        <w:r w:rsidRPr="002F4D93">
          <w:rPr>
            <w:rStyle w:val="Hyperlink"/>
            <w:lang w:val="en-US"/>
          </w:rPr>
          <w:t>https://developers.google.com/cardboard/overview</w:t>
        </w:r>
      </w:hyperlink>
      <w:r>
        <w:rPr>
          <w:lang w:val="en-US"/>
        </w:rPr>
        <w:t xml:space="preserve"> </w:t>
      </w:r>
    </w:p>
    <w:p w14:paraId="61B3EBE2" w14:textId="77777777" w:rsidR="00926FF3" w:rsidRDefault="00926FF3" w:rsidP="00FD5595">
      <w:pPr>
        <w:ind w:left="1077" w:hanging="1077"/>
        <w:jc w:val="left"/>
        <w:rPr>
          <w:lang w:val="en-US"/>
        </w:rPr>
      </w:pPr>
      <w:r w:rsidRPr="00253C80">
        <w:rPr>
          <w:lang w:val="en-US"/>
        </w:rPr>
        <w:t>[@</w:t>
      </w:r>
      <w:proofErr w:type="spellStart"/>
      <w:r w:rsidRPr="00253C80">
        <w:rPr>
          <w:lang w:val="en-US"/>
        </w:rPr>
        <w:t>Dur</w:t>
      </w:r>
      <w:proofErr w:type="spellEnd"/>
      <w:r w:rsidRPr="00253C80">
        <w:rPr>
          <w:lang w:val="en-US"/>
        </w:rPr>
        <w:t>]</w:t>
      </w:r>
      <w:r w:rsidRPr="00253C80">
        <w:rPr>
          <w:lang w:val="en-US"/>
        </w:rPr>
        <w:tab/>
        <w:t xml:space="preserve">Durovis Dive SDK, </w:t>
      </w:r>
      <w:hyperlink r:id="rId35" w:history="1">
        <w:r w:rsidRPr="002F4D93">
          <w:rPr>
            <w:rStyle w:val="Hyperlink"/>
            <w:lang w:val="en-US"/>
          </w:rPr>
          <w:t>https://www.durovis.com/sdk.html</w:t>
        </w:r>
      </w:hyperlink>
    </w:p>
    <w:p w14:paraId="4E6D196A" w14:textId="77777777" w:rsidR="00926FF3" w:rsidRDefault="00926FF3" w:rsidP="00FD5595">
      <w:pPr>
        <w:ind w:left="1077" w:hanging="1077"/>
        <w:jc w:val="left"/>
        <w:rPr>
          <w:lang w:val="en-US"/>
        </w:rPr>
      </w:pPr>
      <w:r>
        <w:rPr>
          <w:lang w:val="en-US"/>
        </w:rPr>
        <w:t>[@Ext]</w:t>
      </w:r>
      <w:r>
        <w:rPr>
          <w:lang w:val="en-US"/>
        </w:rPr>
        <w:tab/>
        <w:t xml:space="preserve">Git Extensions Manual, </w:t>
      </w:r>
      <w:hyperlink r:id="rId36" w:history="1">
        <w:r w:rsidRPr="007F7E8C">
          <w:rPr>
            <w:rStyle w:val="Hyperlink"/>
            <w:lang w:val="en-US"/>
          </w:rPr>
          <w:t>https://git-extensions-documentation.readthedocs.org/en/latest/https://git-extensions-documentation.readthedocs.org/en/latest/</w:t>
        </w:r>
      </w:hyperlink>
      <w:r>
        <w:rPr>
          <w:lang w:val="en-US"/>
        </w:rPr>
        <w:t xml:space="preserve"> </w:t>
      </w:r>
    </w:p>
    <w:p w14:paraId="4A74C8F4" w14:textId="77777777" w:rsidR="00926FF3" w:rsidRDefault="00926FF3" w:rsidP="00FD5595">
      <w:pPr>
        <w:ind w:left="1077" w:hanging="1077"/>
        <w:jc w:val="left"/>
        <w:rPr>
          <w:lang w:val="en-US"/>
        </w:rPr>
      </w:pPr>
      <w:r>
        <w:rPr>
          <w:lang w:val="en-US"/>
        </w:rPr>
        <w:t>[@Git]</w:t>
      </w:r>
      <w:r>
        <w:rPr>
          <w:lang w:val="en-US"/>
        </w:rPr>
        <w:tab/>
        <w:t xml:space="preserve">Git Documentation, </w:t>
      </w:r>
      <w:hyperlink r:id="rId37" w:history="1">
        <w:r w:rsidRPr="007F7E8C">
          <w:rPr>
            <w:rStyle w:val="Hyperlink"/>
            <w:lang w:val="en-US"/>
          </w:rPr>
          <w:t>http://git-scm.com/doc</w:t>
        </w:r>
      </w:hyperlink>
    </w:p>
    <w:p w14:paraId="7D4E237C" w14:textId="77777777" w:rsidR="00926FF3" w:rsidRDefault="00926FF3" w:rsidP="00FD5595">
      <w:pPr>
        <w:ind w:left="1077" w:hanging="1077"/>
        <w:jc w:val="left"/>
        <w:rPr>
          <w:rStyle w:val="Hyperlink"/>
          <w:lang w:val="en-US"/>
        </w:rPr>
      </w:pPr>
      <w:r>
        <w:rPr>
          <w:lang w:val="en-US"/>
        </w:rPr>
        <w:t>[@Hub]</w:t>
      </w:r>
      <w:r>
        <w:rPr>
          <w:lang w:val="en-US"/>
        </w:rPr>
        <w:tab/>
        <w:t xml:space="preserve">GitHub, </w:t>
      </w:r>
      <w:hyperlink r:id="rId38" w:history="1">
        <w:r w:rsidRPr="000524A6">
          <w:rPr>
            <w:rStyle w:val="Hyperlink"/>
            <w:lang w:val="en-US"/>
          </w:rPr>
          <w:t>https://github.com/</w:t>
        </w:r>
      </w:hyperlink>
      <w:r>
        <w:rPr>
          <w:lang w:val="en-US"/>
        </w:rPr>
        <w:t xml:space="preserve"> </w:t>
      </w:r>
    </w:p>
    <w:p w14:paraId="39B44D00" w14:textId="77777777" w:rsidR="00926FF3" w:rsidRPr="00BD7578" w:rsidRDefault="00926FF3" w:rsidP="00FD5595">
      <w:pPr>
        <w:ind w:left="1080" w:hanging="1080"/>
      </w:pPr>
      <w:r>
        <w:t>[@</w:t>
      </w:r>
      <w:proofErr w:type="spellStart"/>
      <w:r>
        <w:t>Leap</w:t>
      </w:r>
      <w:proofErr w:type="spellEnd"/>
      <w:r>
        <w:t>]</w:t>
      </w:r>
      <w:r>
        <w:tab/>
      </w:r>
      <w:proofErr w:type="spellStart"/>
      <w:r>
        <w:t>Leap</w:t>
      </w:r>
      <w:proofErr w:type="spellEnd"/>
      <w:r>
        <w:t xml:space="preserve"> Motion Forum, </w:t>
      </w:r>
      <w:hyperlink r:id="rId39" w:history="1">
        <w:r w:rsidRPr="000524A6">
          <w:rPr>
            <w:rStyle w:val="Hyperlink"/>
          </w:rPr>
          <w:t>https://forums.leapmotion.com/</w:t>
        </w:r>
      </w:hyperlink>
      <w:r>
        <w:t xml:space="preserve"> </w:t>
      </w:r>
    </w:p>
    <w:p w14:paraId="54FAC3B4" w14:textId="77777777" w:rsidR="00926FF3" w:rsidRDefault="00926FF3" w:rsidP="00FD5595">
      <w:pPr>
        <w:ind w:left="1077" w:hanging="1077"/>
        <w:jc w:val="left"/>
        <w:rPr>
          <w:lang w:val="en-US"/>
        </w:rPr>
      </w:pPr>
      <w:r>
        <w:rPr>
          <w:lang w:val="en-US"/>
        </w:rPr>
        <w:t>[@Mag]</w:t>
      </w:r>
      <w:r>
        <w:rPr>
          <w:lang w:val="en-US"/>
        </w:rPr>
        <w:tab/>
        <w:t xml:space="preserve">Magnet Button for Cardboard, </w:t>
      </w:r>
      <w:hyperlink r:id="rId40" w:history="1">
        <w:r w:rsidRPr="000524A6">
          <w:rPr>
            <w:rStyle w:val="Hyperlink"/>
            <w:lang w:val="en-US"/>
          </w:rPr>
          <w:t>https://www.quora.com/How-does-the-magnet-select-button-for-Android-Cardboard-work</w:t>
        </w:r>
      </w:hyperlink>
      <w:r>
        <w:rPr>
          <w:lang w:val="en-US"/>
        </w:rPr>
        <w:t xml:space="preserve"> </w:t>
      </w:r>
    </w:p>
    <w:p w14:paraId="3332ADE7" w14:textId="77777777" w:rsidR="00926FF3" w:rsidRDefault="00926FF3" w:rsidP="00FD5595">
      <w:pPr>
        <w:ind w:left="1077" w:hanging="1077"/>
        <w:jc w:val="left"/>
        <w:rPr>
          <w:lang w:val="en-US"/>
        </w:rPr>
      </w:pPr>
      <w:r>
        <w:rPr>
          <w:lang w:val="en-US"/>
        </w:rPr>
        <w:t>[@</w:t>
      </w:r>
      <w:proofErr w:type="spellStart"/>
      <w:r>
        <w:rPr>
          <w:lang w:val="en-US"/>
        </w:rPr>
        <w:t>Rud</w:t>
      </w:r>
      <w:proofErr w:type="spellEnd"/>
      <w:r>
        <w:rPr>
          <w:lang w:val="en-US"/>
        </w:rPr>
        <w:t>]</w:t>
      </w:r>
      <w:r>
        <w:rPr>
          <w:lang w:val="en-US"/>
        </w:rPr>
        <w:tab/>
        <w:t xml:space="preserve">3DRudder, </w:t>
      </w:r>
      <w:hyperlink r:id="rId41" w:history="1">
        <w:r w:rsidRPr="000524A6">
          <w:rPr>
            <w:rStyle w:val="Hyperlink"/>
            <w:lang w:val="en-US"/>
          </w:rPr>
          <w:t>http://www.3drudder.com/</w:t>
        </w:r>
      </w:hyperlink>
      <w:r>
        <w:rPr>
          <w:lang w:val="en-US"/>
        </w:rPr>
        <w:t xml:space="preserve"> </w:t>
      </w:r>
    </w:p>
    <w:p w14:paraId="3A4644C5" w14:textId="77777777" w:rsidR="00926FF3" w:rsidRDefault="00926FF3" w:rsidP="00FD5595">
      <w:pPr>
        <w:ind w:left="1077" w:hanging="1077"/>
        <w:jc w:val="left"/>
        <w:rPr>
          <w:lang w:val="en-US"/>
        </w:rPr>
      </w:pPr>
      <w:r>
        <w:rPr>
          <w:lang w:val="en-US"/>
        </w:rPr>
        <w:t>[@</w:t>
      </w:r>
      <w:proofErr w:type="spellStart"/>
      <w:r>
        <w:rPr>
          <w:lang w:val="en-US"/>
        </w:rPr>
        <w:t>Sph</w:t>
      </w:r>
      <w:proofErr w:type="spellEnd"/>
      <w:r>
        <w:rPr>
          <w:lang w:val="en-US"/>
        </w:rPr>
        <w:t>]</w:t>
      </w:r>
      <w:r>
        <w:rPr>
          <w:lang w:val="en-US"/>
        </w:rPr>
        <w:tab/>
        <w:t xml:space="preserve">Sphero, </w:t>
      </w:r>
      <w:hyperlink r:id="rId42" w:history="1">
        <w:r w:rsidRPr="000524A6">
          <w:rPr>
            <w:rStyle w:val="Hyperlink"/>
            <w:lang w:val="en-US"/>
          </w:rPr>
          <w:t>http://www.gosphero.com/de/</w:t>
        </w:r>
      </w:hyperlink>
      <w:r>
        <w:rPr>
          <w:lang w:val="en-US"/>
        </w:rPr>
        <w:t xml:space="preserve"> </w:t>
      </w:r>
    </w:p>
    <w:p w14:paraId="2ED09F99" w14:textId="64E80F88" w:rsidR="009433C1" w:rsidRDefault="000855D1" w:rsidP="000855D1">
      <w:pPr>
        <w:ind w:left="1077" w:hanging="1077"/>
        <w:jc w:val="left"/>
        <w:rPr>
          <w:rStyle w:val="Hyperlink"/>
          <w:color w:val="auto"/>
          <w:u w:val="none"/>
          <w:lang w:val="en-US"/>
        </w:rPr>
      </w:pPr>
      <w:r>
        <w:rPr>
          <w:lang w:val="en-US"/>
        </w:rPr>
        <w:t>[@</w:t>
      </w:r>
      <w:proofErr w:type="spellStart"/>
      <w:r>
        <w:rPr>
          <w:lang w:val="en-US"/>
        </w:rPr>
        <w:t>Ocu</w:t>
      </w:r>
      <w:proofErr w:type="spellEnd"/>
      <w:r>
        <w:rPr>
          <w:lang w:val="en-US"/>
        </w:rPr>
        <w:t>]</w:t>
      </w:r>
      <w:r>
        <w:rPr>
          <w:lang w:val="en-US"/>
        </w:rPr>
        <w:tab/>
        <w:t xml:space="preserve">Oculus Rift Support, </w:t>
      </w:r>
      <w:hyperlink r:id="rId43" w:history="1">
        <w:r w:rsidRPr="00F763D9">
          <w:rPr>
            <w:rStyle w:val="Hyperlink"/>
            <w:lang w:val="en-US"/>
          </w:rPr>
          <w:t>https://support.oculus.com</w:t>
        </w:r>
      </w:hyperlink>
      <w:r>
        <w:rPr>
          <w:rStyle w:val="Hyperlink"/>
          <w:color w:val="auto"/>
          <w:u w:val="none"/>
          <w:lang w:val="en-US"/>
        </w:rPr>
        <w:t xml:space="preserve"> </w:t>
      </w:r>
    </w:p>
    <w:p w14:paraId="40B1660D" w14:textId="05D5E61B" w:rsidR="00EE42A9" w:rsidRPr="00B52B9F" w:rsidRDefault="00EE42A9" w:rsidP="00EE42A9">
      <w:pPr>
        <w:ind w:left="1077" w:hanging="1077"/>
        <w:jc w:val="left"/>
        <w:rPr>
          <w:rStyle w:val="Hyperlink"/>
          <w:color w:val="auto"/>
          <w:u w:val="none"/>
          <w:lang w:val="en-US"/>
        </w:rPr>
      </w:pPr>
      <w:r>
        <w:rPr>
          <w:lang w:val="en-US"/>
        </w:rPr>
        <w:t>[@</w:t>
      </w:r>
      <w:r>
        <w:rPr>
          <w:lang w:val="en-US"/>
        </w:rPr>
        <w:t>Gear</w:t>
      </w:r>
      <w:r>
        <w:rPr>
          <w:lang w:val="en-US"/>
        </w:rPr>
        <w:t>]</w:t>
      </w:r>
      <w:r>
        <w:rPr>
          <w:lang w:val="en-US"/>
        </w:rPr>
        <w:tab/>
      </w:r>
      <w:r>
        <w:rPr>
          <w:lang w:val="en-US"/>
        </w:rPr>
        <w:t>Gear VR</w:t>
      </w:r>
      <w:r>
        <w:rPr>
          <w:lang w:val="en-US"/>
        </w:rPr>
        <w:t xml:space="preserve">, </w:t>
      </w:r>
      <w:hyperlink r:id="rId44" w:history="1">
        <w:r w:rsidRPr="00F763D9">
          <w:rPr>
            <w:rStyle w:val="Hyperlink"/>
            <w:lang w:val="en-US"/>
          </w:rPr>
          <w:t>http://www.samsung.com/global/microsite/gearvr/index.html</w:t>
        </w:r>
      </w:hyperlink>
      <w:r>
        <w:rPr>
          <w:rStyle w:val="Hyperlink"/>
          <w:color w:val="auto"/>
          <w:u w:val="none"/>
          <w:lang w:val="en-US"/>
        </w:rPr>
        <w:t xml:space="preserve"> </w:t>
      </w:r>
    </w:p>
    <w:p w14:paraId="6C32FAC4" w14:textId="76AC07BA" w:rsidR="00EE42A9" w:rsidRDefault="00EE42A9" w:rsidP="00EE42A9">
      <w:pPr>
        <w:ind w:left="1077" w:hanging="1077"/>
        <w:jc w:val="left"/>
        <w:rPr>
          <w:rStyle w:val="Hyperlink"/>
          <w:color w:val="auto"/>
          <w:u w:val="none"/>
          <w:lang w:val="en-US"/>
        </w:rPr>
      </w:pPr>
      <w:r>
        <w:rPr>
          <w:rStyle w:val="Hyperlink"/>
          <w:color w:val="auto"/>
          <w:u w:val="none"/>
          <w:lang w:val="en-US"/>
        </w:rPr>
        <w:t xml:space="preserve"> </w:t>
      </w:r>
    </w:p>
    <w:p w14:paraId="2DD55537" w14:textId="77777777" w:rsidR="00EE42A9" w:rsidRDefault="00EE42A9" w:rsidP="000855D1">
      <w:pPr>
        <w:ind w:left="1077" w:hanging="1077"/>
        <w:jc w:val="left"/>
        <w:rPr>
          <w:rStyle w:val="Hyperlink"/>
          <w:color w:val="auto"/>
          <w:u w:val="none"/>
          <w:lang w:val="en-US"/>
        </w:rPr>
      </w:pPr>
    </w:p>
    <w:p w14:paraId="04A5747D" w14:textId="77777777" w:rsidR="0061702F" w:rsidRDefault="0061702F" w:rsidP="00A469B3">
      <w:pPr>
        <w:ind w:left="1077" w:hanging="1077"/>
        <w:jc w:val="left"/>
        <w:rPr>
          <w:lang w:val="en-US"/>
        </w:rPr>
      </w:pPr>
    </w:p>
    <w:p w14:paraId="65EAE948" w14:textId="77777777" w:rsidR="0073618E" w:rsidRDefault="0073618E" w:rsidP="00F0120D">
      <w:pPr>
        <w:rPr>
          <w:lang w:val="en-US"/>
        </w:rPr>
      </w:pPr>
    </w:p>
    <w:p w14:paraId="14752E07" w14:textId="77777777" w:rsidR="00113516" w:rsidRPr="00F0120D" w:rsidRDefault="00113516" w:rsidP="00F0120D">
      <w:pPr>
        <w:rPr>
          <w:lang w:val="en-US"/>
        </w:rPr>
        <w:sectPr w:rsidR="00113516" w:rsidRPr="00F0120D" w:rsidSect="00CF380C">
          <w:pgSz w:w="11906" w:h="16838" w:code="9"/>
          <w:pgMar w:top="1531" w:right="1418" w:bottom="1701" w:left="1701" w:header="510" w:footer="624" w:gutter="0"/>
          <w:cols w:space="708"/>
          <w:docGrid w:linePitch="360"/>
        </w:sectPr>
      </w:pPr>
    </w:p>
    <w:bookmarkStart w:id="141" w:name="_Toc224810330"/>
    <w:bookmarkStart w:id="142" w:name="_Toc225071815"/>
    <w:bookmarkStart w:id="143" w:name="_Toc408310023"/>
    <w:bookmarkEnd w:id="141"/>
    <w:p w14:paraId="6F7FE4DC" w14:textId="1DB5846B" w:rsidR="006D7161"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proofErr w:type="spellStart"/>
      <w:r>
        <w:rPr>
          <w:lang w:val="en-US"/>
        </w:rPr>
        <w:t>Inhalt</w:t>
      </w:r>
      <w:proofErr w:type="spellEnd"/>
      <w:r>
        <w:rPr>
          <w:lang w:val="en-US"/>
        </w:rPr>
        <w:t xml:space="preserve"> der CD</w:t>
      </w:r>
      <w:bookmarkEnd w:id="143"/>
    </w:p>
    <w:p w14:paraId="5E3AA4EC" w14:textId="77777777" w:rsidR="00E85212" w:rsidRPr="00E85212" w:rsidRDefault="00E85212" w:rsidP="00E85212">
      <w:pPr>
        <w:rPr>
          <w:lang w:val="en-US"/>
        </w:rPr>
      </w:pPr>
    </w:p>
    <w:bookmarkEnd w:id="142"/>
    <w:p w14:paraId="2C154DDE" w14:textId="314517E2" w:rsidR="0073618E" w:rsidRDefault="0073618E" w:rsidP="0073618E">
      <w:r w:rsidRPr="00BD7578">
        <w:t>In der beigefügten CD sind folgende Ordner und Dateien enthalten.</w:t>
      </w:r>
    </w:p>
    <w:p w14:paraId="0AD5D205" w14:textId="77777777" w:rsidR="00E85212" w:rsidRPr="00BD7578" w:rsidRDefault="00E85212" w:rsidP="0073618E"/>
    <w:tbl>
      <w:tblPr>
        <w:tblStyle w:val="EinfacheTabelle2"/>
        <w:tblW w:w="0" w:type="auto"/>
        <w:tblLook w:val="01E0" w:firstRow="1" w:lastRow="1" w:firstColumn="1" w:lastColumn="1" w:noHBand="0" w:noVBand="0"/>
      </w:tblPr>
      <w:tblGrid>
        <w:gridCol w:w="2127"/>
        <w:gridCol w:w="3506"/>
        <w:gridCol w:w="3154"/>
      </w:tblGrid>
      <w:tr w:rsidR="006D7161" w:rsidRPr="00BD7578" w14:paraId="4BF38DA1" w14:textId="77777777" w:rsidTr="004E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506"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Borders>
              <w:bottom w:val="nil"/>
              <w:right w:val="nil"/>
            </w:tcBorders>
          </w:tcPr>
          <w:p w14:paraId="598D47A2" w14:textId="7E1C0418" w:rsidR="0073618E" w:rsidRPr="005871C7" w:rsidRDefault="005871C7" w:rsidP="004E5070">
            <w:pPr>
              <w:rPr>
                <w:b w:val="0"/>
              </w:rPr>
            </w:pPr>
            <w:r>
              <w:rPr>
                <w:b w:val="0"/>
              </w:rPr>
              <w:t>\</w:t>
            </w:r>
            <w:r w:rsidR="004E5070">
              <w:rPr>
                <w:b w:val="0"/>
              </w:rPr>
              <w:t>Bachelorarbeit</w:t>
            </w:r>
          </w:p>
        </w:tc>
        <w:tc>
          <w:tcPr>
            <w:cnfStyle w:val="000010000000" w:firstRow="0" w:lastRow="0" w:firstColumn="0" w:lastColumn="0" w:oddVBand="1" w:evenVBand="0" w:oddHBand="0" w:evenHBand="0" w:firstRowFirstColumn="0" w:firstRowLastColumn="0" w:lastRowFirstColumn="0" w:lastRowLastColumn="0"/>
            <w:tcW w:w="3506" w:type="dxa"/>
            <w:tcBorders>
              <w:left w:val="nil"/>
              <w:bottom w:val="nil"/>
              <w:right w:val="nil"/>
            </w:tcBorders>
          </w:tcPr>
          <w:p w14:paraId="1C01EC25" w14:textId="53DCBD06" w:rsidR="0073618E" w:rsidRPr="00BD7578" w:rsidRDefault="004E5070" w:rsidP="006000B1">
            <w:r>
              <w:t>Bachelorarbeit</w:t>
            </w:r>
            <w:r w:rsidR="0073618E" w:rsidRPr="00BD7578">
              <w:t>_</w:t>
            </w:r>
            <w:r w:rsidR="006000B1">
              <w:t>BuschTobias</w:t>
            </w:r>
            <w:r w:rsidR="0073618E"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0DFCCD58" w:rsidR="0073618E" w:rsidRPr="005871C7" w:rsidRDefault="004E5070" w:rsidP="00D614D3">
            <w:pPr>
              <w:rPr>
                <w:b w:val="0"/>
              </w:rPr>
            </w:pPr>
            <w:r>
              <w:rPr>
                <w:b w:val="0"/>
              </w:rPr>
              <w:t>Die Bachelorarbeit</w:t>
            </w:r>
            <w:r w:rsidR="0073618E" w:rsidRPr="005871C7">
              <w:rPr>
                <w:b w:val="0"/>
              </w:rPr>
              <w:t xml:space="preserve"> im Portable </w:t>
            </w:r>
            <w:proofErr w:type="spellStart"/>
            <w:r w:rsidR="0073618E" w:rsidRPr="005871C7">
              <w:rPr>
                <w:b w:val="0"/>
              </w:rPr>
              <w:t>Document</w:t>
            </w:r>
            <w:proofErr w:type="spellEnd"/>
            <w:r w:rsidR="0073618E" w:rsidRPr="005871C7">
              <w:rPr>
                <w:b w:val="0"/>
              </w:rPr>
              <w:t xml:space="preserve"> Format (PDF)</w:t>
            </w:r>
          </w:p>
        </w:tc>
      </w:tr>
      <w:tr w:rsidR="0073618E" w:rsidRPr="00BD7578" w14:paraId="58F45D75" w14:textId="77777777" w:rsidTr="004E5070">
        <w:tc>
          <w:tcPr>
            <w:cnfStyle w:val="001000000000" w:firstRow="0" w:lastRow="0" w:firstColumn="1" w:lastColumn="0" w:oddVBand="0" w:evenVBand="0" w:oddHBand="0" w:evenHBand="0" w:firstRowFirstColumn="0" w:firstRowLastColumn="0" w:lastRowFirstColumn="0" w:lastRowLastColumn="0"/>
            <w:tcW w:w="2127"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506" w:type="dxa"/>
            <w:tcBorders>
              <w:top w:val="nil"/>
              <w:left w:val="nil"/>
              <w:bottom w:val="single" w:sz="4" w:space="0" w:color="7F7F7F" w:themeColor="text1" w:themeTint="80"/>
              <w:right w:val="nil"/>
            </w:tcBorders>
          </w:tcPr>
          <w:p w14:paraId="521EFD6A" w14:textId="27BDDAD7" w:rsidR="0073618E" w:rsidRPr="00BD7578" w:rsidRDefault="004E5070" w:rsidP="004E5070">
            <w:r>
              <w:t>Bachelorarbeit</w:t>
            </w:r>
            <w:r w:rsidR="0073618E" w:rsidRPr="00BD7578">
              <w:t>_</w:t>
            </w:r>
            <w:r w:rsidR="006000B1">
              <w:t>BuschTobias</w:t>
            </w:r>
            <w:r w:rsidR="0073618E"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4948947B" w:rsidR="0073618E" w:rsidRPr="005871C7" w:rsidRDefault="004E5070" w:rsidP="0073618E">
            <w:pPr>
              <w:rPr>
                <w:b w:val="0"/>
              </w:rPr>
            </w:pPr>
            <w:r>
              <w:rPr>
                <w:b w:val="0"/>
              </w:rPr>
              <w:t>Die Bachelorarbeit</w:t>
            </w:r>
            <w:r w:rsidR="0073618E" w:rsidRPr="005871C7">
              <w:rPr>
                <w:b w:val="0"/>
              </w:rPr>
              <w:t xml:space="preserve"> im Microsoft Word Format</w:t>
            </w:r>
          </w:p>
        </w:tc>
      </w:tr>
      <w:tr w:rsidR="0012355F" w:rsidRPr="00BD7578" w14:paraId="0F720F79"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1BD3B988" w14:textId="77777777" w:rsidR="0012355F" w:rsidRPr="00BD7578" w:rsidRDefault="0012355F" w:rsidP="0073618E">
            <w:r w:rsidRPr="00BD7578">
              <w:t>*.</w:t>
            </w:r>
            <w:proofErr w:type="spellStart"/>
            <w:r w:rsidRPr="00BD7578">
              <w:t>pdf</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4E5070">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29FF2645" w14:textId="3F4E15A2" w:rsidR="00DB1A60" w:rsidRPr="00BD7578" w:rsidRDefault="00DB1A60" w:rsidP="0073618E">
            <w:r>
              <w:t>*.</w:t>
            </w:r>
            <w:proofErr w:type="spellStart"/>
            <w:r>
              <w:t>jpg</w:t>
            </w:r>
            <w:proofErr w:type="spellEnd"/>
            <w:r>
              <w:t>, *.</w:t>
            </w:r>
            <w:proofErr w:type="spellStart"/>
            <w:r>
              <w:t>png</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4E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tcPr>
          <w:p w14:paraId="33EFA4C7" w14:textId="4F35C3F6" w:rsidR="006A0BAD" w:rsidRPr="005871C7" w:rsidRDefault="006A0BAD" w:rsidP="00EC6F81">
            <w:pPr>
              <w:rPr>
                <w:b w:val="0"/>
              </w:rPr>
            </w:pPr>
            <w:r w:rsidRPr="005871C7">
              <w:rPr>
                <w:b w:val="0"/>
              </w:rPr>
              <w:t>\</w:t>
            </w:r>
            <w:proofErr w:type="spellStart"/>
            <w:r w:rsidR="00EC6F81">
              <w:rPr>
                <w:b w:val="0"/>
              </w:rPr>
              <w:t>unity</w:t>
            </w:r>
            <w:proofErr w:type="spellEnd"/>
            <w:r w:rsidR="00EC6F81">
              <w:rPr>
                <w:b w:val="0"/>
              </w:rPr>
              <w:t>-project</w:t>
            </w:r>
          </w:p>
        </w:tc>
        <w:tc>
          <w:tcPr>
            <w:cnfStyle w:val="000010000000" w:firstRow="0" w:lastRow="0" w:firstColumn="0" w:lastColumn="0" w:oddVBand="1" w:evenVBand="0" w:oddHBand="0" w:evenHBand="0" w:firstRowFirstColumn="0" w:firstRowLastColumn="0" w:lastRowFirstColumn="0" w:lastRowLastColumn="0"/>
            <w:tcW w:w="3506" w:type="dxa"/>
            <w:tcBorders>
              <w:left w:val="nil"/>
              <w:right w:val="nil"/>
            </w:tcBorders>
          </w:tcPr>
          <w:p w14:paraId="0B913B57" w14:textId="5CAB9852" w:rsidR="007765AE" w:rsidRPr="00F214FB" w:rsidRDefault="00EC6F81" w:rsidP="0073618E">
            <w:pPr>
              <w:rPr>
                <w:b/>
              </w:rPr>
            </w:pPr>
            <w:r>
              <w:rPr>
                <w:b/>
              </w:rPr>
              <w:t>*.*</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1B8DB603" w:rsidR="006A0BAD" w:rsidRPr="005871C7" w:rsidRDefault="00EC6F81" w:rsidP="00B866D2">
            <w:pPr>
              <w:keepNext/>
              <w:rPr>
                <w:b w:val="0"/>
              </w:rPr>
            </w:pPr>
            <w:r>
              <w:rPr>
                <w:b w:val="0"/>
              </w:rPr>
              <w:t>Testapplikation</w:t>
            </w:r>
          </w:p>
        </w:tc>
      </w:tr>
      <w:tr w:rsidR="00BA09C2" w:rsidRPr="00BD7578" w14:paraId="208A9F91" w14:textId="77777777" w:rsidTr="004E507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506"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F4BD1DA" w:rsidR="00BA09C2" w:rsidRDefault="001C3942" w:rsidP="00B866D2">
            <w:pPr>
              <w:keepNext/>
              <w:rPr>
                <w:b w:val="0"/>
              </w:rPr>
            </w:pPr>
            <w:r>
              <w:rPr>
                <w:b w:val="0"/>
              </w:rPr>
              <w:t>Videos der getesteten Controller</w:t>
            </w:r>
          </w:p>
        </w:tc>
      </w:tr>
    </w:tbl>
    <w:p w14:paraId="434D3645" w14:textId="5CFBFE9B" w:rsidR="00B866D2" w:rsidRDefault="00B866D2" w:rsidP="00B866D2">
      <w:pPr>
        <w:pStyle w:val="Beschriftung"/>
      </w:pPr>
      <w:bookmarkStart w:id="144" w:name="_Toc224810331"/>
      <w:bookmarkStart w:id="145" w:name="_Toc408310029"/>
      <w:bookmarkEnd w:id="144"/>
      <w:r>
        <w:t xml:space="preserve">Tabelle </w:t>
      </w:r>
      <w:fldSimple w:instr=" STYLEREF 1 \s ">
        <w:r w:rsidR="00E174FE">
          <w:rPr>
            <w:noProof/>
          </w:rPr>
          <w:t>B</w:t>
        </w:r>
      </w:fldSimple>
      <w:r w:rsidR="00532BE8">
        <w:t>.</w:t>
      </w:r>
      <w:fldSimple w:instr=" SEQ Tabelle \* ARABIC \s 1 ">
        <w:r w:rsidR="00E174FE">
          <w:rPr>
            <w:noProof/>
          </w:rPr>
          <w:t>1</w:t>
        </w:r>
      </w:fldSimple>
      <w:r>
        <w:t xml:space="preserve"> Inhalt der CD</w:t>
      </w:r>
      <w:bookmarkEnd w:id="145"/>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45"/>
          <w:headerReference w:type="first" r:id="rId46"/>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47"/>
      <w:headerReference w:type="default" r:id="rId48"/>
      <w:footerReference w:type="default" r:id="rId49"/>
      <w:headerReference w:type="first" r:id="rId50"/>
      <w:footerReference w:type="first" r:id="rId51"/>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Autor" w:initials="A">
    <w:p w14:paraId="470D6465" w14:textId="657B3286" w:rsidR="00D520F2" w:rsidRDefault="00D520F2">
      <w:pPr>
        <w:pStyle w:val="Kommentartext"/>
      </w:pPr>
      <w:r>
        <w:rPr>
          <w:rStyle w:val="Kommentarzeichen"/>
        </w:rPr>
        <w:annotationRef/>
      </w:r>
      <w:r>
        <w:t>Sortieren</w:t>
      </w:r>
    </w:p>
  </w:comment>
  <w:comment w:id="26" w:author="Autor" w:initials="A">
    <w:p w14:paraId="724569CE" w14:textId="493706B3" w:rsidR="00D520F2" w:rsidRDefault="00D520F2">
      <w:pPr>
        <w:pStyle w:val="Kommentartext"/>
      </w:pPr>
      <w:r>
        <w:rPr>
          <w:rStyle w:val="Kommentarzeichen"/>
        </w:rPr>
        <w:annotationRef/>
      </w:r>
      <w:r>
        <w:t>Problematik der mangelnden Bewegungsmöglichkeiten in einer VR beschreiben</w:t>
      </w:r>
    </w:p>
  </w:comment>
  <w:comment w:id="33" w:author="Autor" w:initials="A">
    <w:p w14:paraId="2EB950D1" w14:textId="33E35105" w:rsidR="00D520F2" w:rsidRDefault="00D520F2">
      <w:pPr>
        <w:pStyle w:val="Kommentartext"/>
      </w:pPr>
      <w:r>
        <w:rPr>
          <w:rStyle w:val="Kommentarzeichen"/>
        </w:rPr>
        <w:annotationRef/>
      </w:r>
      <w:r>
        <w:t>Vorstellung nochmal sinnvoll?</w:t>
      </w:r>
    </w:p>
  </w:comment>
  <w:comment w:id="83" w:author="Autor" w:initials="A">
    <w:p w14:paraId="40E378EC" w14:textId="0BDD04C7" w:rsidR="00D520F2" w:rsidRDefault="00D520F2">
      <w:pPr>
        <w:pStyle w:val="Kommentartext"/>
      </w:pPr>
      <w:r>
        <w:rPr>
          <w:rStyle w:val="Kommentarzeichen"/>
        </w:rPr>
        <w:annotationRef/>
      </w:r>
      <w:r>
        <w:t>Hier auf Controller und SW eingehen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0D6465" w15:done="0"/>
  <w15:commentEx w15:paraId="724569CE" w15:done="0"/>
  <w15:commentEx w15:paraId="2EB950D1" w15:done="0"/>
  <w15:commentEx w15:paraId="40E37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DA094" w14:textId="77777777" w:rsidR="004565C1" w:rsidRDefault="004565C1">
      <w:pPr>
        <w:spacing w:before="0" w:after="0" w:line="240" w:lineRule="auto"/>
      </w:pPr>
      <w:r>
        <w:separator/>
      </w:r>
    </w:p>
  </w:endnote>
  <w:endnote w:type="continuationSeparator" w:id="0">
    <w:p w14:paraId="23006CF4" w14:textId="77777777" w:rsidR="004565C1" w:rsidRDefault="004565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00000007" w:usb1="00000000" w:usb2="00000000" w:usb3="00000000" w:csb0="00000093"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D520F2" w:rsidRPr="00346529" w:rsidRDefault="00D520F2"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D520F2" w:rsidRDefault="00D520F2"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D520F2" w:rsidRDefault="00D520F2"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D520F2" w:rsidRPr="00035735" w:rsidRDefault="00D520F2"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D520F2" w:rsidRPr="00F8588C" w:rsidRDefault="00D520F2"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24912" w14:textId="77777777" w:rsidR="004565C1" w:rsidRDefault="004565C1">
      <w:pPr>
        <w:spacing w:before="0" w:after="0" w:line="240" w:lineRule="auto"/>
      </w:pPr>
      <w:r>
        <w:separator/>
      </w:r>
    </w:p>
  </w:footnote>
  <w:footnote w:type="continuationSeparator" w:id="0">
    <w:p w14:paraId="03B57DC6" w14:textId="77777777" w:rsidR="004565C1" w:rsidRDefault="004565C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D520F2" w:rsidRPr="00EE1890" w:rsidRDefault="00D520F2"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E174FE">
      <w:rPr>
        <w:rFonts w:ascii="Helvetica" w:hAnsi="Helvetica" w:cs="Helvetica"/>
        <w:b/>
        <w:noProof/>
        <w:color w:val="FFFFFF" w:themeColor="background1"/>
        <w:sz w:val="22"/>
      </w:rPr>
      <w:t>V</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sidRPr="0032582E">
      <w:rPr>
        <w:rFonts w:ascii="Helvetica" w:hAnsi="Helvetica" w:cs="Helvetica"/>
        <w:b/>
        <w:color w:val="FFFFFF" w:themeColor="background1"/>
        <w:sz w:val="22"/>
      </w:rPr>
      <w:fldChar w:fldCharType="separate"/>
    </w:r>
    <w:r w:rsidR="00E174FE">
      <w:rPr>
        <w:rFonts w:ascii="Helvetica" w:hAnsi="Helvetica" w:cs="Helvetica"/>
        <w:b/>
        <w:noProof/>
        <w:color w:val="FFFFFF" w:themeColor="background1"/>
        <w:sz w:val="22"/>
      </w:rPr>
      <w:t>Abkürzungsverzeichnis/Glossar</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E174FE">
      <w:rPr>
        <w:rStyle w:val="Seitenzahl"/>
        <w:rFonts w:ascii="Helvetica" w:hAnsi="Helvetica" w:cs="Helvetica"/>
        <w:noProof/>
        <w:color w:val="FFFFFF" w:themeColor="background1"/>
        <w:sz w:val="36"/>
        <w:szCs w:val="26"/>
      </w:rPr>
      <w:t>VII</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D520F2" w:rsidRPr="00F8588C" w:rsidRDefault="00D520F2"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D520F2" w:rsidRDefault="00D520F2" w:rsidP="0027044B">
    <w:pPr>
      <w:pBdr>
        <w:bottom w:val="single" w:sz="4" w:space="1" w:color="auto"/>
      </w:pBdr>
      <w:jc w:val="right"/>
    </w:pPr>
    <w:fldSimple w:instr=" STYLEREF  Oberüberschrift \n  \* MERGEFORMAT ">
      <w:r>
        <w:rPr>
          <w:noProof/>
        </w:rPr>
        <w:t>I</w:t>
      </w:r>
    </w:fldSimple>
    <w:r>
      <w:t xml:space="preserve"> </w:t>
    </w:r>
    <w:fldSimple w:instr=" STYLEREF  Oberüberschrift  \* MERGEFORMAT ">
      <w:r>
        <w:rPr>
          <w:noProof/>
        </w:rPr>
        <w:t>Kurzfassung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D520F2" w:rsidRPr="005073E9" w:rsidRDefault="00D520F2"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E174FE" w:rsidRPr="00E174FE">
      <w:rPr>
        <w:rFonts w:ascii="Helvetica" w:hAnsi="Helvetica"/>
        <w:b/>
        <w:bCs/>
        <w:noProof/>
        <w:color w:val="FFFFFF" w:themeColor="background1"/>
        <w:sz w:val="22"/>
      </w:rPr>
      <w:t>2</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E174FE">
      <w:rPr>
        <w:rFonts w:ascii="Helvetica" w:hAnsi="Helvetica"/>
        <w:noProof/>
        <w:color w:val="FFFFFF" w:themeColor="background1"/>
        <w:sz w:val="22"/>
      </w:rPr>
      <w:t>Grundlagen / Stand der Technik</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E174FE">
      <w:rPr>
        <w:rFonts w:ascii="Helvetica" w:hAnsi="Helvetica"/>
        <w:noProof/>
        <w:color w:val="FFFFFF" w:themeColor="background1"/>
        <w:sz w:val="22"/>
      </w:rPr>
      <w:t>2.1</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Pr>
        <w:rFonts w:ascii="Helvetica" w:hAnsi="Helvetica"/>
        <w:color w:val="FFFFFF" w:themeColor="background1"/>
        <w:sz w:val="22"/>
      </w:rPr>
      <w:fldChar w:fldCharType="separate"/>
    </w:r>
    <w:r w:rsidR="00E174FE">
      <w:rPr>
        <w:rFonts w:ascii="Helvetica" w:hAnsi="Helvetica"/>
        <w:noProof/>
        <w:color w:val="FFFFFF" w:themeColor="background1"/>
        <w:sz w:val="22"/>
      </w:rPr>
      <w:t>Virtual Reality</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E174FE">
      <w:rPr>
        <w:rFonts w:ascii="Helvetica" w:hAnsi="Helvetica"/>
        <w:noProof/>
        <w:color w:val="FFFFFF" w:themeColor="background1"/>
        <w:sz w:val="36"/>
      </w:rPr>
      <w:t>12</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D520F2" w:rsidRPr="008333C3" w:rsidRDefault="00D520F2" w:rsidP="008333C3">
    <w:pPr>
      <w:pBdr>
        <w:bottom w:val="single" w:sz="4" w:space="1" w:color="auto"/>
      </w:pBdr>
    </w:pPr>
    <w:r w:rsidRPr="00B73AA7">
      <w:t>Kapitel</w:t>
    </w:r>
    <w:r>
      <w:t xml:space="preserve"> </w:t>
    </w:r>
    <w:fldSimple w:instr=" STYLEREF  &quot;Überschrift 1&quot; \n  \* MERGEFORMAT ">
      <w:r>
        <w:rPr>
          <w:noProof/>
        </w:rPr>
        <w:t>1</w:t>
      </w:r>
    </w:fldSimple>
    <w:r w:rsidRPr="00B73AA7">
      <w:tab/>
    </w:r>
    <w:r w:rsidRPr="00B73AA7">
      <w:tab/>
    </w:r>
    <w:fldSimple w:instr=" STYLEREF  &quot;Überschrift 1&quot;  \* MERGEFORMAT ">
      <w:r>
        <w:rPr>
          <w:noProof/>
        </w:rPr>
        <w:t>Einleitung</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D520F2" w:rsidRPr="005073E9" w:rsidRDefault="00D520F2"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E174FE" w:rsidRPr="00E174FE">
      <w:rPr>
        <w:rFonts w:ascii="Helvetica" w:hAnsi="Helvetica"/>
        <w:b/>
        <w:bCs/>
        <w:noProof/>
        <w:color w:val="FFFFFF" w:themeColor="background1"/>
        <w:sz w:val="22"/>
      </w:rPr>
      <w:t>A</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E174FE">
      <w:rPr>
        <w:rFonts w:ascii="Helvetica" w:hAnsi="Helvetica"/>
        <w:noProof/>
        <w:color w:val="FFFFFF" w:themeColor="background1"/>
        <w:sz w:val="22"/>
      </w:rPr>
      <w:t>Referenzen</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E174FE">
      <w:rPr>
        <w:rFonts w:ascii="Helvetica" w:hAnsi="Helvetica"/>
        <w:noProof/>
        <w:color w:val="FFFFFF" w:themeColor="background1"/>
        <w:sz w:val="36"/>
      </w:rPr>
      <w:t>28</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D520F2" w:rsidRPr="002C4BB0" w:rsidRDefault="00D520F2"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E174FE">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E174FE">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E174FE">
      <w:rPr>
        <w:rFonts w:ascii="Helvetica" w:hAnsi="Helvetica" w:cs="Helvetica"/>
        <w:noProof/>
        <w:color w:val="FFFFFF" w:themeColor="background1"/>
        <w:sz w:val="36"/>
        <w:szCs w:val="36"/>
      </w:rPr>
      <w:t>29</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D520F2" w:rsidRPr="00966934" w:rsidRDefault="00D520F2"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D520F2" w:rsidRDefault="00D520F2"/>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D520F2" w:rsidRPr="00035735" w:rsidRDefault="00D520F2"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E35E52BE"/>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1793"/>
    <w:rsid w:val="00002720"/>
    <w:rsid w:val="000031D1"/>
    <w:rsid w:val="0000548D"/>
    <w:rsid w:val="00005FA7"/>
    <w:rsid w:val="00006637"/>
    <w:rsid w:val="00007364"/>
    <w:rsid w:val="00007455"/>
    <w:rsid w:val="00013D77"/>
    <w:rsid w:val="00016EDF"/>
    <w:rsid w:val="00017912"/>
    <w:rsid w:val="00022532"/>
    <w:rsid w:val="00025387"/>
    <w:rsid w:val="0002797E"/>
    <w:rsid w:val="00027FAC"/>
    <w:rsid w:val="000302AB"/>
    <w:rsid w:val="00030F06"/>
    <w:rsid w:val="00033860"/>
    <w:rsid w:val="00034B1E"/>
    <w:rsid w:val="0003500F"/>
    <w:rsid w:val="00035326"/>
    <w:rsid w:val="00035735"/>
    <w:rsid w:val="000375FC"/>
    <w:rsid w:val="000402F9"/>
    <w:rsid w:val="000416BE"/>
    <w:rsid w:val="0004463E"/>
    <w:rsid w:val="000454A6"/>
    <w:rsid w:val="00045ED3"/>
    <w:rsid w:val="00046DA8"/>
    <w:rsid w:val="00047D53"/>
    <w:rsid w:val="000512BB"/>
    <w:rsid w:val="0005237A"/>
    <w:rsid w:val="00052409"/>
    <w:rsid w:val="00053CB4"/>
    <w:rsid w:val="00056605"/>
    <w:rsid w:val="00056CD7"/>
    <w:rsid w:val="00056FA2"/>
    <w:rsid w:val="00057F4F"/>
    <w:rsid w:val="000601AF"/>
    <w:rsid w:val="0006069A"/>
    <w:rsid w:val="00060D26"/>
    <w:rsid w:val="00061FA4"/>
    <w:rsid w:val="000641F2"/>
    <w:rsid w:val="00064B10"/>
    <w:rsid w:val="000662E6"/>
    <w:rsid w:val="0006642F"/>
    <w:rsid w:val="00067295"/>
    <w:rsid w:val="000705D5"/>
    <w:rsid w:val="00073120"/>
    <w:rsid w:val="00073244"/>
    <w:rsid w:val="0007651D"/>
    <w:rsid w:val="00076C02"/>
    <w:rsid w:val="000776B6"/>
    <w:rsid w:val="00080E2D"/>
    <w:rsid w:val="00082604"/>
    <w:rsid w:val="00083880"/>
    <w:rsid w:val="00084FBC"/>
    <w:rsid w:val="000853F6"/>
    <w:rsid w:val="000855D1"/>
    <w:rsid w:val="00085604"/>
    <w:rsid w:val="00086F84"/>
    <w:rsid w:val="00087285"/>
    <w:rsid w:val="0008782B"/>
    <w:rsid w:val="00090FC0"/>
    <w:rsid w:val="0009139A"/>
    <w:rsid w:val="00091F54"/>
    <w:rsid w:val="00092E64"/>
    <w:rsid w:val="00093AF3"/>
    <w:rsid w:val="00094BB0"/>
    <w:rsid w:val="00094BC7"/>
    <w:rsid w:val="00096113"/>
    <w:rsid w:val="000A495B"/>
    <w:rsid w:val="000A7EB5"/>
    <w:rsid w:val="000B05C9"/>
    <w:rsid w:val="000B1AE1"/>
    <w:rsid w:val="000B2B38"/>
    <w:rsid w:val="000B2C05"/>
    <w:rsid w:val="000B2F57"/>
    <w:rsid w:val="000B2F97"/>
    <w:rsid w:val="000B5C62"/>
    <w:rsid w:val="000C0AB5"/>
    <w:rsid w:val="000C1358"/>
    <w:rsid w:val="000C2483"/>
    <w:rsid w:val="000C27C4"/>
    <w:rsid w:val="000D086D"/>
    <w:rsid w:val="000D0BC8"/>
    <w:rsid w:val="000D2607"/>
    <w:rsid w:val="000D3776"/>
    <w:rsid w:val="000D3FCD"/>
    <w:rsid w:val="000D4E84"/>
    <w:rsid w:val="000E000E"/>
    <w:rsid w:val="000E072E"/>
    <w:rsid w:val="000E0734"/>
    <w:rsid w:val="000E0AF6"/>
    <w:rsid w:val="000E11B1"/>
    <w:rsid w:val="000E4B79"/>
    <w:rsid w:val="000E50A4"/>
    <w:rsid w:val="000E55E2"/>
    <w:rsid w:val="000E69F6"/>
    <w:rsid w:val="000F035E"/>
    <w:rsid w:val="000F3D56"/>
    <w:rsid w:val="000F4167"/>
    <w:rsid w:val="000F4BDB"/>
    <w:rsid w:val="000F5AB3"/>
    <w:rsid w:val="000F63A2"/>
    <w:rsid w:val="000F63ED"/>
    <w:rsid w:val="000F675C"/>
    <w:rsid w:val="001021C5"/>
    <w:rsid w:val="00104D9D"/>
    <w:rsid w:val="00104F62"/>
    <w:rsid w:val="00105C9B"/>
    <w:rsid w:val="00105FFB"/>
    <w:rsid w:val="0010603E"/>
    <w:rsid w:val="00106862"/>
    <w:rsid w:val="001102DD"/>
    <w:rsid w:val="001127FE"/>
    <w:rsid w:val="00113516"/>
    <w:rsid w:val="001141EC"/>
    <w:rsid w:val="00114491"/>
    <w:rsid w:val="00116DD9"/>
    <w:rsid w:val="00120ADC"/>
    <w:rsid w:val="00121E5C"/>
    <w:rsid w:val="0012273B"/>
    <w:rsid w:val="00122D2D"/>
    <w:rsid w:val="0012355F"/>
    <w:rsid w:val="001240E6"/>
    <w:rsid w:val="00124E4E"/>
    <w:rsid w:val="00125191"/>
    <w:rsid w:val="00126263"/>
    <w:rsid w:val="00127752"/>
    <w:rsid w:val="0013021C"/>
    <w:rsid w:val="00130E34"/>
    <w:rsid w:val="001325CE"/>
    <w:rsid w:val="0013264F"/>
    <w:rsid w:val="0013340E"/>
    <w:rsid w:val="00134C1E"/>
    <w:rsid w:val="00136635"/>
    <w:rsid w:val="0013707C"/>
    <w:rsid w:val="00137B5A"/>
    <w:rsid w:val="00137EA4"/>
    <w:rsid w:val="00141786"/>
    <w:rsid w:val="00141B6C"/>
    <w:rsid w:val="00142016"/>
    <w:rsid w:val="00142FDE"/>
    <w:rsid w:val="00144994"/>
    <w:rsid w:val="00146FB3"/>
    <w:rsid w:val="00147439"/>
    <w:rsid w:val="00147EEF"/>
    <w:rsid w:val="00150F12"/>
    <w:rsid w:val="00151EBD"/>
    <w:rsid w:val="00152269"/>
    <w:rsid w:val="0015486C"/>
    <w:rsid w:val="00155218"/>
    <w:rsid w:val="001552F3"/>
    <w:rsid w:val="00156821"/>
    <w:rsid w:val="0015703F"/>
    <w:rsid w:val="00160CB8"/>
    <w:rsid w:val="001628D8"/>
    <w:rsid w:val="001635DC"/>
    <w:rsid w:val="00163BBF"/>
    <w:rsid w:val="00163BF0"/>
    <w:rsid w:val="00166D8E"/>
    <w:rsid w:val="001671F6"/>
    <w:rsid w:val="00172C30"/>
    <w:rsid w:val="00173139"/>
    <w:rsid w:val="00173E70"/>
    <w:rsid w:val="0017547C"/>
    <w:rsid w:val="001801CE"/>
    <w:rsid w:val="0018035D"/>
    <w:rsid w:val="00182014"/>
    <w:rsid w:val="00182CE9"/>
    <w:rsid w:val="00184727"/>
    <w:rsid w:val="0018512A"/>
    <w:rsid w:val="00187051"/>
    <w:rsid w:val="001914B6"/>
    <w:rsid w:val="00191758"/>
    <w:rsid w:val="001923F3"/>
    <w:rsid w:val="00193391"/>
    <w:rsid w:val="0019381A"/>
    <w:rsid w:val="00194053"/>
    <w:rsid w:val="00196DB5"/>
    <w:rsid w:val="001971F8"/>
    <w:rsid w:val="001972FA"/>
    <w:rsid w:val="00197E58"/>
    <w:rsid w:val="001A2323"/>
    <w:rsid w:val="001A23A3"/>
    <w:rsid w:val="001A36CD"/>
    <w:rsid w:val="001A4B85"/>
    <w:rsid w:val="001A53FA"/>
    <w:rsid w:val="001A695D"/>
    <w:rsid w:val="001B0E7D"/>
    <w:rsid w:val="001B111C"/>
    <w:rsid w:val="001B1677"/>
    <w:rsid w:val="001B2533"/>
    <w:rsid w:val="001B3A00"/>
    <w:rsid w:val="001B625B"/>
    <w:rsid w:val="001B718A"/>
    <w:rsid w:val="001B7BE3"/>
    <w:rsid w:val="001C12B7"/>
    <w:rsid w:val="001C18B5"/>
    <w:rsid w:val="001C3942"/>
    <w:rsid w:val="001C3DE8"/>
    <w:rsid w:val="001C417E"/>
    <w:rsid w:val="001C43B6"/>
    <w:rsid w:val="001C46D3"/>
    <w:rsid w:val="001C7E8E"/>
    <w:rsid w:val="001D1B01"/>
    <w:rsid w:val="001D22F1"/>
    <w:rsid w:val="001D25AC"/>
    <w:rsid w:val="001D2BD9"/>
    <w:rsid w:val="001D4F97"/>
    <w:rsid w:val="001D50AC"/>
    <w:rsid w:val="001D50CE"/>
    <w:rsid w:val="001D649F"/>
    <w:rsid w:val="001D68E7"/>
    <w:rsid w:val="001D789E"/>
    <w:rsid w:val="001E06FE"/>
    <w:rsid w:val="001E07F6"/>
    <w:rsid w:val="001E110B"/>
    <w:rsid w:val="001E1CBD"/>
    <w:rsid w:val="001E1CDD"/>
    <w:rsid w:val="001E23EF"/>
    <w:rsid w:val="001E3B02"/>
    <w:rsid w:val="001E4067"/>
    <w:rsid w:val="001E4713"/>
    <w:rsid w:val="001E4AB9"/>
    <w:rsid w:val="001E6CEE"/>
    <w:rsid w:val="001E720A"/>
    <w:rsid w:val="001E7748"/>
    <w:rsid w:val="001F00A5"/>
    <w:rsid w:val="001F197D"/>
    <w:rsid w:val="001F1E83"/>
    <w:rsid w:val="001F31D3"/>
    <w:rsid w:val="001F6597"/>
    <w:rsid w:val="001F6C05"/>
    <w:rsid w:val="001F6EEF"/>
    <w:rsid w:val="00201831"/>
    <w:rsid w:val="00201918"/>
    <w:rsid w:val="0020248C"/>
    <w:rsid w:val="002040E2"/>
    <w:rsid w:val="002052E1"/>
    <w:rsid w:val="002058AB"/>
    <w:rsid w:val="00205F49"/>
    <w:rsid w:val="002072A6"/>
    <w:rsid w:val="002102CF"/>
    <w:rsid w:val="00211A66"/>
    <w:rsid w:val="002156FF"/>
    <w:rsid w:val="002160BE"/>
    <w:rsid w:val="002171A9"/>
    <w:rsid w:val="0021768C"/>
    <w:rsid w:val="00220480"/>
    <w:rsid w:val="0022302F"/>
    <w:rsid w:val="00223591"/>
    <w:rsid w:val="002273F4"/>
    <w:rsid w:val="0022775F"/>
    <w:rsid w:val="00232751"/>
    <w:rsid w:val="002339B5"/>
    <w:rsid w:val="00234A57"/>
    <w:rsid w:val="0023505A"/>
    <w:rsid w:val="00235E27"/>
    <w:rsid w:val="002360E8"/>
    <w:rsid w:val="002430C3"/>
    <w:rsid w:val="00243BC5"/>
    <w:rsid w:val="00243F7A"/>
    <w:rsid w:val="00244058"/>
    <w:rsid w:val="00245011"/>
    <w:rsid w:val="00251D38"/>
    <w:rsid w:val="00253BA0"/>
    <w:rsid w:val="00253C25"/>
    <w:rsid w:val="00253C80"/>
    <w:rsid w:val="00253FFD"/>
    <w:rsid w:val="002543FD"/>
    <w:rsid w:val="002545C6"/>
    <w:rsid w:val="00255137"/>
    <w:rsid w:val="00256C1B"/>
    <w:rsid w:val="00257D2E"/>
    <w:rsid w:val="0026044D"/>
    <w:rsid w:val="00262125"/>
    <w:rsid w:val="002633DF"/>
    <w:rsid w:val="002636B1"/>
    <w:rsid w:val="002636EE"/>
    <w:rsid w:val="00266B18"/>
    <w:rsid w:val="0027001B"/>
    <w:rsid w:val="0027044B"/>
    <w:rsid w:val="00270ADD"/>
    <w:rsid w:val="002728BF"/>
    <w:rsid w:val="00274A41"/>
    <w:rsid w:val="00275166"/>
    <w:rsid w:val="00275344"/>
    <w:rsid w:val="0027797A"/>
    <w:rsid w:val="002809B2"/>
    <w:rsid w:val="002819AC"/>
    <w:rsid w:val="00284B51"/>
    <w:rsid w:val="00285F80"/>
    <w:rsid w:val="0028677B"/>
    <w:rsid w:val="0029138B"/>
    <w:rsid w:val="00293228"/>
    <w:rsid w:val="00293AD6"/>
    <w:rsid w:val="002944D8"/>
    <w:rsid w:val="00296925"/>
    <w:rsid w:val="002A0A57"/>
    <w:rsid w:val="002A18AF"/>
    <w:rsid w:val="002A23FE"/>
    <w:rsid w:val="002A2972"/>
    <w:rsid w:val="002A66AA"/>
    <w:rsid w:val="002A6890"/>
    <w:rsid w:val="002A7435"/>
    <w:rsid w:val="002B2FA6"/>
    <w:rsid w:val="002B37C2"/>
    <w:rsid w:val="002B4C58"/>
    <w:rsid w:val="002B79F3"/>
    <w:rsid w:val="002B7B29"/>
    <w:rsid w:val="002C0806"/>
    <w:rsid w:val="002C0CB9"/>
    <w:rsid w:val="002C0CC7"/>
    <w:rsid w:val="002C3149"/>
    <w:rsid w:val="002C35F8"/>
    <w:rsid w:val="002C3A81"/>
    <w:rsid w:val="002C4259"/>
    <w:rsid w:val="002C4BB0"/>
    <w:rsid w:val="002C50EB"/>
    <w:rsid w:val="002D067C"/>
    <w:rsid w:val="002D0DC7"/>
    <w:rsid w:val="002D2F5D"/>
    <w:rsid w:val="002D5445"/>
    <w:rsid w:val="002D55BF"/>
    <w:rsid w:val="002D7BFF"/>
    <w:rsid w:val="002E0718"/>
    <w:rsid w:val="002E0D16"/>
    <w:rsid w:val="002E1644"/>
    <w:rsid w:val="002E38CE"/>
    <w:rsid w:val="002E4FBF"/>
    <w:rsid w:val="002E5F1C"/>
    <w:rsid w:val="002E5F91"/>
    <w:rsid w:val="002E67F7"/>
    <w:rsid w:val="002E6FAB"/>
    <w:rsid w:val="002F0096"/>
    <w:rsid w:val="002F147F"/>
    <w:rsid w:val="002F1597"/>
    <w:rsid w:val="002F3A1D"/>
    <w:rsid w:val="002F4A19"/>
    <w:rsid w:val="002F6001"/>
    <w:rsid w:val="002F6B01"/>
    <w:rsid w:val="003002BD"/>
    <w:rsid w:val="0030072A"/>
    <w:rsid w:val="0030177F"/>
    <w:rsid w:val="00305AA5"/>
    <w:rsid w:val="003070C5"/>
    <w:rsid w:val="003100A9"/>
    <w:rsid w:val="003101C4"/>
    <w:rsid w:val="0031078E"/>
    <w:rsid w:val="00310E7D"/>
    <w:rsid w:val="00312A4A"/>
    <w:rsid w:val="00312D26"/>
    <w:rsid w:val="00313280"/>
    <w:rsid w:val="003137E8"/>
    <w:rsid w:val="00314B81"/>
    <w:rsid w:val="003162D8"/>
    <w:rsid w:val="00317FE7"/>
    <w:rsid w:val="00320782"/>
    <w:rsid w:val="00323925"/>
    <w:rsid w:val="00324495"/>
    <w:rsid w:val="0032582E"/>
    <w:rsid w:val="00325DD5"/>
    <w:rsid w:val="003307F2"/>
    <w:rsid w:val="00332B2E"/>
    <w:rsid w:val="003335F3"/>
    <w:rsid w:val="00333670"/>
    <w:rsid w:val="00334F04"/>
    <w:rsid w:val="00336407"/>
    <w:rsid w:val="00337FED"/>
    <w:rsid w:val="003403E8"/>
    <w:rsid w:val="00341637"/>
    <w:rsid w:val="00342B6A"/>
    <w:rsid w:val="003449FE"/>
    <w:rsid w:val="00346529"/>
    <w:rsid w:val="00346F9C"/>
    <w:rsid w:val="003512EA"/>
    <w:rsid w:val="0035290C"/>
    <w:rsid w:val="0035501C"/>
    <w:rsid w:val="0035518A"/>
    <w:rsid w:val="00355D09"/>
    <w:rsid w:val="0035695E"/>
    <w:rsid w:val="00356DE5"/>
    <w:rsid w:val="003579DB"/>
    <w:rsid w:val="003607F0"/>
    <w:rsid w:val="00361921"/>
    <w:rsid w:val="00362CE0"/>
    <w:rsid w:val="00363EBC"/>
    <w:rsid w:val="0036461E"/>
    <w:rsid w:val="00364823"/>
    <w:rsid w:val="0036561A"/>
    <w:rsid w:val="00367402"/>
    <w:rsid w:val="00373F06"/>
    <w:rsid w:val="00377298"/>
    <w:rsid w:val="00377779"/>
    <w:rsid w:val="003778B7"/>
    <w:rsid w:val="003800EF"/>
    <w:rsid w:val="00381BD2"/>
    <w:rsid w:val="00381EEF"/>
    <w:rsid w:val="00382A13"/>
    <w:rsid w:val="00383A0C"/>
    <w:rsid w:val="00383B85"/>
    <w:rsid w:val="003842E2"/>
    <w:rsid w:val="00385C8E"/>
    <w:rsid w:val="00390CD8"/>
    <w:rsid w:val="00390E80"/>
    <w:rsid w:val="00391229"/>
    <w:rsid w:val="00391A60"/>
    <w:rsid w:val="00392413"/>
    <w:rsid w:val="00392E11"/>
    <w:rsid w:val="0039521F"/>
    <w:rsid w:val="003A1762"/>
    <w:rsid w:val="003A4578"/>
    <w:rsid w:val="003A469D"/>
    <w:rsid w:val="003A77FD"/>
    <w:rsid w:val="003B12AD"/>
    <w:rsid w:val="003B37CD"/>
    <w:rsid w:val="003B4179"/>
    <w:rsid w:val="003B50D3"/>
    <w:rsid w:val="003B5532"/>
    <w:rsid w:val="003B5823"/>
    <w:rsid w:val="003B74EF"/>
    <w:rsid w:val="003C0218"/>
    <w:rsid w:val="003C06C8"/>
    <w:rsid w:val="003C0805"/>
    <w:rsid w:val="003C192B"/>
    <w:rsid w:val="003C19D8"/>
    <w:rsid w:val="003C1A1C"/>
    <w:rsid w:val="003C279C"/>
    <w:rsid w:val="003C31C1"/>
    <w:rsid w:val="003C3B9E"/>
    <w:rsid w:val="003C477A"/>
    <w:rsid w:val="003C64DF"/>
    <w:rsid w:val="003C7662"/>
    <w:rsid w:val="003D1F17"/>
    <w:rsid w:val="003D22F3"/>
    <w:rsid w:val="003D2EF7"/>
    <w:rsid w:val="003D3D46"/>
    <w:rsid w:val="003D3FBB"/>
    <w:rsid w:val="003D448E"/>
    <w:rsid w:val="003E10BE"/>
    <w:rsid w:val="003E1227"/>
    <w:rsid w:val="003E130B"/>
    <w:rsid w:val="003E15B9"/>
    <w:rsid w:val="003E3967"/>
    <w:rsid w:val="003E4563"/>
    <w:rsid w:val="003E472F"/>
    <w:rsid w:val="003E4A1C"/>
    <w:rsid w:val="003F0E2F"/>
    <w:rsid w:val="003F31F9"/>
    <w:rsid w:val="003F43D6"/>
    <w:rsid w:val="003F461B"/>
    <w:rsid w:val="003F5058"/>
    <w:rsid w:val="003F7E7B"/>
    <w:rsid w:val="00404D37"/>
    <w:rsid w:val="00405C1C"/>
    <w:rsid w:val="00407441"/>
    <w:rsid w:val="004076A3"/>
    <w:rsid w:val="00407AB9"/>
    <w:rsid w:val="00407F43"/>
    <w:rsid w:val="00412887"/>
    <w:rsid w:val="004160D2"/>
    <w:rsid w:val="0041725D"/>
    <w:rsid w:val="004218AB"/>
    <w:rsid w:val="00422AFA"/>
    <w:rsid w:val="004233AB"/>
    <w:rsid w:val="004259C6"/>
    <w:rsid w:val="00425FF0"/>
    <w:rsid w:val="004276E6"/>
    <w:rsid w:val="00430954"/>
    <w:rsid w:val="00432690"/>
    <w:rsid w:val="00434CFD"/>
    <w:rsid w:val="00437F9F"/>
    <w:rsid w:val="00440CA5"/>
    <w:rsid w:val="004410B9"/>
    <w:rsid w:val="0044232C"/>
    <w:rsid w:val="004440C3"/>
    <w:rsid w:val="004457DF"/>
    <w:rsid w:val="004477D7"/>
    <w:rsid w:val="00451BC5"/>
    <w:rsid w:val="00451F5F"/>
    <w:rsid w:val="00452483"/>
    <w:rsid w:val="004526E1"/>
    <w:rsid w:val="00452ACF"/>
    <w:rsid w:val="00452D49"/>
    <w:rsid w:val="00453A52"/>
    <w:rsid w:val="00454D53"/>
    <w:rsid w:val="00455008"/>
    <w:rsid w:val="0045510F"/>
    <w:rsid w:val="0045561C"/>
    <w:rsid w:val="004565C1"/>
    <w:rsid w:val="00457857"/>
    <w:rsid w:val="00460298"/>
    <w:rsid w:val="00460440"/>
    <w:rsid w:val="004606E3"/>
    <w:rsid w:val="00461AAB"/>
    <w:rsid w:val="004637D0"/>
    <w:rsid w:val="00463AB5"/>
    <w:rsid w:val="004642B9"/>
    <w:rsid w:val="004658C5"/>
    <w:rsid w:val="00465A78"/>
    <w:rsid w:val="00465ADA"/>
    <w:rsid w:val="00470F5C"/>
    <w:rsid w:val="00474EA4"/>
    <w:rsid w:val="00477A71"/>
    <w:rsid w:val="00483312"/>
    <w:rsid w:val="004858D9"/>
    <w:rsid w:val="0048633A"/>
    <w:rsid w:val="00486CC4"/>
    <w:rsid w:val="0048701E"/>
    <w:rsid w:val="00490E81"/>
    <w:rsid w:val="00491569"/>
    <w:rsid w:val="00491796"/>
    <w:rsid w:val="00492BBD"/>
    <w:rsid w:val="004A14CD"/>
    <w:rsid w:val="004A1CDC"/>
    <w:rsid w:val="004A1E6B"/>
    <w:rsid w:val="004A22FE"/>
    <w:rsid w:val="004A36F0"/>
    <w:rsid w:val="004A3DF9"/>
    <w:rsid w:val="004A4C75"/>
    <w:rsid w:val="004A5369"/>
    <w:rsid w:val="004A67B3"/>
    <w:rsid w:val="004A6B8C"/>
    <w:rsid w:val="004A73B9"/>
    <w:rsid w:val="004A7738"/>
    <w:rsid w:val="004B0248"/>
    <w:rsid w:val="004B0EDA"/>
    <w:rsid w:val="004B0F78"/>
    <w:rsid w:val="004B2442"/>
    <w:rsid w:val="004B3EDD"/>
    <w:rsid w:val="004B5C49"/>
    <w:rsid w:val="004B61D2"/>
    <w:rsid w:val="004B6612"/>
    <w:rsid w:val="004C28BC"/>
    <w:rsid w:val="004C2C8F"/>
    <w:rsid w:val="004C40A3"/>
    <w:rsid w:val="004C50A2"/>
    <w:rsid w:val="004C7FC8"/>
    <w:rsid w:val="004D022C"/>
    <w:rsid w:val="004D1789"/>
    <w:rsid w:val="004D2772"/>
    <w:rsid w:val="004D5A70"/>
    <w:rsid w:val="004D70BF"/>
    <w:rsid w:val="004D7B67"/>
    <w:rsid w:val="004E03F1"/>
    <w:rsid w:val="004E1C12"/>
    <w:rsid w:val="004E2415"/>
    <w:rsid w:val="004E33B1"/>
    <w:rsid w:val="004E392A"/>
    <w:rsid w:val="004E5070"/>
    <w:rsid w:val="004E5875"/>
    <w:rsid w:val="004E6615"/>
    <w:rsid w:val="004E79B5"/>
    <w:rsid w:val="004F0EA5"/>
    <w:rsid w:val="004F3743"/>
    <w:rsid w:val="004F49C5"/>
    <w:rsid w:val="004F62ED"/>
    <w:rsid w:val="00501797"/>
    <w:rsid w:val="00502D7F"/>
    <w:rsid w:val="00503320"/>
    <w:rsid w:val="0050498F"/>
    <w:rsid w:val="005073E9"/>
    <w:rsid w:val="00510D52"/>
    <w:rsid w:val="00510EE9"/>
    <w:rsid w:val="00512667"/>
    <w:rsid w:val="00514201"/>
    <w:rsid w:val="00516E88"/>
    <w:rsid w:val="005207ED"/>
    <w:rsid w:val="0052115E"/>
    <w:rsid w:val="00521442"/>
    <w:rsid w:val="00521984"/>
    <w:rsid w:val="005222E8"/>
    <w:rsid w:val="0052239D"/>
    <w:rsid w:val="005229BE"/>
    <w:rsid w:val="005229E1"/>
    <w:rsid w:val="00523FCA"/>
    <w:rsid w:val="005264CD"/>
    <w:rsid w:val="00527FF3"/>
    <w:rsid w:val="005319EB"/>
    <w:rsid w:val="0053250B"/>
    <w:rsid w:val="00532BE8"/>
    <w:rsid w:val="00533A4E"/>
    <w:rsid w:val="0053491C"/>
    <w:rsid w:val="00534B4D"/>
    <w:rsid w:val="00535DFF"/>
    <w:rsid w:val="0053785D"/>
    <w:rsid w:val="00537F8F"/>
    <w:rsid w:val="0054123B"/>
    <w:rsid w:val="00551850"/>
    <w:rsid w:val="0055373E"/>
    <w:rsid w:val="00555497"/>
    <w:rsid w:val="00557609"/>
    <w:rsid w:val="0056114C"/>
    <w:rsid w:val="00561610"/>
    <w:rsid w:val="00561D5A"/>
    <w:rsid w:val="005637F0"/>
    <w:rsid w:val="0056469F"/>
    <w:rsid w:val="00564B86"/>
    <w:rsid w:val="00565417"/>
    <w:rsid w:val="00565AC2"/>
    <w:rsid w:val="005661C0"/>
    <w:rsid w:val="00566D61"/>
    <w:rsid w:val="00566F22"/>
    <w:rsid w:val="00570057"/>
    <w:rsid w:val="005704C4"/>
    <w:rsid w:val="0057220D"/>
    <w:rsid w:val="00572448"/>
    <w:rsid w:val="00572CBC"/>
    <w:rsid w:val="00573B76"/>
    <w:rsid w:val="0057607C"/>
    <w:rsid w:val="005765B5"/>
    <w:rsid w:val="00576EC7"/>
    <w:rsid w:val="00576FA2"/>
    <w:rsid w:val="0057778B"/>
    <w:rsid w:val="00577D1B"/>
    <w:rsid w:val="00577ED8"/>
    <w:rsid w:val="0058072A"/>
    <w:rsid w:val="00583AE9"/>
    <w:rsid w:val="00584699"/>
    <w:rsid w:val="00585263"/>
    <w:rsid w:val="005862C0"/>
    <w:rsid w:val="005870AA"/>
    <w:rsid w:val="005871C7"/>
    <w:rsid w:val="005904A8"/>
    <w:rsid w:val="00590E60"/>
    <w:rsid w:val="00590FDE"/>
    <w:rsid w:val="00592296"/>
    <w:rsid w:val="00592E9A"/>
    <w:rsid w:val="00592F41"/>
    <w:rsid w:val="005939B4"/>
    <w:rsid w:val="005944BA"/>
    <w:rsid w:val="00594FA1"/>
    <w:rsid w:val="005958CB"/>
    <w:rsid w:val="005963B3"/>
    <w:rsid w:val="00596737"/>
    <w:rsid w:val="00596B88"/>
    <w:rsid w:val="00597607"/>
    <w:rsid w:val="005A16C8"/>
    <w:rsid w:val="005A25F1"/>
    <w:rsid w:val="005A2603"/>
    <w:rsid w:val="005A2D3C"/>
    <w:rsid w:val="005A59AD"/>
    <w:rsid w:val="005A6410"/>
    <w:rsid w:val="005A65F7"/>
    <w:rsid w:val="005B3BC7"/>
    <w:rsid w:val="005B79C4"/>
    <w:rsid w:val="005C1850"/>
    <w:rsid w:val="005C3EE1"/>
    <w:rsid w:val="005C46F6"/>
    <w:rsid w:val="005C793A"/>
    <w:rsid w:val="005C7DB5"/>
    <w:rsid w:val="005C7E87"/>
    <w:rsid w:val="005C7EA9"/>
    <w:rsid w:val="005D4771"/>
    <w:rsid w:val="005D6710"/>
    <w:rsid w:val="005D6CAC"/>
    <w:rsid w:val="005E0654"/>
    <w:rsid w:val="005E08C1"/>
    <w:rsid w:val="005E24EB"/>
    <w:rsid w:val="005E2798"/>
    <w:rsid w:val="005E2C7B"/>
    <w:rsid w:val="005E4A8A"/>
    <w:rsid w:val="005E4E73"/>
    <w:rsid w:val="005E537B"/>
    <w:rsid w:val="005E673F"/>
    <w:rsid w:val="005E7159"/>
    <w:rsid w:val="005E734E"/>
    <w:rsid w:val="005E7474"/>
    <w:rsid w:val="005F1272"/>
    <w:rsid w:val="005F4029"/>
    <w:rsid w:val="005F4467"/>
    <w:rsid w:val="005F7AE8"/>
    <w:rsid w:val="005F7EA1"/>
    <w:rsid w:val="006000B1"/>
    <w:rsid w:val="00600CB8"/>
    <w:rsid w:val="006022B6"/>
    <w:rsid w:val="00604546"/>
    <w:rsid w:val="006047EB"/>
    <w:rsid w:val="006048DF"/>
    <w:rsid w:val="00606EE4"/>
    <w:rsid w:val="00610AA7"/>
    <w:rsid w:val="00610C34"/>
    <w:rsid w:val="006112EC"/>
    <w:rsid w:val="00611BF9"/>
    <w:rsid w:val="00613D06"/>
    <w:rsid w:val="0061403E"/>
    <w:rsid w:val="006148A1"/>
    <w:rsid w:val="0061503A"/>
    <w:rsid w:val="006150FC"/>
    <w:rsid w:val="0061702F"/>
    <w:rsid w:val="0061785D"/>
    <w:rsid w:val="006204FB"/>
    <w:rsid w:val="00622972"/>
    <w:rsid w:val="00625403"/>
    <w:rsid w:val="006258F1"/>
    <w:rsid w:val="0062602F"/>
    <w:rsid w:val="00626C1F"/>
    <w:rsid w:val="00631B9B"/>
    <w:rsid w:val="0063216E"/>
    <w:rsid w:val="0063249C"/>
    <w:rsid w:val="00632B46"/>
    <w:rsid w:val="006348E7"/>
    <w:rsid w:val="00634CA6"/>
    <w:rsid w:val="00636EEE"/>
    <w:rsid w:val="006373C6"/>
    <w:rsid w:val="00637F6E"/>
    <w:rsid w:val="00640D01"/>
    <w:rsid w:val="006425CE"/>
    <w:rsid w:val="00643083"/>
    <w:rsid w:val="00645790"/>
    <w:rsid w:val="00646024"/>
    <w:rsid w:val="006468A0"/>
    <w:rsid w:val="00647A14"/>
    <w:rsid w:val="006514E9"/>
    <w:rsid w:val="006542BE"/>
    <w:rsid w:val="00654824"/>
    <w:rsid w:val="00654B4D"/>
    <w:rsid w:val="0065571C"/>
    <w:rsid w:val="0066107D"/>
    <w:rsid w:val="006631F0"/>
    <w:rsid w:val="00663AA4"/>
    <w:rsid w:val="00663C88"/>
    <w:rsid w:val="006647C6"/>
    <w:rsid w:val="00664AAF"/>
    <w:rsid w:val="00664E47"/>
    <w:rsid w:val="006666BF"/>
    <w:rsid w:val="00666D27"/>
    <w:rsid w:val="00666E20"/>
    <w:rsid w:val="00666F0B"/>
    <w:rsid w:val="006677DF"/>
    <w:rsid w:val="00667B42"/>
    <w:rsid w:val="00674539"/>
    <w:rsid w:val="0067496C"/>
    <w:rsid w:val="00674DD6"/>
    <w:rsid w:val="00674EB5"/>
    <w:rsid w:val="006750E2"/>
    <w:rsid w:val="006755E3"/>
    <w:rsid w:val="0067575C"/>
    <w:rsid w:val="00676A72"/>
    <w:rsid w:val="006770AF"/>
    <w:rsid w:val="0068152B"/>
    <w:rsid w:val="00681E7B"/>
    <w:rsid w:val="00684079"/>
    <w:rsid w:val="00684168"/>
    <w:rsid w:val="006919DB"/>
    <w:rsid w:val="00691CCC"/>
    <w:rsid w:val="006922E9"/>
    <w:rsid w:val="00694ABE"/>
    <w:rsid w:val="00695AE5"/>
    <w:rsid w:val="006A0BAD"/>
    <w:rsid w:val="006A11DE"/>
    <w:rsid w:val="006A12CF"/>
    <w:rsid w:val="006A140A"/>
    <w:rsid w:val="006A3E8E"/>
    <w:rsid w:val="006A45FE"/>
    <w:rsid w:val="006A688D"/>
    <w:rsid w:val="006A7088"/>
    <w:rsid w:val="006B099E"/>
    <w:rsid w:val="006B0DD9"/>
    <w:rsid w:val="006B14BC"/>
    <w:rsid w:val="006B1F49"/>
    <w:rsid w:val="006B340F"/>
    <w:rsid w:val="006B4634"/>
    <w:rsid w:val="006B46A1"/>
    <w:rsid w:val="006B49F1"/>
    <w:rsid w:val="006B657E"/>
    <w:rsid w:val="006B7CEC"/>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98A"/>
    <w:rsid w:val="006D7161"/>
    <w:rsid w:val="006E1D67"/>
    <w:rsid w:val="006E3109"/>
    <w:rsid w:val="006E35BE"/>
    <w:rsid w:val="006E35DB"/>
    <w:rsid w:val="006E3909"/>
    <w:rsid w:val="006E6A80"/>
    <w:rsid w:val="006E77B6"/>
    <w:rsid w:val="006F11BD"/>
    <w:rsid w:val="006F1D07"/>
    <w:rsid w:val="006F3E9E"/>
    <w:rsid w:val="006F7BA0"/>
    <w:rsid w:val="00700885"/>
    <w:rsid w:val="00701251"/>
    <w:rsid w:val="00702E30"/>
    <w:rsid w:val="00702EB6"/>
    <w:rsid w:val="00703DF2"/>
    <w:rsid w:val="0070461E"/>
    <w:rsid w:val="00710847"/>
    <w:rsid w:val="00711318"/>
    <w:rsid w:val="00711DBD"/>
    <w:rsid w:val="0071401C"/>
    <w:rsid w:val="00714B7E"/>
    <w:rsid w:val="00716194"/>
    <w:rsid w:val="00721563"/>
    <w:rsid w:val="00721982"/>
    <w:rsid w:val="00721E3C"/>
    <w:rsid w:val="0072265E"/>
    <w:rsid w:val="00723E92"/>
    <w:rsid w:val="007253E1"/>
    <w:rsid w:val="00730A7B"/>
    <w:rsid w:val="007323AA"/>
    <w:rsid w:val="0073353F"/>
    <w:rsid w:val="00733CBD"/>
    <w:rsid w:val="00734453"/>
    <w:rsid w:val="0073618E"/>
    <w:rsid w:val="0073627D"/>
    <w:rsid w:val="00736916"/>
    <w:rsid w:val="00736D19"/>
    <w:rsid w:val="00736D9A"/>
    <w:rsid w:val="00737E94"/>
    <w:rsid w:val="00740106"/>
    <w:rsid w:val="00741FE5"/>
    <w:rsid w:val="00742309"/>
    <w:rsid w:val="0074299C"/>
    <w:rsid w:val="00742AEB"/>
    <w:rsid w:val="00744BD2"/>
    <w:rsid w:val="007468BE"/>
    <w:rsid w:val="00747916"/>
    <w:rsid w:val="00751321"/>
    <w:rsid w:val="00752BED"/>
    <w:rsid w:val="00753845"/>
    <w:rsid w:val="007577CA"/>
    <w:rsid w:val="0076097B"/>
    <w:rsid w:val="00762BE3"/>
    <w:rsid w:val="007639AF"/>
    <w:rsid w:val="007639EB"/>
    <w:rsid w:val="00765DE7"/>
    <w:rsid w:val="007668AB"/>
    <w:rsid w:val="00767435"/>
    <w:rsid w:val="0077031E"/>
    <w:rsid w:val="007705F7"/>
    <w:rsid w:val="0077094B"/>
    <w:rsid w:val="00770CCC"/>
    <w:rsid w:val="00770F10"/>
    <w:rsid w:val="007765AE"/>
    <w:rsid w:val="00777CE5"/>
    <w:rsid w:val="007806A7"/>
    <w:rsid w:val="007817C2"/>
    <w:rsid w:val="00781D73"/>
    <w:rsid w:val="007828B7"/>
    <w:rsid w:val="0078291E"/>
    <w:rsid w:val="0078351B"/>
    <w:rsid w:val="00786621"/>
    <w:rsid w:val="00787CCA"/>
    <w:rsid w:val="00790D65"/>
    <w:rsid w:val="007920FE"/>
    <w:rsid w:val="00792AF0"/>
    <w:rsid w:val="00793A3A"/>
    <w:rsid w:val="00796A85"/>
    <w:rsid w:val="007977CA"/>
    <w:rsid w:val="007A1D20"/>
    <w:rsid w:val="007A6276"/>
    <w:rsid w:val="007B055C"/>
    <w:rsid w:val="007B07C9"/>
    <w:rsid w:val="007B0C9B"/>
    <w:rsid w:val="007B18B0"/>
    <w:rsid w:val="007B3485"/>
    <w:rsid w:val="007B4EF6"/>
    <w:rsid w:val="007C05BC"/>
    <w:rsid w:val="007C165A"/>
    <w:rsid w:val="007C22AD"/>
    <w:rsid w:val="007C27DB"/>
    <w:rsid w:val="007C3A85"/>
    <w:rsid w:val="007C4492"/>
    <w:rsid w:val="007C573C"/>
    <w:rsid w:val="007C6DFB"/>
    <w:rsid w:val="007C7403"/>
    <w:rsid w:val="007D034E"/>
    <w:rsid w:val="007D07CB"/>
    <w:rsid w:val="007D2AAD"/>
    <w:rsid w:val="007D2C31"/>
    <w:rsid w:val="007D397F"/>
    <w:rsid w:val="007D4D42"/>
    <w:rsid w:val="007D5ABA"/>
    <w:rsid w:val="007E265F"/>
    <w:rsid w:val="007E2D8D"/>
    <w:rsid w:val="007E356A"/>
    <w:rsid w:val="007E5368"/>
    <w:rsid w:val="007E568B"/>
    <w:rsid w:val="007E5730"/>
    <w:rsid w:val="007E6BD9"/>
    <w:rsid w:val="007F02B8"/>
    <w:rsid w:val="007F1FBB"/>
    <w:rsid w:val="007F3042"/>
    <w:rsid w:val="007F3409"/>
    <w:rsid w:val="007F6290"/>
    <w:rsid w:val="007F6A01"/>
    <w:rsid w:val="007F7122"/>
    <w:rsid w:val="0080232F"/>
    <w:rsid w:val="00803216"/>
    <w:rsid w:val="008039D2"/>
    <w:rsid w:val="00803ED2"/>
    <w:rsid w:val="00804FAC"/>
    <w:rsid w:val="0080560E"/>
    <w:rsid w:val="00810407"/>
    <w:rsid w:val="0081073F"/>
    <w:rsid w:val="008115BE"/>
    <w:rsid w:val="00811C7B"/>
    <w:rsid w:val="008133A7"/>
    <w:rsid w:val="00814652"/>
    <w:rsid w:val="008167AC"/>
    <w:rsid w:val="00817DC9"/>
    <w:rsid w:val="008203DB"/>
    <w:rsid w:val="00821AD5"/>
    <w:rsid w:val="00823691"/>
    <w:rsid w:val="00823721"/>
    <w:rsid w:val="00830A35"/>
    <w:rsid w:val="0083114C"/>
    <w:rsid w:val="0083196E"/>
    <w:rsid w:val="0083246B"/>
    <w:rsid w:val="008333C3"/>
    <w:rsid w:val="0083365E"/>
    <w:rsid w:val="008348F2"/>
    <w:rsid w:val="00834BAB"/>
    <w:rsid w:val="0083550C"/>
    <w:rsid w:val="0083599B"/>
    <w:rsid w:val="008431E0"/>
    <w:rsid w:val="00844C3B"/>
    <w:rsid w:val="00846A23"/>
    <w:rsid w:val="00853B88"/>
    <w:rsid w:val="00854483"/>
    <w:rsid w:val="00854799"/>
    <w:rsid w:val="00855724"/>
    <w:rsid w:val="0085594B"/>
    <w:rsid w:val="00856750"/>
    <w:rsid w:val="00860A4B"/>
    <w:rsid w:val="0086282C"/>
    <w:rsid w:val="00862A5A"/>
    <w:rsid w:val="00864B4F"/>
    <w:rsid w:val="00865EF3"/>
    <w:rsid w:val="0086601A"/>
    <w:rsid w:val="008662D6"/>
    <w:rsid w:val="008668FC"/>
    <w:rsid w:val="00866F11"/>
    <w:rsid w:val="0087118A"/>
    <w:rsid w:val="008715A1"/>
    <w:rsid w:val="0087253D"/>
    <w:rsid w:val="008726CB"/>
    <w:rsid w:val="008730CC"/>
    <w:rsid w:val="00873B5B"/>
    <w:rsid w:val="00875D25"/>
    <w:rsid w:val="008806CC"/>
    <w:rsid w:val="00880BC4"/>
    <w:rsid w:val="00881A7B"/>
    <w:rsid w:val="00883477"/>
    <w:rsid w:val="00883983"/>
    <w:rsid w:val="00885972"/>
    <w:rsid w:val="008908C4"/>
    <w:rsid w:val="00893632"/>
    <w:rsid w:val="00894834"/>
    <w:rsid w:val="00894E74"/>
    <w:rsid w:val="00894F56"/>
    <w:rsid w:val="00895887"/>
    <w:rsid w:val="008970EA"/>
    <w:rsid w:val="00897764"/>
    <w:rsid w:val="00897A9B"/>
    <w:rsid w:val="008A061C"/>
    <w:rsid w:val="008A0CC9"/>
    <w:rsid w:val="008A2B78"/>
    <w:rsid w:val="008A41D3"/>
    <w:rsid w:val="008A5A79"/>
    <w:rsid w:val="008A6B2A"/>
    <w:rsid w:val="008A6C24"/>
    <w:rsid w:val="008A718C"/>
    <w:rsid w:val="008B0462"/>
    <w:rsid w:val="008B1882"/>
    <w:rsid w:val="008B5E08"/>
    <w:rsid w:val="008B5F4D"/>
    <w:rsid w:val="008B6CF7"/>
    <w:rsid w:val="008B6D7D"/>
    <w:rsid w:val="008B71C7"/>
    <w:rsid w:val="008C003E"/>
    <w:rsid w:val="008C0AC8"/>
    <w:rsid w:val="008C1FF0"/>
    <w:rsid w:val="008C2740"/>
    <w:rsid w:val="008C3635"/>
    <w:rsid w:val="008C71ED"/>
    <w:rsid w:val="008D0DF6"/>
    <w:rsid w:val="008D18C7"/>
    <w:rsid w:val="008D2D9F"/>
    <w:rsid w:val="008D33BE"/>
    <w:rsid w:val="008D3867"/>
    <w:rsid w:val="008D40FE"/>
    <w:rsid w:val="008D47ED"/>
    <w:rsid w:val="008D499A"/>
    <w:rsid w:val="008D4CD5"/>
    <w:rsid w:val="008D5CD2"/>
    <w:rsid w:val="008E1A8B"/>
    <w:rsid w:val="008E3041"/>
    <w:rsid w:val="008E35A0"/>
    <w:rsid w:val="008E3A7A"/>
    <w:rsid w:val="008F174D"/>
    <w:rsid w:val="008F3482"/>
    <w:rsid w:val="008F3981"/>
    <w:rsid w:val="008F3E67"/>
    <w:rsid w:val="008F546D"/>
    <w:rsid w:val="008F5A82"/>
    <w:rsid w:val="008F6ED4"/>
    <w:rsid w:val="008F7C5D"/>
    <w:rsid w:val="00900B79"/>
    <w:rsid w:val="00904839"/>
    <w:rsid w:val="009055C3"/>
    <w:rsid w:val="00906719"/>
    <w:rsid w:val="00913995"/>
    <w:rsid w:val="009141AA"/>
    <w:rsid w:val="009177FA"/>
    <w:rsid w:val="0092098D"/>
    <w:rsid w:val="00922093"/>
    <w:rsid w:val="009228FC"/>
    <w:rsid w:val="0092529D"/>
    <w:rsid w:val="0092589D"/>
    <w:rsid w:val="00926084"/>
    <w:rsid w:val="009268FB"/>
    <w:rsid w:val="00926FF3"/>
    <w:rsid w:val="009276FF"/>
    <w:rsid w:val="00933697"/>
    <w:rsid w:val="0093531A"/>
    <w:rsid w:val="009358D7"/>
    <w:rsid w:val="0094092B"/>
    <w:rsid w:val="009433C1"/>
    <w:rsid w:val="009455F4"/>
    <w:rsid w:val="00947D83"/>
    <w:rsid w:val="00950A59"/>
    <w:rsid w:val="00951798"/>
    <w:rsid w:val="00956459"/>
    <w:rsid w:val="00956A07"/>
    <w:rsid w:val="00960968"/>
    <w:rsid w:val="00960C6C"/>
    <w:rsid w:val="00961542"/>
    <w:rsid w:val="00961EC9"/>
    <w:rsid w:val="009642CC"/>
    <w:rsid w:val="00965E02"/>
    <w:rsid w:val="00966934"/>
    <w:rsid w:val="00966EE8"/>
    <w:rsid w:val="00971F28"/>
    <w:rsid w:val="009736EC"/>
    <w:rsid w:val="00977824"/>
    <w:rsid w:val="0097795A"/>
    <w:rsid w:val="00980DF4"/>
    <w:rsid w:val="009840E2"/>
    <w:rsid w:val="00984E12"/>
    <w:rsid w:val="00985E03"/>
    <w:rsid w:val="009869C4"/>
    <w:rsid w:val="00991B79"/>
    <w:rsid w:val="00991E8F"/>
    <w:rsid w:val="00992259"/>
    <w:rsid w:val="00993366"/>
    <w:rsid w:val="00995160"/>
    <w:rsid w:val="009960AA"/>
    <w:rsid w:val="00996AC0"/>
    <w:rsid w:val="00996FA7"/>
    <w:rsid w:val="009A0752"/>
    <w:rsid w:val="009A5609"/>
    <w:rsid w:val="009A7E37"/>
    <w:rsid w:val="009B00A3"/>
    <w:rsid w:val="009B0562"/>
    <w:rsid w:val="009B1FBE"/>
    <w:rsid w:val="009B49E1"/>
    <w:rsid w:val="009B5BCF"/>
    <w:rsid w:val="009B6147"/>
    <w:rsid w:val="009B7C35"/>
    <w:rsid w:val="009B7DC9"/>
    <w:rsid w:val="009C02CF"/>
    <w:rsid w:val="009C0B48"/>
    <w:rsid w:val="009C2466"/>
    <w:rsid w:val="009C3054"/>
    <w:rsid w:val="009C4318"/>
    <w:rsid w:val="009C5FC9"/>
    <w:rsid w:val="009C69B6"/>
    <w:rsid w:val="009D19AE"/>
    <w:rsid w:val="009D19DA"/>
    <w:rsid w:val="009D5FCF"/>
    <w:rsid w:val="009D6C9D"/>
    <w:rsid w:val="009D7668"/>
    <w:rsid w:val="009E033E"/>
    <w:rsid w:val="009E1B5D"/>
    <w:rsid w:val="009E461E"/>
    <w:rsid w:val="009E468F"/>
    <w:rsid w:val="009E729D"/>
    <w:rsid w:val="009F0D9B"/>
    <w:rsid w:val="009F1AB6"/>
    <w:rsid w:val="009F1DEE"/>
    <w:rsid w:val="009F25E4"/>
    <w:rsid w:val="009F28A6"/>
    <w:rsid w:val="009F2BA0"/>
    <w:rsid w:val="009F3AF8"/>
    <w:rsid w:val="009F60AC"/>
    <w:rsid w:val="00A00BCB"/>
    <w:rsid w:val="00A06DE0"/>
    <w:rsid w:val="00A07904"/>
    <w:rsid w:val="00A07C40"/>
    <w:rsid w:val="00A12884"/>
    <w:rsid w:val="00A12ED1"/>
    <w:rsid w:val="00A132C3"/>
    <w:rsid w:val="00A15C0F"/>
    <w:rsid w:val="00A17C07"/>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9B3"/>
    <w:rsid w:val="00A46CDE"/>
    <w:rsid w:val="00A46FA5"/>
    <w:rsid w:val="00A52390"/>
    <w:rsid w:val="00A5499E"/>
    <w:rsid w:val="00A56196"/>
    <w:rsid w:val="00A60A2C"/>
    <w:rsid w:val="00A66B50"/>
    <w:rsid w:val="00A70C61"/>
    <w:rsid w:val="00A72E37"/>
    <w:rsid w:val="00A73EF6"/>
    <w:rsid w:val="00A803EE"/>
    <w:rsid w:val="00A81A0F"/>
    <w:rsid w:val="00A85AA7"/>
    <w:rsid w:val="00A86FEA"/>
    <w:rsid w:val="00A95AB7"/>
    <w:rsid w:val="00A96782"/>
    <w:rsid w:val="00AA0EA4"/>
    <w:rsid w:val="00AA20E2"/>
    <w:rsid w:val="00AA6114"/>
    <w:rsid w:val="00AB027D"/>
    <w:rsid w:val="00AB0544"/>
    <w:rsid w:val="00AB05A4"/>
    <w:rsid w:val="00AB18D6"/>
    <w:rsid w:val="00AB19BF"/>
    <w:rsid w:val="00AB2C99"/>
    <w:rsid w:val="00AB34A8"/>
    <w:rsid w:val="00AB4166"/>
    <w:rsid w:val="00AB4342"/>
    <w:rsid w:val="00AB5240"/>
    <w:rsid w:val="00AB693C"/>
    <w:rsid w:val="00AB7258"/>
    <w:rsid w:val="00AC0062"/>
    <w:rsid w:val="00AC01E0"/>
    <w:rsid w:val="00AC2137"/>
    <w:rsid w:val="00AC337D"/>
    <w:rsid w:val="00AC3994"/>
    <w:rsid w:val="00AC476A"/>
    <w:rsid w:val="00AC4DD4"/>
    <w:rsid w:val="00AC55CD"/>
    <w:rsid w:val="00AD1244"/>
    <w:rsid w:val="00AD2C0D"/>
    <w:rsid w:val="00AD3146"/>
    <w:rsid w:val="00AD3516"/>
    <w:rsid w:val="00AD481B"/>
    <w:rsid w:val="00AD66F7"/>
    <w:rsid w:val="00AD6D64"/>
    <w:rsid w:val="00AD7AAE"/>
    <w:rsid w:val="00AD7BA8"/>
    <w:rsid w:val="00AE0929"/>
    <w:rsid w:val="00AE1BCB"/>
    <w:rsid w:val="00AE2FE2"/>
    <w:rsid w:val="00AE43BC"/>
    <w:rsid w:val="00AE44C7"/>
    <w:rsid w:val="00AE51F4"/>
    <w:rsid w:val="00AE66C2"/>
    <w:rsid w:val="00AE7203"/>
    <w:rsid w:val="00AE752A"/>
    <w:rsid w:val="00AE76BB"/>
    <w:rsid w:val="00AE7B44"/>
    <w:rsid w:val="00AE7FD7"/>
    <w:rsid w:val="00AF0789"/>
    <w:rsid w:val="00AF09BA"/>
    <w:rsid w:val="00AF0A81"/>
    <w:rsid w:val="00AF16C1"/>
    <w:rsid w:val="00AF1828"/>
    <w:rsid w:val="00AF2AF3"/>
    <w:rsid w:val="00AF2B84"/>
    <w:rsid w:val="00AF4494"/>
    <w:rsid w:val="00AF4A63"/>
    <w:rsid w:val="00B00AEF"/>
    <w:rsid w:val="00B01083"/>
    <w:rsid w:val="00B01411"/>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3BA7"/>
    <w:rsid w:val="00B1412D"/>
    <w:rsid w:val="00B14341"/>
    <w:rsid w:val="00B146D4"/>
    <w:rsid w:val="00B16D43"/>
    <w:rsid w:val="00B172DE"/>
    <w:rsid w:val="00B17D8A"/>
    <w:rsid w:val="00B22208"/>
    <w:rsid w:val="00B22226"/>
    <w:rsid w:val="00B2325A"/>
    <w:rsid w:val="00B233BE"/>
    <w:rsid w:val="00B234C9"/>
    <w:rsid w:val="00B23655"/>
    <w:rsid w:val="00B23904"/>
    <w:rsid w:val="00B25A8E"/>
    <w:rsid w:val="00B309B8"/>
    <w:rsid w:val="00B30BA5"/>
    <w:rsid w:val="00B30C83"/>
    <w:rsid w:val="00B30E9E"/>
    <w:rsid w:val="00B318F7"/>
    <w:rsid w:val="00B33A92"/>
    <w:rsid w:val="00B34FF5"/>
    <w:rsid w:val="00B37FC6"/>
    <w:rsid w:val="00B42292"/>
    <w:rsid w:val="00B4310C"/>
    <w:rsid w:val="00B455C5"/>
    <w:rsid w:val="00B46008"/>
    <w:rsid w:val="00B52B9F"/>
    <w:rsid w:val="00B53C84"/>
    <w:rsid w:val="00B53F65"/>
    <w:rsid w:val="00B54761"/>
    <w:rsid w:val="00B5623F"/>
    <w:rsid w:val="00B565AC"/>
    <w:rsid w:val="00B57415"/>
    <w:rsid w:val="00B57EC4"/>
    <w:rsid w:val="00B6001F"/>
    <w:rsid w:val="00B615AB"/>
    <w:rsid w:val="00B640C5"/>
    <w:rsid w:val="00B65398"/>
    <w:rsid w:val="00B65ADB"/>
    <w:rsid w:val="00B679B7"/>
    <w:rsid w:val="00B67B8D"/>
    <w:rsid w:val="00B729AB"/>
    <w:rsid w:val="00B7369C"/>
    <w:rsid w:val="00B74152"/>
    <w:rsid w:val="00B74570"/>
    <w:rsid w:val="00B74807"/>
    <w:rsid w:val="00B748DF"/>
    <w:rsid w:val="00B7677B"/>
    <w:rsid w:val="00B769E5"/>
    <w:rsid w:val="00B775EA"/>
    <w:rsid w:val="00B77D7D"/>
    <w:rsid w:val="00B81877"/>
    <w:rsid w:val="00B81CE1"/>
    <w:rsid w:val="00B866D2"/>
    <w:rsid w:val="00B9060F"/>
    <w:rsid w:val="00B9084A"/>
    <w:rsid w:val="00B90D20"/>
    <w:rsid w:val="00B917CC"/>
    <w:rsid w:val="00B92472"/>
    <w:rsid w:val="00B92E97"/>
    <w:rsid w:val="00B94AF7"/>
    <w:rsid w:val="00B94BE4"/>
    <w:rsid w:val="00B95960"/>
    <w:rsid w:val="00B95C94"/>
    <w:rsid w:val="00BA09C2"/>
    <w:rsid w:val="00BA248B"/>
    <w:rsid w:val="00BA24AA"/>
    <w:rsid w:val="00BA52A7"/>
    <w:rsid w:val="00BA53CF"/>
    <w:rsid w:val="00BA61AC"/>
    <w:rsid w:val="00BA67BF"/>
    <w:rsid w:val="00BA6CDE"/>
    <w:rsid w:val="00BB0CE1"/>
    <w:rsid w:val="00BB1ABF"/>
    <w:rsid w:val="00BB2793"/>
    <w:rsid w:val="00BB4D16"/>
    <w:rsid w:val="00BB4D56"/>
    <w:rsid w:val="00BB5406"/>
    <w:rsid w:val="00BB7BDE"/>
    <w:rsid w:val="00BC01A2"/>
    <w:rsid w:val="00BC02F2"/>
    <w:rsid w:val="00BC2153"/>
    <w:rsid w:val="00BC23A8"/>
    <w:rsid w:val="00BC2FFB"/>
    <w:rsid w:val="00BC32AA"/>
    <w:rsid w:val="00BC36AE"/>
    <w:rsid w:val="00BC6F24"/>
    <w:rsid w:val="00BD05E9"/>
    <w:rsid w:val="00BD0859"/>
    <w:rsid w:val="00BD13AA"/>
    <w:rsid w:val="00BD44B1"/>
    <w:rsid w:val="00BD7578"/>
    <w:rsid w:val="00BE02C1"/>
    <w:rsid w:val="00BE0481"/>
    <w:rsid w:val="00BE256C"/>
    <w:rsid w:val="00BE2BC4"/>
    <w:rsid w:val="00BE2EE6"/>
    <w:rsid w:val="00BE35AE"/>
    <w:rsid w:val="00BE4283"/>
    <w:rsid w:val="00BF0C8A"/>
    <w:rsid w:val="00BF1067"/>
    <w:rsid w:val="00BF1B70"/>
    <w:rsid w:val="00BF44A5"/>
    <w:rsid w:val="00BF4B81"/>
    <w:rsid w:val="00BF65D0"/>
    <w:rsid w:val="00BF671E"/>
    <w:rsid w:val="00BF79D8"/>
    <w:rsid w:val="00C00D0E"/>
    <w:rsid w:val="00C012AA"/>
    <w:rsid w:val="00C01EB2"/>
    <w:rsid w:val="00C02481"/>
    <w:rsid w:val="00C033DC"/>
    <w:rsid w:val="00C0403B"/>
    <w:rsid w:val="00C04D19"/>
    <w:rsid w:val="00C0515F"/>
    <w:rsid w:val="00C053D5"/>
    <w:rsid w:val="00C06F02"/>
    <w:rsid w:val="00C10B6B"/>
    <w:rsid w:val="00C122AF"/>
    <w:rsid w:val="00C1386B"/>
    <w:rsid w:val="00C140DD"/>
    <w:rsid w:val="00C148E9"/>
    <w:rsid w:val="00C163D5"/>
    <w:rsid w:val="00C22560"/>
    <w:rsid w:val="00C26CA4"/>
    <w:rsid w:val="00C271DD"/>
    <w:rsid w:val="00C2793A"/>
    <w:rsid w:val="00C3038F"/>
    <w:rsid w:val="00C315C4"/>
    <w:rsid w:val="00C31FF8"/>
    <w:rsid w:val="00C32A6C"/>
    <w:rsid w:val="00C33964"/>
    <w:rsid w:val="00C3402F"/>
    <w:rsid w:val="00C34D21"/>
    <w:rsid w:val="00C365B4"/>
    <w:rsid w:val="00C36929"/>
    <w:rsid w:val="00C377B9"/>
    <w:rsid w:val="00C40403"/>
    <w:rsid w:val="00C41420"/>
    <w:rsid w:val="00C42C34"/>
    <w:rsid w:val="00C44D2C"/>
    <w:rsid w:val="00C45D98"/>
    <w:rsid w:val="00C46328"/>
    <w:rsid w:val="00C53C0E"/>
    <w:rsid w:val="00C55B52"/>
    <w:rsid w:val="00C56032"/>
    <w:rsid w:val="00C56ABB"/>
    <w:rsid w:val="00C624AC"/>
    <w:rsid w:val="00C63B2F"/>
    <w:rsid w:val="00C64493"/>
    <w:rsid w:val="00C6494D"/>
    <w:rsid w:val="00C65492"/>
    <w:rsid w:val="00C66C87"/>
    <w:rsid w:val="00C67237"/>
    <w:rsid w:val="00C67635"/>
    <w:rsid w:val="00C67AC3"/>
    <w:rsid w:val="00C67E96"/>
    <w:rsid w:val="00C70CC5"/>
    <w:rsid w:val="00C71573"/>
    <w:rsid w:val="00C71DB3"/>
    <w:rsid w:val="00C72255"/>
    <w:rsid w:val="00C73C00"/>
    <w:rsid w:val="00C74090"/>
    <w:rsid w:val="00C80296"/>
    <w:rsid w:val="00C80EE3"/>
    <w:rsid w:val="00C82C6F"/>
    <w:rsid w:val="00C83179"/>
    <w:rsid w:val="00C84EB7"/>
    <w:rsid w:val="00C856D2"/>
    <w:rsid w:val="00C857B1"/>
    <w:rsid w:val="00C85848"/>
    <w:rsid w:val="00C8700A"/>
    <w:rsid w:val="00C90305"/>
    <w:rsid w:val="00C90369"/>
    <w:rsid w:val="00C903B9"/>
    <w:rsid w:val="00C91321"/>
    <w:rsid w:val="00C91A2C"/>
    <w:rsid w:val="00C92F83"/>
    <w:rsid w:val="00C940BD"/>
    <w:rsid w:val="00C945C9"/>
    <w:rsid w:val="00C9798E"/>
    <w:rsid w:val="00CA3D6E"/>
    <w:rsid w:val="00CA4390"/>
    <w:rsid w:val="00CA4B74"/>
    <w:rsid w:val="00CA6732"/>
    <w:rsid w:val="00CA7A08"/>
    <w:rsid w:val="00CB0226"/>
    <w:rsid w:val="00CB0724"/>
    <w:rsid w:val="00CB0F88"/>
    <w:rsid w:val="00CB1986"/>
    <w:rsid w:val="00CB1E44"/>
    <w:rsid w:val="00CB457F"/>
    <w:rsid w:val="00CB5C19"/>
    <w:rsid w:val="00CB6E56"/>
    <w:rsid w:val="00CC14FB"/>
    <w:rsid w:val="00CC1F11"/>
    <w:rsid w:val="00CC3100"/>
    <w:rsid w:val="00CC46AF"/>
    <w:rsid w:val="00CC494E"/>
    <w:rsid w:val="00CC4E54"/>
    <w:rsid w:val="00CC5105"/>
    <w:rsid w:val="00CC52E6"/>
    <w:rsid w:val="00CC5C73"/>
    <w:rsid w:val="00CC6EB7"/>
    <w:rsid w:val="00CD0958"/>
    <w:rsid w:val="00CD0AE6"/>
    <w:rsid w:val="00CD2AA9"/>
    <w:rsid w:val="00CD3EDE"/>
    <w:rsid w:val="00CD420F"/>
    <w:rsid w:val="00CD4829"/>
    <w:rsid w:val="00CD56DB"/>
    <w:rsid w:val="00CD587F"/>
    <w:rsid w:val="00CD5A9A"/>
    <w:rsid w:val="00CD6754"/>
    <w:rsid w:val="00CD6A46"/>
    <w:rsid w:val="00CD6BD8"/>
    <w:rsid w:val="00CD6FDC"/>
    <w:rsid w:val="00CD7B59"/>
    <w:rsid w:val="00CE04C9"/>
    <w:rsid w:val="00CE183A"/>
    <w:rsid w:val="00CE2EDA"/>
    <w:rsid w:val="00CE3C23"/>
    <w:rsid w:val="00CE4362"/>
    <w:rsid w:val="00CE6BA0"/>
    <w:rsid w:val="00CE7427"/>
    <w:rsid w:val="00CE7B76"/>
    <w:rsid w:val="00CF01AD"/>
    <w:rsid w:val="00CF1DEF"/>
    <w:rsid w:val="00CF1FA9"/>
    <w:rsid w:val="00CF29BB"/>
    <w:rsid w:val="00CF380C"/>
    <w:rsid w:val="00CF4064"/>
    <w:rsid w:val="00CF4E50"/>
    <w:rsid w:val="00D00F7A"/>
    <w:rsid w:val="00D01282"/>
    <w:rsid w:val="00D03FA5"/>
    <w:rsid w:val="00D0493E"/>
    <w:rsid w:val="00D050A5"/>
    <w:rsid w:val="00D05836"/>
    <w:rsid w:val="00D06CE3"/>
    <w:rsid w:val="00D07697"/>
    <w:rsid w:val="00D10A02"/>
    <w:rsid w:val="00D1235C"/>
    <w:rsid w:val="00D12D89"/>
    <w:rsid w:val="00D12F62"/>
    <w:rsid w:val="00D1461F"/>
    <w:rsid w:val="00D15183"/>
    <w:rsid w:val="00D17C24"/>
    <w:rsid w:val="00D20260"/>
    <w:rsid w:val="00D2180D"/>
    <w:rsid w:val="00D21D3C"/>
    <w:rsid w:val="00D253FF"/>
    <w:rsid w:val="00D260D7"/>
    <w:rsid w:val="00D2759A"/>
    <w:rsid w:val="00D27870"/>
    <w:rsid w:val="00D27D98"/>
    <w:rsid w:val="00D30838"/>
    <w:rsid w:val="00D3188B"/>
    <w:rsid w:val="00D32800"/>
    <w:rsid w:val="00D35C14"/>
    <w:rsid w:val="00D36716"/>
    <w:rsid w:val="00D368F7"/>
    <w:rsid w:val="00D375D9"/>
    <w:rsid w:val="00D409B1"/>
    <w:rsid w:val="00D42E82"/>
    <w:rsid w:val="00D43C40"/>
    <w:rsid w:val="00D441B8"/>
    <w:rsid w:val="00D45253"/>
    <w:rsid w:val="00D457CC"/>
    <w:rsid w:val="00D47C09"/>
    <w:rsid w:val="00D51742"/>
    <w:rsid w:val="00D520F2"/>
    <w:rsid w:val="00D55C23"/>
    <w:rsid w:val="00D57BE4"/>
    <w:rsid w:val="00D61140"/>
    <w:rsid w:val="00D6138B"/>
    <w:rsid w:val="00D614D3"/>
    <w:rsid w:val="00D61C1E"/>
    <w:rsid w:val="00D61FF9"/>
    <w:rsid w:val="00D623DE"/>
    <w:rsid w:val="00D6290A"/>
    <w:rsid w:val="00D64020"/>
    <w:rsid w:val="00D66501"/>
    <w:rsid w:val="00D7154E"/>
    <w:rsid w:val="00D7492E"/>
    <w:rsid w:val="00D75505"/>
    <w:rsid w:val="00D76ED6"/>
    <w:rsid w:val="00D770B4"/>
    <w:rsid w:val="00D8008E"/>
    <w:rsid w:val="00D82E12"/>
    <w:rsid w:val="00D84558"/>
    <w:rsid w:val="00D85D6B"/>
    <w:rsid w:val="00D85E2C"/>
    <w:rsid w:val="00D86A39"/>
    <w:rsid w:val="00D902B4"/>
    <w:rsid w:val="00D907E7"/>
    <w:rsid w:val="00D90AC6"/>
    <w:rsid w:val="00D9188A"/>
    <w:rsid w:val="00D91D65"/>
    <w:rsid w:val="00D93BE1"/>
    <w:rsid w:val="00D94E83"/>
    <w:rsid w:val="00D953FA"/>
    <w:rsid w:val="00D957EC"/>
    <w:rsid w:val="00D95D80"/>
    <w:rsid w:val="00D963F4"/>
    <w:rsid w:val="00D96CF8"/>
    <w:rsid w:val="00D97421"/>
    <w:rsid w:val="00D9797C"/>
    <w:rsid w:val="00DA0673"/>
    <w:rsid w:val="00DA2A87"/>
    <w:rsid w:val="00DA3B23"/>
    <w:rsid w:val="00DA46D4"/>
    <w:rsid w:val="00DA71B1"/>
    <w:rsid w:val="00DA7A16"/>
    <w:rsid w:val="00DB1A60"/>
    <w:rsid w:val="00DB3192"/>
    <w:rsid w:val="00DB49BA"/>
    <w:rsid w:val="00DB6DA1"/>
    <w:rsid w:val="00DB738F"/>
    <w:rsid w:val="00DB79F8"/>
    <w:rsid w:val="00DB7A5E"/>
    <w:rsid w:val="00DC0C8F"/>
    <w:rsid w:val="00DC16AA"/>
    <w:rsid w:val="00DC2709"/>
    <w:rsid w:val="00DC2BD7"/>
    <w:rsid w:val="00DC386A"/>
    <w:rsid w:val="00DC4648"/>
    <w:rsid w:val="00DC508C"/>
    <w:rsid w:val="00DC6323"/>
    <w:rsid w:val="00DC6386"/>
    <w:rsid w:val="00DC63CE"/>
    <w:rsid w:val="00DC6803"/>
    <w:rsid w:val="00DD2B49"/>
    <w:rsid w:val="00DD306D"/>
    <w:rsid w:val="00DD4163"/>
    <w:rsid w:val="00DD439C"/>
    <w:rsid w:val="00DD5003"/>
    <w:rsid w:val="00DD6CF2"/>
    <w:rsid w:val="00DE0DE2"/>
    <w:rsid w:val="00DE2F10"/>
    <w:rsid w:val="00DE349D"/>
    <w:rsid w:val="00DE4501"/>
    <w:rsid w:val="00DE50F4"/>
    <w:rsid w:val="00DF0EA7"/>
    <w:rsid w:val="00DF3863"/>
    <w:rsid w:val="00DF41A5"/>
    <w:rsid w:val="00DF41E5"/>
    <w:rsid w:val="00DF420A"/>
    <w:rsid w:val="00DF4B12"/>
    <w:rsid w:val="00DF6641"/>
    <w:rsid w:val="00DF6918"/>
    <w:rsid w:val="00DF7053"/>
    <w:rsid w:val="00E011A0"/>
    <w:rsid w:val="00E02ACC"/>
    <w:rsid w:val="00E02C3A"/>
    <w:rsid w:val="00E040E9"/>
    <w:rsid w:val="00E04640"/>
    <w:rsid w:val="00E073F4"/>
    <w:rsid w:val="00E117AB"/>
    <w:rsid w:val="00E11F60"/>
    <w:rsid w:val="00E12123"/>
    <w:rsid w:val="00E13492"/>
    <w:rsid w:val="00E15A3A"/>
    <w:rsid w:val="00E15CB4"/>
    <w:rsid w:val="00E15E1B"/>
    <w:rsid w:val="00E174FE"/>
    <w:rsid w:val="00E216D9"/>
    <w:rsid w:val="00E21F26"/>
    <w:rsid w:val="00E22CB6"/>
    <w:rsid w:val="00E23401"/>
    <w:rsid w:val="00E24453"/>
    <w:rsid w:val="00E25FBD"/>
    <w:rsid w:val="00E26221"/>
    <w:rsid w:val="00E26604"/>
    <w:rsid w:val="00E2694B"/>
    <w:rsid w:val="00E2790F"/>
    <w:rsid w:val="00E30E19"/>
    <w:rsid w:val="00E31D76"/>
    <w:rsid w:val="00E342DE"/>
    <w:rsid w:val="00E3528D"/>
    <w:rsid w:val="00E359C7"/>
    <w:rsid w:val="00E36C07"/>
    <w:rsid w:val="00E36D3C"/>
    <w:rsid w:val="00E416B8"/>
    <w:rsid w:val="00E44516"/>
    <w:rsid w:val="00E45208"/>
    <w:rsid w:val="00E452C1"/>
    <w:rsid w:val="00E45F5C"/>
    <w:rsid w:val="00E46384"/>
    <w:rsid w:val="00E466F2"/>
    <w:rsid w:val="00E47CFF"/>
    <w:rsid w:val="00E502EB"/>
    <w:rsid w:val="00E5084F"/>
    <w:rsid w:val="00E53133"/>
    <w:rsid w:val="00E53BDD"/>
    <w:rsid w:val="00E53D5F"/>
    <w:rsid w:val="00E540F5"/>
    <w:rsid w:val="00E56DBB"/>
    <w:rsid w:val="00E610BA"/>
    <w:rsid w:val="00E611CC"/>
    <w:rsid w:val="00E62611"/>
    <w:rsid w:val="00E631E3"/>
    <w:rsid w:val="00E638C1"/>
    <w:rsid w:val="00E660A4"/>
    <w:rsid w:val="00E66718"/>
    <w:rsid w:val="00E667EE"/>
    <w:rsid w:val="00E667F9"/>
    <w:rsid w:val="00E67953"/>
    <w:rsid w:val="00E67AF6"/>
    <w:rsid w:val="00E702EC"/>
    <w:rsid w:val="00E704B3"/>
    <w:rsid w:val="00E716B6"/>
    <w:rsid w:val="00E72371"/>
    <w:rsid w:val="00E733CC"/>
    <w:rsid w:val="00E73CFD"/>
    <w:rsid w:val="00E74790"/>
    <w:rsid w:val="00E77B7D"/>
    <w:rsid w:val="00E80E6E"/>
    <w:rsid w:val="00E813B1"/>
    <w:rsid w:val="00E820E4"/>
    <w:rsid w:val="00E82320"/>
    <w:rsid w:val="00E824B0"/>
    <w:rsid w:val="00E82606"/>
    <w:rsid w:val="00E834E4"/>
    <w:rsid w:val="00E83715"/>
    <w:rsid w:val="00E83840"/>
    <w:rsid w:val="00E83D25"/>
    <w:rsid w:val="00E84638"/>
    <w:rsid w:val="00E85212"/>
    <w:rsid w:val="00E8591C"/>
    <w:rsid w:val="00E909E6"/>
    <w:rsid w:val="00E911A0"/>
    <w:rsid w:val="00E93383"/>
    <w:rsid w:val="00E93AE0"/>
    <w:rsid w:val="00E95447"/>
    <w:rsid w:val="00E95DFB"/>
    <w:rsid w:val="00EA0510"/>
    <w:rsid w:val="00EA27C1"/>
    <w:rsid w:val="00EA3BF7"/>
    <w:rsid w:val="00EA40AC"/>
    <w:rsid w:val="00EA54D0"/>
    <w:rsid w:val="00EA6969"/>
    <w:rsid w:val="00EA787D"/>
    <w:rsid w:val="00EB47D3"/>
    <w:rsid w:val="00EB4FF4"/>
    <w:rsid w:val="00EB5395"/>
    <w:rsid w:val="00EC1D34"/>
    <w:rsid w:val="00EC30E7"/>
    <w:rsid w:val="00EC38DE"/>
    <w:rsid w:val="00EC458C"/>
    <w:rsid w:val="00EC6F81"/>
    <w:rsid w:val="00ED23B1"/>
    <w:rsid w:val="00ED35DA"/>
    <w:rsid w:val="00ED3C62"/>
    <w:rsid w:val="00ED5816"/>
    <w:rsid w:val="00ED583A"/>
    <w:rsid w:val="00EE013B"/>
    <w:rsid w:val="00EE0E09"/>
    <w:rsid w:val="00EE13EA"/>
    <w:rsid w:val="00EE1890"/>
    <w:rsid w:val="00EE2569"/>
    <w:rsid w:val="00EE42A9"/>
    <w:rsid w:val="00EE57D0"/>
    <w:rsid w:val="00EE585C"/>
    <w:rsid w:val="00EE5C98"/>
    <w:rsid w:val="00EE5E4D"/>
    <w:rsid w:val="00EF681B"/>
    <w:rsid w:val="00EF684B"/>
    <w:rsid w:val="00EF780A"/>
    <w:rsid w:val="00EF7CA1"/>
    <w:rsid w:val="00F0120D"/>
    <w:rsid w:val="00F01481"/>
    <w:rsid w:val="00F03A5E"/>
    <w:rsid w:val="00F03EE8"/>
    <w:rsid w:val="00F0473B"/>
    <w:rsid w:val="00F04C4F"/>
    <w:rsid w:val="00F05E5A"/>
    <w:rsid w:val="00F0631C"/>
    <w:rsid w:val="00F06C9D"/>
    <w:rsid w:val="00F079AD"/>
    <w:rsid w:val="00F108A3"/>
    <w:rsid w:val="00F12916"/>
    <w:rsid w:val="00F1327F"/>
    <w:rsid w:val="00F15F3C"/>
    <w:rsid w:val="00F16B6D"/>
    <w:rsid w:val="00F16C8F"/>
    <w:rsid w:val="00F2093E"/>
    <w:rsid w:val="00F214FB"/>
    <w:rsid w:val="00F23CDD"/>
    <w:rsid w:val="00F2400B"/>
    <w:rsid w:val="00F250DD"/>
    <w:rsid w:val="00F259FE"/>
    <w:rsid w:val="00F31072"/>
    <w:rsid w:val="00F3242D"/>
    <w:rsid w:val="00F33391"/>
    <w:rsid w:val="00F36463"/>
    <w:rsid w:val="00F3705C"/>
    <w:rsid w:val="00F4015B"/>
    <w:rsid w:val="00F40408"/>
    <w:rsid w:val="00F440A2"/>
    <w:rsid w:val="00F44426"/>
    <w:rsid w:val="00F45800"/>
    <w:rsid w:val="00F466A5"/>
    <w:rsid w:val="00F46C7F"/>
    <w:rsid w:val="00F46ED1"/>
    <w:rsid w:val="00F47405"/>
    <w:rsid w:val="00F4765C"/>
    <w:rsid w:val="00F51506"/>
    <w:rsid w:val="00F51E22"/>
    <w:rsid w:val="00F5438D"/>
    <w:rsid w:val="00F55D21"/>
    <w:rsid w:val="00F55D2E"/>
    <w:rsid w:val="00F56C73"/>
    <w:rsid w:val="00F6130A"/>
    <w:rsid w:val="00F62E2B"/>
    <w:rsid w:val="00F632B3"/>
    <w:rsid w:val="00F6534A"/>
    <w:rsid w:val="00F660BB"/>
    <w:rsid w:val="00F66639"/>
    <w:rsid w:val="00F702FC"/>
    <w:rsid w:val="00F7293F"/>
    <w:rsid w:val="00F72BF5"/>
    <w:rsid w:val="00F83CB9"/>
    <w:rsid w:val="00F83D98"/>
    <w:rsid w:val="00F840AD"/>
    <w:rsid w:val="00F84731"/>
    <w:rsid w:val="00F8588C"/>
    <w:rsid w:val="00F86321"/>
    <w:rsid w:val="00F87858"/>
    <w:rsid w:val="00F87C7C"/>
    <w:rsid w:val="00F92AAE"/>
    <w:rsid w:val="00F9383C"/>
    <w:rsid w:val="00F94292"/>
    <w:rsid w:val="00F94DE4"/>
    <w:rsid w:val="00F9509E"/>
    <w:rsid w:val="00F95A19"/>
    <w:rsid w:val="00F95E37"/>
    <w:rsid w:val="00F9670B"/>
    <w:rsid w:val="00F97755"/>
    <w:rsid w:val="00F979A5"/>
    <w:rsid w:val="00FA1F53"/>
    <w:rsid w:val="00FA3529"/>
    <w:rsid w:val="00FA4166"/>
    <w:rsid w:val="00FA4BB7"/>
    <w:rsid w:val="00FA7E5E"/>
    <w:rsid w:val="00FB08BF"/>
    <w:rsid w:val="00FB23D7"/>
    <w:rsid w:val="00FB2FA8"/>
    <w:rsid w:val="00FB36E4"/>
    <w:rsid w:val="00FB6972"/>
    <w:rsid w:val="00FC0B30"/>
    <w:rsid w:val="00FC2889"/>
    <w:rsid w:val="00FC54E1"/>
    <w:rsid w:val="00FC6E94"/>
    <w:rsid w:val="00FC7607"/>
    <w:rsid w:val="00FD020D"/>
    <w:rsid w:val="00FD0F96"/>
    <w:rsid w:val="00FD1C6F"/>
    <w:rsid w:val="00FD22E3"/>
    <w:rsid w:val="00FD29AE"/>
    <w:rsid w:val="00FD2A51"/>
    <w:rsid w:val="00FD2F48"/>
    <w:rsid w:val="00FD4654"/>
    <w:rsid w:val="00FD47B2"/>
    <w:rsid w:val="00FD5595"/>
    <w:rsid w:val="00FD5668"/>
    <w:rsid w:val="00FE062A"/>
    <w:rsid w:val="00FE06B6"/>
    <w:rsid w:val="00FE2979"/>
    <w:rsid w:val="00FE3876"/>
    <w:rsid w:val="00FE3DB7"/>
    <w:rsid w:val="00FE4B5A"/>
    <w:rsid w:val="00FE5652"/>
    <w:rsid w:val="00FE68F6"/>
    <w:rsid w:val="00FF201C"/>
    <w:rsid w:val="00FF35E0"/>
    <w:rsid w:val="00FF4CF7"/>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D00F7A"/>
    <w:pPr>
      <w:keepNext/>
      <w:numPr>
        <w:ilvl w:val="3"/>
        <w:numId w:val="6"/>
      </w:numPr>
      <w:spacing w:before="240"/>
      <w:jc w:val="left"/>
      <w:outlineLvl w:val="3"/>
    </w:pPr>
    <w:rPr>
      <w:rFonts w:ascii="Helvetica" w:hAnsi="Helvetica"/>
      <w:b/>
      <w:bCs/>
      <w:sz w:val="26"/>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AB2C99"/>
    <w:pPr>
      <w:spacing w:before="0" w:after="0"/>
      <w:ind w:left="240"/>
      <w:jc w:val="left"/>
    </w:pPr>
    <w:rPr>
      <w:smallCaps/>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AB2C99"/>
    <w:pPr>
      <w:spacing w:before="0" w:after="0"/>
      <w:ind w:left="480"/>
      <w:jc w:val="left"/>
    </w:pPr>
    <w:rPr>
      <w:i/>
      <w:iCs/>
      <w:sz w:val="20"/>
      <w:szCs w:val="20"/>
    </w:rPr>
  </w:style>
  <w:style w:type="paragraph" w:styleId="Verzeichnis6">
    <w:name w:val="toc 6"/>
    <w:basedOn w:val="Standard"/>
    <w:next w:val="Standard"/>
    <w:autoRedefine/>
    <w:uiPriority w:val="39"/>
    <w:rsid w:val="00422AFA"/>
    <w:pPr>
      <w:spacing w:before="0" w:after="0"/>
      <w:ind w:left="1200"/>
      <w:jc w:val="left"/>
    </w:pPr>
    <w:rPr>
      <w:rFonts w:asciiTheme="minorHAnsi" w:hAnsiTheme="minorHAnsi"/>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uiPriority w:val="39"/>
    <w:rsid w:val="00422AFA"/>
    <w:pPr>
      <w:spacing w:before="0" w:after="0"/>
      <w:ind w:left="1440"/>
      <w:jc w:val="left"/>
    </w:pPr>
    <w:rPr>
      <w:rFonts w:asciiTheme="minorHAnsi" w:hAnsiTheme="minorHAnsi"/>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uiPriority w:val="39"/>
    <w:rsid w:val="00422AFA"/>
    <w:pPr>
      <w:spacing w:before="0" w:after="0"/>
      <w:ind w:left="1680"/>
      <w:jc w:val="left"/>
    </w:pPr>
    <w:rPr>
      <w:rFonts w:asciiTheme="minorHAnsi" w:hAnsiTheme="minorHAnsi"/>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AB2C99"/>
    <w:pPr>
      <w:jc w:val="left"/>
    </w:pPr>
    <w:rPr>
      <w:b/>
      <w:bCs/>
      <w:caps/>
      <w:sz w:val="20"/>
      <w:szCs w:val="20"/>
    </w:rPr>
  </w:style>
  <w:style w:type="paragraph" w:customStyle="1" w:styleId="Hervorhebenfett">
    <w:name w:val="Hervorheben fett"/>
    <w:basedOn w:val="Textkrper"/>
    <w:next w:val="Textkrper"/>
    <w:qFormat/>
    <w:rsid w:val="00DA0673"/>
    <w:rPr>
      <w:b/>
      <w:sz w:val="26"/>
    </w:rPr>
  </w:style>
  <w:style w:type="paragraph" w:styleId="Verzeichnis4">
    <w:name w:val="toc 4"/>
    <w:basedOn w:val="Standard"/>
    <w:next w:val="Standard"/>
    <w:autoRedefine/>
    <w:uiPriority w:val="39"/>
    <w:rsid w:val="004B5C49"/>
    <w:pPr>
      <w:spacing w:before="0" w:after="0"/>
      <w:ind w:left="720"/>
      <w:jc w:val="left"/>
    </w:pPr>
    <w:rPr>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uiPriority w:val="39"/>
    <w:rsid w:val="00CB0F88"/>
    <w:pPr>
      <w:spacing w:before="0" w:after="0"/>
      <w:ind w:left="960"/>
      <w:jc w:val="left"/>
    </w:pPr>
    <w:rPr>
      <w:rFonts w:asciiTheme="minorHAnsi" w:hAnsiTheme="minorHAnsi"/>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 w:type="paragraph" w:styleId="Verzeichnis9">
    <w:name w:val="toc 9"/>
    <w:basedOn w:val="Standard"/>
    <w:next w:val="Standard"/>
    <w:autoRedefine/>
    <w:uiPriority w:val="39"/>
    <w:unhideWhenUsed/>
    <w:rsid w:val="009276FF"/>
    <w:pPr>
      <w:spacing w:before="0"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436678534">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693114090">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 w:id="2118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file:///C:\projects\_ba\doc\documentation\ba_0.5.docx" TargetMode="External"/><Relationship Id="rId26" Type="http://schemas.openxmlformats.org/officeDocument/2006/relationships/image" Target="media/image2.PNG"/><Relationship Id="rId39" Type="http://schemas.openxmlformats.org/officeDocument/2006/relationships/hyperlink" Target="https://forums.leapmotion.com/" TargetMode="External"/><Relationship Id="rId21" Type="http://schemas.openxmlformats.org/officeDocument/2006/relationships/comments" Target="comments.xml"/><Relationship Id="rId34" Type="http://schemas.openxmlformats.org/officeDocument/2006/relationships/hyperlink" Target="https://developers.google.com/cardboard/overview" TargetMode="External"/><Relationship Id="rId42" Type="http://schemas.openxmlformats.org/officeDocument/2006/relationships/hyperlink" Target="http://www.gosphero.com/de/" TargetMode="External"/><Relationship Id="rId47" Type="http://schemas.openxmlformats.org/officeDocument/2006/relationships/header" Target="header8.xml"/><Relationship Id="rId50" Type="http://schemas.openxmlformats.org/officeDocument/2006/relationships/header" Target="header10.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projects\_ba\doc\documentation\ba_0.5.docx" TargetMode="External"/><Relationship Id="rId29" Type="http://schemas.openxmlformats.org/officeDocument/2006/relationships/image" Target="media/image5.jpeg"/><Relationship Id="rId11" Type="http://schemas.openxmlformats.org/officeDocument/2006/relationships/image" Target="media/image1.emf"/><Relationship Id="rId24" Type="http://schemas.openxmlformats.org/officeDocument/2006/relationships/header" Target="header4.xml"/><Relationship Id="rId32" Type="http://schemas.openxmlformats.org/officeDocument/2006/relationships/image" Target="media/image8.jpeg"/><Relationship Id="rId37" Type="http://schemas.openxmlformats.org/officeDocument/2006/relationships/hyperlink" Target="http://git-scm.com/doc" TargetMode="External"/><Relationship Id="rId40" Type="http://schemas.openxmlformats.org/officeDocument/2006/relationships/hyperlink" Target="https://www.quora.com/How-does-the-magnet-select-button-for-Android-Cardboard-work" TargetMode="External"/><Relationship Id="rId45" Type="http://schemas.openxmlformats.org/officeDocument/2006/relationships/header" Target="header6.xm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file:///C:\projects\_ba\doc\documentation\ba_0.5.docx" TargetMode="External"/><Relationship Id="rId31" Type="http://schemas.openxmlformats.org/officeDocument/2006/relationships/image" Target="media/image7.png"/><Relationship Id="rId44" Type="http://schemas.openxmlformats.org/officeDocument/2006/relationships/hyperlink" Target="http://www.samsung.com/global/microsite/gearvr/index.html"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6.jpeg"/><Relationship Id="rId35" Type="http://schemas.openxmlformats.org/officeDocument/2006/relationships/hyperlink" Target="https://www.durovis.com/sdk.html" TargetMode="External"/><Relationship Id="rId43" Type="http://schemas.openxmlformats.org/officeDocument/2006/relationships/hyperlink" Target="https://support.oculus.com" TargetMode="External"/><Relationship Id="rId48" Type="http://schemas.openxmlformats.org/officeDocument/2006/relationships/header" Target="header9.xml"/><Relationship Id="rId8" Type="http://schemas.openxmlformats.org/officeDocument/2006/relationships/webSettings" Target="webSettings.xml"/><Relationship Id="rId51"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file:///C:\projects\_ba\doc\documentation\ba_0.5.docx" TargetMode="External"/><Relationship Id="rId25" Type="http://schemas.openxmlformats.org/officeDocument/2006/relationships/footer" Target="footer3.xml"/><Relationship Id="rId33" Type="http://schemas.openxmlformats.org/officeDocument/2006/relationships/header" Target="header5.xml"/><Relationship Id="rId38" Type="http://schemas.openxmlformats.org/officeDocument/2006/relationships/hyperlink" Target="https://github.com/" TargetMode="External"/><Relationship Id="rId46" Type="http://schemas.openxmlformats.org/officeDocument/2006/relationships/header" Target="header7.xml"/><Relationship Id="rId20" Type="http://schemas.openxmlformats.org/officeDocument/2006/relationships/hyperlink" Target="file:///C:\projects\_ba\doc\documentation\ba_0.5.docx" TargetMode="External"/><Relationship Id="rId41" Type="http://schemas.openxmlformats.org/officeDocument/2006/relationships/hyperlink" Target="http://www.3drudder.co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3.xml"/><Relationship Id="rId28" Type="http://schemas.openxmlformats.org/officeDocument/2006/relationships/image" Target="media/image4.jpeg"/><Relationship Id="rId36" Type="http://schemas.openxmlformats.org/officeDocument/2006/relationships/hyperlink" Target="https://git-extensions-documentation.readthedocs.org/en/latest/https://git-extensions-documentation.readthedocs.org/en/latest/" TargetMode="External"/><Relationship Id="rId49"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2.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3.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CF8204-D2ED-4F6C-B573-DD963654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1</Pages>
  <Words>5286</Words>
  <Characters>33303</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38512</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2015-01-05T08:17:00Z</dcterms:created>
  <dcterms:modified xsi:type="dcterms:W3CDTF">2015-01-06T11:18:00Z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