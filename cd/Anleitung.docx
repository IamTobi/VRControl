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5824D" w14:textId="24146828" w:rsidR="002F147F" w:rsidRDefault="00CA6732" w:rsidP="00A06DE0">
      <w:pPr>
        <w:pStyle w:val="berschrift1"/>
      </w:pPr>
      <w:bookmarkStart w:id="0" w:name="_Toc224637405"/>
      <w:bookmarkStart w:id="1" w:name="_Toc224707536"/>
      <w:bookmarkStart w:id="2" w:name="_Toc224810293"/>
      <w:bookmarkStart w:id="3" w:name="_Toc225071778"/>
      <w:bookmarkStart w:id="4" w:name="_Toc411076260"/>
      <w:r w:rsidRPr="005073E9">
        <w:rPr>
          <w:rFonts w:cs="Helvetica"/>
          <w:noProof/>
          <w:color w:val="FCFCFC" w:themeColor="background1"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2570E8" wp14:editId="4DF64F6D">
                <wp:simplePos x="0" y="0"/>
                <wp:positionH relativeFrom="page">
                  <wp:posOffset>535622</wp:posOffset>
                </wp:positionH>
                <wp:positionV relativeFrom="paragraph">
                  <wp:posOffset>-372426</wp:posOffset>
                </wp:positionV>
                <wp:extent cx="436247" cy="1507490"/>
                <wp:effectExtent l="0" t="2222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741AD" id="Rechteck 12" o:spid="_x0000_s1026" style="position:absolute;margin-left:42.15pt;margin-top:-29.3pt;width:34.35pt;height:118.7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" fillcolor="#303338" stroked="f" strokeweight="2pt">
                <w10:wrap anchorx="page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r w:rsidR="003B478F">
        <w:t>Anleitung</w:t>
      </w:r>
    </w:p>
    <w:p w14:paraId="39D9C55D" w14:textId="77777777" w:rsidR="00C55B52" w:rsidRDefault="00C55B52" w:rsidP="00C55B52"/>
    <w:p w14:paraId="47E52F6C" w14:textId="77777777" w:rsidR="00643B3C" w:rsidRDefault="00643B3C" w:rsidP="00C55B52"/>
    <w:p w14:paraId="28CAE848" w14:textId="77777777" w:rsidR="003B478F" w:rsidRDefault="003B478F" w:rsidP="00C80B84">
      <w:pPr>
        <w:pStyle w:val="berschrift2"/>
      </w:pPr>
      <w:r>
        <w:t>Unity</w:t>
      </w:r>
      <w:bookmarkStart w:id="5" w:name="_GoBack"/>
      <w:bookmarkEnd w:id="5"/>
    </w:p>
    <w:p w14:paraId="76D22904" w14:textId="77777777" w:rsidR="003B478F" w:rsidRPr="003B478F" w:rsidRDefault="003B478F" w:rsidP="003B478F"/>
    <w:p w14:paraId="0B3DC7E2" w14:textId="2A27255D" w:rsidR="003B478F" w:rsidRDefault="003B478F" w:rsidP="003B478F">
      <w:r>
        <w:t xml:space="preserve">Erstellte Skripte </w:t>
      </w:r>
      <w:r>
        <w:t>des Unity Projektes</w:t>
      </w:r>
      <w:r>
        <w:t xml:space="preserve"> sind hier zu finden:</w:t>
      </w:r>
    </w:p>
    <w:p w14:paraId="174D5008" w14:textId="77777777" w:rsidR="003B478F" w:rsidRDefault="003B478F" w:rsidP="003B478F"/>
    <w:p w14:paraId="5C29E5A4" w14:textId="77777777" w:rsidR="003B478F" w:rsidRDefault="003B478F" w:rsidP="003B478F">
      <w:pPr>
        <w:pStyle w:val="Code"/>
      </w:pPr>
    </w:p>
    <w:p w14:paraId="4E5BBBCA" w14:textId="1C24E9A9" w:rsidR="003B478F" w:rsidRDefault="003B478F" w:rsidP="003B478F">
      <w:pPr>
        <w:pStyle w:val="Code"/>
      </w:pPr>
      <w:r>
        <w:t>Unity-project</w:t>
      </w:r>
      <w:r w:rsidRPr="00551335">
        <w:t>\Assets\Scripts</w:t>
      </w:r>
      <w:r>
        <w:t>\</w:t>
      </w:r>
    </w:p>
    <w:p w14:paraId="30400DD9" w14:textId="77777777" w:rsidR="003B478F" w:rsidRPr="00551335" w:rsidRDefault="003B478F" w:rsidP="003B478F">
      <w:pPr>
        <w:pStyle w:val="Code"/>
      </w:pPr>
    </w:p>
    <w:p w14:paraId="0C03FA6E" w14:textId="77777777" w:rsidR="003B478F" w:rsidRDefault="003B478F" w:rsidP="003B478F"/>
    <w:p w14:paraId="24601307" w14:textId="7E15E123" w:rsidR="003B478F" w:rsidRDefault="003B478F" w:rsidP="003B478F">
      <w:r>
        <w:t xml:space="preserve">Für die Installation und das Austesten </w:t>
      </w:r>
      <w:r>
        <w:t>des Projektes</w:t>
      </w:r>
      <w:r>
        <w:t xml:space="preserve"> gibt es zwei Möglichkeiten:</w:t>
      </w:r>
    </w:p>
    <w:p w14:paraId="777C6314" w14:textId="77777777" w:rsidR="003B478F" w:rsidRDefault="003B478F" w:rsidP="003B478F"/>
    <w:p w14:paraId="14C6BB2D" w14:textId="77777777" w:rsidR="003B478F" w:rsidRDefault="003B478F" w:rsidP="003B478F">
      <w:pPr>
        <w:pStyle w:val="berschrift3"/>
        <w:keepLines/>
        <w:numPr>
          <w:ilvl w:val="2"/>
          <w:numId w:val="35"/>
        </w:numPr>
        <w:spacing w:before="200" w:after="0" w:line="259" w:lineRule="auto"/>
      </w:pPr>
      <w:r>
        <w:t>Mit Unity</w:t>
      </w:r>
    </w:p>
    <w:p w14:paraId="79F1F45E" w14:textId="77777777" w:rsidR="003B478F" w:rsidRPr="003B478F" w:rsidRDefault="003B478F" w:rsidP="003B478F"/>
    <w:p w14:paraId="270779B4" w14:textId="77777777" w:rsidR="003B478F" w:rsidRDefault="003B478F" w:rsidP="003B478F">
      <w:r>
        <w:t>Unity muss dafür installiert werden. Der Download ist hier zu finden:</w:t>
      </w:r>
    </w:p>
    <w:p w14:paraId="0FAB184B" w14:textId="77777777" w:rsidR="003B478F" w:rsidRDefault="003B478F" w:rsidP="003B478F"/>
    <w:p w14:paraId="64D4A563" w14:textId="77777777" w:rsidR="003B478F" w:rsidRDefault="003B478F" w:rsidP="003B478F">
      <w:pPr>
        <w:pStyle w:val="Code"/>
      </w:pPr>
    </w:p>
    <w:p w14:paraId="4CD9AD3E" w14:textId="77777777" w:rsidR="003B478F" w:rsidRDefault="003B478F" w:rsidP="003B478F">
      <w:pPr>
        <w:pStyle w:val="Code"/>
      </w:pPr>
      <w:hyperlink r:id="rId11" w:history="1">
        <w:r w:rsidRPr="00446102">
          <w:rPr>
            <w:rStyle w:val="Hyperlink"/>
          </w:rPr>
          <w:t>http://unity3d.com/unity/download</w:t>
        </w:r>
      </w:hyperlink>
    </w:p>
    <w:p w14:paraId="55D7FB0A" w14:textId="77777777" w:rsidR="003B478F" w:rsidRDefault="003B478F" w:rsidP="003B478F">
      <w:pPr>
        <w:pStyle w:val="Code"/>
      </w:pPr>
    </w:p>
    <w:p w14:paraId="31CFAFEB" w14:textId="77777777" w:rsidR="003B478F" w:rsidRDefault="003B478F" w:rsidP="003B478F">
      <w:pPr>
        <w:tabs>
          <w:tab w:val="left" w:pos="1060"/>
        </w:tabs>
      </w:pPr>
    </w:p>
    <w:p w14:paraId="59C68E77" w14:textId="042522AF" w:rsidR="003B478F" w:rsidRDefault="003B478F" w:rsidP="003B478F">
      <w:pPr>
        <w:tabs>
          <w:tab w:val="left" w:pos="1060"/>
        </w:tabs>
      </w:pPr>
      <w:r>
        <w:t>Dann kann im ersten Dialog nach dem Öffnen von Unity ein bestehendes Projekt ausgewählt oder über File-&gt;Open Project geöffnet werden.</w:t>
      </w:r>
    </w:p>
    <w:p w14:paraId="1FB04029" w14:textId="77777777" w:rsidR="003B478F" w:rsidRDefault="003B478F">
      <w:pPr>
        <w:spacing w:before="0" w:after="0" w:line="240" w:lineRule="auto"/>
        <w:jc w:val="left"/>
      </w:pPr>
      <w:r>
        <w:br w:type="page"/>
      </w:r>
    </w:p>
    <w:p w14:paraId="31545149" w14:textId="77777777" w:rsidR="003B478F" w:rsidRDefault="003B478F" w:rsidP="003B478F">
      <w:pPr>
        <w:pStyle w:val="berschrift3"/>
        <w:keepLines/>
        <w:numPr>
          <w:ilvl w:val="2"/>
          <w:numId w:val="35"/>
        </w:numPr>
        <w:spacing w:before="200" w:after="0" w:line="259" w:lineRule="auto"/>
      </w:pPr>
      <w:r>
        <w:lastRenderedPageBreak/>
        <w:t>Als Installation auf ein Smartphone</w:t>
      </w:r>
    </w:p>
    <w:p w14:paraId="639CF419" w14:textId="77777777" w:rsidR="003B478F" w:rsidRPr="003B478F" w:rsidRDefault="003B478F" w:rsidP="003B478F"/>
    <w:p w14:paraId="0ABF2022" w14:textId="77777777" w:rsidR="003B478F" w:rsidRDefault="003B478F" w:rsidP="003B478F">
      <w:r>
        <w:t>Hierbei wird davon ausgegangen, dass ein Smartphone mit Android benutzt wird. Die Installationsdateien befinden sich hier:</w:t>
      </w:r>
    </w:p>
    <w:p w14:paraId="4F24B6F6" w14:textId="77777777" w:rsidR="003B478F" w:rsidRDefault="003B478F" w:rsidP="003B478F"/>
    <w:p w14:paraId="61407E2F" w14:textId="77777777" w:rsidR="003B478F" w:rsidRDefault="003B478F" w:rsidP="003B478F">
      <w:pPr>
        <w:pStyle w:val="Code"/>
      </w:pPr>
    </w:p>
    <w:p w14:paraId="0235B602" w14:textId="6852282C" w:rsidR="003B478F" w:rsidRDefault="003B478F" w:rsidP="003B478F">
      <w:pPr>
        <w:pStyle w:val="Code"/>
      </w:pPr>
      <w:r>
        <w:t>Unity-project</w:t>
      </w:r>
      <w:r w:rsidRPr="00551335">
        <w:t>\</w:t>
      </w:r>
      <w:r>
        <w:t>Build</w:t>
      </w:r>
      <w:r w:rsidRPr="00551335">
        <w:t>\</w:t>
      </w:r>
    </w:p>
    <w:p w14:paraId="6194118A" w14:textId="77777777" w:rsidR="003B478F" w:rsidRDefault="003B478F" w:rsidP="003B478F">
      <w:pPr>
        <w:pStyle w:val="Code"/>
      </w:pPr>
    </w:p>
    <w:p w14:paraId="4E8BC88B" w14:textId="77777777" w:rsidR="003B478F" w:rsidRDefault="003B478F" w:rsidP="003B478F">
      <w:pPr>
        <w:spacing w:before="240"/>
      </w:pPr>
    </w:p>
    <w:p w14:paraId="0871B86D" w14:textId="77777777" w:rsidR="003B478F" w:rsidRDefault="003B478F" w:rsidP="003B478F">
      <w:pPr>
        <w:spacing w:before="240"/>
      </w:pPr>
      <w:r>
        <w:t>Eine Anleitung für die Installation von APK-Dateien ist hier zu finden:</w:t>
      </w:r>
    </w:p>
    <w:p w14:paraId="639959C8" w14:textId="77777777" w:rsidR="003B478F" w:rsidRDefault="003B478F" w:rsidP="003B478F">
      <w:pPr>
        <w:spacing w:before="240"/>
      </w:pPr>
    </w:p>
    <w:p w14:paraId="0DBCD730" w14:textId="77777777" w:rsidR="003B478F" w:rsidRDefault="003B478F" w:rsidP="003B478F">
      <w:pPr>
        <w:pStyle w:val="Code"/>
      </w:pPr>
    </w:p>
    <w:p w14:paraId="2097F8A6" w14:textId="77777777" w:rsidR="003B478F" w:rsidRPr="00063EA4" w:rsidRDefault="003B478F" w:rsidP="003B478F">
      <w:pPr>
        <w:pStyle w:val="Code"/>
        <w:rPr>
          <w:color w:val="0000FF" w:themeColor="hyperlink"/>
          <w:u w:val="single"/>
        </w:rPr>
      </w:pPr>
      <w:hyperlink r:id="rId12" w:history="1">
        <w:r w:rsidRPr="00446102">
          <w:rPr>
            <w:rStyle w:val="Hyperlink"/>
          </w:rPr>
          <w:t>http://www.chip.de/artikel/APK-installieren-Android-App-aufs-Handy-bringen_47069033.html</w:t>
        </w:r>
      </w:hyperlink>
    </w:p>
    <w:p w14:paraId="012AB23A" w14:textId="77777777" w:rsidR="003B478F" w:rsidRDefault="003B478F" w:rsidP="003B478F">
      <w:pPr>
        <w:pStyle w:val="Code"/>
      </w:pPr>
    </w:p>
    <w:p w14:paraId="71959A89" w14:textId="7404CA4F" w:rsidR="00AD15D5" w:rsidRDefault="008203DB" w:rsidP="003B478F">
      <w:r>
        <w:t xml:space="preserve"> </w:t>
      </w:r>
      <w:bookmarkStart w:id="6" w:name="_Toc224810330"/>
      <w:bookmarkEnd w:id="6"/>
    </w:p>
    <w:p w14:paraId="6BF350AC" w14:textId="63E60C3B" w:rsidR="003B478F" w:rsidRDefault="003B478F" w:rsidP="003B478F">
      <w:r>
        <w:t>Die benötigte APK-Datei für die Kopplung eines Playstation 3 Controllers ist hier zu finden:</w:t>
      </w:r>
    </w:p>
    <w:p w14:paraId="01F660A3" w14:textId="77777777" w:rsidR="003B478F" w:rsidRDefault="003B478F" w:rsidP="003B478F"/>
    <w:p w14:paraId="0B70126F" w14:textId="77777777" w:rsidR="003B478F" w:rsidRDefault="003B478F" w:rsidP="003B478F">
      <w:pPr>
        <w:pStyle w:val="Code"/>
      </w:pPr>
    </w:p>
    <w:p w14:paraId="657FEC29" w14:textId="3F8FE01F" w:rsidR="003B478F" w:rsidRDefault="003B478F" w:rsidP="003B478F">
      <w:pPr>
        <w:pStyle w:val="Code"/>
      </w:pPr>
      <w:hyperlink r:id="rId13" w:history="1">
        <w:r w:rsidRPr="008B235C">
          <w:rPr>
            <w:rStyle w:val="Hyperlink"/>
          </w:rPr>
          <w:t>https://play.google.com/store/apps/details?id=com.dancingpixelstudios.sixaxiscontroller</w:t>
        </w:r>
      </w:hyperlink>
      <w:r>
        <w:t xml:space="preserve"> </w:t>
      </w:r>
    </w:p>
    <w:p w14:paraId="7793D7CD" w14:textId="77777777" w:rsidR="003B478F" w:rsidRPr="00BD7578" w:rsidRDefault="003B478F" w:rsidP="003B478F">
      <w:pPr>
        <w:pStyle w:val="Code"/>
      </w:pPr>
    </w:p>
    <w:sectPr w:rsidR="003B478F" w:rsidRPr="00BD7578" w:rsidSect="003B478F">
      <w:headerReference w:type="default" r:id="rId14"/>
      <w:pgSz w:w="11906" w:h="16838" w:code="9"/>
      <w:pgMar w:top="1531" w:right="1418" w:bottom="1701" w:left="1701" w:header="51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99EC6" w14:textId="77777777" w:rsidR="002D11AB" w:rsidRDefault="002D11AB">
      <w:pPr>
        <w:spacing w:before="0" w:after="0" w:line="240" w:lineRule="auto"/>
      </w:pPr>
      <w:r>
        <w:separator/>
      </w:r>
    </w:p>
  </w:endnote>
  <w:endnote w:type="continuationSeparator" w:id="0">
    <w:p w14:paraId="7B0CCA14" w14:textId="77777777" w:rsidR="002D11AB" w:rsidRDefault="002D11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eMixOffice">
    <w:panose1 w:val="020B0503040302060204"/>
    <w:charset w:val="00"/>
    <w:family w:val="swiss"/>
    <w:pitch w:val="variable"/>
    <w:sig w:usb0="80000027" w:usb1="00000042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0179B" w14:textId="77777777" w:rsidR="002D11AB" w:rsidRDefault="002D11AB">
      <w:pPr>
        <w:spacing w:before="0" w:after="0" w:line="240" w:lineRule="auto"/>
      </w:pPr>
      <w:r>
        <w:separator/>
      </w:r>
    </w:p>
  </w:footnote>
  <w:footnote w:type="continuationSeparator" w:id="0">
    <w:p w14:paraId="617FEA4D" w14:textId="77777777" w:rsidR="002D11AB" w:rsidRDefault="002D11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5081B" w14:textId="1AE9B60E" w:rsidR="003B478F" w:rsidRPr="005073E9" w:rsidRDefault="003B478F" w:rsidP="003B478F">
    <w:pPr>
      <w:pStyle w:val="Fuzeile"/>
      <w:tabs>
        <w:tab w:val="clear" w:pos="9072"/>
        <w:tab w:val="right" w:pos="8789"/>
        <w:tab w:val="right" w:pos="9639"/>
      </w:tabs>
      <w:spacing w:after="240"/>
      <w:ind w:right="-852"/>
      <w:jc w:val="left"/>
      <w:rPr>
        <w:rFonts w:ascii="Helvetica" w:hAnsi="Helvetica"/>
        <w:color w:val="FCFCFC" w:themeColor="background1"/>
      </w:rPr>
    </w:pPr>
    <w:r w:rsidRPr="005073E9">
      <w:rPr>
        <w:rFonts w:ascii="Helvetica" w:hAnsi="Helvetica" w:cs="Helvetica"/>
        <w:noProof/>
        <w:color w:val="FCFCFC" w:themeColor="background1"/>
        <w:sz w:val="2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D4B1C6" wp14:editId="64B4DB15">
              <wp:simplePos x="0" y="0"/>
              <wp:positionH relativeFrom="page">
                <wp:align>left</wp:align>
              </wp:positionH>
              <wp:positionV relativeFrom="paragraph">
                <wp:posOffset>-323215</wp:posOffset>
              </wp:positionV>
              <wp:extent cx="7556740" cy="577970"/>
              <wp:effectExtent l="0" t="0" r="6350" b="0"/>
              <wp:wrapNone/>
              <wp:docPr id="22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740" cy="577970"/>
                      </a:xfrm>
                      <a:prstGeom prst="rect">
                        <a:avLst/>
                      </a:prstGeom>
                      <a:solidFill>
                        <a:srgbClr val="30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D39BF7" id="Rechteck 22" o:spid="_x0000_s1026" style="position:absolute;margin-left:0;margin-top:-25.45pt;width:595pt;height:45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" fillcolor="#303338" stroked="f" strokeweight="2pt">
              <w10:wrap anchorx="page"/>
            </v:rect>
          </w:pict>
        </mc:Fallback>
      </mc:AlternateContent>
    </w:r>
    <w:r w:rsidRPr="005073E9">
      <w:rPr>
        <w:rFonts w:ascii="Helvetica" w:hAnsi="Helvetica"/>
        <w:color w:val="FCFCFC" w:themeColor="background1"/>
        <w:sz w:val="22"/>
      </w:rPr>
      <w:fldChar w:fldCharType="begin"/>
    </w:r>
    <w:r w:rsidRPr="005073E9">
      <w:rPr>
        <w:rFonts w:ascii="Helvetica" w:hAnsi="Helvetica"/>
        <w:color w:val="FCFCFC" w:themeColor="background1"/>
        <w:sz w:val="22"/>
      </w:rPr>
      <w:instrText xml:space="preserve"> STYLEREF  "Überschrift 1" \n  \* MERGEFORMAT </w:instrText>
    </w:r>
    <w:r w:rsidRPr="005073E9">
      <w:rPr>
        <w:rFonts w:ascii="Helvetica" w:hAnsi="Helvetica"/>
        <w:color w:val="FCFCFC" w:themeColor="background1"/>
        <w:sz w:val="22"/>
      </w:rPr>
      <w:fldChar w:fldCharType="separate"/>
    </w:r>
    <w:r w:rsidR="00C80B84" w:rsidRPr="00C80B84">
      <w:rPr>
        <w:rFonts w:ascii="Helvetica" w:hAnsi="Helvetica"/>
        <w:b/>
        <w:bCs/>
        <w:noProof/>
        <w:color w:val="FCFCFC" w:themeColor="background1"/>
        <w:sz w:val="22"/>
      </w:rPr>
      <w:t>1</w:t>
    </w:r>
    <w:r w:rsidRPr="005073E9">
      <w:rPr>
        <w:rFonts w:ascii="Helvetica" w:hAnsi="Helvetica"/>
        <w:noProof/>
        <w:color w:val="FCFCFC" w:themeColor="background1"/>
        <w:sz w:val="22"/>
      </w:rPr>
      <w:fldChar w:fldCharType="end"/>
    </w:r>
    <w:r w:rsidRPr="005073E9">
      <w:rPr>
        <w:rFonts w:ascii="Helvetica" w:hAnsi="Helvetica"/>
        <w:noProof/>
        <w:color w:val="FCFCFC" w:themeColor="background1"/>
        <w:sz w:val="22"/>
      </w:rPr>
      <w:t xml:space="preserve"> </w:t>
    </w:r>
    <w:r w:rsidRPr="005073E9">
      <w:rPr>
        <w:rFonts w:ascii="Helvetica" w:hAnsi="Helvetica"/>
        <w:color w:val="FCFCFC" w:themeColor="background1"/>
        <w:sz w:val="22"/>
      </w:rPr>
      <w:fldChar w:fldCharType="begin"/>
    </w:r>
    <w:r w:rsidRPr="005073E9">
      <w:rPr>
        <w:rFonts w:ascii="Helvetica" w:hAnsi="Helvetica"/>
        <w:color w:val="FCFCFC" w:themeColor="background1"/>
        <w:sz w:val="22"/>
      </w:rPr>
      <w:instrText xml:space="preserve"> STYLEREF  "Überschrift 1"  \* MERGEFORMAT </w:instrText>
    </w:r>
    <w:r w:rsidRPr="005073E9">
      <w:rPr>
        <w:rFonts w:ascii="Helvetica" w:hAnsi="Helvetica"/>
        <w:color w:val="FCFCFC" w:themeColor="background1"/>
        <w:sz w:val="22"/>
      </w:rPr>
      <w:fldChar w:fldCharType="separate"/>
    </w:r>
    <w:r w:rsidR="00C80B84">
      <w:rPr>
        <w:rFonts w:ascii="Helvetica" w:hAnsi="Helvetica"/>
        <w:noProof/>
        <w:color w:val="FCFCFC" w:themeColor="background1"/>
        <w:sz w:val="22"/>
      </w:rPr>
      <w:t>Anleitung</w:t>
    </w:r>
    <w:r w:rsidRPr="005073E9">
      <w:rPr>
        <w:rFonts w:ascii="Helvetica" w:hAnsi="Helvetica"/>
        <w:noProof/>
        <w:color w:val="FCFCFC" w:themeColor="background1"/>
        <w:sz w:val="22"/>
      </w:rPr>
      <w:fldChar w:fldCharType="end"/>
    </w:r>
    <w:r w:rsidRPr="005073E9">
      <w:rPr>
        <w:rFonts w:ascii="Helvetica" w:hAnsi="Helvetica"/>
        <w:color w:val="FCFCFC" w:themeColor="background1"/>
      </w:rPr>
      <w:tab/>
    </w:r>
    <w:r>
      <w:rPr>
        <w:rFonts w:ascii="Helvetica" w:hAnsi="Helvetica"/>
        <w:color w:val="FCFCFC" w:themeColor="background1"/>
      </w:rPr>
      <w:tab/>
    </w:r>
    <w:r>
      <w:rPr>
        <w:rFonts w:ascii="Helvetica" w:hAnsi="Helvetica"/>
        <w:color w:val="FCFCFC" w:themeColor="background1"/>
        <w:sz w:val="22"/>
      </w:rPr>
      <w:tab/>
    </w:r>
    <w:r w:rsidRPr="00F03EE8">
      <w:rPr>
        <w:rFonts w:ascii="Helvetica" w:hAnsi="Helvetica"/>
        <w:color w:val="FCFCFC" w:themeColor="background1"/>
        <w:sz w:val="36"/>
      </w:rPr>
      <w:fldChar w:fldCharType="begin"/>
    </w:r>
    <w:r w:rsidRPr="00F03EE8">
      <w:rPr>
        <w:rFonts w:ascii="Helvetica" w:hAnsi="Helvetica"/>
        <w:color w:val="FCFCFC" w:themeColor="background1"/>
        <w:sz w:val="36"/>
      </w:rPr>
      <w:instrText xml:space="preserve"> PAGE   \* MERGEFORMAT </w:instrText>
    </w:r>
    <w:r w:rsidRPr="00F03EE8">
      <w:rPr>
        <w:rFonts w:ascii="Helvetica" w:hAnsi="Helvetica"/>
        <w:color w:val="FCFCFC" w:themeColor="background1"/>
        <w:sz w:val="36"/>
      </w:rPr>
      <w:fldChar w:fldCharType="separate"/>
    </w:r>
    <w:r w:rsidR="00C80B84">
      <w:rPr>
        <w:rFonts w:ascii="Helvetica" w:hAnsi="Helvetica"/>
        <w:noProof/>
        <w:color w:val="FCFCFC" w:themeColor="background1"/>
        <w:sz w:val="36"/>
      </w:rPr>
      <w:t>1</w:t>
    </w:r>
    <w:r w:rsidRPr="00F03EE8">
      <w:rPr>
        <w:rFonts w:ascii="Helvetica" w:hAnsi="Helvetica"/>
        <w:color w:val="FCFCFC" w:themeColor="background1"/>
        <w:sz w:val="36"/>
      </w:rPr>
      <w:fldChar w:fldCharType="end"/>
    </w:r>
  </w:p>
  <w:p w14:paraId="24150809" w14:textId="77777777" w:rsidR="0005614C" w:rsidRPr="003B478F" w:rsidRDefault="0005614C" w:rsidP="003B47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7402FF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A9C278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1A94EF1"/>
    <w:multiLevelType w:val="multilevel"/>
    <w:tmpl w:val="8C1459DE"/>
    <w:lvl w:ilvl="0">
      <w:start w:val="1"/>
      <w:numFmt w:val="decimal"/>
      <w:lvlText w:val="T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T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9540E91"/>
    <w:multiLevelType w:val="hybridMultilevel"/>
    <w:tmpl w:val="A76674EC"/>
    <w:lvl w:ilvl="0" w:tplc="150E3C2E">
      <w:start w:val="1"/>
      <w:numFmt w:val="upperLetter"/>
      <w:lvlText w:val="%1"/>
      <w:lvlJc w:val="left"/>
      <w:pPr>
        <w:ind w:left="491" w:hanging="491"/>
      </w:pPr>
      <w:rPr>
        <w:rFonts w:hint="default"/>
        <w:color w:val="FCFCFC" w:themeColor="background1"/>
        <w:sz w:val="7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2A6609"/>
    <w:multiLevelType w:val="multilevel"/>
    <w:tmpl w:val="3A1E1D66"/>
    <w:lvl w:ilvl="0">
      <w:start w:val="1"/>
      <w:numFmt w:val="upperLetter"/>
      <w:lvlText w:val="Anhang %1"/>
      <w:lvlJc w:val="left"/>
      <w:pPr>
        <w:tabs>
          <w:tab w:val="num" w:pos="431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hint="default"/>
      </w:rPr>
    </w:lvl>
    <w:lvl w:ilvl="2">
      <w:start w:val="1"/>
      <w:numFmt w:val="decimal"/>
      <w:pStyle w:val="Anhang-3"/>
      <w:lvlText w:val="%1.%2.%3"/>
      <w:lvlJc w:val="left"/>
      <w:pPr>
        <w:tabs>
          <w:tab w:val="num" w:pos="1871"/>
        </w:tabs>
        <w:ind w:left="0" w:firstLine="0"/>
      </w:pPr>
      <w:rPr>
        <w:rFonts w:hint="default"/>
      </w:rPr>
    </w:lvl>
    <w:lvl w:ilvl="3">
      <w:start w:val="1"/>
      <w:numFmt w:val="decimal"/>
      <w:pStyle w:val="Anhang-4"/>
      <w:lvlText w:val="%1.%2.%3.%4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>
    <w:nsid w:val="13CB77D4"/>
    <w:multiLevelType w:val="hybridMultilevel"/>
    <w:tmpl w:val="872E64AE"/>
    <w:lvl w:ilvl="0" w:tplc="5BAC54C2">
      <w:start w:val="1"/>
      <w:numFmt w:val="bullet"/>
      <w:lvlText w:val="&gt;"/>
      <w:lvlJc w:val="left"/>
      <w:pPr>
        <w:ind w:left="360" w:hanging="360"/>
      </w:pPr>
      <w:rPr>
        <w:rFonts w:ascii="TheMixOffice" w:hAnsi="TheMixOffice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426102"/>
    <w:multiLevelType w:val="multilevel"/>
    <w:tmpl w:val="C802B1E2"/>
    <w:lvl w:ilvl="0">
      <w:start w:val="1"/>
      <w:numFmt w:val="upperRoman"/>
      <w:pStyle w:val="Oberberschrift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482775B"/>
    <w:multiLevelType w:val="multilevel"/>
    <w:tmpl w:val="82D0097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17133BC"/>
    <w:multiLevelType w:val="multilevel"/>
    <w:tmpl w:val="BB02E4E2"/>
    <w:lvl w:ilvl="0">
      <w:start w:val="1"/>
      <w:numFmt w:val="bullet"/>
      <w:pStyle w:val="Liste-Punkt-1"/>
      <w:lvlText w:val=""/>
      <w:lvlJc w:val="left"/>
      <w:pPr>
        <w:tabs>
          <w:tab w:val="num" w:pos="431"/>
        </w:tabs>
        <w:ind w:left="431" w:hanging="431"/>
      </w:pPr>
      <w:rPr>
        <w:rFonts w:ascii="Symbol" w:hAnsi="Symbol" w:hint="default"/>
      </w:rPr>
    </w:lvl>
    <w:lvl w:ilvl="1">
      <w:start w:val="1"/>
      <w:numFmt w:val="bullet"/>
      <w:pStyle w:val="Liste-Punkt-2"/>
      <w:lvlText w:val=""/>
      <w:lvlJc w:val="left"/>
      <w:pPr>
        <w:tabs>
          <w:tab w:val="num" w:pos="431"/>
        </w:tabs>
        <w:ind w:left="862" w:hanging="431"/>
      </w:pPr>
      <w:rPr>
        <w:rFonts w:ascii="Wingdings" w:hAnsi="Wingdings" w:hint="default"/>
      </w:rPr>
    </w:lvl>
    <w:lvl w:ilvl="2">
      <w:start w:val="1"/>
      <w:numFmt w:val="bullet"/>
      <w:pStyle w:val="Liste-Punkt-3"/>
      <w:lvlText w:val=""/>
      <w:lvlJc w:val="left"/>
      <w:pPr>
        <w:tabs>
          <w:tab w:val="num" w:pos="431"/>
        </w:tabs>
        <w:ind w:left="1293" w:hanging="43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9">
    <w:nsid w:val="232210EF"/>
    <w:multiLevelType w:val="multilevel"/>
    <w:tmpl w:val="4B3A63F0"/>
    <w:lvl w:ilvl="0">
      <w:start w:val="1"/>
      <w:numFmt w:val="decimal"/>
      <w:lvlText w:val="W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W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4AC177A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28296CCC"/>
    <w:multiLevelType w:val="hybridMultilevel"/>
    <w:tmpl w:val="4BC8C16C"/>
    <w:lvl w:ilvl="0" w:tplc="5BAC54C2">
      <w:start w:val="1"/>
      <w:numFmt w:val="bullet"/>
      <w:lvlText w:val="&gt;"/>
      <w:lvlJc w:val="left"/>
      <w:pPr>
        <w:ind w:left="360" w:hanging="360"/>
      </w:pPr>
      <w:rPr>
        <w:rFonts w:ascii="TheMixOffice" w:hAnsi="TheMixOffice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B93589"/>
    <w:multiLevelType w:val="hybridMultilevel"/>
    <w:tmpl w:val="02FA9504"/>
    <w:lvl w:ilvl="0" w:tplc="5BAC54C2">
      <w:start w:val="1"/>
      <w:numFmt w:val="bullet"/>
      <w:lvlText w:val="&gt;"/>
      <w:lvlJc w:val="left"/>
      <w:pPr>
        <w:ind w:left="360" w:hanging="360"/>
      </w:pPr>
      <w:rPr>
        <w:rFonts w:ascii="TheMixOffice" w:hAnsi="TheMixOffice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F96AB5"/>
    <w:multiLevelType w:val="multilevel"/>
    <w:tmpl w:val="0060CF7E"/>
    <w:lvl w:ilvl="0">
      <w:start w:val="1"/>
      <w:numFmt w:val="upperLetter"/>
      <w:pStyle w:val="Anhang-1"/>
      <w:lvlText w:val="Anhang %1"/>
      <w:lvlJc w:val="left"/>
      <w:pPr>
        <w:tabs>
          <w:tab w:val="num" w:pos="431"/>
        </w:tabs>
        <w:ind w:left="0" w:firstLine="0"/>
      </w:pPr>
      <w:rPr>
        <w:rFonts w:hint="default"/>
      </w:rPr>
    </w:lvl>
    <w:lvl w:ilvl="1">
      <w:start w:val="1"/>
      <w:numFmt w:val="decimal"/>
      <w:pStyle w:val="Anhang-2"/>
      <w:lvlText w:val="%1.%2"/>
      <w:lvlJc w:val="left"/>
      <w:pPr>
        <w:tabs>
          <w:tab w:val="num" w:pos="578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>
    <w:nsid w:val="33493360"/>
    <w:multiLevelType w:val="multilevel"/>
    <w:tmpl w:val="400C9276"/>
    <w:lvl w:ilvl="0">
      <w:start w:val="1"/>
      <w:numFmt w:val="decimal"/>
      <w:pStyle w:val="Liste-nummerisch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352C0BBD"/>
    <w:multiLevelType w:val="hybridMultilevel"/>
    <w:tmpl w:val="3F6428BE"/>
    <w:lvl w:ilvl="0" w:tplc="5BAC54C2">
      <w:start w:val="1"/>
      <w:numFmt w:val="bullet"/>
      <w:lvlText w:val="&gt;"/>
      <w:lvlJc w:val="left"/>
      <w:pPr>
        <w:ind w:left="360" w:hanging="360"/>
      </w:pPr>
      <w:rPr>
        <w:rFonts w:ascii="TheMixOffice" w:hAnsi="TheMixOffice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A20A3C"/>
    <w:multiLevelType w:val="multilevel"/>
    <w:tmpl w:val="90A0B5D8"/>
    <w:lvl w:ilvl="0">
      <w:start w:val="1"/>
      <w:numFmt w:val="decimal"/>
      <w:lvlText w:val="Q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Q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B9E5392"/>
    <w:multiLevelType w:val="hybridMultilevel"/>
    <w:tmpl w:val="2D14CBD4"/>
    <w:lvl w:ilvl="0" w:tplc="5BAC54C2">
      <w:start w:val="1"/>
      <w:numFmt w:val="bullet"/>
      <w:lvlText w:val="&gt;"/>
      <w:lvlJc w:val="left"/>
      <w:pPr>
        <w:ind w:left="360" w:hanging="360"/>
      </w:pPr>
      <w:rPr>
        <w:rFonts w:ascii="TheMixOffice" w:hAnsi="TheMixOffice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B23459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D78769F"/>
    <w:multiLevelType w:val="multilevel"/>
    <w:tmpl w:val="90A0B5D8"/>
    <w:lvl w:ilvl="0">
      <w:start w:val="1"/>
      <w:numFmt w:val="decimal"/>
      <w:lvlText w:val="Q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Q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EA512AD"/>
    <w:multiLevelType w:val="hybridMultilevel"/>
    <w:tmpl w:val="3CE80446"/>
    <w:lvl w:ilvl="0" w:tplc="47BECAEC">
      <w:start w:val="1"/>
      <w:numFmt w:val="decimal"/>
      <w:pStyle w:val="Referenzen"/>
      <w:lvlText w:val="[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3A581C"/>
    <w:multiLevelType w:val="hybridMultilevel"/>
    <w:tmpl w:val="D4A4168E"/>
    <w:lvl w:ilvl="0" w:tplc="5BAC54C2">
      <w:start w:val="1"/>
      <w:numFmt w:val="bullet"/>
      <w:lvlText w:val="&gt;"/>
      <w:lvlJc w:val="left"/>
      <w:pPr>
        <w:ind w:left="360" w:hanging="360"/>
      </w:pPr>
      <w:rPr>
        <w:rFonts w:ascii="TheMixOffice" w:hAnsi="TheMixOffice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FD19B9"/>
    <w:multiLevelType w:val="multilevel"/>
    <w:tmpl w:val="FFB8F408"/>
    <w:lvl w:ilvl="0">
      <w:start w:val="1"/>
      <w:numFmt w:val="decimal"/>
      <w:lvlText w:val="A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63228FE"/>
    <w:multiLevelType w:val="multilevel"/>
    <w:tmpl w:val="435C73C4"/>
    <w:lvl w:ilvl="0">
      <w:start w:val="1"/>
      <w:numFmt w:val="upperRoman"/>
      <w:pStyle w:val="Teilabschnitt"/>
      <w:lvlText w:val="Teil %1"/>
      <w:lvlJc w:val="left"/>
      <w:pPr>
        <w:tabs>
          <w:tab w:val="num" w:pos="432"/>
        </w:tabs>
        <w:ind w:left="432" w:hanging="432"/>
      </w:pPr>
      <w:rPr>
        <w:rFonts w:hint="default"/>
        <w:caps w:val="0"/>
        <w:strike w:val="0"/>
        <w:dstrike w:val="0"/>
        <w:vanish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54D47E4D"/>
    <w:multiLevelType w:val="multilevel"/>
    <w:tmpl w:val="71A40226"/>
    <w:lvl w:ilvl="0">
      <w:start w:val="1"/>
      <w:numFmt w:val="decimal"/>
      <w:lvlText w:val="M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M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5A01CF7"/>
    <w:multiLevelType w:val="hybridMultilevel"/>
    <w:tmpl w:val="BEEC1842"/>
    <w:lvl w:ilvl="0" w:tplc="5BAC54C2">
      <w:start w:val="1"/>
      <w:numFmt w:val="bullet"/>
      <w:lvlText w:val="&gt;"/>
      <w:lvlJc w:val="left"/>
      <w:pPr>
        <w:ind w:left="360" w:hanging="360"/>
      </w:pPr>
      <w:rPr>
        <w:rFonts w:ascii="TheMixOffice" w:hAnsi="TheMixOffice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9D0E3D"/>
    <w:multiLevelType w:val="hybridMultilevel"/>
    <w:tmpl w:val="C610F2E8"/>
    <w:lvl w:ilvl="0" w:tplc="5BAC54C2">
      <w:start w:val="1"/>
      <w:numFmt w:val="bullet"/>
      <w:lvlText w:val="&gt;"/>
      <w:lvlJc w:val="left"/>
      <w:pPr>
        <w:ind w:left="360" w:hanging="360"/>
      </w:pPr>
      <w:rPr>
        <w:rFonts w:ascii="TheMixOffice" w:hAnsi="TheMixOffice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8E2203"/>
    <w:multiLevelType w:val="multilevel"/>
    <w:tmpl w:val="64A20A5C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ascii="Helvetica" w:hAnsi="Helvetica" w:hint="default"/>
        <w:b/>
        <w:i w:val="0"/>
        <w:caps w:val="0"/>
        <w:strike w:val="0"/>
        <w:dstrike w:val="0"/>
        <w:vanish w:val="0"/>
        <w:color w:val="FCFCFC" w:themeColor="background1"/>
        <w:sz w:val="72"/>
        <w:u w:val="none" w:color="FCFCFC" w:themeColor="background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0F437CC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6B5431CC"/>
    <w:multiLevelType w:val="multilevel"/>
    <w:tmpl w:val="90A0B5D8"/>
    <w:lvl w:ilvl="0">
      <w:start w:val="1"/>
      <w:numFmt w:val="decimal"/>
      <w:lvlText w:val="Q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Q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6C5248A6"/>
    <w:multiLevelType w:val="multilevel"/>
    <w:tmpl w:val="90A0B5D8"/>
    <w:lvl w:ilvl="0">
      <w:start w:val="1"/>
      <w:numFmt w:val="decimal"/>
      <w:lvlText w:val="Q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Q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EF460C7"/>
    <w:multiLevelType w:val="multilevel"/>
    <w:tmpl w:val="8C1459DE"/>
    <w:lvl w:ilvl="0">
      <w:start w:val="1"/>
      <w:numFmt w:val="decimal"/>
      <w:lvlText w:val="T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T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706A5FBF"/>
    <w:multiLevelType w:val="multilevel"/>
    <w:tmpl w:val="3B3CE714"/>
    <w:lvl w:ilvl="0">
      <w:start w:val="1"/>
      <w:numFmt w:val="lowerLetter"/>
      <w:pStyle w:val="Liste-alphabetisch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725D30C5"/>
    <w:multiLevelType w:val="hybridMultilevel"/>
    <w:tmpl w:val="8B026E36"/>
    <w:lvl w:ilvl="0" w:tplc="5BAC54C2">
      <w:start w:val="1"/>
      <w:numFmt w:val="bullet"/>
      <w:lvlText w:val="&gt;"/>
      <w:lvlJc w:val="left"/>
      <w:pPr>
        <w:ind w:left="360" w:hanging="360"/>
      </w:pPr>
      <w:rPr>
        <w:rFonts w:ascii="TheMixOffice" w:hAnsi="TheMixOffice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D91110"/>
    <w:multiLevelType w:val="multilevel"/>
    <w:tmpl w:val="8C1459DE"/>
    <w:lvl w:ilvl="0">
      <w:start w:val="1"/>
      <w:numFmt w:val="decimal"/>
      <w:lvlText w:val="T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T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8"/>
  </w:num>
  <w:num w:numId="2">
    <w:abstractNumId w:val="18"/>
  </w:num>
  <w:num w:numId="3">
    <w:abstractNumId w:val="1"/>
  </w:num>
  <w:num w:numId="4">
    <w:abstractNumId w:val="0"/>
  </w:num>
  <w:num w:numId="5">
    <w:abstractNumId w:val="6"/>
  </w:num>
  <w:num w:numId="6">
    <w:abstractNumId w:val="27"/>
  </w:num>
  <w:num w:numId="7">
    <w:abstractNumId w:val="10"/>
  </w:num>
  <w:num w:numId="8">
    <w:abstractNumId w:val="13"/>
  </w:num>
  <w:num w:numId="9">
    <w:abstractNumId w:val="4"/>
  </w:num>
  <w:num w:numId="10">
    <w:abstractNumId w:val="20"/>
  </w:num>
  <w:num w:numId="11">
    <w:abstractNumId w:val="32"/>
  </w:num>
  <w:num w:numId="12">
    <w:abstractNumId w:val="14"/>
  </w:num>
  <w:num w:numId="13">
    <w:abstractNumId w:val="8"/>
  </w:num>
  <w:num w:numId="14">
    <w:abstractNumId w:val="23"/>
  </w:num>
  <w:num w:numId="15">
    <w:abstractNumId w:val="3"/>
  </w:num>
  <w:num w:numId="16">
    <w:abstractNumId w:val="5"/>
  </w:num>
  <w:num w:numId="17">
    <w:abstractNumId w:val="33"/>
  </w:num>
  <w:num w:numId="18">
    <w:abstractNumId w:val="21"/>
  </w:num>
  <w:num w:numId="19">
    <w:abstractNumId w:val="25"/>
  </w:num>
  <w:num w:numId="20">
    <w:abstractNumId w:val="17"/>
  </w:num>
  <w:num w:numId="21">
    <w:abstractNumId w:val="24"/>
  </w:num>
  <w:num w:numId="22">
    <w:abstractNumId w:val="15"/>
  </w:num>
  <w:num w:numId="23">
    <w:abstractNumId w:val="9"/>
  </w:num>
  <w:num w:numId="24">
    <w:abstractNumId w:val="2"/>
  </w:num>
  <w:num w:numId="25">
    <w:abstractNumId w:val="22"/>
  </w:num>
  <w:num w:numId="26">
    <w:abstractNumId w:val="30"/>
  </w:num>
  <w:num w:numId="27">
    <w:abstractNumId w:val="34"/>
  </w:num>
  <w:num w:numId="28">
    <w:abstractNumId w:val="16"/>
  </w:num>
  <w:num w:numId="29">
    <w:abstractNumId w:val="19"/>
  </w:num>
  <w:num w:numId="30">
    <w:abstractNumId w:val="29"/>
  </w:num>
  <w:num w:numId="31">
    <w:abstractNumId w:val="12"/>
  </w:num>
  <w:num w:numId="32">
    <w:abstractNumId w:val="11"/>
  </w:num>
  <w:num w:numId="33">
    <w:abstractNumId w:val="26"/>
  </w:num>
  <w:num w:numId="34">
    <w:abstractNumId w:val="31"/>
  </w:num>
  <w:num w:numId="3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31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CA"/>
    <w:rsid w:val="0000141A"/>
    <w:rsid w:val="00001793"/>
    <w:rsid w:val="00002720"/>
    <w:rsid w:val="00002AC9"/>
    <w:rsid w:val="00003051"/>
    <w:rsid w:val="000031D1"/>
    <w:rsid w:val="00004AA5"/>
    <w:rsid w:val="0000548D"/>
    <w:rsid w:val="00005FA7"/>
    <w:rsid w:val="00006637"/>
    <w:rsid w:val="00007364"/>
    <w:rsid w:val="00007455"/>
    <w:rsid w:val="000134C9"/>
    <w:rsid w:val="00013D77"/>
    <w:rsid w:val="0001474D"/>
    <w:rsid w:val="00014774"/>
    <w:rsid w:val="0001620D"/>
    <w:rsid w:val="00016EDF"/>
    <w:rsid w:val="00017912"/>
    <w:rsid w:val="00020DF4"/>
    <w:rsid w:val="000214CB"/>
    <w:rsid w:val="00022397"/>
    <w:rsid w:val="00022532"/>
    <w:rsid w:val="00022DB4"/>
    <w:rsid w:val="00025387"/>
    <w:rsid w:val="00027777"/>
    <w:rsid w:val="0002797E"/>
    <w:rsid w:val="00027FAC"/>
    <w:rsid w:val="000302AB"/>
    <w:rsid w:val="00030F06"/>
    <w:rsid w:val="00032775"/>
    <w:rsid w:val="00033860"/>
    <w:rsid w:val="00034B1E"/>
    <w:rsid w:val="0003500F"/>
    <w:rsid w:val="0003518C"/>
    <w:rsid w:val="00035326"/>
    <w:rsid w:val="00035735"/>
    <w:rsid w:val="000375FC"/>
    <w:rsid w:val="000402B0"/>
    <w:rsid w:val="000402F9"/>
    <w:rsid w:val="000416BE"/>
    <w:rsid w:val="0004463E"/>
    <w:rsid w:val="000454A6"/>
    <w:rsid w:val="00045ED3"/>
    <w:rsid w:val="00046DA8"/>
    <w:rsid w:val="00047D53"/>
    <w:rsid w:val="000512BB"/>
    <w:rsid w:val="0005237A"/>
    <w:rsid w:val="00052409"/>
    <w:rsid w:val="00053CB4"/>
    <w:rsid w:val="00053ECD"/>
    <w:rsid w:val="00053F29"/>
    <w:rsid w:val="0005614C"/>
    <w:rsid w:val="00056576"/>
    <w:rsid w:val="00056605"/>
    <w:rsid w:val="00056CD7"/>
    <w:rsid w:val="00056FA2"/>
    <w:rsid w:val="000571B3"/>
    <w:rsid w:val="00057224"/>
    <w:rsid w:val="00057868"/>
    <w:rsid w:val="00057F4F"/>
    <w:rsid w:val="000601AF"/>
    <w:rsid w:val="0006069A"/>
    <w:rsid w:val="00060D26"/>
    <w:rsid w:val="00061A2F"/>
    <w:rsid w:val="00061FA4"/>
    <w:rsid w:val="00062D1B"/>
    <w:rsid w:val="000641F2"/>
    <w:rsid w:val="00064B10"/>
    <w:rsid w:val="000662E6"/>
    <w:rsid w:val="0006642F"/>
    <w:rsid w:val="000665AF"/>
    <w:rsid w:val="0006701A"/>
    <w:rsid w:val="00067295"/>
    <w:rsid w:val="000705D5"/>
    <w:rsid w:val="00070602"/>
    <w:rsid w:val="000711F1"/>
    <w:rsid w:val="00072DE4"/>
    <w:rsid w:val="00073107"/>
    <w:rsid w:val="00073120"/>
    <w:rsid w:val="00073244"/>
    <w:rsid w:val="0007651D"/>
    <w:rsid w:val="00076C02"/>
    <w:rsid w:val="000776B6"/>
    <w:rsid w:val="00080E2D"/>
    <w:rsid w:val="00082604"/>
    <w:rsid w:val="00082BA7"/>
    <w:rsid w:val="00083880"/>
    <w:rsid w:val="00084FBC"/>
    <w:rsid w:val="000853F6"/>
    <w:rsid w:val="000855D1"/>
    <w:rsid w:val="00085604"/>
    <w:rsid w:val="00086F84"/>
    <w:rsid w:val="00087285"/>
    <w:rsid w:val="0008782B"/>
    <w:rsid w:val="0008782E"/>
    <w:rsid w:val="00087A52"/>
    <w:rsid w:val="00090FC0"/>
    <w:rsid w:val="0009139A"/>
    <w:rsid w:val="00091F54"/>
    <w:rsid w:val="00091FD8"/>
    <w:rsid w:val="00092E64"/>
    <w:rsid w:val="00093AF3"/>
    <w:rsid w:val="00094BB0"/>
    <w:rsid w:val="00094BC7"/>
    <w:rsid w:val="00096113"/>
    <w:rsid w:val="000A05E6"/>
    <w:rsid w:val="000A2A1F"/>
    <w:rsid w:val="000A2B89"/>
    <w:rsid w:val="000A495B"/>
    <w:rsid w:val="000A53E7"/>
    <w:rsid w:val="000A6B83"/>
    <w:rsid w:val="000A6C34"/>
    <w:rsid w:val="000A7EB5"/>
    <w:rsid w:val="000B05C9"/>
    <w:rsid w:val="000B0627"/>
    <w:rsid w:val="000B0FDA"/>
    <w:rsid w:val="000B1237"/>
    <w:rsid w:val="000B1AE1"/>
    <w:rsid w:val="000B2A12"/>
    <w:rsid w:val="000B2B38"/>
    <w:rsid w:val="000B2C05"/>
    <w:rsid w:val="000B2F57"/>
    <w:rsid w:val="000B2F97"/>
    <w:rsid w:val="000B4543"/>
    <w:rsid w:val="000B4EFB"/>
    <w:rsid w:val="000B5C62"/>
    <w:rsid w:val="000C0136"/>
    <w:rsid w:val="000C05CA"/>
    <w:rsid w:val="000C0AB5"/>
    <w:rsid w:val="000C1358"/>
    <w:rsid w:val="000C15DC"/>
    <w:rsid w:val="000C2483"/>
    <w:rsid w:val="000C27C4"/>
    <w:rsid w:val="000C5397"/>
    <w:rsid w:val="000D0636"/>
    <w:rsid w:val="000D086D"/>
    <w:rsid w:val="000D0BC8"/>
    <w:rsid w:val="000D2607"/>
    <w:rsid w:val="000D268E"/>
    <w:rsid w:val="000D30DF"/>
    <w:rsid w:val="000D3776"/>
    <w:rsid w:val="000D3D5A"/>
    <w:rsid w:val="000D3FCD"/>
    <w:rsid w:val="000D4E84"/>
    <w:rsid w:val="000E000E"/>
    <w:rsid w:val="000E072E"/>
    <w:rsid w:val="000E0734"/>
    <w:rsid w:val="000E0AF6"/>
    <w:rsid w:val="000E11B1"/>
    <w:rsid w:val="000E245B"/>
    <w:rsid w:val="000E43C0"/>
    <w:rsid w:val="000E4B79"/>
    <w:rsid w:val="000E50A4"/>
    <w:rsid w:val="000E55E2"/>
    <w:rsid w:val="000E61A5"/>
    <w:rsid w:val="000E69F6"/>
    <w:rsid w:val="000F035E"/>
    <w:rsid w:val="000F2069"/>
    <w:rsid w:val="000F3D56"/>
    <w:rsid w:val="000F4167"/>
    <w:rsid w:val="000F4BDB"/>
    <w:rsid w:val="000F5AB3"/>
    <w:rsid w:val="000F601E"/>
    <w:rsid w:val="000F60CB"/>
    <w:rsid w:val="000F63A2"/>
    <w:rsid w:val="000F63ED"/>
    <w:rsid w:val="000F675C"/>
    <w:rsid w:val="000F7AC5"/>
    <w:rsid w:val="0010122D"/>
    <w:rsid w:val="00101CD4"/>
    <w:rsid w:val="0010214E"/>
    <w:rsid w:val="001021C5"/>
    <w:rsid w:val="00102721"/>
    <w:rsid w:val="00104D9D"/>
    <w:rsid w:val="00104F62"/>
    <w:rsid w:val="00105C9B"/>
    <w:rsid w:val="00105FFB"/>
    <w:rsid w:val="0010603E"/>
    <w:rsid w:val="00106862"/>
    <w:rsid w:val="001102DD"/>
    <w:rsid w:val="0011210A"/>
    <w:rsid w:val="001127FE"/>
    <w:rsid w:val="00113516"/>
    <w:rsid w:val="00113907"/>
    <w:rsid w:val="001141EC"/>
    <w:rsid w:val="00114491"/>
    <w:rsid w:val="00115BA5"/>
    <w:rsid w:val="00116DD9"/>
    <w:rsid w:val="00117738"/>
    <w:rsid w:val="00120ADC"/>
    <w:rsid w:val="00121E5C"/>
    <w:rsid w:val="0012273B"/>
    <w:rsid w:val="00122D2D"/>
    <w:rsid w:val="001231DF"/>
    <w:rsid w:val="0012355F"/>
    <w:rsid w:val="001240E6"/>
    <w:rsid w:val="00124E4E"/>
    <w:rsid w:val="00125191"/>
    <w:rsid w:val="00126263"/>
    <w:rsid w:val="00126F56"/>
    <w:rsid w:val="00127752"/>
    <w:rsid w:val="0013021C"/>
    <w:rsid w:val="00130E34"/>
    <w:rsid w:val="001323FB"/>
    <w:rsid w:val="001325CE"/>
    <w:rsid w:val="0013264F"/>
    <w:rsid w:val="0013340E"/>
    <w:rsid w:val="00134C1E"/>
    <w:rsid w:val="00135C32"/>
    <w:rsid w:val="00136635"/>
    <w:rsid w:val="0013707C"/>
    <w:rsid w:val="00137B5A"/>
    <w:rsid w:val="00137EA4"/>
    <w:rsid w:val="0014138E"/>
    <w:rsid w:val="00141786"/>
    <w:rsid w:val="00141B6C"/>
    <w:rsid w:val="00142016"/>
    <w:rsid w:val="00142FDE"/>
    <w:rsid w:val="00144994"/>
    <w:rsid w:val="00146FB3"/>
    <w:rsid w:val="00147309"/>
    <w:rsid w:val="00147439"/>
    <w:rsid w:val="00147BA5"/>
    <w:rsid w:val="00147EEF"/>
    <w:rsid w:val="00150F12"/>
    <w:rsid w:val="00150F5F"/>
    <w:rsid w:val="00151EBD"/>
    <w:rsid w:val="00152269"/>
    <w:rsid w:val="001524C2"/>
    <w:rsid w:val="00152C28"/>
    <w:rsid w:val="0015486C"/>
    <w:rsid w:val="00155218"/>
    <w:rsid w:val="001552F3"/>
    <w:rsid w:val="0015557C"/>
    <w:rsid w:val="00156821"/>
    <w:rsid w:val="0015703F"/>
    <w:rsid w:val="0016055F"/>
    <w:rsid w:val="00160CB8"/>
    <w:rsid w:val="001628D8"/>
    <w:rsid w:val="001635DC"/>
    <w:rsid w:val="0016376C"/>
    <w:rsid w:val="00163BBF"/>
    <w:rsid w:val="00163BF0"/>
    <w:rsid w:val="00166D8E"/>
    <w:rsid w:val="00166FAB"/>
    <w:rsid w:val="001671F6"/>
    <w:rsid w:val="00170A67"/>
    <w:rsid w:val="00172C30"/>
    <w:rsid w:val="00173139"/>
    <w:rsid w:val="00173C6A"/>
    <w:rsid w:val="00173E70"/>
    <w:rsid w:val="00174094"/>
    <w:rsid w:val="0017547C"/>
    <w:rsid w:val="001801CE"/>
    <w:rsid w:val="0018035D"/>
    <w:rsid w:val="00182014"/>
    <w:rsid w:val="00182CE9"/>
    <w:rsid w:val="00184727"/>
    <w:rsid w:val="00184883"/>
    <w:rsid w:val="0018512A"/>
    <w:rsid w:val="00187051"/>
    <w:rsid w:val="001914B6"/>
    <w:rsid w:val="00191758"/>
    <w:rsid w:val="00191E10"/>
    <w:rsid w:val="001923F3"/>
    <w:rsid w:val="00192430"/>
    <w:rsid w:val="00192F62"/>
    <w:rsid w:val="00193391"/>
    <w:rsid w:val="0019381A"/>
    <w:rsid w:val="00194053"/>
    <w:rsid w:val="001948C5"/>
    <w:rsid w:val="00194A31"/>
    <w:rsid w:val="00196DB5"/>
    <w:rsid w:val="001971F8"/>
    <w:rsid w:val="001972FA"/>
    <w:rsid w:val="001979ED"/>
    <w:rsid w:val="00197E58"/>
    <w:rsid w:val="001A117B"/>
    <w:rsid w:val="001A2323"/>
    <w:rsid w:val="001A23A3"/>
    <w:rsid w:val="001A36CD"/>
    <w:rsid w:val="001A4B85"/>
    <w:rsid w:val="001A53FA"/>
    <w:rsid w:val="001A5AE1"/>
    <w:rsid w:val="001A695D"/>
    <w:rsid w:val="001B0E7D"/>
    <w:rsid w:val="001B111C"/>
    <w:rsid w:val="001B1677"/>
    <w:rsid w:val="001B2533"/>
    <w:rsid w:val="001B3A00"/>
    <w:rsid w:val="001B625B"/>
    <w:rsid w:val="001B642E"/>
    <w:rsid w:val="001B718A"/>
    <w:rsid w:val="001B7BE3"/>
    <w:rsid w:val="001C12B7"/>
    <w:rsid w:val="001C18B5"/>
    <w:rsid w:val="001C3063"/>
    <w:rsid w:val="001C3942"/>
    <w:rsid w:val="001C3DE8"/>
    <w:rsid w:val="001C417C"/>
    <w:rsid w:val="001C417E"/>
    <w:rsid w:val="001C43B6"/>
    <w:rsid w:val="001C46D3"/>
    <w:rsid w:val="001C7E8E"/>
    <w:rsid w:val="001D0C8B"/>
    <w:rsid w:val="001D0EE3"/>
    <w:rsid w:val="001D1B01"/>
    <w:rsid w:val="001D22F1"/>
    <w:rsid w:val="001D25AC"/>
    <w:rsid w:val="001D2BD9"/>
    <w:rsid w:val="001D4F97"/>
    <w:rsid w:val="001D50AC"/>
    <w:rsid w:val="001D50CE"/>
    <w:rsid w:val="001D522A"/>
    <w:rsid w:val="001D649F"/>
    <w:rsid w:val="001D68E7"/>
    <w:rsid w:val="001D789E"/>
    <w:rsid w:val="001E06FE"/>
    <w:rsid w:val="001E07F6"/>
    <w:rsid w:val="001E0D7E"/>
    <w:rsid w:val="001E110B"/>
    <w:rsid w:val="001E1CBD"/>
    <w:rsid w:val="001E1CDD"/>
    <w:rsid w:val="001E23EF"/>
    <w:rsid w:val="001E3B02"/>
    <w:rsid w:val="001E4067"/>
    <w:rsid w:val="001E4713"/>
    <w:rsid w:val="001E4AB9"/>
    <w:rsid w:val="001E6CEE"/>
    <w:rsid w:val="001E720A"/>
    <w:rsid w:val="001E7748"/>
    <w:rsid w:val="001F00A5"/>
    <w:rsid w:val="001F0208"/>
    <w:rsid w:val="001F197D"/>
    <w:rsid w:val="001F19F0"/>
    <w:rsid w:val="001F1E83"/>
    <w:rsid w:val="001F31D3"/>
    <w:rsid w:val="001F363C"/>
    <w:rsid w:val="001F6597"/>
    <w:rsid w:val="001F6C05"/>
    <w:rsid w:val="001F6EEF"/>
    <w:rsid w:val="001F6F7B"/>
    <w:rsid w:val="00201831"/>
    <w:rsid w:val="00201918"/>
    <w:rsid w:val="00201E9E"/>
    <w:rsid w:val="0020248C"/>
    <w:rsid w:val="002024CD"/>
    <w:rsid w:val="00202AE9"/>
    <w:rsid w:val="002035F0"/>
    <w:rsid w:val="00203B1D"/>
    <w:rsid w:val="002040E2"/>
    <w:rsid w:val="002052E1"/>
    <w:rsid w:val="00205329"/>
    <w:rsid w:val="002058AB"/>
    <w:rsid w:val="00205F49"/>
    <w:rsid w:val="002072A6"/>
    <w:rsid w:val="002102CF"/>
    <w:rsid w:val="00210C03"/>
    <w:rsid w:val="00211A66"/>
    <w:rsid w:val="002138C5"/>
    <w:rsid w:val="00214652"/>
    <w:rsid w:val="002156FF"/>
    <w:rsid w:val="002160BE"/>
    <w:rsid w:val="002171A9"/>
    <w:rsid w:val="0021768C"/>
    <w:rsid w:val="00220480"/>
    <w:rsid w:val="0022065B"/>
    <w:rsid w:val="0022302F"/>
    <w:rsid w:val="00223591"/>
    <w:rsid w:val="0022458B"/>
    <w:rsid w:val="002273F4"/>
    <w:rsid w:val="0022775F"/>
    <w:rsid w:val="00227F75"/>
    <w:rsid w:val="00230BBF"/>
    <w:rsid w:val="002313A5"/>
    <w:rsid w:val="00232751"/>
    <w:rsid w:val="002339B5"/>
    <w:rsid w:val="00234A57"/>
    <w:rsid w:val="0023505A"/>
    <w:rsid w:val="00235E27"/>
    <w:rsid w:val="002360E8"/>
    <w:rsid w:val="00242CD8"/>
    <w:rsid w:val="002430C3"/>
    <w:rsid w:val="00243BC5"/>
    <w:rsid w:val="00243F7A"/>
    <w:rsid w:val="00244058"/>
    <w:rsid w:val="00245011"/>
    <w:rsid w:val="00247597"/>
    <w:rsid w:val="00251D38"/>
    <w:rsid w:val="0025265A"/>
    <w:rsid w:val="00253027"/>
    <w:rsid w:val="00253BA0"/>
    <w:rsid w:val="00253C25"/>
    <w:rsid w:val="00253C80"/>
    <w:rsid w:val="00253FFD"/>
    <w:rsid w:val="002543FD"/>
    <w:rsid w:val="002545C6"/>
    <w:rsid w:val="00255137"/>
    <w:rsid w:val="0025586E"/>
    <w:rsid w:val="00256C1B"/>
    <w:rsid w:val="00257D2E"/>
    <w:rsid w:val="0026044D"/>
    <w:rsid w:val="00262125"/>
    <w:rsid w:val="002621B6"/>
    <w:rsid w:val="002633DF"/>
    <w:rsid w:val="002636B1"/>
    <w:rsid w:val="002636EE"/>
    <w:rsid w:val="00266B18"/>
    <w:rsid w:val="0027001B"/>
    <w:rsid w:val="0027044B"/>
    <w:rsid w:val="00270ADD"/>
    <w:rsid w:val="00270AED"/>
    <w:rsid w:val="00271B4B"/>
    <w:rsid w:val="002728BF"/>
    <w:rsid w:val="00272D74"/>
    <w:rsid w:val="00273A28"/>
    <w:rsid w:val="00274A41"/>
    <w:rsid w:val="00275166"/>
    <w:rsid w:val="00275344"/>
    <w:rsid w:val="00275A1E"/>
    <w:rsid w:val="0027797A"/>
    <w:rsid w:val="002809B2"/>
    <w:rsid w:val="00280CC7"/>
    <w:rsid w:val="002815A8"/>
    <w:rsid w:val="002819AC"/>
    <w:rsid w:val="00281C67"/>
    <w:rsid w:val="00284B51"/>
    <w:rsid w:val="00284FB0"/>
    <w:rsid w:val="002850C3"/>
    <w:rsid w:val="00285F80"/>
    <w:rsid w:val="00286562"/>
    <w:rsid w:val="0028677B"/>
    <w:rsid w:val="00287475"/>
    <w:rsid w:val="0029138B"/>
    <w:rsid w:val="002928ED"/>
    <w:rsid w:val="00293228"/>
    <w:rsid w:val="00293AD6"/>
    <w:rsid w:val="002944D8"/>
    <w:rsid w:val="00296925"/>
    <w:rsid w:val="002A0A57"/>
    <w:rsid w:val="002A18AF"/>
    <w:rsid w:val="002A23FE"/>
    <w:rsid w:val="002A2972"/>
    <w:rsid w:val="002A5220"/>
    <w:rsid w:val="002A5C7C"/>
    <w:rsid w:val="002A66AA"/>
    <w:rsid w:val="002A6890"/>
    <w:rsid w:val="002A7435"/>
    <w:rsid w:val="002A7BEC"/>
    <w:rsid w:val="002B03A3"/>
    <w:rsid w:val="002B0D9C"/>
    <w:rsid w:val="002B0E3D"/>
    <w:rsid w:val="002B2FA6"/>
    <w:rsid w:val="002B37C2"/>
    <w:rsid w:val="002B4C58"/>
    <w:rsid w:val="002B79F3"/>
    <w:rsid w:val="002B7B29"/>
    <w:rsid w:val="002C0806"/>
    <w:rsid w:val="002C0CB9"/>
    <w:rsid w:val="002C0CC7"/>
    <w:rsid w:val="002C1142"/>
    <w:rsid w:val="002C3149"/>
    <w:rsid w:val="002C35F8"/>
    <w:rsid w:val="002C3A81"/>
    <w:rsid w:val="002C4259"/>
    <w:rsid w:val="002C4BB0"/>
    <w:rsid w:val="002C50EB"/>
    <w:rsid w:val="002C6CB3"/>
    <w:rsid w:val="002D0408"/>
    <w:rsid w:val="002D067C"/>
    <w:rsid w:val="002D0DC7"/>
    <w:rsid w:val="002D11AB"/>
    <w:rsid w:val="002D1854"/>
    <w:rsid w:val="002D2F5D"/>
    <w:rsid w:val="002D38C3"/>
    <w:rsid w:val="002D5445"/>
    <w:rsid w:val="002D55BF"/>
    <w:rsid w:val="002D7231"/>
    <w:rsid w:val="002D7BFF"/>
    <w:rsid w:val="002E0718"/>
    <w:rsid w:val="002E0D16"/>
    <w:rsid w:val="002E1644"/>
    <w:rsid w:val="002E2470"/>
    <w:rsid w:val="002E38A0"/>
    <w:rsid w:val="002E38CE"/>
    <w:rsid w:val="002E4FBF"/>
    <w:rsid w:val="002E5F1C"/>
    <w:rsid w:val="002E5F91"/>
    <w:rsid w:val="002E67F7"/>
    <w:rsid w:val="002E68D8"/>
    <w:rsid w:val="002E6FAB"/>
    <w:rsid w:val="002F0096"/>
    <w:rsid w:val="002F147F"/>
    <w:rsid w:val="002F1597"/>
    <w:rsid w:val="002F1758"/>
    <w:rsid w:val="002F21EC"/>
    <w:rsid w:val="002F30ED"/>
    <w:rsid w:val="002F3A1D"/>
    <w:rsid w:val="002F3D3A"/>
    <w:rsid w:val="002F4632"/>
    <w:rsid w:val="002F4A19"/>
    <w:rsid w:val="002F4DF1"/>
    <w:rsid w:val="002F6001"/>
    <w:rsid w:val="002F6B01"/>
    <w:rsid w:val="003002BD"/>
    <w:rsid w:val="0030072A"/>
    <w:rsid w:val="0030177F"/>
    <w:rsid w:val="00302204"/>
    <w:rsid w:val="003038B5"/>
    <w:rsid w:val="00305366"/>
    <w:rsid w:val="00305AA5"/>
    <w:rsid w:val="00306E23"/>
    <w:rsid w:val="003070C5"/>
    <w:rsid w:val="003100A9"/>
    <w:rsid w:val="003101C4"/>
    <w:rsid w:val="0031078E"/>
    <w:rsid w:val="00310E7D"/>
    <w:rsid w:val="00312A4A"/>
    <w:rsid w:val="00312D26"/>
    <w:rsid w:val="00313280"/>
    <w:rsid w:val="003137E8"/>
    <w:rsid w:val="00314B81"/>
    <w:rsid w:val="00315777"/>
    <w:rsid w:val="003162D8"/>
    <w:rsid w:val="00317FE7"/>
    <w:rsid w:val="00320249"/>
    <w:rsid w:val="003204F8"/>
    <w:rsid w:val="00320782"/>
    <w:rsid w:val="00321D31"/>
    <w:rsid w:val="00323202"/>
    <w:rsid w:val="003234FC"/>
    <w:rsid w:val="00323925"/>
    <w:rsid w:val="00324495"/>
    <w:rsid w:val="0032582E"/>
    <w:rsid w:val="00325DD5"/>
    <w:rsid w:val="003265D0"/>
    <w:rsid w:val="00330654"/>
    <w:rsid w:val="003307F2"/>
    <w:rsid w:val="00331C74"/>
    <w:rsid w:val="00331FD1"/>
    <w:rsid w:val="00332B2E"/>
    <w:rsid w:val="0033333D"/>
    <w:rsid w:val="003335F3"/>
    <w:rsid w:val="00333670"/>
    <w:rsid w:val="00334F04"/>
    <w:rsid w:val="0033605A"/>
    <w:rsid w:val="00336407"/>
    <w:rsid w:val="00337FED"/>
    <w:rsid w:val="003403E8"/>
    <w:rsid w:val="00341637"/>
    <w:rsid w:val="00342B6A"/>
    <w:rsid w:val="00342C6C"/>
    <w:rsid w:val="003449FE"/>
    <w:rsid w:val="00346529"/>
    <w:rsid w:val="00346F9C"/>
    <w:rsid w:val="00350FF7"/>
    <w:rsid w:val="003512EA"/>
    <w:rsid w:val="0035290C"/>
    <w:rsid w:val="0035501C"/>
    <w:rsid w:val="0035518A"/>
    <w:rsid w:val="00355D09"/>
    <w:rsid w:val="00356886"/>
    <w:rsid w:val="0035695E"/>
    <w:rsid w:val="00356B31"/>
    <w:rsid w:val="00356DE5"/>
    <w:rsid w:val="003579DB"/>
    <w:rsid w:val="003607F0"/>
    <w:rsid w:val="00361921"/>
    <w:rsid w:val="00362CE0"/>
    <w:rsid w:val="003630AE"/>
    <w:rsid w:val="00363EBC"/>
    <w:rsid w:val="003641A9"/>
    <w:rsid w:val="0036461E"/>
    <w:rsid w:val="00364823"/>
    <w:rsid w:val="0036561A"/>
    <w:rsid w:val="00367402"/>
    <w:rsid w:val="00371521"/>
    <w:rsid w:val="00371F59"/>
    <w:rsid w:val="003734D4"/>
    <w:rsid w:val="00373F06"/>
    <w:rsid w:val="00375D20"/>
    <w:rsid w:val="00375E4D"/>
    <w:rsid w:val="00377298"/>
    <w:rsid w:val="00377779"/>
    <w:rsid w:val="003778B7"/>
    <w:rsid w:val="003800EF"/>
    <w:rsid w:val="0038180B"/>
    <w:rsid w:val="00381BD2"/>
    <w:rsid w:val="00381EEF"/>
    <w:rsid w:val="00382694"/>
    <w:rsid w:val="00382A13"/>
    <w:rsid w:val="00383251"/>
    <w:rsid w:val="00383A0C"/>
    <w:rsid w:val="00383B85"/>
    <w:rsid w:val="003842E2"/>
    <w:rsid w:val="0038456F"/>
    <w:rsid w:val="00385C8E"/>
    <w:rsid w:val="00390170"/>
    <w:rsid w:val="0039045B"/>
    <w:rsid w:val="00390CD8"/>
    <w:rsid w:val="00390E80"/>
    <w:rsid w:val="00391229"/>
    <w:rsid w:val="00391A60"/>
    <w:rsid w:val="00392413"/>
    <w:rsid w:val="00392B53"/>
    <w:rsid w:val="00392E11"/>
    <w:rsid w:val="003943EC"/>
    <w:rsid w:val="0039521F"/>
    <w:rsid w:val="003969B3"/>
    <w:rsid w:val="003A1762"/>
    <w:rsid w:val="003A1877"/>
    <w:rsid w:val="003A2117"/>
    <w:rsid w:val="003A4578"/>
    <w:rsid w:val="003A469D"/>
    <w:rsid w:val="003A643C"/>
    <w:rsid w:val="003A77FD"/>
    <w:rsid w:val="003B12AD"/>
    <w:rsid w:val="003B37CD"/>
    <w:rsid w:val="003B4179"/>
    <w:rsid w:val="003B472B"/>
    <w:rsid w:val="003B478F"/>
    <w:rsid w:val="003B50D3"/>
    <w:rsid w:val="003B5532"/>
    <w:rsid w:val="003B5823"/>
    <w:rsid w:val="003B7211"/>
    <w:rsid w:val="003B74EF"/>
    <w:rsid w:val="003C0218"/>
    <w:rsid w:val="003C06C8"/>
    <w:rsid w:val="003C0805"/>
    <w:rsid w:val="003C114F"/>
    <w:rsid w:val="003C192B"/>
    <w:rsid w:val="003C19D8"/>
    <w:rsid w:val="003C1A1C"/>
    <w:rsid w:val="003C279C"/>
    <w:rsid w:val="003C31C1"/>
    <w:rsid w:val="003C3B9E"/>
    <w:rsid w:val="003C477A"/>
    <w:rsid w:val="003C5D78"/>
    <w:rsid w:val="003C64DF"/>
    <w:rsid w:val="003C7662"/>
    <w:rsid w:val="003D062D"/>
    <w:rsid w:val="003D1F17"/>
    <w:rsid w:val="003D22F3"/>
    <w:rsid w:val="003D2EF7"/>
    <w:rsid w:val="003D3BBD"/>
    <w:rsid w:val="003D3D46"/>
    <w:rsid w:val="003D3FBB"/>
    <w:rsid w:val="003D448E"/>
    <w:rsid w:val="003D56D7"/>
    <w:rsid w:val="003E025A"/>
    <w:rsid w:val="003E0D58"/>
    <w:rsid w:val="003E10BE"/>
    <w:rsid w:val="003E1227"/>
    <w:rsid w:val="003E130B"/>
    <w:rsid w:val="003E15B9"/>
    <w:rsid w:val="003E3286"/>
    <w:rsid w:val="003E3967"/>
    <w:rsid w:val="003E4563"/>
    <w:rsid w:val="003E472F"/>
    <w:rsid w:val="003E4A1C"/>
    <w:rsid w:val="003E5568"/>
    <w:rsid w:val="003F036A"/>
    <w:rsid w:val="003F0E2F"/>
    <w:rsid w:val="003F2837"/>
    <w:rsid w:val="003F31F9"/>
    <w:rsid w:val="003F43D6"/>
    <w:rsid w:val="003F461B"/>
    <w:rsid w:val="003F5058"/>
    <w:rsid w:val="003F7E7B"/>
    <w:rsid w:val="004011E3"/>
    <w:rsid w:val="0040242E"/>
    <w:rsid w:val="0040365F"/>
    <w:rsid w:val="00404D37"/>
    <w:rsid w:val="004058AF"/>
    <w:rsid w:val="00405C1C"/>
    <w:rsid w:val="00407441"/>
    <w:rsid w:val="004076A3"/>
    <w:rsid w:val="00407AB9"/>
    <w:rsid w:val="00407F43"/>
    <w:rsid w:val="00411564"/>
    <w:rsid w:val="00412887"/>
    <w:rsid w:val="004160D2"/>
    <w:rsid w:val="004161FE"/>
    <w:rsid w:val="00417024"/>
    <w:rsid w:val="0041725D"/>
    <w:rsid w:val="004178A6"/>
    <w:rsid w:val="00420299"/>
    <w:rsid w:val="004218AB"/>
    <w:rsid w:val="00422190"/>
    <w:rsid w:val="00422AFA"/>
    <w:rsid w:val="00422F0A"/>
    <w:rsid w:val="004233AB"/>
    <w:rsid w:val="004235A0"/>
    <w:rsid w:val="00423FDF"/>
    <w:rsid w:val="00424058"/>
    <w:rsid w:val="004259C6"/>
    <w:rsid w:val="00425FF0"/>
    <w:rsid w:val="00427268"/>
    <w:rsid w:val="00427429"/>
    <w:rsid w:val="004276E6"/>
    <w:rsid w:val="00430954"/>
    <w:rsid w:val="00432690"/>
    <w:rsid w:val="00432FA2"/>
    <w:rsid w:val="0043314D"/>
    <w:rsid w:val="00434CFD"/>
    <w:rsid w:val="00436B0C"/>
    <w:rsid w:val="00437F9F"/>
    <w:rsid w:val="00440C4E"/>
    <w:rsid w:val="00440CA5"/>
    <w:rsid w:val="004410B9"/>
    <w:rsid w:val="00441CE4"/>
    <w:rsid w:val="0044232C"/>
    <w:rsid w:val="004440C3"/>
    <w:rsid w:val="00445695"/>
    <w:rsid w:val="004457DF"/>
    <w:rsid w:val="004477D7"/>
    <w:rsid w:val="00447802"/>
    <w:rsid w:val="00450217"/>
    <w:rsid w:val="0045089D"/>
    <w:rsid w:val="00450B00"/>
    <w:rsid w:val="00451BC5"/>
    <w:rsid w:val="00451F5F"/>
    <w:rsid w:val="00452483"/>
    <w:rsid w:val="004526E1"/>
    <w:rsid w:val="00452992"/>
    <w:rsid w:val="00452ACF"/>
    <w:rsid w:val="00452D49"/>
    <w:rsid w:val="00453A52"/>
    <w:rsid w:val="00454D53"/>
    <w:rsid w:val="00455008"/>
    <w:rsid w:val="0045510F"/>
    <w:rsid w:val="0045561C"/>
    <w:rsid w:val="004565C1"/>
    <w:rsid w:val="00457857"/>
    <w:rsid w:val="00460298"/>
    <w:rsid w:val="00460440"/>
    <w:rsid w:val="004606E3"/>
    <w:rsid w:val="00461AAB"/>
    <w:rsid w:val="00462B9E"/>
    <w:rsid w:val="00462E63"/>
    <w:rsid w:val="004637D0"/>
    <w:rsid w:val="00463AB5"/>
    <w:rsid w:val="00464275"/>
    <w:rsid w:val="004642B9"/>
    <w:rsid w:val="004658C5"/>
    <w:rsid w:val="00465A78"/>
    <w:rsid w:val="00465ADA"/>
    <w:rsid w:val="00466A71"/>
    <w:rsid w:val="00467CBA"/>
    <w:rsid w:val="00470F5C"/>
    <w:rsid w:val="004724F1"/>
    <w:rsid w:val="00474EA4"/>
    <w:rsid w:val="00477A71"/>
    <w:rsid w:val="00480A30"/>
    <w:rsid w:val="004813A8"/>
    <w:rsid w:val="00482545"/>
    <w:rsid w:val="00483312"/>
    <w:rsid w:val="00484A7F"/>
    <w:rsid w:val="00484E7C"/>
    <w:rsid w:val="004858D9"/>
    <w:rsid w:val="0048633A"/>
    <w:rsid w:val="00486560"/>
    <w:rsid w:val="00486CC4"/>
    <w:rsid w:val="00486D1F"/>
    <w:rsid w:val="0048701E"/>
    <w:rsid w:val="0048774E"/>
    <w:rsid w:val="00487C76"/>
    <w:rsid w:val="00490E81"/>
    <w:rsid w:val="00491569"/>
    <w:rsid w:val="00491796"/>
    <w:rsid w:val="00491ADD"/>
    <w:rsid w:val="00492BBD"/>
    <w:rsid w:val="00496AA0"/>
    <w:rsid w:val="004A14CD"/>
    <w:rsid w:val="004A1CDC"/>
    <w:rsid w:val="004A1E6B"/>
    <w:rsid w:val="004A22FE"/>
    <w:rsid w:val="004A271B"/>
    <w:rsid w:val="004A36F0"/>
    <w:rsid w:val="004A3DF9"/>
    <w:rsid w:val="004A4543"/>
    <w:rsid w:val="004A4C75"/>
    <w:rsid w:val="004A5369"/>
    <w:rsid w:val="004A67B3"/>
    <w:rsid w:val="004A6B8C"/>
    <w:rsid w:val="004A73B9"/>
    <w:rsid w:val="004A7738"/>
    <w:rsid w:val="004B0248"/>
    <w:rsid w:val="004B0EDA"/>
    <w:rsid w:val="004B0F78"/>
    <w:rsid w:val="004B2442"/>
    <w:rsid w:val="004B3D6A"/>
    <w:rsid w:val="004B3EDD"/>
    <w:rsid w:val="004B448C"/>
    <w:rsid w:val="004B5C49"/>
    <w:rsid w:val="004B61D2"/>
    <w:rsid w:val="004B6612"/>
    <w:rsid w:val="004C28BC"/>
    <w:rsid w:val="004C2C8F"/>
    <w:rsid w:val="004C40A3"/>
    <w:rsid w:val="004C50A2"/>
    <w:rsid w:val="004C6C4F"/>
    <w:rsid w:val="004C7C20"/>
    <w:rsid w:val="004C7FC8"/>
    <w:rsid w:val="004D022C"/>
    <w:rsid w:val="004D1789"/>
    <w:rsid w:val="004D2724"/>
    <w:rsid w:val="004D2772"/>
    <w:rsid w:val="004D3E32"/>
    <w:rsid w:val="004D5834"/>
    <w:rsid w:val="004D5A70"/>
    <w:rsid w:val="004D70BF"/>
    <w:rsid w:val="004D7938"/>
    <w:rsid w:val="004D7B4B"/>
    <w:rsid w:val="004D7B67"/>
    <w:rsid w:val="004E03F1"/>
    <w:rsid w:val="004E1C12"/>
    <w:rsid w:val="004E2415"/>
    <w:rsid w:val="004E33B1"/>
    <w:rsid w:val="004E392A"/>
    <w:rsid w:val="004E4907"/>
    <w:rsid w:val="004E5070"/>
    <w:rsid w:val="004E5268"/>
    <w:rsid w:val="004E5875"/>
    <w:rsid w:val="004E6615"/>
    <w:rsid w:val="004E6C23"/>
    <w:rsid w:val="004E79B5"/>
    <w:rsid w:val="004F0EA5"/>
    <w:rsid w:val="004F0EDA"/>
    <w:rsid w:val="004F13BF"/>
    <w:rsid w:val="004F1D0C"/>
    <w:rsid w:val="004F3743"/>
    <w:rsid w:val="004F49C5"/>
    <w:rsid w:val="004F62ED"/>
    <w:rsid w:val="0050054E"/>
    <w:rsid w:val="00501797"/>
    <w:rsid w:val="00501877"/>
    <w:rsid w:val="00502D7F"/>
    <w:rsid w:val="00502EF6"/>
    <w:rsid w:val="00503320"/>
    <w:rsid w:val="0050498F"/>
    <w:rsid w:val="005073E9"/>
    <w:rsid w:val="0051002F"/>
    <w:rsid w:val="00510D52"/>
    <w:rsid w:val="00510EE9"/>
    <w:rsid w:val="005121EA"/>
    <w:rsid w:val="00512667"/>
    <w:rsid w:val="00513947"/>
    <w:rsid w:val="00514201"/>
    <w:rsid w:val="00514F78"/>
    <w:rsid w:val="00516E88"/>
    <w:rsid w:val="00517425"/>
    <w:rsid w:val="005207ED"/>
    <w:rsid w:val="0052115E"/>
    <w:rsid w:val="00521442"/>
    <w:rsid w:val="00521984"/>
    <w:rsid w:val="005222E8"/>
    <w:rsid w:val="0052239D"/>
    <w:rsid w:val="005229BE"/>
    <w:rsid w:val="005229E1"/>
    <w:rsid w:val="0052379E"/>
    <w:rsid w:val="00523FCA"/>
    <w:rsid w:val="005264CD"/>
    <w:rsid w:val="005278E6"/>
    <w:rsid w:val="00527D06"/>
    <w:rsid w:val="00527FF3"/>
    <w:rsid w:val="005303E5"/>
    <w:rsid w:val="0053071D"/>
    <w:rsid w:val="005319EB"/>
    <w:rsid w:val="00531B79"/>
    <w:rsid w:val="0053250B"/>
    <w:rsid w:val="00532BE8"/>
    <w:rsid w:val="00533990"/>
    <w:rsid w:val="00533A4E"/>
    <w:rsid w:val="0053491C"/>
    <w:rsid w:val="00534B4D"/>
    <w:rsid w:val="0053555F"/>
    <w:rsid w:val="00535974"/>
    <w:rsid w:val="00535DFF"/>
    <w:rsid w:val="0053785D"/>
    <w:rsid w:val="00537F8F"/>
    <w:rsid w:val="00540391"/>
    <w:rsid w:val="00540D63"/>
    <w:rsid w:val="00540E35"/>
    <w:rsid w:val="005411F3"/>
    <w:rsid w:val="0054123B"/>
    <w:rsid w:val="0054243E"/>
    <w:rsid w:val="005446A5"/>
    <w:rsid w:val="0055050B"/>
    <w:rsid w:val="005505E8"/>
    <w:rsid w:val="00551850"/>
    <w:rsid w:val="005529B1"/>
    <w:rsid w:val="0055373E"/>
    <w:rsid w:val="00553EA7"/>
    <w:rsid w:val="00555497"/>
    <w:rsid w:val="00557609"/>
    <w:rsid w:val="0056114C"/>
    <w:rsid w:val="00561610"/>
    <w:rsid w:val="00561D5A"/>
    <w:rsid w:val="005637F0"/>
    <w:rsid w:val="00564649"/>
    <w:rsid w:val="0056469F"/>
    <w:rsid w:val="00564B86"/>
    <w:rsid w:val="00565359"/>
    <w:rsid w:val="00565417"/>
    <w:rsid w:val="00565AC2"/>
    <w:rsid w:val="005661C0"/>
    <w:rsid w:val="00566D61"/>
    <w:rsid w:val="00566F22"/>
    <w:rsid w:val="00567B10"/>
    <w:rsid w:val="00570057"/>
    <w:rsid w:val="005704C4"/>
    <w:rsid w:val="00570ABB"/>
    <w:rsid w:val="0057144A"/>
    <w:rsid w:val="00571490"/>
    <w:rsid w:val="0057220D"/>
    <w:rsid w:val="00572448"/>
    <w:rsid w:val="00572CBC"/>
    <w:rsid w:val="0057328D"/>
    <w:rsid w:val="00573B76"/>
    <w:rsid w:val="00573D0B"/>
    <w:rsid w:val="00574087"/>
    <w:rsid w:val="0057607C"/>
    <w:rsid w:val="005765B5"/>
    <w:rsid w:val="00576EC7"/>
    <w:rsid w:val="00576FA2"/>
    <w:rsid w:val="0057778B"/>
    <w:rsid w:val="00577D1B"/>
    <w:rsid w:val="00577ED8"/>
    <w:rsid w:val="0058072A"/>
    <w:rsid w:val="005821ED"/>
    <w:rsid w:val="00583AE9"/>
    <w:rsid w:val="005845A9"/>
    <w:rsid w:val="00584699"/>
    <w:rsid w:val="00585263"/>
    <w:rsid w:val="005862C0"/>
    <w:rsid w:val="005870AA"/>
    <w:rsid w:val="005871C7"/>
    <w:rsid w:val="005904A8"/>
    <w:rsid w:val="00590E60"/>
    <w:rsid w:val="00590FDE"/>
    <w:rsid w:val="00592296"/>
    <w:rsid w:val="00592796"/>
    <w:rsid w:val="00592E9A"/>
    <w:rsid w:val="00592F41"/>
    <w:rsid w:val="005939B4"/>
    <w:rsid w:val="005944BA"/>
    <w:rsid w:val="00594FA1"/>
    <w:rsid w:val="005958CB"/>
    <w:rsid w:val="005963B3"/>
    <w:rsid w:val="00596737"/>
    <w:rsid w:val="00596B88"/>
    <w:rsid w:val="005973DF"/>
    <w:rsid w:val="00597607"/>
    <w:rsid w:val="005A16C8"/>
    <w:rsid w:val="005A25F1"/>
    <w:rsid w:val="005A2603"/>
    <w:rsid w:val="005A29EB"/>
    <w:rsid w:val="005A2D3C"/>
    <w:rsid w:val="005A3557"/>
    <w:rsid w:val="005A5070"/>
    <w:rsid w:val="005A55B8"/>
    <w:rsid w:val="005A59AD"/>
    <w:rsid w:val="005A6410"/>
    <w:rsid w:val="005A65DD"/>
    <w:rsid w:val="005A65F7"/>
    <w:rsid w:val="005A78E7"/>
    <w:rsid w:val="005B3920"/>
    <w:rsid w:val="005B3BC7"/>
    <w:rsid w:val="005B79C4"/>
    <w:rsid w:val="005B7C97"/>
    <w:rsid w:val="005C1850"/>
    <w:rsid w:val="005C3EE1"/>
    <w:rsid w:val="005C46F6"/>
    <w:rsid w:val="005C68D4"/>
    <w:rsid w:val="005C7496"/>
    <w:rsid w:val="005C793A"/>
    <w:rsid w:val="005C7DB5"/>
    <w:rsid w:val="005C7E87"/>
    <w:rsid w:val="005C7EA9"/>
    <w:rsid w:val="005D4197"/>
    <w:rsid w:val="005D4771"/>
    <w:rsid w:val="005D5BC7"/>
    <w:rsid w:val="005D6710"/>
    <w:rsid w:val="005D6CAC"/>
    <w:rsid w:val="005E0654"/>
    <w:rsid w:val="005E08C1"/>
    <w:rsid w:val="005E24EB"/>
    <w:rsid w:val="005E2798"/>
    <w:rsid w:val="005E2867"/>
    <w:rsid w:val="005E2C7B"/>
    <w:rsid w:val="005E2E49"/>
    <w:rsid w:val="005E4A8A"/>
    <w:rsid w:val="005E4E73"/>
    <w:rsid w:val="005E537B"/>
    <w:rsid w:val="005E5F8B"/>
    <w:rsid w:val="005E673F"/>
    <w:rsid w:val="005E7159"/>
    <w:rsid w:val="005E734E"/>
    <w:rsid w:val="005E7474"/>
    <w:rsid w:val="005F1272"/>
    <w:rsid w:val="005F3DE6"/>
    <w:rsid w:val="005F4029"/>
    <w:rsid w:val="005F4467"/>
    <w:rsid w:val="005F6444"/>
    <w:rsid w:val="005F7805"/>
    <w:rsid w:val="005F7AE8"/>
    <w:rsid w:val="005F7EA1"/>
    <w:rsid w:val="0060004E"/>
    <w:rsid w:val="006000B1"/>
    <w:rsid w:val="00600CB8"/>
    <w:rsid w:val="006022B6"/>
    <w:rsid w:val="00604546"/>
    <w:rsid w:val="006047EB"/>
    <w:rsid w:val="006048DF"/>
    <w:rsid w:val="00606EE4"/>
    <w:rsid w:val="00610AA7"/>
    <w:rsid w:val="00610C34"/>
    <w:rsid w:val="006111D6"/>
    <w:rsid w:val="006112EC"/>
    <w:rsid w:val="00611BF9"/>
    <w:rsid w:val="00612345"/>
    <w:rsid w:val="00613D06"/>
    <w:rsid w:val="0061403E"/>
    <w:rsid w:val="006145E0"/>
    <w:rsid w:val="006148A1"/>
    <w:rsid w:val="00614E7C"/>
    <w:rsid w:val="0061503A"/>
    <w:rsid w:val="006150FC"/>
    <w:rsid w:val="00616B53"/>
    <w:rsid w:val="0061702F"/>
    <w:rsid w:val="006171AB"/>
    <w:rsid w:val="0061785D"/>
    <w:rsid w:val="006204FB"/>
    <w:rsid w:val="00622972"/>
    <w:rsid w:val="00622A43"/>
    <w:rsid w:val="00623942"/>
    <w:rsid w:val="006244C5"/>
    <w:rsid w:val="00625403"/>
    <w:rsid w:val="006254DB"/>
    <w:rsid w:val="006258F1"/>
    <w:rsid w:val="0062602F"/>
    <w:rsid w:val="0062638C"/>
    <w:rsid w:val="00626BAE"/>
    <w:rsid w:val="00626C1F"/>
    <w:rsid w:val="00627804"/>
    <w:rsid w:val="0063000C"/>
    <w:rsid w:val="00631387"/>
    <w:rsid w:val="00631B9B"/>
    <w:rsid w:val="0063216E"/>
    <w:rsid w:val="0063249C"/>
    <w:rsid w:val="00632B46"/>
    <w:rsid w:val="006348E7"/>
    <w:rsid w:val="00634CA6"/>
    <w:rsid w:val="00635A2A"/>
    <w:rsid w:val="006361AF"/>
    <w:rsid w:val="006362F3"/>
    <w:rsid w:val="00636A6B"/>
    <w:rsid w:val="00636D8D"/>
    <w:rsid w:val="00636EEE"/>
    <w:rsid w:val="006373C6"/>
    <w:rsid w:val="00637F6E"/>
    <w:rsid w:val="00640D01"/>
    <w:rsid w:val="006425CE"/>
    <w:rsid w:val="00643083"/>
    <w:rsid w:val="00643708"/>
    <w:rsid w:val="00643B3C"/>
    <w:rsid w:val="006443A4"/>
    <w:rsid w:val="0064499F"/>
    <w:rsid w:val="00645790"/>
    <w:rsid w:val="00646024"/>
    <w:rsid w:val="00646365"/>
    <w:rsid w:val="006468A0"/>
    <w:rsid w:val="00647A14"/>
    <w:rsid w:val="00650B93"/>
    <w:rsid w:val="006514E9"/>
    <w:rsid w:val="006542BE"/>
    <w:rsid w:val="00654824"/>
    <w:rsid w:val="00654B4D"/>
    <w:rsid w:val="0065571C"/>
    <w:rsid w:val="00656159"/>
    <w:rsid w:val="0066107D"/>
    <w:rsid w:val="006631F0"/>
    <w:rsid w:val="00663AA4"/>
    <w:rsid w:val="00663C88"/>
    <w:rsid w:val="006647C6"/>
    <w:rsid w:val="00664AAF"/>
    <w:rsid w:val="00664E47"/>
    <w:rsid w:val="006666BF"/>
    <w:rsid w:val="00666D27"/>
    <w:rsid w:val="00666E20"/>
    <w:rsid w:val="00666F0B"/>
    <w:rsid w:val="006677DF"/>
    <w:rsid w:val="00667B42"/>
    <w:rsid w:val="00670190"/>
    <w:rsid w:val="00672001"/>
    <w:rsid w:val="00672152"/>
    <w:rsid w:val="00674200"/>
    <w:rsid w:val="00674539"/>
    <w:rsid w:val="0067496C"/>
    <w:rsid w:val="00674DD6"/>
    <w:rsid w:val="00674EB5"/>
    <w:rsid w:val="006750E2"/>
    <w:rsid w:val="006755E3"/>
    <w:rsid w:val="0067575C"/>
    <w:rsid w:val="00676A72"/>
    <w:rsid w:val="006770AF"/>
    <w:rsid w:val="0068152B"/>
    <w:rsid w:val="00681CA7"/>
    <w:rsid w:val="00681E7B"/>
    <w:rsid w:val="00681E9E"/>
    <w:rsid w:val="00683DAD"/>
    <w:rsid w:val="00683F5E"/>
    <w:rsid w:val="00684079"/>
    <w:rsid w:val="00684168"/>
    <w:rsid w:val="006848C4"/>
    <w:rsid w:val="00685DED"/>
    <w:rsid w:val="00690630"/>
    <w:rsid w:val="006919DB"/>
    <w:rsid w:val="00691CCC"/>
    <w:rsid w:val="006922E9"/>
    <w:rsid w:val="00694ABE"/>
    <w:rsid w:val="00695933"/>
    <w:rsid w:val="00695AE5"/>
    <w:rsid w:val="0069784E"/>
    <w:rsid w:val="006A0BAD"/>
    <w:rsid w:val="006A11DE"/>
    <w:rsid w:val="006A12CF"/>
    <w:rsid w:val="006A140A"/>
    <w:rsid w:val="006A1FCB"/>
    <w:rsid w:val="006A3E8E"/>
    <w:rsid w:val="006A45FE"/>
    <w:rsid w:val="006A58BD"/>
    <w:rsid w:val="006A688D"/>
    <w:rsid w:val="006A7088"/>
    <w:rsid w:val="006B099E"/>
    <w:rsid w:val="006B0DD9"/>
    <w:rsid w:val="006B14BC"/>
    <w:rsid w:val="006B1837"/>
    <w:rsid w:val="006B1F49"/>
    <w:rsid w:val="006B211E"/>
    <w:rsid w:val="006B340F"/>
    <w:rsid w:val="006B4634"/>
    <w:rsid w:val="006B46A1"/>
    <w:rsid w:val="006B49F1"/>
    <w:rsid w:val="006B5A2A"/>
    <w:rsid w:val="006B5B21"/>
    <w:rsid w:val="006B657E"/>
    <w:rsid w:val="006B7455"/>
    <w:rsid w:val="006B7CEC"/>
    <w:rsid w:val="006C0416"/>
    <w:rsid w:val="006C0C82"/>
    <w:rsid w:val="006C3662"/>
    <w:rsid w:val="006C479A"/>
    <w:rsid w:val="006C5400"/>
    <w:rsid w:val="006C6363"/>
    <w:rsid w:val="006C6408"/>
    <w:rsid w:val="006C69A8"/>
    <w:rsid w:val="006C6C20"/>
    <w:rsid w:val="006C7597"/>
    <w:rsid w:val="006C7F4F"/>
    <w:rsid w:val="006D2521"/>
    <w:rsid w:val="006D2D0C"/>
    <w:rsid w:val="006D2D7B"/>
    <w:rsid w:val="006D308D"/>
    <w:rsid w:val="006D315F"/>
    <w:rsid w:val="006D31B6"/>
    <w:rsid w:val="006D3358"/>
    <w:rsid w:val="006D346A"/>
    <w:rsid w:val="006D60EE"/>
    <w:rsid w:val="006D671C"/>
    <w:rsid w:val="006D698A"/>
    <w:rsid w:val="006D7161"/>
    <w:rsid w:val="006D7A2D"/>
    <w:rsid w:val="006E1D67"/>
    <w:rsid w:val="006E3109"/>
    <w:rsid w:val="006E35BE"/>
    <w:rsid w:val="006E35DB"/>
    <w:rsid w:val="006E3909"/>
    <w:rsid w:val="006E6A80"/>
    <w:rsid w:val="006E7245"/>
    <w:rsid w:val="006E77B6"/>
    <w:rsid w:val="006F11BD"/>
    <w:rsid w:val="006F1BFE"/>
    <w:rsid w:val="006F1D07"/>
    <w:rsid w:val="006F29D3"/>
    <w:rsid w:val="006F3E9E"/>
    <w:rsid w:val="006F7BA0"/>
    <w:rsid w:val="00700885"/>
    <w:rsid w:val="00701251"/>
    <w:rsid w:val="00702AFA"/>
    <w:rsid w:val="00702E30"/>
    <w:rsid w:val="00702EB6"/>
    <w:rsid w:val="00703DF2"/>
    <w:rsid w:val="00703F6E"/>
    <w:rsid w:val="0070461E"/>
    <w:rsid w:val="007061D8"/>
    <w:rsid w:val="00710847"/>
    <w:rsid w:val="00711318"/>
    <w:rsid w:val="00711DBD"/>
    <w:rsid w:val="0071401C"/>
    <w:rsid w:val="00714B7E"/>
    <w:rsid w:val="00716194"/>
    <w:rsid w:val="0072102F"/>
    <w:rsid w:val="00721563"/>
    <w:rsid w:val="00721982"/>
    <w:rsid w:val="00721E3C"/>
    <w:rsid w:val="0072265E"/>
    <w:rsid w:val="0072364E"/>
    <w:rsid w:val="00723E92"/>
    <w:rsid w:val="007253E1"/>
    <w:rsid w:val="00727B60"/>
    <w:rsid w:val="00730A7B"/>
    <w:rsid w:val="00731E76"/>
    <w:rsid w:val="007323AA"/>
    <w:rsid w:val="0073353F"/>
    <w:rsid w:val="00733CBD"/>
    <w:rsid w:val="00734453"/>
    <w:rsid w:val="00734860"/>
    <w:rsid w:val="0073618E"/>
    <w:rsid w:val="0073627D"/>
    <w:rsid w:val="00736916"/>
    <w:rsid w:val="00736C7D"/>
    <w:rsid w:val="00736D19"/>
    <w:rsid w:val="00736D9A"/>
    <w:rsid w:val="00737E94"/>
    <w:rsid w:val="00740106"/>
    <w:rsid w:val="00741FE5"/>
    <w:rsid w:val="00742309"/>
    <w:rsid w:val="0074299C"/>
    <w:rsid w:val="00742AEB"/>
    <w:rsid w:val="00743568"/>
    <w:rsid w:val="00744A90"/>
    <w:rsid w:val="00744BD2"/>
    <w:rsid w:val="00745A23"/>
    <w:rsid w:val="007468BE"/>
    <w:rsid w:val="007469B1"/>
    <w:rsid w:val="0074733A"/>
    <w:rsid w:val="00747916"/>
    <w:rsid w:val="00750919"/>
    <w:rsid w:val="00751321"/>
    <w:rsid w:val="00751F8F"/>
    <w:rsid w:val="00752BED"/>
    <w:rsid w:val="00753845"/>
    <w:rsid w:val="0075653D"/>
    <w:rsid w:val="007577CA"/>
    <w:rsid w:val="00760759"/>
    <w:rsid w:val="0076097B"/>
    <w:rsid w:val="007613F4"/>
    <w:rsid w:val="007614E2"/>
    <w:rsid w:val="00762BE3"/>
    <w:rsid w:val="00763162"/>
    <w:rsid w:val="007639AF"/>
    <w:rsid w:val="007639EB"/>
    <w:rsid w:val="00765DE7"/>
    <w:rsid w:val="007668AB"/>
    <w:rsid w:val="00767435"/>
    <w:rsid w:val="007674C8"/>
    <w:rsid w:val="00767C52"/>
    <w:rsid w:val="0077031E"/>
    <w:rsid w:val="007705F7"/>
    <w:rsid w:val="0077094B"/>
    <w:rsid w:val="00770A9D"/>
    <w:rsid w:val="00770CCC"/>
    <w:rsid w:val="00770F10"/>
    <w:rsid w:val="0077127C"/>
    <w:rsid w:val="007746FF"/>
    <w:rsid w:val="00774872"/>
    <w:rsid w:val="007765AE"/>
    <w:rsid w:val="00776BE8"/>
    <w:rsid w:val="00777CE5"/>
    <w:rsid w:val="0078003F"/>
    <w:rsid w:val="007801DF"/>
    <w:rsid w:val="007806A7"/>
    <w:rsid w:val="007817C2"/>
    <w:rsid w:val="00781D73"/>
    <w:rsid w:val="007828B7"/>
    <w:rsid w:val="0078291E"/>
    <w:rsid w:val="0078351B"/>
    <w:rsid w:val="007848F5"/>
    <w:rsid w:val="00785085"/>
    <w:rsid w:val="00786621"/>
    <w:rsid w:val="00786B3A"/>
    <w:rsid w:val="00787CCA"/>
    <w:rsid w:val="00790D65"/>
    <w:rsid w:val="007920FE"/>
    <w:rsid w:val="00792AF0"/>
    <w:rsid w:val="00793A3A"/>
    <w:rsid w:val="00793B03"/>
    <w:rsid w:val="00794E2A"/>
    <w:rsid w:val="00795D8F"/>
    <w:rsid w:val="00796A85"/>
    <w:rsid w:val="007977CA"/>
    <w:rsid w:val="007A10DA"/>
    <w:rsid w:val="007A1D20"/>
    <w:rsid w:val="007A3DA9"/>
    <w:rsid w:val="007A6276"/>
    <w:rsid w:val="007A6612"/>
    <w:rsid w:val="007B055C"/>
    <w:rsid w:val="007B07C9"/>
    <w:rsid w:val="007B0C9B"/>
    <w:rsid w:val="007B17C6"/>
    <w:rsid w:val="007B18B0"/>
    <w:rsid w:val="007B3407"/>
    <w:rsid w:val="007B3485"/>
    <w:rsid w:val="007B35F8"/>
    <w:rsid w:val="007B4EF6"/>
    <w:rsid w:val="007C0373"/>
    <w:rsid w:val="007C05BC"/>
    <w:rsid w:val="007C0DFD"/>
    <w:rsid w:val="007C165A"/>
    <w:rsid w:val="007C22AD"/>
    <w:rsid w:val="007C27DB"/>
    <w:rsid w:val="007C3A85"/>
    <w:rsid w:val="007C4492"/>
    <w:rsid w:val="007C4749"/>
    <w:rsid w:val="007C5189"/>
    <w:rsid w:val="007C573C"/>
    <w:rsid w:val="007C64A4"/>
    <w:rsid w:val="007C6DFB"/>
    <w:rsid w:val="007C7403"/>
    <w:rsid w:val="007D034E"/>
    <w:rsid w:val="007D07CB"/>
    <w:rsid w:val="007D1761"/>
    <w:rsid w:val="007D2AAD"/>
    <w:rsid w:val="007D2C31"/>
    <w:rsid w:val="007D31C0"/>
    <w:rsid w:val="007D397F"/>
    <w:rsid w:val="007D4D42"/>
    <w:rsid w:val="007D5ABA"/>
    <w:rsid w:val="007E01FB"/>
    <w:rsid w:val="007E2100"/>
    <w:rsid w:val="007E265F"/>
    <w:rsid w:val="007E2D8D"/>
    <w:rsid w:val="007E3301"/>
    <w:rsid w:val="007E356A"/>
    <w:rsid w:val="007E457F"/>
    <w:rsid w:val="007E5368"/>
    <w:rsid w:val="007E568B"/>
    <w:rsid w:val="007E5730"/>
    <w:rsid w:val="007E5DAC"/>
    <w:rsid w:val="007E6BD9"/>
    <w:rsid w:val="007E6C9E"/>
    <w:rsid w:val="007F02B8"/>
    <w:rsid w:val="007F1FBB"/>
    <w:rsid w:val="007F3042"/>
    <w:rsid w:val="007F3409"/>
    <w:rsid w:val="007F4BB0"/>
    <w:rsid w:val="007F5EAD"/>
    <w:rsid w:val="007F6290"/>
    <w:rsid w:val="007F6A01"/>
    <w:rsid w:val="007F7122"/>
    <w:rsid w:val="00801DCF"/>
    <w:rsid w:val="0080232F"/>
    <w:rsid w:val="00803216"/>
    <w:rsid w:val="008039D2"/>
    <w:rsid w:val="00803ED2"/>
    <w:rsid w:val="00804FA4"/>
    <w:rsid w:val="00804FAC"/>
    <w:rsid w:val="0080560E"/>
    <w:rsid w:val="00810407"/>
    <w:rsid w:val="0081073F"/>
    <w:rsid w:val="00811285"/>
    <w:rsid w:val="008115BE"/>
    <w:rsid w:val="0081167D"/>
    <w:rsid w:val="00811C7B"/>
    <w:rsid w:val="008133A7"/>
    <w:rsid w:val="00813FBC"/>
    <w:rsid w:val="00814652"/>
    <w:rsid w:val="0081552B"/>
    <w:rsid w:val="008167AC"/>
    <w:rsid w:val="00817DC9"/>
    <w:rsid w:val="008203DB"/>
    <w:rsid w:val="00821A84"/>
    <w:rsid w:val="00821AD5"/>
    <w:rsid w:val="00823691"/>
    <w:rsid w:val="00823721"/>
    <w:rsid w:val="00824BCA"/>
    <w:rsid w:val="00830A35"/>
    <w:rsid w:val="00830E64"/>
    <w:rsid w:val="0083114C"/>
    <w:rsid w:val="0083196E"/>
    <w:rsid w:val="0083246B"/>
    <w:rsid w:val="008333C3"/>
    <w:rsid w:val="0083365E"/>
    <w:rsid w:val="008348F2"/>
    <w:rsid w:val="00834BAB"/>
    <w:rsid w:val="0083550C"/>
    <w:rsid w:val="0083599B"/>
    <w:rsid w:val="00835D92"/>
    <w:rsid w:val="00840E1A"/>
    <w:rsid w:val="00841919"/>
    <w:rsid w:val="008431E0"/>
    <w:rsid w:val="00844C3B"/>
    <w:rsid w:val="00846A23"/>
    <w:rsid w:val="00846FDE"/>
    <w:rsid w:val="00847F46"/>
    <w:rsid w:val="008530F9"/>
    <w:rsid w:val="00853B88"/>
    <w:rsid w:val="00853C16"/>
    <w:rsid w:val="00854318"/>
    <w:rsid w:val="00854483"/>
    <w:rsid w:val="008545DC"/>
    <w:rsid w:val="00854799"/>
    <w:rsid w:val="00855724"/>
    <w:rsid w:val="0085594B"/>
    <w:rsid w:val="00856750"/>
    <w:rsid w:val="0085696B"/>
    <w:rsid w:val="008575CD"/>
    <w:rsid w:val="00860A4B"/>
    <w:rsid w:val="0086282C"/>
    <w:rsid w:val="00862A5A"/>
    <w:rsid w:val="00864B4F"/>
    <w:rsid w:val="00865EF3"/>
    <w:rsid w:val="0086601A"/>
    <w:rsid w:val="008662D6"/>
    <w:rsid w:val="008665DB"/>
    <w:rsid w:val="008668FC"/>
    <w:rsid w:val="00866F11"/>
    <w:rsid w:val="008704CA"/>
    <w:rsid w:val="0087118A"/>
    <w:rsid w:val="008715A1"/>
    <w:rsid w:val="0087253D"/>
    <w:rsid w:val="008726CB"/>
    <w:rsid w:val="008730CC"/>
    <w:rsid w:val="00873463"/>
    <w:rsid w:val="008738FB"/>
    <w:rsid w:val="00873B5B"/>
    <w:rsid w:val="00874F92"/>
    <w:rsid w:val="0087530E"/>
    <w:rsid w:val="008758A1"/>
    <w:rsid w:val="00875D25"/>
    <w:rsid w:val="00876CBA"/>
    <w:rsid w:val="00876FE5"/>
    <w:rsid w:val="008806CC"/>
    <w:rsid w:val="00880BC4"/>
    <w:rsid w:val="00880D10"/>
    <w:rsid w:val="00881A7B"/>
    <w:rsid w:val="00882FB4"/>
    <w:rsid w:val="00883477"/>
    <w:rsid w:val="00883983"/>
    <w:rsid w:val="008847AE"/>
    <w:rsid w:val="00885972"/>
    <w:rsid w:val="00890650"/>
    <w:rsid w:val="008908C4"/>
    <w:rsid w:val="00890BEF"/>
    <w:rsid w:val="008928B2"/>
    <w:rsid w:val="00892B82"/>
    <w:rsid w:val="00893632"/>
    <w:rsid w:val="00894834"/>
    <w:rsid w:val="00894E74"/>
    <w:rsid w:val="00894F56"/>
    <w:rsid w:val="00895887"/>
    <w:rsid w:val="008970EA"/>
    <w:rsid w:val="00897764"/>
    <w:rsid w:val="00897A9B"/>
    <w:rsid w:val="008A061C"/>
    <w:rsid w:val="008A0CC9"/>
    <w:rsid w:val="008A15F4"/>
    <w:rsid w:val="008A2B78"/>
    <w:rsid w:val="008A3DFA"/>
    <w:rsid w:val="008A41D3"/>
    <w:rsid w:val="008A4BD7"/>
    <w:rsid w:val="008A5A79"/>
    <w:rsid w:val="008A6B2A"/>
    <w:rsid w:val="008A6C24"/>
    <w:rsid w:val="008A718C"/>
    <w:rsid w:val="008A7CF9"/>
    <w:rsid w:val="008B0462"/>
    <w:rsid w:val="008B06B5"/>
    <w:rsid w:val="008B1882"/>
    <w:rsid w:val="008B1F75"/>
    <w:rsid w:val="008B23BC"/>
    <w:rsid w:val="008B428D"/>
    <w:rsid w:val="008B5850"/>
    <w:rsid w:val="008B5E08"/>
    <w:rsid w:val="008B5F4D"/>
    <w:rsid w:val="008B6CF7"/>
    <w:rsid w:val="008B6D7D"/>
    <w:rsid w:val="008B71C7"/>
    <w:rsid w:val="008B7201"/>
    <w:rsid w:val="008C003E"/>
    <w:rsid w:val="008C0455"/>
    <w:rsid w:val="008C0AC8"/>
    <w:rsid w:val="008C14A1"/>
    <w:rsid w:val="008C1927"/>
    <w:rsid w:val="008C1FF0"/>
    <w:rsid w:val="008C2740"/>
    <w:rsid w:val="008C3635"/>
    <w:rsid w:val="008C6B82"/>
    <w:rsid w:val="008C71ED"/>
    <w:rsid w:val="008D0DF6"/>
    <w:rsid w:val="008D169C"/>
    <w:rsid w:val="008D18C7"/>
    <w:rsid w:val="008D2D9F"/>
    <w:rsid w:val="008D33BE"/>
    <w:rsid w:val="008D3867"/>
    <w:rsid w:val="008D40FE"/>
    <w:rsid w:val="008D47ED"/>
    <w:rsid w:val="008D499A"/>
    <w:rsid w:val="008D4CD5"/>
    <w:rsid w:val="008D5CD2"/>
    <w:rsid w:val="008D73E9"/>
    <w:rsid w:val="008E1A8B"/>
    <w:rsid w:val="008E20E9"/>
    <w:rsid w:val="008E3041"/>
    <w:rsid w:val="008E35A0"/>
    <w:rsid w:val="008E3A7A"/>
    <w:rsid w:val="008E41FD"/>
    <w:rsid w:val="008E681C"/>
    <w:rsid w:val="008F06E2"/>
    <w:rsid w:val="008F174D"/>
    <w:rsid w:val="008F3482"/>
    <w:rsid w:val="008F3981"/>
    <w:rsid w:val="008F3E67"/>
    <w:rsid w:val="008F546D"/>
    <w:rsid w:val="008F5A82"/>
    <w:rsid w:val="008F61A4"/>
    <w:rsid w:val="008F6ED4"/>
    <w:rsid w:val="008F7C5D"/>
    <w:rsid w:val="00900B79"/>
    <w:rsid w:val="00904388"/>
    <w:rsid w:val="00904839"/>
    <w:rsid w:val="00904A03"/>
    <w:rsid w:val="00904E7C"/>
    <w:rsid w:val="009055C3"/>
    <w:rsid w:val="00905B06"/>
    <w:rsid w:val="00906719"/>
    <w:rsid w:val="00907229"/>
    <w:rsid w:val="009113B1"/>
    <w:rsid w:val="00913995"/>
    <w:rsid w:val="009141AA"/>
    <w:rsid w:val="00914777"/>
    <w:rsid w:val="0091555E"/>
    <w:rsid w:val="0091736D"/>
    <w:rsid w:val="009177FA"/>
    <w:rsid w:val="0092098D"/>
    <w:rsid w:val="00922093"/>
    <w:rsid w:val="009221F7"/>
    <w:rsid w:val="009228FC"/>
    <w:rsid w:val="00923623"/>
    <w:rsid w:val="0092529D"/>
    <w:rsid w:val="0092576C"/>
    <w:rsid w:val="009257FB"/>
    <w:rsid w:val="0092589D"/>
    <w:rsid w:val="00926084"/>
    <w:rsid w:val="009268FB"/>
    <w:rsid w:val="009269EF"/>
    <w:rsid w:val="00926FF3"/>
    <w:rsid w:val="009276FF"/>
    <w:rsid w:val="00932461"/>
    <w:rsid w:val="00933697"/>
    <w:rsid w:val="0093531A"/>
    <w:rsid w:val="009358D7"/>
    <w:rsid w:val="00940696"/>
    <w:rsid w:val="0094092B"/>
    <w:rsid w:val="009433C1"/>
    <w:rsid w:val="00943EB4"/>
    <w:rsid w:val="00945165"/>
    <w:rsid w:val="009455F4"/>
    <w:rsid w:val="009465C3"/>
    <w:rsid w:val="00947303"/>
    <w:rsid w:val="0094748D"/>
    <w:rsid w:val="009475C7"/>
    <w:rsid w:val="00947B0B"/>
    <w:rsid w:val="00947D83"/>
    <w:rsid w:val="009508EE"/>
    <w:rsid w:val="00950A59"/>
    <w:rsid w:val="00950EF4"/>
    <w:rsid w:val="00951798"/>
    <w:rsid w:val="00955985"/>
    <w:rsid w:val="00956459"/>
    <w:rsid w:val="00956A07"/>
    <w:rsid w:val="00960968"/>
    <w:rsid w:val="00960C6C"/>
    <w:rsid w:val="009610D0"/>
    <w:rsid w:val="00961542"/>
    <w:rsid w:val="00961DC8"/>
    <w:rsid w:val="00961EC9"/>
    <w:rsid w:val="009629FE"/>
    <w:rsid w:val="009642CC"/>
    <w:rsid w:val="00965E02"/>
    <w:rsid w:val="0096621F"/>
    <w:rsid w:val="00966934"/>
    <w:rsid w:val="00966EE8"/>
    <w:rsid w:val="00970430"/>
    <w:rsid w:val="00971F28"/>
    <w:rsid w:val="0097241E"/>
    <w:rsid w:val="009736EC"/>
    <w:rsid w:val="00976F41"/>
    <w:rsid w:val="00977824"/>
    <w:rsid w:val="0097795A"/>
    <w:rsid w:val="00980DF4"/>
    <w:rsid w:val="009840E2"/>
    <w:rsid w:val="00984E12"/>
    <w:rsid w:val="00985E03"/>
    <w:rsid w:val="009869C4"/>
    <w:rsid w:val="0099074A"/>
    <w:rsid w:val="009907A2"/>
    <w:rsid w:val="00991B79"/>
    <w:rsid w:val="00991E8F"/>
    <w:rsid w:val="00992259"/>
    <w:rsid w:val="00993366"/>
    <w:rsid w:val="00995160"/>
    <w:rsid w:val="00995DA5"/>
    <w:rsid w:val="009960AA"/>
    <w:rsid w:val="00996897"/>
    <w:rsid w:val="00996AC0"/>
    <w:rsid w:val="00996FA7"/>
    <w:rsid w:val="009A0752"/>
    <w:rsid w:val="009A1EB3"/>
    <w:rsid w:val="009A339C"/>
    <w:rsid w:val="009A5609"/>
    <w:rsid w:val="009A7E37"/>
    <w:rsid w:val="009B00A3"/>
    <w:rsid w:val="009B0562"/>
    <w:rsid w:val="009B1FBE"/>
    <w:rsid w:val="009B42D6"/>
    <w:rsid w:val="009B49E1"/>
    <w:rsid w:val="009B5BCF"/>
    <w:rsid w:val="009B6147"/>
    <w:rsid w:val="009B7C35"/>
    <w:rsid w:val="009B7DC9"/>
    <w:rsid w:val="009C02CF"/>
    <w:rsid w:val="009C0B48"/>
    <w:rsid w:val="009C111C"/>
    <w:rsid w:val="009C2466"/>
    <w:rsid w:val="009C2A8E"/>
    <w:rsid w:val="009C3054"/>
    <w:rsid w:val="009C4318"/>
    <w:rsid w:val="009C5FC9"/>
    <w:rsid w:val="009C654F"/>
    <w:rsid w:val="009C69B6"/>
    <w:rsid w:val="009D0B0B"/>
    <w:rsid w:val="009D19AE"/>
    <w:rsid w:val="009D19DA"/>
    <w:rsid w:val="009D5666"/>
    <w:rsid w:val="009D5FCF"/>
    <w:rsid w:val="009D6C9D"/>
    <w:rsid w:val="009D6CF7"/>
    <w:rsid w:val="009D7668"/>
    <w:rsid w:val="009E033E"/>
    <w:rsid w:val="009E1825"/>
    <w:rsid w:val="009E1B5D"/>
    <w:rsid w:val="009E461E"/>
    <w:rsid w:val="009E468F"/>
    <w:rsid w:val="009E57C9"/>
    <w:rsid w:val="009E729D"/>
    <w:rsid w:val="009E7AF4"/>
    <w:rsid w:val="009F0D9B"/>
    <w:rsid w:val="009F17DE"/>
    <w:rsid w:val="009F1AAD"/>
    <w:rsid w:val="009F1AB6"/>
    <w:rsid w:val="009F1DEE"/>
    <w:rsid w:val="009F25E4"/>
    <w:rsid w:val="009F28A6"/>
    <w:rsid w:val="009F2A53"/>
    <w:rsid w:val="009F2BA0"/>
    <w:rsid w:val="009F2FC9"/>
    <w:rsid w:val="009F363E"/>
    <w:rsid w:val="009F3AF8"/>
    <w:rsid w:val="009F60AC"/>
    <w:rsid w:val="00A00BCB"/>
    <w:rsid w:val="00A01365"/>
    <w:rsid w:val="00A0228A"/>
    <w:rsid w:val="00A05CBC"/>
    <w:rsid w:val="00A06DE0"/>
    <w:rsid w:val="00A07824"/>
    <w:rsid w:val="00A07904"/>
    <w:rsid w:val="00A07C40"/>
    <w:rsid w:val="00A07D11"/>
    <w:rsid w:val="00A12884"/>
    <w:rsid w:val="00A12ED1"/>
    <w:rsid w:val="00A132C3"/>
    <w:rsid w:val="00A149D7"/>
    <w:rsid w:val="00A15C0F"/>
    <w:rsid w:val="00A17C07"/>
    <w:rsid w:val="00A20CA7"/>
    <w:rsid w:val="00A2105E"/>
    <w:rsid w:val="00A23067"/>
    <w:rsid w:val="00A23762"/>
    <w:rsid w:val="00A23ED5"/>
    <w:rsid w:val="00A27E3F"/>
    <w:rsid w:val="00A32514"/>
    <w:rsid w:val="00A3331C"/>
    <w:rsid w:val="00A34B69"/>
    <w:rsid w:val="00A368AA"/>
    <w:rsid w:val="00A36A06"/>
    <w:rsid w:val="00A372E9"/>
    <w:rsid w:val="00A37930"/>
    <w:rsid w:val="00A400B4"/>
    <w:rsid w:val="00A41ED6"/>
    <w:rsid w:val="00A43BBE"/>
    <w:rsid w:val="00A43EF5"/>
    <w:rsid w:val="00A450C5"/>
    <w:rsid w:val="00A45715"/>
    <w:rsid w:val="00A457DF"/>
    <w:rsid w:val="00A469B3"/>
    <w:rsid w:val="00A46CDE"/>
    <w:rsid w:val="00A46FA5"/>
    <w:rsid w:val="00A51ED3"/>
    <w:rsid w:val="00A52390"/>
    <w:rsid w:val="00A52BD3"/>
    <w:rsid w:val="00A53B36"/>
    <w:rsid w:val="00A5499E"/>
    <w:rsid w:val="00A56196"/>
    <w:rsid w:val="00A6097E"/>
    <w:rsid w:val="00A60A2C"/>
    <w:rsid w:val="00A61A14"/>
    <w:rsid w:val="00A6220E"/>
    <w:rsid w:val="00A6286E"/>
    <w:rsid w:val="00A65747"/>
    <w:rsid w:val="00A66B50"/>
    <w:rsid w:val="00A674C0"/>
    <w:rsid w:val="00A70C61"/>
    <w:rsid w:val="00A72E37"/>
    <w:rsid w:val="00A73D97"/>
    <w:rsid w:val="00A73DA2"/>
    <w:rsid w:val="00A73EF6"/>
    <w:rsid w:val="00A7406E"/>
    <w:rsid w:val="00A74DD7"/>
    <w:rsid w:val="00A75186"/>
    <w:rsid w:val="00A7564B"/>
    <w:rsid w:val="00A803EE"/>
    <w:rsid w:val="00A81687"/>
    <w:rsid w:val="00A81A0F"/>
    <w:rsid w:val="00A829FF"/>
    <w:rsid w:val="00A85AA7"/>
    <w:rsid w:val="00A86FEA"/>
    <w:rsid w:val="00A87022"/>
    <w:rsid w:val="00A903A8"/>
    <w:rsid w:val="00A90C62"/>
    <w:rsid w:val="00A911E5"/>
    <w:rsid w:val="00A95025"/>
    <w:rsid w:val="00A95AB7"/>
    <w:rsid w:val="00A96782"/>
    <w:rsid w:val="00AA0A08"/>
    <w:rsid w:val="00AA0AB4"/>
    <w:rsid w:val="00AA0EA4"/>
    <w:rsid w:val="00AA11AF"/>
    <w:rsid w:val="00AA13A5"/>
    <w:rsid w:val="00AA20E2"/>
    <w:rsid w:val="00AA3844"/>
    <w:rsid w:val="00AA6114"/>
    <w:rsid w:val="00AA6A71"/>
    <w:rsid w:val="00AB027D"/>
    <w:rsid w:val="00AB0544"/>
    <w:rsid w:val="00AB05A4"/>
    <w:rsid w:val="00AB18D6"/>
    <w:rsid w:val="00AB19BF"/>
    <w:rsid w:val="00AB1B12"/>
    <w:rsid w:val="00AB269A"/>
    <w:rsid w:val="00AB2C99"/>
    <w:rsid w:val="00AB34A8"/>
    <w:rsid w:val="00AB4166"/>
    <w:rsid w:val="00AB4342"/>
    <w:rsid w:val="00AB4C14"/>
    <w:rsid w:val="00AB5240"/>
    <w:rsid w:val="00AB555B"/>
    <w:rsid w:val="00AB693C"/>
    <w:rsid w:val="00AB7258"/>
    <w:rsid w:val="00AC0062"/>
    <w:rsid w:val="00AC01E0"/>
    <w:rsid w:val="00AC0204"/>
    <w:rsid w:val="00AC0371"/>
    <w:rsid w:val="00AC19C0"/>
    <w:rsid w:val="00AC2137"/>
    <w:rsid w:val="00AC337D"/>
    <w:rsid w:val="00AC3442"/>
    <w:rsid w:val="00AC3994"/>
    <w:rsid w:val="00AC403D"/>
    <w:rsid w:val="00AC476A"/>
    <w:rsid w:val="00AC4DD4"/>
    <w:rsid w:val="00AC55CD"/>
    <w:rsid w:val="00AC632F"/>
    <w:rsid w:val="00AC7289"/>
    <w:rsid w:val="00AD1244"/>
    <w:rsid w:val="00AD15D5"/>
    <w:rsid w:val="00AD2C0D"/>
    <w:rsid w:val="00AD3146"/>
    <w:rsid w:val="00AD3516"/>
    <w:rsid w:val="00AD452F"/>
    <w:rsid w:val="00AD481B"/>
    <w:rsid w:val="00AD4F0B"/>
    <w:rsid w:val="00AD66F7"/>
    <w:rsid w:val="00AD6D64"/>
    <w:rsid w:val="00AD7AAE"/>
    <w:rsid w:val="00AD7BA8"/>
    <w:rsid w:val="00AE0929"/>
    <w:rsid w:val="00AE1BCB"/>
    <w:rsid w:val="00AE2185"/>
    <w:rsid w:val="00AE268E"/>
    <w:rsid w:val="00AE2FE2"/>
    <w:rsid w:val="00AE38A1"/>
    <w:rsid w:val="00AE43BC"/>
    <w:rsid w:val="00AE44C7"/>
    <w:rsid w:val="00AE51F4"/>
    <w:rsid w:val="00AE66C2"/>
    <w:rsid w:val="00AE7203"/>
    <w:rsid w:val="00AE752A"/>
    <w:rsid w:val="00AE76BB"/>
    <w:rsid w:val="00AE7B44"/>
    <w:rsid w:val="00AE7C88"/>
    <w:rsid w:val="00AE7F6D"/>
    <w:rsid w:val="00AE7FD7"/>
    <w:rsid w:val="00AF0789"/>
    <w:rsid w:val="00AF09BA"/>
    <w:rsid w:val="00AF0A81"/>
    <w:rsid w:val="00AF16C1"/>
    <w:rsid w:val="00AF1828"/>
    <w:rsid w:val="00AF2AF3"/>
    <w:rsid w:val="00AF2B84"/>
    <w:rsid w:val="00AF2FB1"/>
    <w:rsid w:val="00AF3309"/>
    <w:rsid w:val="00AF3CF5"/>
    <w:rsid w:val="00AF4494"/>
    <w:rsid w:val="00AF4A63"/>
    <w:rsid w:val="00AF7243"/>
    <w:rsid w:val="00AF74FA"/>
    <w:rsid w:val="00B00AA3"/>
    <w:rsid w:val="00B00AEF"/>
    <w:rsid w:val="00B01083"/>
    <w:rsid w:val="00B01411"/>
    <w:rsid w:val="00B01BD4"/>
    <w:rsid w:val="00B023F3"/>
    <w:rsid w:val="00B026B8"/>
    <w:rsid w:val="00B028DB"/>
    <w:rsid w:val="00B029B9"/>
    <w:rsid w:val="00B029D3"/>
    <w:rsid w:val="00B03346"/>
    <w:rsid w:val="00B03FFA"/>
    <w:rsid w:val="00B04E87"/>
    <w:rsid w:val="00B0563C"/>
    <w:rsid w:val="00B05D59"/>
    <w:rsid w:val="00B05E4D"/>
    <w:rsid w:val="00B070EC"/>
    <w:rsid w:val="00B10624"/>
    <w:rsid w:val="00B116F9"/>
    <w:rsid w:val="00B11AFA"/>
    <w:rsid w:val="00B11E74"/>
    <w:rsid w:val="00B1385D"/>
    <w:rsid w:val="00B13BA7"/>
    <w:rsid w:val="00B13C4D"/>
    <w:rsid w:val="00B1412D"/>
    <w:rsid w:val="00B14341"/>
    <w:rsid w:val="00B146D4"/>
    <w:rsid w:val="00B16D43"/>
    <w:rsid w:val="00B172DE"/>
    <w:rsid w:val="00B17D8A"/>
    <w:rsid w:val="00B22208"/>
    <w:rsid w:val="00B22226"/>
    <w:rsid w:val="00B2325A"/>
    <w:rsid w:val="00B233BE"/>
    <w:rsid w:val="00B234C9"/>
    <w:rsid w:val="00B23655"/>
    <w:rsid w:val="00B23904"/>
    <w:rsid w:val="00B23961"/>
    <w:rsid w:val="00B23D10"/>
    <w:rsid w:val="00B25A8E"/>
    <w:rsid w:val="00B26E27"/>
    <w:rsid w:val="00B309B8"/>
    <w:rsid w:val="00B30BA5"/>
    <w:rsid w:val="00B30C83"/>
    <w:rsid w:val="00B30E9E"/>
    <w:rsid w:val="00B318F7"/>
    <w:rsid w:val="00B33A92"/>
    <w:rsid w:val="00B344C6"/>
    <w:rsid w:val="00B34FF5"/>
    <w:rsid w:val="00B3500B"/>
    <w:rsid w:val="00B35946"/>
    <w:rsid w:val="00B37EF6"/>
    <w:rsid w:val="00B37FC6"/>
    <w:rsid w:val="00B405FC"/>
    <w:rsid w:val="00B406B7"/>
    <w:rsid w:val="00B417AB"/>
    <w:rsid w:val="00B42292"/>
    <w:rsid w:val="00B4310C"/>
    <w:rsid w:val="00B439C0"/>
    <w:rsid w:val="00B453BD"/>
    <w:rsid w:val="00B455C5"/>
    <w:rsid w:val="00B46008"/>
    <w:rsid w:val="00B478C9"/>
    <w:rsid w:val="00B51B88"/>
    <w:rsid w:val="00B52A7A"/>
    <w:rsid w:val="00B52B9F"/>
    <w:rsid w:val="00B53AFC"/>
    <w:rsid w:val="00B53C84"/>
    <w:rsid w:val="00B53E5B"/>
    <w:rsid w:val="00B53F65"/>
    <w:rsid w:val="00B54761"/>
    <w:rsid w:val="00B5623F"/>
    <w:rsid w:val="00B565AC"/>
    <w:rsid w:val="00B57415"/>
    <w:rsid w:val="00B57E72"/>
    <w:rsid w:val="00B57EC4"/>
    <w:rsid w:val="00B6001F"/>
    <w:rsid w:val="00B60932"/>
    <w:rsid w:val="00B615AB"/>
    <w:rsid w:val="00B640C5"/>
    <w:rsid w:val="00B64C47"/>
    <w:rsid w:val="00B6532D"/>
    <w:rsid w:val="00B65398"/>
    <w:rsid w:val="00B65ADB"/>
    <w:rsid w:val="00B66226"/>
    <w:rsid w:val="00B679B7"/>
    <w:rsid w:val="00B67B8D"/>
    <w:rsid w:val="00B729AB"/>
    <w:rsid w:val="00B7369C"/>
    <w:rsid w:val="00B74152"/>
    <w:rsid w:val="00B74570"/>
    <w:rsid w:val="00B74807"/>
    <w:rsid w:val="00B748DF"/>
    <w:rsid w:val="00B7677B"/>
    <w:rsid w:val="00B769E5"/>
    <w:rsid w:val="00B775EA"/>
    <w:rsid w:val="00B77D7D"/>
    <w:rsid w:val="00B81877"/>
    <w:rsid w:val="00B81CE1"/>
    <w:rsid w:val="00B824A9"/>
    <w:rsid w:val="00B82B2A"/>
    <w:rsid w:val="00B82F08"/>
    <w:rsid w:val="00B83673"/>
    <w:rsid w:val="00B866D2"/>
    <w:rsid w:val="00B9060F"/>
    <w:rsid w:val="00B9084A"/>
    <w:rsid w:val="00B90D20"/>
    <w:rsid w:val="00B917CC"/>
    <w:rsid w:val="00B92472"/>
    <w:rsid w:val="00B92E97"/>
    <w:rsid w:val="00B933C0"/>
    <w:rsid w:val="00B937CD"/>
    <w:rsid w:val="00B9476F"/>
    <w:rsid w:val="00B94AF7"/>
    <w:rsid w:val="00B94BE4"/>
    <w:rsid w:val="00B95960"/>
    <w:rsid w:val="00B95B04"/>
    <w:rsid w:val="00B95C94"/>
    <w:rsid w:val="00B96A4C"/>
    <w:rsid w:val="00BA09C2"/>
    <w:rsid w:val="00BA1556"/>
    <w:rsid w:val="00BA248B"/>
    <w:rsid w:val="00BA24AA"/>
    <w:rsid w:val="00BA4375"/>
    <w:rsid w:val="00BA52A7"/>
    <w:rsid w:val="00BA53CF"/>
    <w:rsid w:val="00BA61AC"/>
    <w:rsid w:val="00BA63F5"/>
    <w:rsid w:val="00BA67BF"/>
    <w:rsid w:val="00BA6CDE"/>
    <w:rsid w:val="00BB0CE1"/>
    <w:rsid w:val="00BB1ABF"/>
    <w:rsid w:val="00BB2793"/>
    <w:rsid w:val="00BB4A83"/>
    <w:rsid w:val="00BB4D16"/>
    <w:rsid w:val="00BB4D46"/>
    <w:rsid w:val="00BB4D56"/>
    <w:rsid w:val="00BB5406"/>
    <w:rsid w:val="00BB7BDE"/>
    <w:rsid w:val="00BC01A2"/>
    <w:rsid w:val="00BC02F2"/>
    <w:rsid w:val="00BC0323"/>
    <w:rsid w:val="00BC2153"/>
    <w:rsid w:val="00BC23A8"/>
    <w:rsid w:val="00BC2FFB"/>
    <w:rsid w:val="00BC32AA"/>
    <w:rsid w:val="00BC36AE"/>
    <w:rsid w:val="00BC53BD"/>
    <w:rsid w:val="00BC6F24"/>
    <w:rsid w:val="00BD05E9"/>
    <w:rsid w:val="00BD0859"/>
    <w:rsid w:val="00BD0E5B"/>
    <w:rsid w:val="00BD13AA"/>
    <w:rsid w:val="00BD1C63"/>
    <w:rsid w:val="00BD1E97"/>
    <w:rsid w:val="00BD1F06"/>
    <w:rsid w:val="00BD44B1"/>
    <w:rsid w:val="00BD4F8B"/>
    <w:rsid w:val="00BD672C"/>
    <w:rsid w:val="00BD6CA5"/>
    <w:rsid w:val="00BD7578"/>
    <w:rsid w:val="00BE02C1"/>
    <w:rsid w:val="00BE0481"/>
    <w:rsid w:val="00BE256C"/>
    <w:rsid w:val="00BE2BC4"/>
    <w:rsid w:val="00BE2EE6"/>
    <w:rsid w:val="00BE35AE"/>
    <w:rsid w:val="00BE39D8"/>
    <w:rsid w:val="00BE4283"/>
    <w:rsid w:val="00BE552E"/>
    <w:rsid w:val="00BE5C89"/>
    <w:rsid w:val="00BE66D5"/>
    <w:rsid w:val="00BE7006"/>
    <w:rsid w:val="00BF0C8A"/>
    <w:rsid w:val="00BF1067"/>
    <w:rsid w:val="00BF1B70"/>
    <w:rsid w:val="00BF2B0E"/>
    <w:rsid w:val="00BF35DB"/>
    <w:rsid w:val="00BF44A5"/>
    <w:rsid w:val="00BF44D0"/>
    <w:rsid w:val="00BF4B81"/>
    <w:rsid w:val="00BF525A"/>
    <w:rsid w:val="00BF65D0"/>
    <w:rsid w:val="00BF671E"/>
    <w:rsid w:val="00BF79D8"/>
    <w:rsid w:val="00C00D0E"/>
    <w:rsid w:val="00C012AA"/>
    <w:rsid w:val="00C01EB1"/>
    <w:rsid w:val="00C01EB2"/>
    <w:rsid w:val="00C02481"/>
    <w:rsid w:val="00C02B93"/>
    <w:rsid w:val="00C033DC"/>
    <w:rsid w:val="00C0403B"/>
    <w:rsid w:val="00C04D19"/>
    <w:rsid w:val="00C0515F"/>
    <w:rsid w:val="00C053D5"/>
    <w:rsid w:val="00C0576D"/>
    <w:rsid w:val="00C06F02"/>
    <w:rsid w:val="00C071A8"/>
    <w:rsid w:val="00C07B21"/>
    <w:rsid w:val="00C10B6B"/>
    <w:rsid w:val="00C122AF"/>
    <w:rsid w:val="00C13775"/>
    <w:rsid w:val="00C1386B"/>
    <w:rsid w:val="00C140DD"/>
    <w:rsid w:val="00C148E9"/>
    <w:rsid w:val="00C163D5"/>
    <w:rsid w:val="00C17459"/>
    <w:rsid w:val="00C17787"/>
    <w:rsid w:val="00C22560"/>
    <w:rsid w:val="00C23E4D"/>
    <w:rsid w:val="00C25D6F"/>
    <w:rsid w:val="00C26CA4"/>
    <w:rsid w:val="00C271DD"/>
    <w:rsid w:val="00C2793A"/>
    <w:rsid w:val="00C27FDB"/>
    <w:rsid w:val="00C3038F"/>
    <w:rsid w:val="00C315C4"/>
    <w:rsid w:val="00C31FF8"/>
    <w:rsid w:val="00C32198"/>
    <w:rsid w:val="00C32A6C"/>
    <w:rsid w:val="00C33964"/>
    <w:rsid w:val="00C3402F"/>
    <w:rsid w:val="00C346E9"/>
    <w:rsid w:val="00C34D21"/>
    <w:rsid w:val="00C365B4"/>
    <w:rsid w:val="00C36929"/>
    <w:rsid w:val="00C3722B"/>
    <w:rsid w:val="00C377B9"/>
    <w:rsid w:val="00C378EE"/>
    <w:rsid w:val="00C40403"/>
    <w:rsid w:val="00C4082F"/>
    <w:rsid w:val="00C41420"/>
    <w:rsid w:val="00C42457"/>
    <w:rsid w:val="00C42C34"/>
    <w:rsid w:val="00C43953"/>
    <w:rsid w:val="00C447F1"/>
    <w:rsid w:val="00C44D2C"/>
    <w:rsid w:val="00C45D98"/>
    <w:rsid w:val="00C46328"/>
    <w:rsid w:val="00C46D19"/>
    <w:rsid w:val="00C50B3B"/>
    <w:rsid w:val="00C50E03"/>
    <w:rsid w:val="00C51740"/>
    <w:rsid w:val="00C53C0E"/>
    <w:rsid w:val="00C55B52"/>
    <w:rsid w:val="00C56032"/>
    <w:rsid w:val="00C56ABB"/>
    <w:rsid w:val="00C56BB6"/>
    <w:rsid w:val="00C60C48"/>
    <w:rsid w:val="00C624AC"/>
    <w:rsid w:val="00C63B2F"/>
    <w:rsid w:val="00C64493"/>
    <w:rsid w:val="00C644AA"/>
    <w:rsid w:val="00C644E8"/>
    <w:rsid w:val="00C6494D"/>
    <w:rsid w:val="00C65492"/>
    <w:rsid w:val="00C66C87"/>
    <w:rsid w:val="00C67237"/>
    <w:rsid w:val="00C67635"/>
    <w:rsid w:val="00C67AC3"/>
    <w:rsid w:val="00C67E96"/>
    <w:rsid w:val="00C70CC5"/>
    <w:rsid w:val="00C71573"/>
    <w:rsid w:val="00C715DA"/>
    <w:rsid w:val="00C71DB3"/>
    <w:rsid w:val="00C72255"/>
    <w:rsid w:val="00C727B5"/>
    <w:rsid w:val="00C73C00"/>
    <w:rsid w:val="00C74090"/>
    <w:rsid w:val="00C76A07"/>
    <w:rsid w:val="00C77661"/>
    <w:rsid w:val="00C80296"/>
    <w:rsid w:val="00C80B84"/>
    <w:rsid w:val="00C80E24"/>
    <w:rsid w:val="00C80EE3"/>
    <w:rsid w:val="00C82C6F"/>
    <w:rsid w:val="00C82DCC"/>
    <w:rsid w:val="00C83179"/>
    <w:rsid w:val="00C84EB7"/>
    <w:rsid w:val="00C856D2"/>
    <w:rsid w:val="00C857B1"/>
    <w:rsid w:val="00C85848"/>
    <w:rsid w:val="00C863D8"/>
    <w:rsid w:val="00C86FF0"/>
    <w:rsid w:val="00C8700A"/>
    <w:rsid w:val="00C90299"/>
    <w:rsid w:val="00C90305"/>
    <w:rsid w:val="00C90369"/>
    <w:rsid w:val="00C903B9"/>
    <w:rsid w:val="00C90790"/>
    <w:rsid w:val="00C91321"/>
    <w:rsid w:val="00C913E3"/>
    <w:rsid w:val="00C91A2C"/>
    <w:rsid w:val="00C925D2"/>
    <w:rsid w:val="00C92F83"/>
    <w:rsid w:val="00C940BD"/>
    <w:rsid w:val="00C945C9"/>
    <w:rsid w:val="00C94F06"/>
    <w:rsid w:val="00C9798E"/>
    <w:rsid w:val="00CA3D6E"/>
    <w:rsid w:val="00CA4390"/>
    <w:rsid w:val="00CA4B74"/>
    <w:rsid w:val="00CA58B3"/>
    <w:rsid w:val="00CA6732"/>
    <w:rsid w:val="00CA6E0C"/>
    <w:rsid w:val="00CA6EC8"/>
    <w:rsid w:val="00CA7A08"/>
    <w:rsid w:val="00CB0226"/>
    <w:rsid w:val="00CB0536"/>
    <w:rsid w:val="00CB0724"/>
    <w:rsid w:val="00CB0F88"/>
    <w:rsid w:val="00CB1937"/>
    <w:rsid w:val="00CB1986"/>
    <w:rsid w:val="00CB1E44"/>
    <w:rsid w:val="00CB1FD9"/>
    <w:rsid w:val="00CB457F"/>
    <w:rsid w:val="00CB5C19"/>
    <w:rsid w:val="00CB6E56"/>
    <w:rsid w:val="00CB7ECF"/>
    <w:rsid w:val="00CC04A0"/>
    <w:rsid w:val="00CC14FB"/>
    <w:rsid w:val="00CC1F11"/>
    <w:rsid w:val="00CC3025"/>
    <w:rsid w:val="00CC3100"/>
    <w:rsid w:val="00CC347C"/>
    <w:rsid w:val="00CC46AF"/>
    <w:rsid w:val="00CC494E"/>
    <w:rsid w:val="00CC4E54"/>
    <w:rsid w:val="00CC5105"/>
    <w:rsid w:val="00CC52E6"/>
    <w:rsid w:val="00CC5C73"/>
    <w:rsid w:val="00CC6EB7"/>
    <w:rsid w:val="00CC729A"/>
    <w:rsid w:val="00CD0958"/>
    <w:rsid w:val="00CD0AE6"/>
    <w:rsid w:val="00CD1495"/>
    <w:rsid w:val="00CD1B5C"/>
    <w:rsid w:val="00CD1F7F"/>
    <w:rsid w:val="00CD2AA9"/>
    <w:rsid w:val="00CD3EDE"/>
    <w:rsid w:val="00CD420F"/>
    <w:rsid w:val="00CD4255"/>
    <w:rsid w:val="00CD4829"/>
    <w:rsid w:val="00CD56DB"/>
    <w:rsid w:val="00CD587F"/>
    <w:rsid w:val="00CD5A9A"/>
    <w:rsid w:val="00CD6754"/>
    <w:rsid w:val="00CD6A46"/>
    <w:rsid w:val="00CD6BD8"/>
    <w:rsid w:val="00CD6FDC"/>
    <w:rsid w:val="00CD7B59"/>
    <w:rsid w:val="00CE04C9"/>
    <w:rsid w:val="00CE084F"/>
    <w:rsid w:val="00CE133D"/>
    <w:rsid w:val="00CE183A"/>
    <w:rsid w:val="00CE2EDA"/>
    <w:rsid w:val="00CE3C23"/>
    <w:rsid w:val="00CE4362"/>
    <w:rsid w:val="00CE6BA0"/>
    <w:rsid w:val="00CE6CD1"/>
    <w:rsid w:val="00CE7427"/>
    <w:rsid w:val="00CE7B76"/>
    <w:rsid w:val="00CF01AD"/>
    <w:rsid w:val="00CF0A79"/>
    <w:rsid w:val="00CF1279"/>
    <w:rsid w:val="00CF1DEF"/>
    <w:rsid w:val="00CF1FA9"/>
    <w:rsid w:val="00CF29BB"/>
    <w:rsid w:val="00CF380C"/>
    <w:rsid w:val="00CF4064"/>
    <w:rsid w:val="00CF4E50"/>
    <w:rsid w:val="00D00F7A"/>
    <w:rsid w:val="00D01282"/>
    <w:rsid w:val="00D019B6"/>
    <w:rsid w:val="00D03FA5"/>
    <w:rsid w:val="00D0493E"/>
    <w:rsid w:val="00D050A5"/>
    <w:rsid w:val="00D05836"/>
    <w:rsid w:val="00D06253"/>
    <w:rsid w:val="00D067C1"/>
    <w:rsid w:val="00D06CE3"/>
    <w:rsid w:val="00D07697"/>
    <w:rsid w:val="00D10A02"/>
    <w:rsid w:val="00D1235C"/>
    <w:rsid w:val="00D12D89"/>
    <w:rsid w:val="00D12F62"/>
    <w:rsid w:val="00D1461F"/>
    <w:rsid w:val="00D14D17"/>
    <w:rsid w:val="00D15183"/>
    <w:rsid w:val="00D160ED"/>
    <w:rsid w:val="00D17B4B"/>
    <w:rsid w:val="00D17C24"/>
    <w:rsid w:val="00D20260"/>
    <w:rsid w:val="00D20306"/>
    <w:rsid w:val="00D2180D"/>
    <w:rsid w:val="00D21D3C"/>
    <w:rsid w:val="00D221EA"/>
    <w:rsid w:val="00D253FF"/>
    <w:rsid w:val="00D260D7"/>
    <w:rsid w:val="00D2646F"/>
    <w:rsid w:val="00D2759A"/>
    <w:rsid w:val="00D27870"/>
    <w:rsid w:val="00D27D98"/>
    <w:rsid w:val="00D30838"/>
    <w:rsid w:val="00D3188B"/>
    <w:rsid w:val="00D32800"/>
    <w:rsid w:val="00D353D0"/>
    <w:rsid w:val="00D35661"/>
    <w:rsid w:val="00D35C14"/>
    <w:rsid w:val="00D36716"/>
    <w:rsid w:val="00D368F7"/>
    <w:rsid w:val="00D375D9"/>
    <w:rsid w:val="00D40520"/>
    <w:rsid w:val="00D409B1"/>
    <w:rsid w:val="00D42E82"/>
    <w:rsid w:val="00D43C40"/>
    <w:rsid w:val="00D43C8B"/>
    <w:rsid w:val="00D441B8"/>
    <w:rsid w:val="00D45253"/>
    <w:rsid w:val="00D457CC"/>
    <w:rsid w:val="00D46A8F"/>
    <w:rsid w:val="00D47C09"/>
    <w:rsid w:val="00D51742"/>
    <w:rsid w:val="00D520F2"/>
    <w:rsid w:val="00D52B1D"/>
    <w:rsid w:val="00D53906"/>
    <w:rsid w:val="00D5441A"/>
    <w:rsid w:val="00D55B7E"/>
    <w:rsid w:val="00D55C23"/>
    <w:rsid w:val="00D562EA"/>
    <w:rsid w:val="00D56785"/>
    <w:rsid w:val="00D5772C"/>
    <w:rsid w:val="00D579ED"/>
    <w:rsid w:val="00D57BE4"/>
    <w:rsid w:val="00D61140"/>
    <w:rsid w:val="00D6138B"/>
    <w:rsid w:val="00D614D3"/>
    <w:rsid w:val="00D61C1E"/>
    <w:rsid w:val="00D61D92"/>
    <w:rsid w:val="00D61FF9"/>
    <w:rsid w:val="00D623DE"/>
    <w:rsid w:val="00D6290A"/>
    <w:rsid w:val="00D635FA"/>
    <w:rsid w:val="00D64020"/>
    <w:rsid w:val="00D65325"/>
    <w:rsid w:val="00D66211"/>
    <w:rsid w:val="00D66501"/>
    <w:rsid w:val="00D67113"/>
    <w:rsid w:val="00D7154E"/>
    <w:rsid w:val="00D73B9A"/>
    <w:rsid w:val="00D7492E"/>
    <w:rsid w:val="00D75505"/>
    <w:rsid w:val="00D76ED6"/>
    <w:rsid w:val="00D770B4"/>
    <w:rsid w:val="00D8008E"/>
    <w:rsid w:val="00D82359"/>
    <w:rsid w:val="00D82479"/>
    <w:rsid w:val="00D82E12"/>
    <w:rsid w:val="00D83F14"/>
    <w:rsid w:val="00D84033"/>
    <w:rsid w:val="00D8451B"/>
    <w:rsid w:val="00D84558"/>
    <w:rsid w:val="00D85D6B"/>
    <w:rsid w:val="00D85E2C"/>
    <w:rsid w:val="00D86533"/>
    <w:rsid w:val="00D86A39"/>
    <w:rsid w:val="00D86A67"/>
    <w:rsid w:val="00D902B4"/>
    <w:rsid w:val="00D907E7"/>
    <w:rsid w:val="00D90AC6"/>
    <w:rsid w:val="00D9188A"/>
    <w:rsid w:val="00D91D65"/>
    <w:rsid w:val="00D93BE1"/>
    <w:rsid w:val="00D94E83"/>
    <w:rsid w:val="00D953FA"/>
    <w:rsid w:val="00D957EC"/>
    <w:rsid w:val="00D95BBD"/>
    <w:rsid w:val="00D95D22"/>
    <w:rsid w:val="00D95D80"/>
    <w:rsid w:val="00D95EE1"/>
    <w:rsid w:val="00D963F4"/>
    <w:rsid w:val="00D96B3D"/>
    <w:rsid w:val="00D96CF8"/>
    <w:rsid w:val="00D97421"/>
    <w:rsid w:val="00D976F9"/>
    <w:rsid w:val="00D9797C"/>
    <w:rsid w:val="00DA0673"/>
    <w:rsid w:val="00DA13C5"/>
    <w:rsid w:val="00DA1F20"/>
    <w:rsid w:val="00DA2366"/>
    <w:rsid w:val="00DA2A87"/>
    <w:rsid w:val="00DA3B23"/>
    <w:rsid w:val="00DA46D4"/>
    <w:rsid w:val="00DA71B1"/>
    <w:rsid w:val="00DA7A16"/>
    <w:rsid w:val="00DB1A60"/>
    <w:rsid w:val="00DB3192"/>
    <w:rsid w:val="00DB4884"/>
    <w:rsid w:val="00DB49BA"/>
    <w:rsid w:val="00DB4E99"/>
    <w:rsid w:val="00DB5CBC"/>
    <w:rsid w:val="00DB6DA1"/>
    <w:rsid w:val="00DB738F"/>
    <w:rsid w:val="00DB79F8"/>
    <w:rsid w:val="00DB7A5E"/>
    <w:rsid w:val="00DB7E53"/>
    <w:rsid w:val="00DC076E"/>
    <w:rsid w:val="00DC0C8F"/>
    <w:rsid w:val="00DC16AA"/>
    <w:rsid w:val="00DC2709"/>
    <w:rsid w:val="00DC2A91"/>
    <w:rsid w:val="00DC2BD7"/>
    <w:rsid w:val="00DC386A"/>
    <w:rsid w:val="00DC4648"/>
    <w:rsid w:val="00DC4FF7"/>
    <w:rsid w:val="00DC508C"/>
    <w:rsid w:val="00DC6323"/>
    <w:rsid w:val="00DC6386"/>
    <w:rsid w:val="00DC63CE"/>
    <w:rsid w:val="00DC6803"/>
    <w:rsid w:val="00DC71E8"/>
    <w:rsid w:val="00DC735A"/>
    <w:rsid w:val="00DD0245"/>
    <w:rsid w:val="00DD2B49"/>
    <w:rsid w:val="00DD306D"/>
    <w:rsid w:val="00DD3127"/>
    <w:rsid w:val="00DD3538"/>
    <w:rsid w:val="00DD3689"/>
    <w:rsid w:val="00DD4163"/>
    <w:rsid w:val="00DD439C"/>
    <w:rsid w:val="00DD45C8"/>
    <w:rsid w:val="00DD5003"/>
    <w:rsid w:val="00DD6CF2"/>
    <w:rsid w:val="00DE0354"/>
    <w:rsid w:val="00DE06A8"/>
    <w:rsid w:val="00DE0DE2"/>
    <w:rsid w:val="00DE2451"/>
    <w:rsid w:val="00DE2F10"/>
    <w:rsid w:val="00DE349D"/>
    <w:rsid w:val="00DE4501"/>
    <w:rsid w:val="00DE50F4"/>
    <w:rsid w:val="00DE7F64"/>
    <w:rsid w:val="00DF0BAA"/>
    <w:rsid w:val="00DF0EA7"/>
    <w:rsid w:val="00DF10A7"/>
    <w:rsid w:val="00DF3863"/>
    <w:rsid w:val="00DF41A5"/>
    <w:rsid w:val="00DF41E5"/>
    <w:rsid w:val="00DF420A"/>
    <w:rsid w:val="00DF4B12"/>
    <w:rsid w:val="00DF4B4C"/>
    <w:rsid w:val="00DF6641"/>
    <w:rsid w:val="00DF6918"/>
    <w:rsid w:val="00DF7053"/>
    <w:rsid w:val="00E00982"/>
    <w:rsid w:val="00E011A0"/>
    <w:rsid w:val="00E01932"/>
    <w:rsid w:val="00E02ACC"/>
    <w:rsid w:val="00E02C3A"/>
    <w:rsid w:val="00E02EBF"/>
    <w:rsid w:val="00E040E9"/>
    <w:rsid w:val="00E045F0"/>
    <w:rsid w:val="00E04640"/>
    <w:rsid w:val="00E04821"/>
    <w:rsid w:val="00E073F4"/>
    <w:rsid w:val="00E10A24"/>
    <w:rsid w:val="00E117AB"/>
    <w:rsid w:val="00E11BA0"/>
    <w:rsid w:val="00E11BEE"/>
    <w:rsid w:val="00E11F60"/>
    <w:rsid w:val="00E12123"/>
    <w:rsid w:val="00E13492"/>
    <w:rsid w:val="00E1534C"/>
    <w:rsid w:val="00E15A3A"/>
    <w:rsid w:val="00E15CB4"/>
    <w:rsid w:val="00E15E1B"/>
    <w:rsid w:val="00E174FE"/>
    <w:rsid w:val="00E17A7F"/>
    <w:rsid w:val="00E17EA6"/>
    <w:rsid w:val="00E20D0E"/>
    <w:rsid w:val="00E216D9"/>
    <w:rsid w:val="00E21F26"/>
    <w:rsid w:val="00E229C5"/>
    <w:rsid w:val="00E22CB6"/>
    <w:rsid w:val="00E23401"/>
    <w:rsid w:val="00E24453"/>
    <w:rsid w:val="00E2446A"/>
    <w:rsid w:val="00E2558A"/>
    <w:rsid w:val="00E2566B"/>
    <w:rsid w:val="00E25FBD"/>
    <w:rsid w:val="00E26221"/>
    <w:rsid w:val="00E26604"/>
    <w:rsid w:val="00E2694B"/>
    <w:rsid w:val="00E27328"/>
    <w:rsid w:val="00E2749C"/>
    <w:rsid w:val="00E2790F"/>
    <w:rsid w:val="00E30E19"/>
    <w:rsid w:val="00E30FA0"/>
    <w:rsid w:val="00E31C7E"/>
    <w:rsid w:val="00E31CB6"/>
    <w:rsid w:val="00E31D76"/>
    <w:rsid w:val="00E342DE"/>
    <w:rsid w:val="00E348E4"/>
    <w:rsid w:val="00E34B84"/>
    <w:rsid w:val="00E350A5"/>
    <w:rsid w:val="00E3528D"/>
    <w:rsid w:val="00E359C7"/>
    <w:rsid w:val="00E36C07"/>
    <w:rsid w:val="00E36D3C"/>
    <w:rsid w:val="00E378D8"/>
    <w:rsid w:val="00E416B8"/>
    <w:rsid w:val="00E440D8"/>
    <w:rsid w:val="00E44516"/>
    <w:rsid w:val="00E44CBA"/>
    <w:rsid w:val="00E45208"/>
    <w:rsid w:val="00E452C1"/>
    <w:rsid w:val="00E45F5C"/>
    <w:rsid w:val="00E4615E"/>
    <w:rsid w:val="00E46384"/>
    <w:rsid w:val="00E466F2"/>
    <w:rsid w:val="00E47C76"/>
    <w:rsid w:val="00E47CFF"/>
    <w:rsid w:val="00E502EB"/>
    <w:rsid w:val="00E5084F"/>
    <w:rsid w:val="00E51FE2"/>
    <w:rsid w:val="00E530C7"/>
    <w:rsid w:val="00E53133"/>
    <w:rsid w:val="00E53BDD"/>
    <w:rsid w:val="00E53D5F"/>
    <w:rsid w:val="00E540F5"/>
    <w:rsid w:val="00E5699D"/>
    <w:rsid w:val="00E56DBB"/>
    <w:rsid w:val="00E5775C"/>
    <w:rsid w:val="00E601FE"/>
    <w:rsid w:val="00E607AC"/>
    <w:rsid w:val="00E610BA"/>
    <w:rsid w:val="00E611CC"/>
    <w:rsid w:val="00E62611"/>
    <w:rsid w:val="00E631E3"/>
    <w:rsid w:val="00E6367A"/>
    <w:rsid w:val="00E638C1"/>
    <w:rsid w:val="00E64463"/>
    <w:rsid w:val="00E65DEC"/>
    <w:rsid w:val="00E660A4"/>
    <w:rsid w:val="00E66718"/>
    <w:rsid w:val="00E667EE"/>
    <w:rsid w:val="00E667F9"/>
    <w:rsid w:val="00E668EE"/>
    <w:rsid w:val="00E66D12"/>
    <w:rsid w:val="00E672D2"/>
    <w:rsid w:val="00E67953"/>
    <w:rsid w:val="00E67AF6"/>
    <w:rsid w:val="00E702EC"/>
    <w:rsid w:val="00E704B3"/>
    <w:rsid w:val="00E716B6"/>
    <w:rsid w:val="00E72371"/>
    <w:rsid w:val="00E723CC"/>
    <w:rsid w:val="00E733CC"/>
    <w:rsid w:val="00E73CFD"/>
    <w:rsid w:val="00E74790"/>
    <w:rsid w:val="00E75394"/>
    <w:rsid w:val="00E7782F"/>
    <w:rsid w:val="00E77B7D"/>
    <w:rsid w:val="00E80E6E"/>
    <w:rsid w:val="00E813B1"/>
    <w:rsid w:val="00E820E4"/>
    <w:rsid w:val="00E82320"/>
    <w:rsid w:val="00E824B0"/>
    <w:rsid w:val="00E82606"/>
    <w:rsid w:val="00E82C27"/>
    <w:rsid w:val="00E834E4"/>
    <w:rsid w:val="00E83715"/>
    <w:rsid w:val="00E83840"/>
    <w:rsid w:val="00E83D25"/>
    <w:rsid w:val="00E84638"/>
    <w:rsid w:val="00E85212"/>
    <w:rsid w:val="00E8549F"/>
    <w:rsid w:val="00E8591C"/>
    <w:rsid w:val="00E8595D"/>
    <w:rsid w:val="00E867B2"/>
    <w:rsid w:val="00E87D4F"/>
    <w:rsid w:val="00E909E6"/>
    <w:rsid w:val="00E911A0"/>
    <w:rsid w:val="00E92226"/>
    <w:rsid w:val="00E93383"/>
    <w:rsid w:val="00E93AE0"/>
    <w:rsid w:val="00E95447"/>
    <w:rsid w:val="00E95D83"/>
    <w:rsid w:val="00E95DFB"/>
    <w:rsid w:val="00EA0510"/>
    <w:rsid w:val="00EA27C1"/>
    <w:rsid w:val="00EA3547"/>
    <w:rsid w:val="00EA3BF7"/>
    <w:rsid w:val="00EA3D59"/>
    <w:rsid w:val="00EA40AC"/>
    <w:rsid w:val="00EA54D0"/>
    <w:rsid w:val="00EA6969"/>
    <w:rsid w:val="00EA787D"/>
    <w:rsid w:val="00EB156C"/>
    <w:rsid w:val="00EB47D3"/>
    <w:rsid w:val="00EB4BD1"/>
    <w:rsid w:val="00EB4FF4"/>
    <w:rsid w:val="00EB5395"/>
    <w:rsid w:val="00EC1D34"/>
    <w:rsid w:val="00EC2D2F"/>
    <w:rsid w:val="00EC30E7"/>
    <w:rsid w:val="00EC38DE"/>
    <w:rsid w:val="00EC3EF2"/>
    <w:rsid w:val="00EC458C"/>
    <w:rsid w:val="00EC56D3"/>
    <w:rsid w:val="00EC6F81"/>
    <w:rsid w:val="00EC78B3"/>
    <w:rsid w:val="00ED23B1"/>
    <w:rsid w:val="00ED35DA"/>
    <w:rsid w:val="00ED3C62"/>
    <w:rsid w:val="00ED52E7"/>
    <w:rsid w:val="00ED5816"/>
    <w:rsid w:val="00ED583A"/>
    <w:rsid w:val="00ED5A5D"/>
    <w:rsid w:val="00ED70B4"/>
    <w:rsid w:val="00EE013B"/>
    <w:rsid w:val="00EE0E09"/>
    <w:rsid w:val="00EE13EA"/>
    <w:rsid w:val="00EE1435"/>
    <w:rsid w:val="00EE1890"/>
    <w:rsid w:val="00EE212E"/>
    <w:rsid w:val="00EE2569"/>
    <w:rsid w:val="00EE42A9"/>
    <w:rsid w:val="00EE57D0"/>
    <w:rsid w:val="00EE585C"/>
    <w:rsid w:val="00EE5C98"/>
    <w:rsid w:val="00EE5E4D"/>
    <w:rsid w:val="00EF1D1C"/>
    <w:rsid w:val="00EF220B"/>
    <w:rsid w:val="00EF432A"/>
    <w:rsid w:val="00EF49A9"/>
    <w:rsid w:val="00EF4F12"/>
    <w:rsid w:val="00EF585D"/>
    <w:rsid w:val="00EF681B"/>
    <w:rsid w:val="00EF684B"/>
    <w:rsid w:val="00EF6926"/>
    <w:rsid w:val="00EF780A"/>
    <w:rsid w:val="00EF7CA1"/>
    <w:rsid w:val="00EF7F4C"/>
    <w:rsid w:val="00F0120D"/>
    <w:rsid w:val="00F01481"/>
    <w:rsid w:val="00F01A2E"/>
    <w:rsid w:val="00F032F6"/>
    <w:rsid w:val="00F03A5E"/>
    <w:rsid w:val="00F03EE8"/>
    <w:rsid w:val="00F0473B"/>
    <w:rsid w:val="00F04C4F"/>
    <w:rsid w:val="00F05105"/>
    <w:rsid w:val="00F05E5A"/>
    <w:rsid w:val="00F0631C"/>
    <w:rsid w:val="00F06637"/>
    <w:rsid w:val="00F06C9D"/>
    <w:rsid w:val="00F079AD"/>
    <w:rsid w:val="00F108A3"/>
    <w:rsid w:val="00F11345"/>
    <w:rsid w:val="00F12916"/>
    <w:rsid w:val="00F13192"/>
    <w:rsid w:val="00F1327F"/>
    <w:rsid w:val="00F14BD8"/>
    <w:rsid w:val="00F14E47"/>
    <w:rsid w:val="00F15F3C"/>
    <w:rsid w:val="00F16B6D"/>
    <w:rsid w:val="00F16C8F"/>
    <w:rsid w:val="00F174D7"/>
    <w:rsid w:val="00F178B8"/>
    <w:rsid w:val="00F20207"/>
    <w:rsid w:val="00F203DA"/>
    <w:rsid w:val="00F2093E"/>
    <w:rsid w:val="00F214FB"/>
    <w:rsid w:val="00F23CDD"/>
    <w:rsid w:val="00F23E27"/>
    <w:rsid w:val="00F2400B"/>
    <w:rsid w:val="00F2404E"/>
    <w:rsid w:val="00F250DD"/>
    <w:rsid w:val="00F259FE"/>
    <w:rsid w:val="00F26EA0"/>
    <w:rsid w:val="00F2726F"/>
    <w:rsid w:val="00F3027D"/>
    <w:rsid w:val="00F31072"/>
    <w:rsid w:val="00F31335"/>
    <w:rsid w:val="00F3242D"/>
    <w:rsid w:val="00F33391"/>
    <w:rsid w:val="00F34B3A"/>
    <w:rsid w:val="00F36463"/>
    <w:rsid w:val="00F3705C"/>
    <w:rsid w:val="00F4015B"/>
    <w:rsid w:val="00F40408"/>
    <w:rsid w:val="00F40F17"/>
    <w:rsid w:val="00F41394"/>
    <w:rsid w:val="00F41463"/>
    <w:rsid w:val="00F41AB2"/>
    <w:rsid w:val="00F423F8"/>
    <w:rsid w:val="00F42739"/>
    <w:rsid w:val="00F427F8"/>
    <w:rsid w:val="00F43A4F"/>
    <w:rsid w:val="00F440A2"/>
    <w:rsid w:val="00F44104"/>
    <w:rsid w:val="00F44426"/>
    <w:rsid w:val="00F45800"/>
    <w:rsid w:val="00F465F5"/>
    <w:rsid w:val="00F466A5"/>
    <w:rsid w:val="00F46C7F"/>
    <w:rsid w:val="00F46ED1"/>
    <w:rsid w:val="00F47405"/>
    <w:rsid w:val="00F47579"/>
    <w:rsid w:val="00F4765C"/>
    <w:rsid w:val="00F47D81"/>
    <w:rsid w:val="00F50138"/>
    <w:rsid w:val="00F50F03"/>
    <w:rsid w:val="00F51204"/>
    <w:rsid w:val="00F513C9"/>
    <w:rsid w:val="00F51506"/>
    <w:rsid w:val="00F51E22"/>
    <w:rsid w:val="00F5438D"/>
    <w:rsid w:val="00F55627"/>
    <w:rsid w:val="00F55D21"/>
    <w:rsid w:val="00F55D2E"/>
    <w:rsid w:val="00F56C73"/>
    <w:rsid w:val="00F57F81"/>
    <w:rsid w:val="00F6036C"/>
    <w:rsid w:val="00F6130A"/>
    <w:rsid w:val="00F61E75"/>
    <w:rsid w:val="00F62CAF"/>
    <w:rsid w:val="00F62E2B"/>
    <w:rsid w:val="00F632B3"/>
    <w:rsid w:val="00F64284"/>
    <w:rsid w:val="00F6534A"/>
    <w:rsid w:val="00F660BB"/>
    <w:rsid w:val="00F66639"/>
    <w:rsid w:val="00F66C3F"/>
    <w:rsid w:val="00F702FC"/>
    <w:rsid w:val="00F7293F"/>
    <w:rsid w:val="00F72BF5"/>
    <w:rsid w:val="00F8074B"/>
    <w:rsid w:val="00F818A4"/>
    <w:rsid w:val="00F81EC1"/>
    <w:rsid w:val="00F83CB9"/>
    <w:rsid w:val="00F83D98"/>
    <w:rsid w:val="00F840AD"/>
    <w:rsid w:val="00F84731"/>
    <w:rsid w:val="00F84FDD"/>
    <w:rsid w:val="00F8588C"/>
    <w:rsid w:val="00F86321"/>
    <w:rsid w:val="00F869E3"/>
    <w:rsid w:val="00F87858"/>
    <w:rsid w:val="00F87C7C"/>
    <w:rsid w:val="00F92AAE"/>
    <w:rsid w:val="00F9383C"/>
    <w:rsid w:val="00F938DA"/>
    <w:rsid w:val="00F93FFD"/>
    <w:rsid w:val="00F94292"/>
    <w:rsid w:val="00F942CE"/>
    <w:rsid w:val="00F94469"/>
    <w:rsid w:val="00F94DE4"/>
    <w:rsid w:val="00F9509E"/>
    <w:rsid w:val="00F95A19"/>
    <w:rsid w:val="00F95E37"/>
    <w:rsid w:val="00F9670B"/>
    <w:rsid w:val="00F973A1"/>
    <w:rsid w:val="00F97755"/>
    <w:rsid w:val="00F979A5"/>
    <w:rsid w:val="00F97CA9"/>
    <w:rsid w:val="00FA1F53"/>
    <w:rsid w:val="00FA21AA"/>
    <w:rsid w:val="00FA30BF"/>
    <w:rsid w:val="00FA3529"/>
    <w:rsid w:val="00FA4166"/>
    <w:rsid w:val="00FA4B41"/>
    <w:rsid w:val="00FA4BB7"/>
    <w:rsid w:val="00FA7E5E"/>
    <w:rsid w:val="00FB08BF"/>
    <w:rsid w:val="00FB1CCB"/>
    <w:rsid w:val="00FB23D7"/>
    <w:rsid w:val="00FB2FA8"/>
    <w:rsid w:val="00FB36E4"/>
    <w:rsid w:val="00FB3BB4"/>
    <w:rsid w:val="00FB6972"/>
    <w:rsid w:val="00FB6F60"/>
    <w:rsid w:val="00FC0B30"/>
    <w:rsid w:val="00FC1C35"/>
    <w:rsid w:val="00FC2889"/>
    <w:rsid w:val="00FC3AF8"/>
    <w:rsid w:val="00FC54E1"/>
    <w:rsid w:val="00FC5BC3"/>
    <w:rsid w:val="00FC6E94"/>
    <w:rsid w:val="00FC7607"/>
    <w:rsid w:val="00FD020D"/>
    <w:rsid w:val="00FD0F96"/>
    <w:rsid w:val="00FD1C6F"/>
    <w:rsid w:val="00FD22E3"/>
    <w:rsid w:val="00FD29AE"/>
    <w:rsid w:val="00FD2A51"/>
    <w:rsid w:val="00FD2F48"/>
    <w:rsid w:val="00FD4654"/>
    <w:rsid w:val="00FD47B2"/>
    <w:rsid w:val="00FD5595"/>
    <w:rsid w:val="00FD5668"/>
    <w:rsid w:val="00FE0011"/>
    <w:rsid w:val="00FE062A"/>
    <w:rsid w:val="00FE06B6"/>
    <w:rsid w:val="00FE2979"/>
    <w:rsid w:val="00FE3876"/>
    <w:rsid w:val="00FE3BE4"/>
    <w:rsid w:val="00FE3DB7"/>
    <w:rsid w:val="00FE4B5A"/>
    <w:rsid w:val="00FE5652"/>
    <w:rsid w:val="00FE68F6"/>
    <w:rsid w:val="00FF07A0"/>
    <w:rsid w:val="00FF0E40"/>
    <w:rsid w:val="00FF201C"/>
    <w:rsid w:val="00FF35E0"/>
    <w:rsid w:val="00FF487F"/>
    <w:rsid w:val="00FF4CF7"/>
    <w:rsid w:val="00FF58E9"/>
    <w:rsid w:val="00FF70D6"/>
    <w:rsid w:val="00FF75A7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5F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4BD2"/>
    <w:pPr>
      <w:spacing w:before="120" w:after="120" w:line="312" w:lineRule="auto"/>
      <w:jc w:val="both"/>
    </w:pPr>
    <w:rPr>
      <w:rFonts w:ascii="Adobe Garamond Pro" w:hAnsi="Adobe Garamond Pro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3192"/>
    <w:pPr>
      <w:keepNext/>
      <w:numPr>
        <w:numId w:val="6"/>
      </w:numPr>
      <w:spacing w:before="240"/>
      <w:jc w:val="left"/>
      <w:outlineLvl w:val="0"/>
    </w:pPr>
    <w:rPr>
      <w:rFonts w:ascii="Helvetica" w:hAnsi="Helvetica" w:cs="Arial"/>
      <w:b/>
      <w:bCs/>
      <w:kern w:val="32"/>
      <w:sz w:val="40"/>
      <w:szCs w:val="32"/>
    </w:rPr>
  </w:style>
  <w:style w:type="paragraph" w:styleId="berschrift2">
    <w:name w:val="heading 2"/>
    <w:basedOn w:val="Standard"/>
    <w:next w:val="Standard"/>
    <w:uiPriority w:val="9"/>
    <w:qFormat/>
    <w:rsid w:val="00E01932"/>
    <w:pPr>
      <w:keepNext/>
      <w:numPr>
        <w:ilvl w:val="1"/>
        <w:numId w:val="6"/>
      </w:numPr>
      <w:spacing w:before="280"/>
      <w:ind w:left="578" w:hanging="578"/>
      <w:jc w:val="left"/>
      <w:outlineLvl w:val="1"/>
    </w:pPr>
    <w:rPr>
      <w:rFonts w:ascii="Helvetica" w:hAnsi="Helvetica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uiPriority w:val="9"/>
    <w:qFormat/>
    <w:rsid w:val="00E01932"/>
    <w:pPr>
      <w:keepNext/>
      <w:numPr>
        <w:ilvl w:val="2"/>
        <w:numId w:val="6"/>
      </w:numPr>
      <w:spacing w:before="240"/>
      <w:jc w:val="left"/>
      <w:outlineLvl w:val="2"/>
    </w:pPr>
    <w:rPr>
      <w:rFonts w:ascii="Helvetica" w:hAnsi="Helvetica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uiPriority w:val="9"/>
    <w:qFormat/>
    <w:rsid w:val="00D00F7A"/>
    <w:pPr>
      <w:keepNext/>
      <w:numPr>
        <w:ilvl w:val="3"/>
        <w:numId w:val="6"/>
      </w:numPr>
      <w:spacing w:before="240"/>
      <w:jc w:val="left"/>
      <w:outlineLvl w:val="3"/>
    </w:pPr>
    <w:rPr>
      <w:rFonts w:ascii="Helvetica" w:hAnsi="Helvetica"/>
      <w:b/>
      <w:bCs/>
      <w:sz w:val="26"/>
      <w:szCs w:val="28"/>
    </w:rPr>
  </w:style>
  <w:style w:type="paragraph" w:styleId="berschrift5">
    <w:name w:val="heading 5"/>
    <w:basedOn w:val="Standard"/>
    <w:next w:val="Standard"/>
    <w:uiPriority w:val="9"/>
    <w:qFormat/>
    <w:rsid w:val="00E53133"/>
    <w:pPr>
      <w:numPr>
        <w:ilvl w:val="4"/>
        <w:numId w:val="6"/>
      </w:numPr>
      <w:spacing w:before="240"/>
      <w:jc w:val="left"/>
      <w:outlineLvl w:val="4"/>
    </w:pPr>
    <w:rPr>
      <w:rFonts w:ascii="Helvetica" w:hAnsi="Helvetica"/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qFormat/>
    <w:rsid w:val="00E53133"/>
    <w:pPr>
      <w:spacing w:before="240"/>
      <w:jc w:val="left"/>
      <w:outlineLvl w:val="5"/>
    </w:pPr>
    <w:rPr>
      <w:rFonts w:ascii="Helvetica" w:hAnsi="Helvetica"/>
      <w:b/>
      <w:bCs/>
      <w:sz w:val="22"/>
      <w:szCs w:val="22"/>
    </w:rPr>
  </w:style>
  <w:style w:type="paragraph" w:styleId="berschrift7">
    <w:name w:val="heading 7"/>
    <w:basedOn w:val="Standard"/>
    <w:next w:val="Standard"/>
    <w:uiPriority w:val="9"/>
    <w:qFormat/>
    <w:rsid w:val="002F3A1D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uiPriority w:val="9"/>
    <w:qFormat/>
    <w:rsid w:val="002F3A1D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uiPriority w:val="9"/>
    <w:qFormat/>
    <w:rsid w:val="002F3A1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2F3A1D"/>
    <w:pPr>
      <w:numPr>
        <w:numId w:val="1"/>
      </w:numPr>
    </w:pPr>
  </w:style>
  <w:style w:type="numbering" w:styleId="1ai">
    <w:name w:val="Outline List 1"/>
    <w:basedOn w:val="KeineListe"/>
    <w:semiHidden/>
    <w:rsid w:val="002F3A1D"/>
    <w:pPr>
      <w:numPr>
        <w:numId w:val="2"/>
      </w:numPr>
    </w:pPr>
  </w:style>
  <w:style w:type="paragraph" w:styleId="Anrede">
    <w:name w:val="Salutation"/>
    <w:basedOn w:val="Standard"/>
    <w:next w:val="Standard"/>
    <w:semiHidden/>
    <w:rsid w:val="002F3A1D"/>
  </w:style>
  <w:style w:type="numbering" w:styleId="ArtikelAbschnitt">
    <w:name w:val="Outline List 3"/>
    <w:basedOn w:val="KeineListe"/>
    <w:semiHidden/>
    <w:rsid w:val="00883983"/>
    <w:pPr>
      <w:numPr>
        <w:numId w:val="7"/>
      </w:numPr>
    </w:pPr>
  </w:style>
  <w:style w:type="paragraph" w:styleId="Verzeichnis2">
    <w:name w:val="toc 2"/>
    <w:basedOn w:val="Standard"/>
    <w:next w:val="Standard"/>
    <w:autoRedefine/>
    <w:uiPriority w:val="39"/>
    <w:rsid w:val="00AB2C99"/>
    <w:pPr>
      <w:spacing w:before="0" w:after="0"/>
      <w:ind w:left="240"/>
      <w:jc w:val="left"/>
    </w:pPr>
    <w:rPr>
      <w:smallCaps/>
      <w:sz w:val="20"/>
      <w:szCs w:val="20"/>
    </w:rPr>
  </w:style>
  <w:style w:type="paragraph" w:customStyle="1" w:styleId="Anhang-2">
    <w:name w:val="Anhang-2"/>
    <w:basedOn w:val="Standard"/>
    <w:next w:val="Standard"/>
    <w:rsid w:val="00EE57D0"/>
    <w:pPr>
      <w:keepNext/>
      <w:numPr>
        <w:ilvl w:val="1"/>
        <w:numId w:val="8"/>
      </w:numPr>
      <w:spacing w:before="240"/>
      <w:ind w:left="578" w:hanging="578"/>
      <w:jc w:val="left"/>
      <w:outlineLvl w:val="1"/>
    </w:pPr>
    <w:rPr>
      <w:rFonts w:ascii="Arial" w:hAnsi="Arial"/>
      <w:b/>
      <w:sz w:val="28"/>
      <w:szCs w:val="28"/>
    </w:rPr>
  </w:style>
  <w:style w:type="paragraph" w:customStyle="1" w:styleId="Anhang-3">
    <w:name w:val="Anhang-3"/>
    <w:basedOn w:val="Standard"/>
    <w:next w:val="Standard"/>
    <w:rsid w:val="00EE57D0"/>
    <w:pPr>
      <w:keepNext/>
      <w:numPr>
        <w:ilvl w:val="2"/>
        <w:numId w:val="9"/>
      </w:numPr>
      <w:tabs>
        <w:tab w:val="left" w:pos="720"/>
      </w:tabs>
      <w:spacing w:before="240"/>
      <w:ind w:left="720" w:hanging="720"/>
      <w:jc w:val="left"/>
      <w:outlineLvl w:val="2"/>
    </w:pPr>
    <w:rPr>
      <w:rFonts w:ascii="Arial" w:hAnsi="Arial"/>
      <w:b/>
      <w:sz w:val="26"/>
      <w:szCs w:val="26"/>
    </w:rPr>
  </w:style>
  <w:style w:type="paragraph" w:customStyle="1" w:styleId="Anhang-4">
    <w:name w:val="Anhang-4"/>
    <w:basedOn w:val="Standard"/>
    <w:next w:val="Standard"/>
    <w:rsid w:val="00EE57D0"/>
    <w:pPr>
      <w:keepNext/>
      <w:numPr>
        <w:ilvl w:val="3"/>
        <w:numId w:val="9"/>
      </w:numPr>
      <w:tabs>
        <w:tab w:val="left" w:pos="862"/>
      </w:tabs>
      <w:spacing w:before="240"/>
      <w:ind w:left="862" w:hanging="862"/>
      <w:jc w:val="left"/>
      <w:outlineLvl w:val="3"/>
    </w:pPr>
    <w:rPr>
      <w:rFonts w:ascii="Arial" w:hAnsi="Arial"/>
      <w:b/>
    </w:rPr>
  </w:style>
  <w:style w:type="paragraph" w:styleId="Kopfzeile">
    <w:name w:val="header"/>
    <w:basedOn w:val="Standard"/>
    <w:link w:val="KopfzeileZchn"/>
    <w:uiPriority w:val="99"/>
    <w:rsid w:val="006542BE"/>
    <w:pPr>
      <w:tabs>
        <w:tab w:val="center" w:pos="4536"/>
        <w:tab w:val="right" w:pos="9072"/>
      </w:tabs>
    </w:pPr>
  </w:style>
  <w:style w:type="character" w:styleId="BesuchterHyperlink">
    <w:name w:val="FollowedHyperlink"/>
    <w:basedOn w:val="Absatz-Standardschriftart"/>
    <w:semiHidden/>
    <w:rsid w:val="002F3A1D"/>
    <w:rPr>
      <w:color w:val="800080"/>
      <w:u w:val="single"/>
    </w:rPr>
  </w:style>
  <w:style w:type="paragraph" w:styleId="Blocktext">
    <w:name w:val="Block Text"/>
    <w:basedOn w:val="Standard"/>
    <w:semiHidden/>
    <w:rsid w:val="002F3A1D"/>
    <w:pPr>
      <w:ind w:left="1440" w:right="1440"/>
    </w:pPr>
  </w:style>
  <w:style w:type="paragraph" w:styleId="Datum">
    <w:name w:val="Date"/>
    <w:basedOn w:val="Standard"/>
    <w:next w:val="Standard"/>
    <w:semiHidden/>
    <w:rsid w:val="002F3A1D"/>
  </w:style>
  <w:style w:type="paragraph" w:styleId="E-Mail-Signatur">
    <w:name w:val="E-mail Signature"/>
    <w:basedOn w:val="Standard"/>
    <w:semiHidden/>
    <w:rsid w:val="002F3A1D"/>
  </w:style>
  <w:style w:type="paragraph" w:customStyle="1" w:styleId="Referenzen">
    <w:name w:val="Referenzen"/>
    <w:basedOn w:val="Standard"/>
    <w:next w:val="Standard"/>
    <w:autoRedefine/>
    <w:rsid w:val="00067295"/>
    <w:pPr>
      <w:keepNext/>
      <w:numPr>
        <w:numId w:val="10"/>
      </w:numPr>
      <w:spacing w:before="0" w:after="60"/>
      <w:jc w:val="left"/>
      <w:outlineLvl w:val="0"/>
    </w:pPr>
  </w:style>
  <w:style w:type="paragraph" w:styleId="Fu-Endnotenberschrift">
    <w:name w:val="Note Heading"/>
    <w:basedOn w:val="Standard"/>
    <w:next w:val="Standard"/>
    <w:semiHidden/>
    <w:rsid w:val="002F3A1D"/>
  </w:style>
  <w:style w:type="paragraph" w:styleId="Fuzeile">
    <w:name w:val="footer"/>
    <w:basedOn w:val="Standard"/>
    <w:link w:val="FuzeileZchn"/>
    <w:uiPriority w:val="99"/>
    <w:rsid w:val="00F15F3C"/>
    <w:pPr>
      <w:tabs>
        <w:tab w:val="center" w:pos="4536"/>
        <w:tab w:val="right" w:pos="9072"/>
      </w:tabs>
      <w:spacing w:before="0" w:after="0" w:line="240" w:lineRule="auto"/>
    </w:pPr>
    <w:rPr>
      <w:sz w:val="20"/>
    </w:rPr>
  </w:style>
  <w:style w:type="paragraph" w:styleId="Gruformel">
    <w:name w:val="Closing"/>
    <w:basedOn w:val="Standard"/>
    <w:semiHidden/>
    <w:rsid w:val="002F3A1D"/>
    <w:pPr>
      <w:ind w:left="4252"/>
    </w:pPr>
  </w:style>
  <w:style w:type="character" w:styleId="Hervorhebung">
    <w:name w:val="Emphasis"/>
    <w:basedOn w:val="Absatz-Standardschriftart"/>
    <w:qFormat/>
    <w:rsid w:val="00744BD2"/>
    <w:rPr>
      <w:rFonts w:ascii="Adobe Garamond Pro" w:hAnsi="Adobe Garamond Pro"/>
      <w:i/>
      <w:iCs/>
    </w:rPr>
  </w:style>
  <w:style w:type="paragraph" w:styleId="HTMLAdresse">
    <w:name w:val="HTML Address"/>
    <w:basedOn w:val="Standard"/>
    <w:semiHidden/>
    <w:rsid w:val="002F3A1D"/>
    <w:rPr>
      <w:i/>
      <w:iCs/>
    </w:rPr>
  </w:style>
  <w:style w:type="character" w:styleId="HTMLAkronym">
    <w:name w:val="HTML Acronym"/>
    <w:basedOn w:val="Absatz-Standardschriftart"/>
    <w:semiHidden/>
    <w:rsid w:val="002F3A1D"/>
  </w:style>
  <w:style w:type="character" w:styleId="HTMLBeispiel">
    <w:name w:val="HTML Sample"/>
    <w:basedOn w:val="Absatz-Standardschriftart"/>
    <w:semiHidden/>
    <w:rsid w:val="002F3A1D"/>
    <w:rPr>
      <w:rFonts w:ascii="Courier New" w:hAnsi="Courier New" w:cs="Courier New"/>
    </w:rPr>
  </w:style>
  <w:style w:type="character" w:styleId="HTMLCode">
    <w:name w:val="HTML Code"/>
    <w:basedOn w:val="Absatz-Standardschriftart"/>
    <w:uiPriority w:val="99"/>
    <w:semiHidden/>
    <w:rsid w:val="002F3A1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2F3A1D"/>
    <w:rPr>
      <w:i/>
      <w:iCs/>
    </w:rPr>
  </w:style>
  <w:style w:type="character" w:styleId="HTMLSchreibmaschine">
    <w:name w:val="HTML Typewriter"/>
    <w:basedOn w:val="Absatz-Standardschriftart"/>
    <w:semiHidden/>
    <w:rsid w:val="002F3A1D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2F3A1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2F3A1D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2F3A1D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2F3A1D"/>
    <w:rPr>
      <w:i/>
      <w:iCs/>
    </w:rPr>
  </w:style>
  <w:style w:type="character" w:styleId="Hyperlink">
    <w:name w:val="Hyperlink"/>
    <w:basedOn w:val="Absatz-Standardschriftart"/>
    <w:uiPriority w:val="99"/>
    <w:rsid w:val="002F3A1D"/>
    <w:rPr>
      <w:color w:val="0000FF"/>
      <w:u w:val="single"/>
    </w:rPr>
  </w:style>
  <w:style w:type="paragraph" w:customStyle="1" w:styleId="Liste-alphabetisch">
    <w:name w:val="Liste-alphabetisch"/>
    <w:basedOn w:val="Standard"/>
    <w:rsid w:val="00163BBF"/>
    <w:pPr>
      <w:keepNext/>
      <w:numPr>
        <w:numId w:val="11"/>
      </w:numPr>
      <w:spacing w:before="0" w:after="0"/>
      <w:jc w:val="left"/>
      <w:outlineLvl w:val="0"/>
    </w:pPr>
  </w:style>
  <w:style w:type="paragraph" w:customStyle="1" w:styleId="Liste-nummerisch">
    <w:name w:val="Liste-nummerisch"/>
    <w:basedOn w:val="Standard"/>
    <w:rsid w:val="00163BBF"/>
    <w:pPr>
      <w:keepNext/>
      <w:numPr>
        <w:numId w:val="12"/>
      </w:numPr>
      <w:spacing w:before="0" w:after="0"/>
      <w:jc w:val="left"/>
      <w:outlineLvl w:val="0"/>
    </w:pPr>
  </w:style>
  <w:style w:type="paragraph" w:customStyle="1" w:styleId="Liste-Punkt-1">
    <w:name w:val="Liste-Punkt-1"/>
    <w:basedOn w:val="Standard"/>
    <w:rsid w:val="00163BBF"/>
    <w:pPr>
      <w:numPr>
        <w:numId w:val="13"/>
      </w:numPr>
      <w:spacing w:before="0" w:after="0"/>
      <w:jc w:val="left"/>
      <w:outlineLvl w:val="0"/>
    </w:pPr>
  </w:style>
  <w:style w:type="paragraph" w:styleId="Liste3">
    <w:name w:val="List 3"/>
    <w:basedOn w:val="Standard"/>
    <w:semiHidden/>
    <w:rsid w:val="002F3A1D"/>
    <w:pPr>
      <w:ind w:left="849" w:hanging="283"/>
    </w:pPr>
  </w:style>
  <w:style w:type="paragraph" w:styleId="Liste4">
    <w:name w:val="List 4"/>
    <w:basedOn w:val="Standard"/>
    <w:semiHidden/>
    <w:rsid w:val="002F3A1D"/>
    <w:pPr>
      <w:ind w:left="1132" w:hanging="283"/>
    </w:pPr>
  </w:style>
  <w:style w:type="paragraph" w:styleId="Liste5">
    <w:name w:val="List 5"/>
    <w:basedOn w:val="Standard"/>
    <w:semiHidden/>
    <w:rsid w:val="002F3A1D"/>
    <w:pPr>
      <w:ind w:left="1415" w:hanging="283"/>
    </w:pPr>
  </w:style>
  <w:style w:type="paragraph" w:customStyle="1" w:styleId="Liste-Punkt-2">
    <w:name w:val="Liste-Punkt-2"/>
    <w:basedOn w:val="Standard"/>
    <w:rsid w:val="00163BBF"/>
    <w:pPr>
      <w:numPr>
        <w:ilvl w:val="1"/>
        <w:numId w:val="13"/>
      </w:numPr>
      <w:spacing w:before="0" w:after="0"/>
      <w:jc w:val="left"/>
      <w:outlineLvl w:val="1"/>
    </w:pPr>
  </w:style>
  <w:style w:type="paragraph" w:customStyle="1" w:styleId="Liste-Punkt-3">
    <w:name w:val="Liste-Punkt-3"/>
    <w:basedOn w:val="Standard"/>
    <w:rsid w:val="00163BBF"/>
    <w:pPr>
      <w:numPr>
        <w:ilvl w:val="2"/>
        <w:numId w:val="13"/>
      </w:numPr>
      <w:spacing w:before="0" w:after="0"/>
      <w:jc w:val="left"/>
      <w:outlineLvl w:val="2"/>
    </w:pPr>
  </w:style>
  <w:style w:type="paragraph" w:styleId="Listenfortsetzung3">
    <w:name w:val="List Continue 3"/>
    <w:basedOn w:val="Standard"/>
    <w:semiHidden/>
    <w:rsid w:val="002F3A1D"/>
    <w:pPr>
      <w:ind w:left="849"/>
    </w:pPr>
  </w:style>
  <w:style w:type="paragraph" w:styleId="Listenfortsetzung4">
    <w:name w:val="List Continue 4"/>
    <w:basedOn w:val="Standard"/>
    <w:semiHidden/>
    <w:rsid w:val="002F3A1D"/>
    <w:pPr>
      <w:ind w:left="1132"/>
    </w:pPr>
  </w:style>
  <w:style w:type="paragraph" w:styleId="Listenfortsetzung5">
    <w:name w:val="List Continue 5"/>
    <w:basedOn w:val="Standard"/>
    <w:semiHidden/>
    <w:rsid w:val="002F3A1D"/>
    <w:pPr>
      <w:ind w:left="1415"/>
    </w:pPr>
  </w:style>
  <w:style w:type="paragraph" w:styleId="Abbildungsverzeichnis">
    <w:name w:val="table of figures"/>
    <w:basedOn w:val="Standard"/>
    <w:next w:val="Standard"/>
    <w:uiPriority w:val="99"/>
    <w:rsid w:val="00730A7B"/>
    <w:pPr>
      <w:widowControl w:val="0"/>
      <w:spacing w:before="0" w:after="0"/>
      <w:ind w:left="482" w:hanging="482"/>
      <w:jc w:val="left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AB2C99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rsid w:val="00422AFA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Listennummer4">
    <w:name w:val="List Number 4"/>
    <w:basedOn w:val="Standard"/>
    <w:semiHidden/>
    <w:rsid w:val="002F3A1D"/>
    <w:pPr>
      <w:numPr>
        <w:numId w:val="3"/>
      </w:numPr>
    </w:pPr>
  </w:style>
  <w:style w:type="paragraph" w:styleId="Listennummer5">
    <w:name w:val="List Number 5"/>
    <w:basedOn w:val="Standard"/>
    <w:semiHidden/>
    <w:rsid w:val="002F3A1D"/>
    <w:pPr>
      <w:numPr>
        <w:numId w:val="4"/>
      </w:numPr>
    </w:pPr>
  </w:style>
  <w:style w:type="paragraph" w:styleId="Verzeichnis7">
    <w:name w:val="toc 7"/>
    <w:basedOn w:val="Standard"/>
    <w:next w:val="Standard"/>
    <w:autoRedefine/>
    <w:uiPriority w:val="39"/>
    <w:rsid w:val="00422AFA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NurText">
    <w:name w:val="Plain Text"/>
    <w:basedOn w:val="Standard"/>
    <w:semiHidden/>
    <w:rsid w:val="002F3A1D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semiHidden/>
    <w:rsid w:val="002F3A1D"/>
  </w:style>
  <w:style w:type="paragraph" w:styleId="StandardWeb">
    <w:name w:val="Normal (Web)"/>
    <w:basedOn w:val="Standard"/>
    <w:semiHidden/>
    <w:rsid w:val="002F3A1D"/>
  </w:style>
  <w:style w:type="paragraph" w:styleId="Standardeinzug">
    <w:name w:val="Normal Indent"/>
    <w:basedOn w:val="Standard"/>
    <w:semiHidden/>
    <w:rsid w:val="002F3A1D"/>
    <w:pPr>
      <w:ind w:left="708"/>
    </w:pPr>
  </w:style>
  <w:style w:type="table" w:styleId="Tabelle3D-Effekt1">
    <w:name w:val="Table 3D effects 1"/>
    <w:basedOn w:val="NormaleTabelle"/>
    <w:semiHidden/>
    <w:rsid w:val="002F3A1D"/>
    <w:pPr>
      <w:spacing w:line="36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2F3A1D"/>
    <w:pPr>
      <w:spacing w:line="36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2F3A1D"/>
    <w:pPr>
      <w:spacing w:line="36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2F3A1D"/>
    <w:pPr>
      <w:spacing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2F3A1D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2F3A1D"/>
    <w:pPr>
      <w:spacing w:line="36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2F3A1D"/>
    <w:pPr>
      <w:spacing w:line="36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2F3A1D"/>
    <w:pPr>
      <w:spacing w:line="36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2F3A1D"/>
    <w:pPr>
      <w:spacing w:line="36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2F3A1D"/>
    <w:pPr>
      <w:spacing w:line="36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2F3A1D"/>
    <w:pPr>
      <w:spacing w:line="36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2F3A1D"/>
    <w:pPr>
      <w:spacing w:line="36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2F3A1D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A688D"/>
    <w:pPr>
      <w:jc w:val="center"/>
    </w:pPr>
    <w:rPr>
      <w:sz w:val="24"/>
      <w:szCs w:val="24"/>
    </w:rPr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="Arial" w:hAnsi="Arial"/>
        <w:b/>
        <w:bCs/>
        <w:color w:val="auto"/>
        <w:sz w:val="24"/>
        <w:szCs w:val="24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</w:style>
  <w:style w:type="table" w:styleId="TabelleRaster1">
    <w:name w:val="Table Grid 1"/>
    <w:basedOn w:val="NormaleTabelle"/>
    <w:semiHidden/>
    <w:rsid w:val="002F3A1D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2F3A1D"/>
    <w:pPr>
      <w:spacing w:line="36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2F3A1D"/>
    <w:pPr>
      <w:spacing w:line="36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2F3A1D"/>
    <w:pPr>
      <w:spacing w:line="36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2F3A1D"/>
    <w:pPr>
      <w:spacing w:line="36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2F3A1D"/>
    <w:pPr>
      <w:spacing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2F3A1D"/>
    <w:pPr>
      <w:spacing w:line="36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2F3A1D"/>
    <w:pPr>
      <w:spacing w:line="36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2F3A1D"/>
    <w:pPr>
      <w:spacing w:line="36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2F3A1D"/>
    <w:pPr>
      <w:spacing w:line="36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2F3A1D"/>
    <w:pPr>
      <w:spacing w:line="36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2F3A1D"/>
    <w:pPr>
      <w:spacing w:line="36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2F3A1D"/>
    <w:pPr>
      <w:spacing w:line="36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2F3A1D"/>
    <w:pPr>
      <w:spacing w:line="36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2F3A1D"/>
    <w:pPr>
      <w:spacing w:line="36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2F3A1D"/>
    <w:pPr>
      <w:spacing w:line="36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semiHidden/>
    <w:rsid w:val="002F3A1D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rsid w:val="002F3A1D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rsid w:val="002F3A1D"/>
  </w:style>
  <w:style w:type="paragraph" w:styleId="Textkrper2">
    <w:name w:val="Body Text 2"/>
    <w:basedOn w:val="Standard"/>
    <w:semiHidden/>
    <w:rsid w:val="002F3A1D"/>
    <w:pPr>
      <w:spacing w:line="480" w:lineRule="auto"/>
    </w:pPr>
  </w:style>
  <w:style w:type="paragraph" w:styleId="Textkrper3">
    <w:name w:val="Body Text 3"/>
    <w:basedOn w:val="Standard"/>
    <w:semiHidden/>
    <w:rsid w:val="002F3A1D"/>
    <w:rPr>
      <w:sz w:val="16"/>
      <w:szCs w:val="16"/>
    </w:rPr>
  </w:style>
  <w:style w:type="paragraph" w:styleId="Textkrper-Einzug2">
    <w:name w:val="Body Text Indent 2"/>
    <w:basedOn w:val="Standard"/>
    <w:semiHidden/>
    <w:rsid w:val="002F3A1D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2F3A1D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2F3A1D"/>
    <w:pPr>
      <w:ind w:firstLine="210"/>
    </w:pPr>
  </w:style>
  <w:style w:type="paragraph" w:styleId="Textkrper-Zeileneinzug">
    <w:name w:val="Body Text Indent"/>
    <w:basedOn w:val="Standard"/>
    <w:semiHidden/>
    <w:rsid w:val="002F3A1D"/>
    <w:pPr>
      <w:ind w:left="283"/>
    </w:pPr>
  </w:style>
  <w:style w:type="paragraph" w:styleId="Textkrper-Erstzeileneinzug2">
    <w:name w:val="Body Text First Indent 2"/>
    <w:basedOn w:val="Textkrper-Zeileneinzug"/>
    <w:semiHidden/>
    <w:rsid w:val="002F3A1D"/>
    <w:pPr>
      <w:ind w:firstLine="210"/>
    </w:pPr>
  </w:style>
  <w:style w:type="paragraph" w:styleId="Verzeichnis8">
    <w:name w:val="toc 8"/>
    <w:basedOn w:val="Standard"/>
    <w:next w:val="Standard"/>
    <w:autoRedefine/>
    <w:uiPriority w:val="39"/>
    <w:rsid w:val="00422AFA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Umschlagabsenderadresse">
    <w:name w:val="envelope return"/>
    <w:basedOn w:val="Standard"/>
    <w:semiHidden/>
    <w:rsid w:val="002F3A1D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2F3A1D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customStyle="1" w:styleId="AbkrzungFormelzeichen">
    <w:name w:val="Abkürzung Formelzeichen"/>
    <w:basedOn w:val="Standard"/>
    <w:next w:val="Standard"/>
    <w:rsid w:val="008D47ED"/>
    <w:pPr>
      <w:spacing w:before="60" w:after="60" w:line="264" w:lineRule="auto"/>
      <w:jc w:val="left"/>
    </w:pPr>
    <w:rPr>
      <w:noProof/>
    </w:rPr>
  </w:style>
  <w:style w:type="paragraph" w:styleId="Untertitel">
    <w:name w:val="Subtitle"/>
    <w:basedOn w:val="Standard"/>
    <w:qFormat/>
    <w:rsid w:val="002F3A1D"/>
    <w:pPr>
      <w:spacing w:after="60"/>
      <w:jc w:val="center"/>
      <w:outlineLvl w:val="1"/>
    </w:pPr>
    <w:rPr>
      <w:rFonts w:cs="Arial"/>
    </w:rPr>
  </w:style>
  <w:style w:type="character" w:styleId="Zeilennummer">
    <w:name w:val="line number"/>
    <w:basedOn w:val="Absatz-Standardschriftart"/>
    <w:semiHidden/>
    <w:rsid w:val="002F3A1D"/>
  </w:style>
  <w:style w:type="paragraph" w:customStyle="1" w:styleId="Teilabschnitt">
    <w:name w:val="Teilabschnitt"/>
    <w:basedOn w:val="Standard"/>
    <w:next w:val="Standard"/>
    <w:rsid w:val="00EE57D0"/>
    <w:pPr>
      <w:numPr>
        <w:numId w:val="14"/>
      </w:numPr>
      <w:spacing w:before="240"/>
      <w:ind w:left="431" w:hanging="431"/>
      <w:jc w:val="left"/>
      <w:outlineLvl w:val="0"/>
    </w:pPr>
    <w:rPr>
      <w:rFonts w:ascii="Arial" w:hAnsi="Arial"/>
      <w:b/>
      <w:sz w:val="32"/>
      <w:szCs w:val="32"/>
    </w:rPr>
  </w:style>
  <w:style w:type="paragraph" w:styleId="Beschriftung">
    <w:name w:val="caption"/>
    <w:basedOn w:val="Standard"/>
    <w:next w:val="Standard"/>
    <w:qFormat/>
    <w:rsid w:val="00DF41E5"/>
    <w:pPr>
      <w:spacing w:after="360" w:line="240" w:lineRule="auto"/>
      <w:jc w:val="center"/>
    </w:pPr>
    <w:rPr>
      <w:b/>
      <w:bCs/>
      <w:sz w:val="20"/>
      <w:szCs w:val="20"/>
    </w:rPr>
  </w:style>
  <w:style w:type="paragraph" w:styleId="Dokumentstruktur">
    <w:name w:val="Document Map"/>
    <w:basedOn w:val="Standard"/>
    <w:semiHidden/>
    <w:rsid w:val="00245011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45011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74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Index2">
    <w:name w:val="index 2"/>
    <w:basedOn w:val="Standard"/>
    <w:next w:val="Standard"/>
    <w:autoRedefine/>
    <w:semiHidden/>
    <w:rsid w:val="00245011"/>
    <w:pPr>
      <w:ind w:left="480" w:hanging="240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74EF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uiPriority w:val="39"/>
    <w:rsid w:val="00AB2C99"/>
    <w:pPr>
      <w:jc w:val="left"/>
    </w:pPr>
    <w:rPr>
      <w:b/>
      <w:bCs/>
      <w:caps/>
      <w:sz w:val="20"/>
      <w:szCs w:val="20"/>
    </w:rPr>
  </w:style>
  <w:style w:type="paragraph" w:customStyle="1" w:styleId="Hervorhebenfett">
    <w:name w:val="Hervorheben fett"/>
    <w:basedOn w:val="Textkrper"/>
    <w:next w:val="Textkrper"/>
    <w:qFormat/>
    <w:rsid w:val="00E75394"/>
    <w:rPr>
      <w:rFonts w:ascii="Helvetica" w:hAnsi="Helvetica"/>
      <w:b/>
      <w:sz w:val="26"/>
    </w:rPr>
  </w:style>
  <w:style w:type="paragraph" w:styleId="Verzeichnis4">
    <w:name w:val="toc 4"/>
    <w:basedOn w:val="Standard"/>
    <w:next w:val="Standard"/>
    <w:autoRedefine/>
    <w:uiPriority w:val="39"/>
    <w:rsid w:val="004B5C49"/>
    <w:pPr>
      <w:spacing w:before="0" w:after="0"/>
      <w:ind w:left="720"/>
      <w:jc w:val="left"/>
    </w:pPr>
    <w:rPr>
      <w:sz w:val="18"/>
      <w:szCs w:val="18"/>
    </w:rPr>
  </w:style>
  <w:style w:type="paragraph" w:customStyle="1" w:styleId="Oberberschrift">
    <w:name w:val="Oberüberschrift"/>
    <w:basedOn w:val="Standard"/>
    <w:next w:val="Standard"/>
    <w:rsid w:val="00EE57D0"/>
    <w:pPr>
      <w:numPr>
        <w:numId w:val="5"/>
      </w:numPr>
      <w:spacing w:before="240"/>
      <w:ind w:left="431" w:hanging="431"/>
      <w:jc w:val="left"/>
    </w:pPr>
    <w:rPr>
      <w:rFonts w:ascii="Arial" w:hAnsi="Arial"/>
      <w:b/>
      <w:sz w:val="32"/>
    </w:rPr>
  </w:style>
  <w:style w:type="paragraph" w:styleId="Verzeichnis5">
    <w:name w:val="toc 5"/>
    <w:basedOn w:val="Standard"/>
    <w:next w:val="Standard"/>
    <w:autoRedefine/>
    <w:uiPriority w:val="39"/>
    <w:rsid w:val="00CB0F88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character" w:styleId="Endnotenzeichen">
    <w:name w:val="endnote reference"/>
    <w:basedOn w:val="Absatz-Standardschriftart"/>
    <w:semiHidden/>
    <w:rsid w:val="0003500F"/>
    <w:rPr>
      <w:vertAlign w:val="superscript"/>
    </w:rPr>
  </w:style>
  <w:style w:type="table" w:customStyle="1" w:styleId="TabelleNormal">
    <w:name w:val="Tabelle Normal"/>
    <w:basedOn w:val="NormaleTabelle"/>
    <w:rsid w:val="00D953FA"/>
    <w:pPr>
      <w:spacing w:before="240" w:after="120"/>
      <w:jc w:val="center"/>
    </w:pPr>
    <w:rPr>
      <w:sz w:val="24"/>
      <w:szCs w:val="24"/>
    </w:rPr>
    <w:tblPr>
      <w:jc w:val="center"/>
    </w:tblPr>
    <w:trPr>
      <w:jc w:val="center"/>
    </w:trPr>
    <w:tblStylePr w:type="firstRow">
      <w:pPr>
        <w:wordWrap/>
        <w:spacing w:beforeLines="0" w:before="240" w:beforeAutospacing="0" w:afterLines="0" w:after="120" w:afterAutospacing="0" w:line="240" w:lineRule="auto"/>
        <w:contextualSpacing w:val="0"/>
      </w:pPr>
    </w:tblStylePr>
  </w:style>
  <w:style w:type="paragraph" w:customStyle="1" w:styleId="Code">
    <w:name w:val="Code"/>
    <w:basedOn w:val="Standard"/>
    <w:qFormat/>
    <w:rsid w:val="00CB0536"/>
    <w:pPr>
      <w:shd w:val="clear" w:color="auto" w:fill="AAAFB6"/>
      <w:tabs>
        <w:tab w:val="left" w:pos="431"/>
      </w:tabs>
      <w:spacing w:before="0" w:after="0"/>
      <w:ind w:left="431" w:right="431"/>
      <w:jc w:val="left"/>
    </w:pPr>
    <w:rPr>
      <w:rFonts w:ascii="Courier New" w:hAnsi="Courier New"/>
      <w:sz w:val="20"/>
    </w:rPr>
  </w:style>
  <w:style w:type="table" w:customStyle="1" w:styleId="TabelleRahmen">
    <w:name w:val="Tabelle Rahmen"/>
    <w:basedOn w:val="NormaleTabelle"/>
    <w:rsid w:val="00D953FA"/>
    <w:pPr>
      <w:spacing w:before="240" w:after="120"/>
      <w:jc w:val="center"/>
    </w:pPr>
    <w:rPr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nhang-1">
    <w:name w:val="Anhang-1"/>
    <w:basedOn w:val="Standard"/>
    <w:next w:val="Standard"/>
    <w:rsid w:val="00EE57D0"/>
    <w:pPr>
      <w:keepNext/>
      <w:numPr>
        <w:numId w:val="8"/>
      </w:numPr>
      <w:spacing w:before="240"/>
      <w:ind w:left="431" w:hanging="431"/>
      <w:jc w:val="left"/>
      <w:outlineLvl w:val="0"/>
    </w:pPr>
    <w:rPr>
      <w:rFonts w:ascii="Arial" w:hAnsi="Arial"/>
      <w:b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473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473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473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473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473B"/>
    <w:rPr>
      <w:b/>
      <w:bCs/>
    </w:rPr>
  </w:style>
  <w:style w:type="paragraph" w:styleId="Literaturverzeichnis">
    <w:name w:val="Bibliography"/>
    <w:basedOn w:val="Standard"/>
    <w:next w:val="Standard"/>
    <w:uiPriority w:val="37"/>
    <w:unhideWhenUsed/>
    <w:rsid w:val="00956459"/>
  </w:style>
  <w:style w:type="character" w:customStyle="1" w:styleId="berschrift1Zchn">
    <w:name w:val="Überschrift 1 Zchn"/>
    <w:basedOn w:val="Absatz-Standardschriftart"/>
    <w:link w:val="berschrift1"/>
    <w:rsid w:val="00DB3192"/>
    <w:rPr>
      <w:rFonts w:ascii="Helvetica" w:hAnsi="Helvetica" w:cs="Arial"/>
      <w:b/>
      <w:bCs/>
      <w:kern w:val="32"/>
      <w:sz w:val="40"/>
      <w:szCs w:val="32"/>
    </w:rPr>
  </w:style>
  <w:style w:type="paragraph" w:styleId="Listenabsatz">
    <w:name w:val="List Paragraph"/>
    <w:basedOn w:val="Standard"/>
    <w:uiPriority w:val="34"/>
    <w:qFormat/>
    <w:rsid w:val="00703DF2"/>
    <w:pPr>
      <w:ind w:left="720"/>
      <w:contextualSpacing/>
    </w:pPr>
  </w:style>
  <w:style w:type="character" w:styleId="Funotenzeichen">
    <w:name w:val="footnote reference"/>
    <w:basedOn w:val="Absatz-Standardschriftart"/>
    <w:uiPriority w:val="99"/>
    <w:semiHidden/>
    <w:unhideWhenUsed/>
    <w:rsid w:val="00D45253"/>
    <w:rPr>
      <w:vertAlign w:val="superscript"/>
    </w:rPr>
  </w:style>
  <w:style w:type="paragraph" w:styleId="berarbeitung">
    <w:name w:val="Revision"/>
    <w:hidden/>
    <w:uiPriority w:val="99"/>
    <w:semiHidden/>
    <w:rsid w:val="008F3E67"/>
    <w:rPr>
      <w:sz w:val="24"/>
      <w:szCs w:val="24"/>
    </w:rPr>
  </w:style>
  <w:style w:type="table" w:styleId="Tabellenraster">
    <w:name w:val="Table Grid"/>
    <w:basedOn w:val="NormaleTabelle"/>
    <w:uiPriority w:val="59"/>
    <w:rsid w:val="00CE2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F44426"/>
    <w:tblPr>
      <w:tblStyleRowBandSize w:val="1"/>
      <w:tblStyleColBandSize w:val="1"/>
      <w:tblBorders>
        <w:top w:val="single" w:sz="4" w:space="0" w:color="8E8E8E" w:themeColor="text1" w:themeTint="80"/>
        <w:bottom w:val="single" w:sz="4" w:space="0" w:color="8E8E8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E8E8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E8E8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E8E8E" w:themeColor="text1" w:themeTint="80"/>
          <w:right w:val="single" w:sz="4" w:space="0" w:color="8E8E8E" w:themeColor="text1" w:themeTint="80"/>
        </w:tcBorders>
      </w:tcPr>
    </w:tblStylePr>
    <w:tblStylePr w:type="band2Vert">
      <w:tblPr/>
      <w:tcPr>
        <w:tcBorders>
          <w:left w:val="single" w:sz="4" w:space="0" w:color="8E8E8E" w:themeColor="text1" w:themeTint="80"/>
          <w:right w:val="single" w:sz="4" w:space="0" w:color="8E8E8E" w:themeColor="text1" w:themeTint="80"/>
        </w:tcBorders>
      </w:tcPr>
    </w:tblStylePr>
    <w:tblStylePr w:type="band1Horz">
      <w:tblPr/>
      <w:tcPr>
        <w:tcBorders>
          <w:top w:val="single" w:sz="4" w:space="0" w:color="8E8E8E" w:themeColor="text1" w:themeTint="80"/>
          <w:bottom w:val="single" w:sz="4" w:space="0" w:color="8E8E8E" w:themeColor="text1" w:themeTint="80"/>
        </w:tcBorders>
      </w:tcPr>
    </w:tblStylePr>
  </w:style>
  <w:style w:type="character" w:customStyle="1" w:styleId="KopfzeileZchn">
    <w:name w:val="Kopfzeile Zchn"/>
    <w:basedOn w:val="Absatz-Standardschriftart"/>
    <w:link w:val="Kopfzeile"/>
    <w:uiPriority w:val="99"/>
    <w:rsid w:val="009228FC"/>
    <w:rPr>
      <w:rFonts w:ascii="Adobe Garamond Pro" w:hAnsi="Adobe Garamond Pro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9D6C9D"/>
    <w:rPr>
      <w:rFonts w:ascii="Adobe Garamond Pro" w:hAnsi="Adobe Garamond Pro"/>
      <w:szCs w:val="24"/>
    </w:rPr>
  </w:style>
  <w:style w:type="table" w:styleId="EinfacheTabelle4">
    <w:name w:val="Plain Table 4"/>
    <w:basedOn w:val="NormaleTabelle"/>
    <w:uiPriority w:val="44"/>
    <w:rsid w:val="00235E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background1" w:themeFillShade="F2"/>
      </w:tcPr>
    </w:tblStylePr>
    <w:tblStylePr w:type="band1Horz">
      <w:tblPr/>
      <w:tcPr>
        <w:shd w:val="clear" w:color="auto" w:fill="EFEFEF" w:themeFill="background1" w:themeFillShade="F2"/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234C9"/>
    <w:pPr>
      <w:spacing w:before="0" w:after="0" w:line="240" w:lineRule="auto"/>
      <w:ind w:left="240" w:hanging="240"/>
    </w:pPr>
  </w:style>
  <w:style w:type="paragraph" w:styleId="Verzeichnis9">
    <w:name w:val="toc 9"/>
    <w:basedOn w:val="Standard"/>
    <w:next w:val="Standard"/>
    <w:autoRedefine/>
    <w:uiPriority w:val="39"/>
    <w:unhideWhenUsed/>
    <w:rsid w:val="009276FF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73B9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com.dancingpixelstudios.sixaxiscontrolle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hip.de/artikel/APK-installieren-Android-App-aufs-Handy-bringen_47069033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nity3d.com/unity/downloa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ehre\PM\Dauerordner_Projektmanagement_EuI-Dokumente\%5b84%5d_Projektbericht_Template_v07_ohne_&#9472;nderungsverfolg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1E1E1E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A8C48C96046B4CA72C287B8916FBF1" ma:contentTypeVersion="1" ma:contentTypeDescription="Ein neues Dokument erstellen." ma:contentTypeScope="" ma:versionID="9f0d33510345f69925c90302e07d6975">
  <xsd:schema xmlns:xsd="http://www.w3.org/2001/XMLSchema" xmlns:xs="http://www.w3.org/2001/XMLSchema" xmlns:p="http://schemas.microsoft.com/office/2006/metadata/properties" xmlns:ns2="0440de24-dbb9-435d-a540-4bf3a1aeb555" targetNamespace="http://schemas.microsoft.com/office/2006/metadata/properties" ma:root="true" ma:fieldsID="152f8281bb1cd8e915b6680e0eaf0423" ns2:_="">
    <xsd:import namespace="0440de24-dbb9-435d-a540-4bf3a1aeb555"/>
    <xsd:element name="properties">
      <xsd:complexType>
        <xsd:sequence>
          <xsd:element name="documentManagement">
            <xsd:complexType>
              <xsd:all>
                <xsd:element ref="ns2:Beschreibu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0de24-dbb9-435d-a540-4bf3a1aeb555" elementFormDefault="qualified">
    <xsd:import namespace="http://schemas.microsoft.com/office/2006/documentManagement/types"/>
    <xsd:import namespace="http://schemas.microsoft.com/office/infopath/2007/PartnerControls"/>
    <xsd:element name="Beschreibung" ma:index="8" nillable="true" ma:displayName="Beschreibung" ma:internalName="Beschreibung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schreibung xmlns="0440de24-dbb9-435d-a540-4bf3a1aeb55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Sei14</b:Tag>
    <b:SourceType>Book</b:SourceType>
    <b:Guid>{F42E32ED-6E94-4DCC-8271-4F30715D6E8E}</b:Guid>
    <b:Author>
      <b:Author>
        <b:NameList>
          <b:Person>
            <b:Last>Seifert</b:Last>
            <b:First>Carsten</b:First>
          </b:Person>
        </b:NameList>
      </b:Author>
    </b:Author>
    <b:Title>Spiele entwickeln mit Unity: 3D-Games mit Unity und C# für Desktop, Web &amp; Mobile</b:Title>
    <b:Year>2014</b:Year>
    <b:City>München</b:City>
    <b:Publisher>Hanser</b:Publisher>
    <b:RefOrder>1</b:RefOrder>
  </b:Source>
</b:Sources>
</file>

<file path=customXml/itemProps1.xml><?xml version="1.0" encoding="utf-8"?>
<ds:datastoreItem xmlns:ds="http://schemas.openxmlformats.org/officeDocument/2006/customXml" ds:itemID="{FAE3CBC5-4393-4D80-B169-438F13CA2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A8F3A-142A-41AE-88C7-0D142256C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0de24-dbb9-435d-a540-4bf3a1aeb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B08A86-36A6-4993-96A2-3C72BF281AD2}">
  <ds:schemaRefs>
    <ds:schemaRef ds:uri="http://schemas.microsoft.com/office/2006/metadata/properties"/>
    <ds:schemaRef ds:uri="http://schemas.microsoft.com/office/infopath/2007/PartnerControls"/>
    <ds:schemaRef ds:uri="0440de24-dbb9-435d-a540-4bf3a1aeb555"/>
  </ds:schemaRefs>
</ds:datastoreItem>
</file>

<file path=customXml/itemProps4.xml><?xml version="1.0" encoding="utf-8"?>
<ds:datastoreItem xmlns:ds="http://schemas.openxmlformats.org/officeDocument/2006/customXml" ds:itemID="{45EFC2AC-243A-433D-ABC6-30F2E18D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[84]_Projektbericht_Template_v07_ohne_─nderungsverfolgung.dot</Template>
  <TotalTime>0</TotalTime>
  <Pages>2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</CharactersWithSpaces>
  <SharedDoc>false</SharedDoc>
  <HLinks>
    <vt:vector size="300" baseType="variant"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_Toc225077536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_Toc225077535</vt:lpwstr>
      </vt:variant>
      <vt:variant>
        <vt:i4>1114165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_Toc225077534</vt:lpwstr>
      </vt:variant>
      <vt:variant>
        <vt:i4>1114165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_Toc225077533</vt:lpwstr>
      </vt:variant>
      <vt:variant>
        <vt:i4>1114164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_Toc272959113</vt:lpwstr>
      </vt:variant>
      <vt:variant>
        <vt:i4>1114164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_Toc272959112</vt:lpwstr>
      </vt:variant>
      <vt:variant>
        <vt:i4>1114164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_Toc272959111</vt:lpwstr>
      </vt:variant>
      <vt:variant>
        <vt:i4>1114164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_Toc272959110</vt:lpwstr>
      </vt:variant>
      <vt:variant>
        <vt:i4>1048628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_Toc272959109</vt:lpwstr>
      </vt:variant>
      <vt:variant>
        <vt:i4>1048628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_Toc272959108</vt:lpwstr>
      </vt:variant>
      <vt:variant>
        <vt:i4>1048628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_Toc272959107</vt:lpwstr>
      </vt:variant>
      <vt:variant>
        <vt:i4>1048628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_Toc272959106</vt:lpwstr>
      </vt:variant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_Toc272959105</vt:lpwstr>
      </vt:variant>
      <vt:variant>
        <vt:i4>1048628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_Toc272959104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_Toc272959103</vt:lpwstr>
      </vt:variant>
      <vt:variant>
        <vt:i4>1048628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_Toc272959102</vt:lpwstr>
      </vt:variant>
      <vt:variant>
        <vt:i4>1048628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_Toc272959101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_Toc272959100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_Toc272959099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_Toc272959098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_Toc272959097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_Toc272959096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_Toc272959095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_Toc272959094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_Toc272959093</vt:lpwstr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_Toc272959092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_Toc272959091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_Toc272959090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_Toc272959089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_Toc272959088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_Toc272959087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_Toc272959086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_Toc272959085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_Toc272959084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_Toc272959083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_Toc272959082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_Toc272959081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_Toc272959080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_Toc272959079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_Toc272959078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_Toc272959077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_Toc272959076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_Toc272959075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_Toc272959074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_Toc272959073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_Toc272959072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_Toc272959071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_Toc272959070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_Toc272959069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_Toc272959068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2009-03-17T12:57:00Z</cp:lastPrinted>
  <dcterms:created xsi:type="dcterms:W3CDTF">2015-02-07T11:56:00Z</dcterms:created>
  <dcterms:modified xsi:type="dcterms:W3CDTF">2015-02-07T12:03:00Z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0x0101000FA8C48C96046B4CA72C287B8916FBF1</vt:lpwstr>
  </property>
</Properties>
</file>